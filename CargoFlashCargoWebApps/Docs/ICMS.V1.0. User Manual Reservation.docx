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B14" w:rsidRPr="00C506CD" w:rsidRDefault="00E95072">
      <w:pPr>
        <w:rPr>
          <w:rFonts w:ascii="AR CENA" w:hAnsi="AR CENA"/>
        </w:rPr>
      </w:pPr>
      <w:r w:rsidRPr="00C506CD">
        <w:rPr>
          <w:rFonts w:ascii="AR CENA" w:eastAsiaTheme="majorEastAsia" w:hAnsi="AR CENA" w:cstheme="majorBidi"/>
          <w:caps/>
          <w:noProof/>
          <w:lang w:val="en-IN" w:eastAsia="en-IN"/>
        </w:rPr>
        <w:drawing>
          <wp:anchor distT="0" distB="0" distL="114300" distR="114300" simplePos="0" relativeHeight="251659264" behindDoc="1" locked="0" layoutInCell="1" allowOverlap="1" wp14:anchorId="0E61C074" wp14:editId="5720DD09">
            <wp:simplePos x="0" y="0"/>
            <wp:positionH relativeFrom="page">
              <wp:posOffset>311785</wp:posOffset>
            </wp:positionH>
            <wp:positionV relativeFrom="paragraph">
              <wp:posOffset>-1397635</wp:posOffset>
            </wp:positionV>
            <wp:extent cx="7029450" cy="5919470"/>
            <wp:effectExtent l="0" t="0" r="0" b="508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29450" cy="591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0682" w:rsidRPr="00C506CD" w:rsidRDefault="00160682"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981B14" w:rsidRPr="00C506CD" w:rsidRDefault="00E95072" w:rsidP="00981B14">
      <w:pPr>
        <w:jc w:val="right"/>
        <w:rPr>
          <w:rFonts w:ascii="AR CENA" w:hAnsi="AR CENA"/>
        </w:rPr>
      </w:pPr>
      <w:r w:rsidRPr="00C506CD">
        <w:rPr>
          <w:rFonts w:ascii="AR CENA" w:hAnsi="AR CENA"/>
          <w:noProof/>
          <w:lang w:val="en-IN" w:eastAsia="en-IN"/>
        </w:rPr>
        <mc:AlternateContent>
          <mc:Choice Requires="wpg">
            <w:drawing>
              <wp:anchor distT="0" distB="0" distL="114300" distR="114300" simplePos="0" relativeHeight="251661312" behindDoc="0" locked="0" layoutInCell="1" allowOverlap="1" wp14:anchorId="22CC7EC5" wp14:editId="1A281B4B">
                <wp:simplePos x="0" y="0"/>
                <wp:positionH relativeFrom="margin">
                  <wp:posOffset>952500</wp:posOffset>
                </wp:positionH>
                <wp:positionV relativeFrom="paragraph">
                  <wp:posOffset>-2178685</wp:posOffset>
                </wp:positionV>
                <wp:extent cx="4710958" cy="3190238"/>
                <wp:effectExtent l="0" t="0" r="0" b="0"/>
                <wp:wrapNone/>
                <wp:docPr id="1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0958" cy="3190238"/>
                          <a:chOff x="-8217" y="0"/>
                          <a:chExt cx="64711" cy="31595"/>
                        </a:xfrm>
                      </wpg:grpSpPr>
                      <pic:pic xmlns:pic="http://schemas.openxmlformats.org/drawingml/2006/picture">
                        <pic:nvPicPr>
                          <pic:cNvPr id="13"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334" y="0"/>
                            <a:ext cx="40259" cy="26797"/>
                          </a:xfrm>
                          <a:prstGeom prst="rect">
                            <a:avLst/>
                          </a:prstGeom>
                          <a:noFill/>
                          <a:extLst>
                            <a:ext uri="{909E8E84-426E-40DD-AFC4-6F175D3DCCD1}">
                              <a14:hiddenFill xmlns:a14="http://schemas.microsoft.com/office/drawing/2010/main">
                                <a:solidFill>
                                  <a:srgbClr val="5B9BD5"/>
                                </a:solidFill>
                              </a14:hiddenFill>
                            </a:ext>
                          </a:extLst>
                        </pic:spPr>
                      </pic:pic>
                      <wps:wsp>
                        <wps:cNvPr id="14" name="Rectangle 3"/>
                        <wps:cNvSpPr>
                          <a:spLocks noChangeArrowheads="1"/>
                        </wps:cNvSpPr>
                        <wps:spPr bwMode="auto">
                          <a:xfrm>
                            <a:off x="6858" y="22098"/>
                            <a:ext cx="36576" cy="3810"/>
                          </a:xfrm>
                          <a:prstGeom prst="rect">
                            <a:avLst/>
                          </a:prstGeom>
                          <a:solidFill>
                            <a:srgbClr val="FFFFFF"/>
                          </a:solidFill>
                          <a:ln w="9525">
                            <a:solidFill>
                              <a:srgbClr val="FFFFFF"/>
                            </a:solidFill>
                            <a:miter lim="800000"/>
                            <a:headEnd/>
                            <a:tailEnd/>
                          </a:ln>
                        </wps:spPr>
                        <wps:bodyPr rot="0" vert="horz" wrap="none" lIns="91440" tIns="45720" rIns="91440" bIns="45720" anchor="ctr" anchorCtr="0" upright="1">
                          <a:noAutofit/>
                        </wps:bodyPr>
                      </wps:wsp>
                      <wps:wsp>
                        <wps:cNvPr id="15" name="TextBox 10"/>
                        <wps:cNvSpPr txBox="1">
                          <a:spLocks noChangeArrowheads="1"/>
                        </wps:cNvSpPr>
                        <wps:spPr bwMode="auto">
                          <a:xfrm>
                            <a:off x="-8217" y="20187"/>
                            <a:ext cx="64711" cy="11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5B9D" w:rsidRDefault="008E5B9D" w:rsidP="00E95072">
                              <w:pPr>
                                <w:pStyle w:val="NormalWeb"/>
                                <w:spacing w:before="0" w:beforeAutospacing="0" w:after="0" w:afterAutospacing="0"/>
                                <w:jc w:val="center"/>
                                <w:textAlignment w:val="baseline"/>
                                <w:rPr>
                                  <w:rFonts w:ascii="Arial Black" w:hAnsi="Arial Black"/>
                                  <w:color w:val="323E4F"/>
                                  <w:kern w:val="24"/>
                                  <w:sz w:val="40"/>
                                  <w:szCs w:val="40"/>
                                  <w:lang w:val="en-IN"/>
                                </w:rPr>
                              </w:pPr>
                              <w:r>
                                <w:rPr>
                                  <w:rFonts w:ascii="Arial Black" w:hAnsi="Arial Black"/>
                                  <w:color w:val="323E4F"/>
                                  <w:kern w:val="24"/>
                                  <w:sz w:val="40"/>
                                  <w:szCs w:val="40"/>
                                  <w:lang w:val="en-IN"/>
                                </w:rPr>
                                <w:t>User Manual -</w:t>
                              </w:r>
                            </w:p>
                            <w:p w:rsidR="008E5B9D" w:rsidRPr="006828D6" w:rsidRDefault="008E5B9D" w:rsidP="00E95072">
                              <w:pPr>
                                <w:pStyle w:val="NormalWeb"/>
                                <w:spacing w:before="0" w:beforeAutospacing="0" w:after="0" w:afterAutospacing="0"/>
                                <w:jc w:val="center"/>
                                <w:textAlignment w:val="baseline"/>
                                <w:rPr>
                                  <w:rFonts w:ascii="Arial Black" w:hAnsi="Arial Black"/>
                                  <w:color w:val="323E4F"/>
                                  <w:kern w:val="24"/>
                                  <w:sz w:val="36"/>
                                  <w:szCs w:val="36"/>
                                  <w:lang w:val="en-IN"/>
                                </w:rPr>
                              </w:pPr>
                              <w:r>
                                <w:rPr>
                                  <w:rFonts w:asciiTheme="minorHAnsi" w:hAnsiTheme="minorHAnsi" w:cstheme="minorHAnsi"/>
                                  <w:b/>
                                  <w:kern w:val="24"/>
                                  <w:sz w:val="36"/>
                                  <w:szCs w:val="36"/>
                                  <w:lang w:val="en-IN"/>
                                </w:rPr>
                                <w:t xml:space="preserve">Reservation </w:t>
                              </w:r>
                            </w:p>
                            <w:p w:rsidR="008E5B9D" w:rsidRPr="006828D6" w:rsidRDefault="008E5B9D" w:rsidP="00E95072">
                              <w:pPr>
                                <w:pStyle w:val="NormalWeb"/>
                                <w:spacing w:before="0" w:beforeAutospacing="0" w:after="0" w:afterAutospacing="0"/>
                                <w:jc w:val="center"/>
                                <w:textAlignment w:val="baseline"/>
                                <w:rPr>
                                  <w:rFonts w:asciiTheme="minorHAnsi" w:hAnsiTheme="minorHAnsi" w:cstheme="minorHAnsi"/>
                                  <w:b/>
                                  <w:sz w:val="56"/>
                                  <w:szCs w:val="56"/>
                                  <w:lang w:val="en-IN"/>
                                </w:rPr>
                              </w:pPr>
                              <w:r>
                                <w:rPr>
                                  <w:rFonts w:asciiTheme="minorHAnsi" w:hAnsiTheme="minorHAnsi" w:cstheme="minorHAnsi"/>
                                  <w:b/>
                                  <w:kern w:val="24"/>
                                  <w:sz w:val="56"/>
                                  <w:szCs w:val="56"/>
                                  <w:lang w:val="en-IN"/>
                                </w:rPr>
                                <w:t>ICMS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left:0;text-align:left;margin-left:75pt;margin-top:-171.55pt;width:370.95pt;height:251.2pt;z-index:251661312;mso-position-horizontal-relative:margin" coordorigin="-8217" coordsize="64711,31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5334;width:40259;height:2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QyK3BAAAA2wAAAA8AAABkcnMvZG93bnJldi54bWxET0uLwjAQvgv7H8IseNPUFVypRpEFsaiX&#10;9XHwNjZjU2wmpYla/71ZWPA2H99zpvPWVuJOjS8dKxj0ExDEudMlFwoO+2VvDMIHZI2VY1LwJA/z&#10;2Udniql2D/6l+y4UIoawT1GBCaFOpfS5IYu+72riyF1cYzFE2BRSN/iI4baSX0kykhZLjg0Ga/ox&#10;lF93N6ugaLMtrc/LEx232clsBsPvQ7ZSqvvZLiYgArXhLf53ZzrOH8LfL/EAOXs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QyK3BAAAA2wAAAA8AAAAAAAAAAAAAAAAAnwIA&#10;AGRycy9kb3ducmV2LnhtbFBLBQYAAAAABAAEAPcAAACNAwAAAAA=&#10;" fillcolor="#5b9bd5">
                  <v:imagedata r:id="rId11" o:title=""/>
                </v:shape>
                <v:rect id="Rectangle 3" o:spid="_x0000_s1028" style="position:absolute;left:6858;top:22098;width:36576;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Lx8AA&#10;AADbAAAADwAAAGRycy9kb3ducmV2LnhtbERPTWvCQBC9C/0PyxS86UYpIqmriLTYk1D1YG9DdsyG&#10;ZGdDdtTor+8Khd7m8T5nsep9o67UxSqwgck4A0VcBFtxaeB4+BzNQUVBttgEJgN3irBavgwWmNtw&#10;42+67qVUKYRjjgacSJtrHQtHHuM4tMSJO4fOoyTYldp2eEvhvtHTLJtpjxWnBoctbRwV9f7iDRzc&#10;7rQtL7V9SIHtvJL6+GM/jBm+9ut3UEK9/Iv/3F82zX+D5y/pAL3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mLx8AAAADbAAAADwAAAAAAAAAAAAAAAACYAgAAZHJzL2Rvd25y&#10;ZXYueG1sUEsFBgAAAAAEAAQA9QAAAIUDAAAAAA==&#10;" strokecolor="white"/>
                <v:shapetype id="_x0000_t202" coordsize="21600,21600" o:spt="202" path="m,l,21600r21600,l21600,xe">
                  <v:stroke joinstyle="miter"/>
                  <v:path gradientshapeok="t" o:connecttype="rect"/>
                </v:shapetype>
                <v:shape id="TextBox 10" o:spid="_x0000_s1029" type="#_x0000_t202" style="position:absolute;left:-8217;top:20187;width:64711;height:11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8E5B9D" w:rsidRDefault="008E5B9D" w:rsidP="00E95072">
                        <w:pPr>
                          <w:pStyle w:val="NormalWeb"/>
                          <w:spacing w:before="0" w:beforeAutospacing="0" w:after="0" w:afterAutospacing="0"/>
                          <w:jc w:val="center"/>
                          <w:textAlignment w:val="baseline"/>
                          <w:rPr>
                            <w:rFonts w:ascii="Arial Black" w:hAnsi="Arial Black"/>
                            <w:color w:val="323E4F"/>
                            <w:kern w:val="24"/>
                            <w:sz w:val="40"/>
                            <w:szCs w:val="40"/>
                            <w:lang w:val="en-IN"/>
                          </w:rPr>
                        </w:pPr>
                        <w:r>
                          <w:rPr>
                            <w:rFonts w:ascii="Arial Black" w:hAnsi="Arial Black"/>
                            <w:color w:val="323E4F"/>
                            <w:kern w:val="24"/>
                            <w:sz w:val="40"/>
                            <w:szCs w:val="40"/>
                            <w:lang w:val="en-IN"/>
                          </w:rPr>
                          <w:t>User Manual -</w:t>
                        </w:r>
                      </w:p>
                      <w:p w:rsidR="008E5B9D" w:rsidRPr="006828D6" w:rsidRDefault="008E5B9D" w:rsidP="00E95072">
                        <w:pPr>
                          <w:pStyle w:val="NormalWeb"/>
                          <w:spacing w:before="0" w:beforeAutospacing="0" w:after="0" w:afterAutospacing="0"/>
                          <w:jc w:val="center"/>
                          <w:textAlignment w:val="baseline"/>
                          <w:rPr>
                            <w:rFonts w:ascii="Arial Black" w:hAnsi="Arial Black"/>
                            <w:color w:val="323E4F"/>
                            <w:kern w:val="24"/>
                            <w:sz w:val="36"/>
                            <w:szCs w:val="36"/>
                            <w:lang w:val="en-IN"/>
                          </w:rPr>
                        </w:pPr>
                        <w:r>
                          <w:rPr>
                            <w:rFonts w:asciiTheme="minorHAnsi" w:hAnsiTheme="minorHAnsi" w:cstheme="minorHAnsi"/>
                            <w:b/>
                            <w:kern w:val="24"/>
                            <w:sz w:val="36"/>
                            <w:szCs w:val="36"/>
                            <w:lang w:val="en-IN"/>
                          </w:rPr>
                          <w:t xml:space="preserve">Reservation </w:t>
                        </w:r>
                      </w:p>
                      <w:p w:rsidR="008E5B9D" w:rsidRPr="006828D6" w:rsidRDefault="008E5B9D" w:rsidP="00E95072">
                        <w:pPr>
                          <w:pStyle w:val="NormalWeb"/>
                          <w:spacing w:before="0" w:beforeAutospacing="0" w:after="0" w:afterAutospacing="0"/>
                          <w:jc w:val="center"/>
                          <w:textAlignment w:val="baseline"/>
                          <w:rPr>
                            <w:rFonts w:asciiTheme="minorHAnsi" w:hAnsiTheme="minorHAnsi" w:cstheme="minorHAnsi"/>
                            <w:b/>
                            <w:sz w:val="56"/>
                            <w:szCs w:val="56"/>
                            <w:lang w:val="en-IN"/>
                          </w:rPr>
                        </w:pPr>
                        <w:r>
                          <w:rPr>
                            <w:rFonts w:asciiTheme="minorHAnsi" w:hAnsiTheme="minorHAnsi" w:cstheme="minorHAnsi"/>
                            <w:b/>
                            <w:kern w:val="24"/>
                            <w:sz w:val="56"/>
                            <w:szCs w:val="56"/>
                            <w:lang w:val="en-IN"/>
                          </w:rPr>
                          <w:t>ICMS</w:t>
                        </w:r>
                      </w:p>
                    </w:txbxContent>
                  </v:textbox>
                </v:shape>
                <w10:wrap anchorx="margin"/>
              </v:group>
            </w:pict>
          </mc:Fallback>
        </mc:AlternateContent>
      </w:r>
    </w:p>
    <w:p w:rsidR="00981B14" w:rsidRPr="00C506CD" w:rsidRDefault="00981B14" w:rsidP="00981B14">
      <w:pPr>
        <w:jc w:val="right"/>
        <w:rPr>
          <w:rFonts w:ascii="AR CENA" w:hAnsi="AR CENA"/>
        </w:rPr>
      </w:pPr>
    </w:p>
    <w:p w:rsidR="00981B14" w:rsidRPr="00C506CD" w:rsidRDefault="00981B14" w:rsidP="00981B14">
      <w:pPr>
        <w:jc w:val="right"/>
        <w:rPr>
          <w:rFonts w:ascii="AR CENA" w:hAnsi="AR CENA"/>
        </w:rPr>
      </w:pPr>
    </w:p>
    <w:p w:rsidR="001B0750" w:rsidRPr="00C506CD" w:rsidRDefault="001B0750" w:rsidP="00981B14">
      <w:pPr>
        <w:jc w:val="right"/>
        <w:rPr>
          <w:rFonts w:ascii="AR CENA" w:hAnsi="AR CENA"/>
        </w:rPr>
      </w:pPr>
    </w:p>
    <w:p w:rsidR="001B0750" w:rsidRPr="00C506CD" w:rsidRDefault="001B0750" w:rsidP="00981B14">
      <w:pPr>
        <w:jc w:val="right"/>
        <w:rPr>
          <w:rFonts w:ascii="AR CENA" w:hAnsi="AR CENA"/>
        </w:rPr>
      </w:pPr>
    </w:p>
    <w:p w:rsidR="000E4E7A" w:rsidRDefault="000E4E7A" w:rsidP="00981B14">
      <w:pPr>
        <w:jc w:val="right"/>
        <w:rPr>
          <w:rFonts w:ascii="AR CENA" w:hAnsi="AR CENA"/>
        </w:rPr>
      </w:pPr>
    </w:p>
    <w:p w:rsidR="0021277C" w:rsidRDefault="0021277C" w:rsidP="00981B14">
      <w:pPr>
        <w:jc w:val="right"/>
        <w:rPr>
          <w:rFonts w:ascii="AR CENA" w:hAnsi="AR CENA"/>
        </w:rPr>
      </w:pPr>
    </w:p>
    <w:p w:rsidR="0021277C" w:rsidRDefault="0021277C" w:rsidP="00981B14">
      <w:pPr>
        <w:jc w:val="right"/>
        <w:rPr>
          <w:rFonts w:ascii="AR CENA" w:hAnsi="AR CENA"/>
        </w:rPr>
      </w:pPr>
    </w:p>
    <w:p w:rsidR="0021277C" w:rsidRPr="00C506CD" w:rsidRDefault="0021277C" w:rsidP="00981B14">
      <w:pPr>
        <w:jc w:val="right"/>
        <w:rPr>
          <w:rFonts w:ascii="AR CENA" w:hAnsi="AR CENA"/>
        </w:rPr>
      </w:pPr>
    </w:p>
    <w:p w:rsidR="00EB2BBE" w:rsidRPr="00C506CD" w:rsidRDefault="001B0750" w:rsidP="000E4E7A">
      <w:pPr>
        <w:jc w:val="right"/>
        <w:rPr>
          <w:rFonts w:ascii="AR CENA" w:hAnsi="AR CENA"/>
        </w:rPr>
      </w:pPr>
      <w:r w:rsidRPr="00C506CD">
        <w:rPr>
          <w:rFonts w:ascii="AR CENA" w:eastAsia="Times New Roman" w:hAnsi="AR CENA"/>
          <w:b/>
          <w:noProof/>
          <w:kern w:val="28"/>
          <w:sz w:val="36"/>
          <w:lang w:val="en-IN" w:eastAsia="en-IN"/>
        </w:rPr>
        <mc:AlternateContent>
          <mc:Choice Requires="wps">
            <w:drawing>
              <wp:anchor distT="0" distB="0" distL="114300" distR="114300" simplePos="0" relativeHeight="251663360" behindDoc="0" locked="0" layoutInCell="1" allowOverlap="1" wp14:anchorId="0FABC9EA" wp14:editId="4C6DDC4A">
                <wp:simplePos x="0" y="0"/>
                <wp:positionH relativeFrom="column">
                  <wp:align>center</wp:align>
                </wp:positionH>
                <wp:positionV relativeFrom="paragraph">
                  <wp:posOffset>0</wp:posOffset>
                </wp:positionV>
                <wp:extent cx="4657725" cy="4191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419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8E5B9D" w:rsidRPr="001B0750" w:rsidRDefault="008E5B9D" w:rsidP="001B0750">
                            <w:pPr>
                              <w:jc w:val="center"/>
                              <w:rPr>
                                <w:rFonts w:ascii="Bodoni MT Black" w:hAnsi="Bodoni MT Black"/>
                                <w:sz w:val="36"/>
                                <w:szCs w:val="36"/>
                              </w:rPr>
                            </w:pPr>
                            <w:r w:rsidRPr="001B0750">
                              <w:rPr>
                                <w:rFonts w:ascii="Bodoni MT Black" w:hAnsi="Bodoni MT Black"/>
                                <w:sz w:val="36"/>
                                <w:szCs w:val="36"/>
                              </w:rPr>
                              <w:t>Document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left:0;text-align:left;margin-left:0;margin-top:0;width:366.75pt;height:33pt;z-index:2516633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" fillcolor="white [3201]" strokecolor="black [3200]" strokeweight="2pt">
                <v:textbox>
                  <w:txbxContent>
                    <w:p w:rsidR="008E5B9D" w:rsidRPr="001B0750" w:rsidRDefault="008E5B9D" w:rsidP="001B0750">
                      <w:pPr>
                        <w:jc w:val="center"/>
                        <w:rPr>
                          <w:rFonts w:ascii="Bodoni MT Black" w:hAnsi="Bodoni MT Black"/>
                          <w:sz w:val="36"/>
                          <w:szCs w:val="36"/>
                        </w:rPr>
                      </w:pPr>
                      <w:r w:rsidRPr="001B0750">
                        <w:rPr>
                          <w:rFonts w:ascii="Bodoni MT Black" w:hAnsi="Bodoni MT Black"/>
                          <w:sz w:val="36"/>
                          <w:szCs w:val="36"/>
                        </w:rPr>
                        <w:t>Document History</w:t>
                      </w:r>
                    </w:p>
                  </w:txbxContent>
                </v:textbox>
              </v:shape>
            </w:pict>
          </mc:Fallback>
        </mc:AlternateContent>
      </w:r>
    </w:p>
    <w:tbl>
      <w:tblPr>
        <w:tblpPr w:leftFromText="180" w:rightFromText="180" w:vertAnchor="text" w:horzAnchor="margin" w:tblpXSpec="center" w:tblpY="1623"/>
        <w:tblW w:w="1078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78"/>
        <w:gridCol w:w="1277"/>
        <w:gridCol w:w="1260"/>
        <w:gridCol w:w="1980"/>
        <w:gridCol w:w="1170"/>
        <w:gridCol w:w="720"/>
        <w:gridCol w:w="1260"/>
        <w:gridCol w:w="1440"/>
      </w:tblGrid>
      <w:tr w:rsidR="00C47CB9" w:rsidRPr="00C506CD" w:rsidTr="000E4E7A">
        <w:trPr>
          <w:trHeight w:val="282"/>
        </w:trPr>
        <w:tc>
          <w:tcPr>
            <w:tcW w:w="1678" w:type="dxa"/>
            <w:tcBorders>
              <w:top w:val="single" w:sz="12" w:space="0" w:color="auto"/>
              <w:bottom w:val="single" w:sz="12" w:space="0" w:color="auto"/>
            </w:tcBorders>
          </w:tcPr>
          <w:p w:rsidR="00C47CB9" w:rsidRPr="00C506CD" w:rsidRDefault="00C47CB9" w:rsidP="000E4E7A">
            <w:pPr>
              <w:spacing w:before="20" w:after="20" w:line="240" w:lineRule="auto"/>
              <w:rPr>
                <w:rFonts w:ascii="AR CENA" w:eastAsia="Times New Roman" w:hAnsi="AR CENA"/>
                <w:b/>
              </w:rPr>
            </w:pPr>
            <w:r w:rsidRPr="00C506CD">
              <w:rPr>
                <w:rFonts w:ascii="AR CENA" w:eastAsia="Times New Roman" w:hAnsi="AR CENA"/>
                <w:b/>
              </w:rPr>
              <w:t>Description</w:t>
            </w:r>
          </w:p>
        </w:tc>
        <w:tc>
          <w:tcPr>
            <w:tcW w:w="1277" w:type="dxa"/>
            <w:tcBorders>
              <w:top w:val="single" w:sz="12" w:space="0" w:color="auto"/>
              <w:bottom w:val="single" w:sz="12" w:space="0" w:color="auto"/>
            </w:tcBorders>
          </w:tcPr>
          <w:p w:rsidR="00C47CB9" w:rsidRPr="00C506CD" w:rsidRDefault="00C47CB9" w:rsidP="000E4E7A">
            <w:pPr>
              <w:spacing w:before="20" w:after="20" w:line="240" w:lineRule="auto"/>
              <w:rPr>
                <w:rFonts w:ascii="AR CENA" w:eastAsia="Times New Roman" w:hAnsi="AR CENA"/>
                <w:b/>
              </w:rPr>
            </w:pPr>
            <w:r w:rsidRPr="00C506CD">
              <w:rPr>
                <w:rFonts w:ascii="AR CENA" w:eastAsia="Times New Roman" w:hAnsi="AR CENA"/>
                <w:b/>
              </w:rPr>
              <w:t>Author</w:t>
            </w:r>
          </w:p>
        </w:tc>
        <w:tc>
          <w:tcPr>
            <w:tcW w:w="1260" w:type="dxa"/>
            <w:tcBorders>
              <w:top w:val="single" w:sz="12" w:space="0" w:color="auto"/>
              <w:bottom w:val="single" w:sz="12" w:space="0" w:color="auto"/>
            </w:tcBorders>
          </w:tcPr>
          <w:p w:rsidR="00C47CB9" w:rsidRPr="00C506CD" w:rsidRDefault="00C47CB9" w:rsidP="000E4E7A">
            <w:pPr>
              <w:spacing w:before="20" w:after="20" w:line="240" w:lineRule="auto"/>
              <w:rPr>
                <w:rFonts w:ascii="AR CENA" w:eastAsia="Times New Roman" w:hAnsi="AR CENA"/>
                <w:b/>
              </w:rPr>
            </w:pPr>
            <w:r w:rsidRPr="00C506CD">
              <w:rPr>
                <w:rFonts w:ascii="AR CENA" w:eastAsia="Times New Roman" w:hAnsi="AR CENA"/>
                <w:b/>
              </w:rPr>
              <w:t>Date</w:t>
            </w:r>
          </w:p>
        </w:tc>
        <w:tc>
          <w:tcPr>
            <w:tcW w:w="1980" w:type="dxa"/>
            <w:tcBorders>
              <w:top w:val="single" w:sz="12" w:space="0" w:color="auto"/>
              <w:bottom w:val="single" w:sz="12" w:space="0" w:color="auto"/>
            </w:tcBorders>
          </w:tcPr>
          <w:p w:rsidR="00C47CB9" w:rsidRPr="00C506CD" w:rsidRDefault="00C47CB9" w:rsidP="000E4E7A">
            <w:pPr>
              <w:spacing w:before="20" w:after="20" w:line="240" w:lineRule="auto"/>
              <w:rPr>
                <w:rFonts w:ascii="AR CENA" w:eastAsia="Times New Roman" w:hAnsi="AR CENA"/>
                <w:b/>
              </w:rPr>
            </w:pPr>
            <w:r w:rsidRPr="00C506CD">
              <w:rPr>
                <w:rFonts w:ascii="AR CENA" w:eastAsia="Times New Roman" w:hAnsi="AR CENA"/>
                <w:b/>
              </w:rPr>
              <w:t>Reviewed By &amp; Date</w:t>
            </w:r>
          </w:p>
        </w:tc>
        <w:tc>
          <w:tcPr>
            <w:tcW w:w="1170" w:type="dxa"/>
            <w:tcBorders>
              <w:top w:val="single" w:sz="12" w:space="0" w:color="auto"/>
              <w:bottom w:val="single" w:sz="12" w:space="0" w:color="auto"/>
            </w:tcBorders>
          </w:tcPr>
          <w:p w:rsidR="00C47CB9" w:rsidRPr="00C506CD" w:rsidRDefault="00C47CB9" w:rsidP="000E4E7A">
            <w:pPr>
              <w:spacing w:before="20" w:after="20" w:line="240" w:lineRule="auto"/>
              <w:rPr>
                <w:rFonts w:ascii="AR CENA" w:eastAsia="Times New Roman" w:hAnsi="AR CENA"/>
                <w:b/>
              </w:rPr>
            </w:pPr>
            <w:r w:rsidRPr="00C506CD">
              <w:rPr>
                <w:rFonts w:ascii="AR CENA" w:eastAsia="Times New Roman" w:hAnsi="AR CENA"/>
                <w:b/>
              </w:rPr>
              <w:t>Review Remarks</w:t>
            </w:r>
          </w:p>
        </w:tc>
        <w:tc>
          <w:tcPr>
            <w:tcW w:w="720" w:type="dxa"/>
            <w:tcBorders>
              <w:top w:val="single" w:sz="12" w:space="0" w:color="auto"/>
              <w:bottom w:val="single" w:sz="12" w:space="0" w:color="auto"/>
            </w:tcBorders>
          </w:tcPr>
          <w:p w:rsidR="00C47CB9" w:rsidRPr="00C506CD" w:rsidRDefault="00C47CB9" w:rsidP="000E4E7A">
            <w:pPr>
              <w:spacing w:before="20" w:after="20" w:line="240" w:lineRule="auto"/>
              <w:rPr>
                <w:rFonts w:ascii="AR CENA" w:eastAsia="Times New Roman" w:hAnsi="AR CENA"/>
                <w:b/>
              </w:rPr>
            </w:pPr>
            <w:r w:rsidRPr="00C506CD">
              <w:rPr>
                <w:rFonts w:ascii="AR CENA" w:eastAsia="Times New Roman" w:hAnsi="AR CENA"/>
                <w:b/>
              </w:rPr>
              <w:t>Version</w:t>
            </w:r>
          </w:p>
        </w:tc>
        <w:tc>
          <w:tcPr>
            <w:tcW w:w="1260" w:type="dxa"/>
            <w:tcBorders>
              <w:top w:val="single" w:sz="12" w:space="0" w:color="auto"/>
              <w:bottom w:val="single" w:sz="12" w:space="0" w:color="auto"/>
            </w:tcBorders>
          </w:tcPr>
          <w:p w:rsidR="00C47CB9" w:rsidRPr="00C506CD" w:rsidRDefault="00C47CB9" w:rsidP="000E4E7A">
            <w:pPr>
              <w:spacing w:before="20" w:after="20" w:line="240" w:lineRule="auto"/>
              <w:rPr>
                <w:rFonts w:ascii="AR CENA" w:eastAsia="Times New Roman" w:hAnsi="AR CENA"/>
                <w:b/>
              </w:rPr>
            </w:pPr>
            <w:r w:rsidRPr="00C506CD">
              <w:rPr>
                <w:rFonts w:ascii="AR CENA" w:eastAsia="Times New Roman" w:hAnsi="AR CENA"/>
                <w:b/>
              </w:rPr>
              <w:t>Change Summary</w:t>
            </w:r>
          </w:p>
        </w:tc>
        <w:tc>
          <w:tcPr>
            <w:tcW w:w="1440" w:type="dxa"/>
            <w:tcBorders>
              <w:top w:val="single" w:sz="12" w:space="0" w:color="auto"/>
              <w:bottom w:val="single" w:sz="12" w:space="0" w:color="auto"/>
            </w:tcBorders>
          </w:tcPr>
          <w:p w:rsidR="00C47CB9" w:rsidRPr="00C506CD" w:rsidRDefault="00C47CB9" w:rsidP="000E4E7A">
            <w:pPr>
              <w:spacing w:before="20" w:after="20" w:line="240" w:lineRule="auto"/>
              <w:rPr>
                <w:rFonts w:ascii="AR CENA" w:eastAsia="Times New Roman" w:hAnsi="AR CENA"/>
                <w:b/>
              </w:rPr>
            </w:pPr>
            <w:r w:rsidRPr="00C506CD">
              <w:rPr>
                <w:rFonts w:ascii="AR CENA" w:eastAsia="Times New Roman" w:hAnsi="AR CENA"/>
                <w:b/>
              </w:rPr>
              <w:t>Approved By (with Date)</w:t>
            </w:r>
          </w:p>
        </w:tc>
      </w:tr>
      <w:tr w:rsidR="00C47CB9" w:rsidRPr="00C506CD" w:rsidTr="000E4E7A">
        <w:trPr>
          <w:trHeight w:val="315"/>
        </w:trPr>
        <w:tc>
          <w:tcPr>
            <w:tcW w:w="1678" w:type="dxa"/>
            <w:tcBorders>
              <w:top w:val="single" w:sz="12" w:space="0" w:color="auto"/>
            </w:tcBorders>
          </w:tcPr>
          <w:p w:rsidR="00C47CB9" w:rsidRPr="00C506CD" w:rsidRDefault="00AF0661" w:rsidP="00E85294">
            <w:pPr>
              <w:spacing w:before="20" w:after="20" w:line="240" w:lineRule="auto"/>
              <w:rPr>
                <w:rFonts w:ascii="AR CENA" w:eastAsia="Times New Roman" w:hAnsi="AR CENA"/>
                <w:b/>
                <w:bCs/>
                <w:iCs/>
              </w:rPr>
            </w:pPr>
            <w:r>
              <w:rPr>
                <w:rFonts w:ascii="AR CENA" w:eastAsia="Times New Roman" w:hAnsi="AR CENA"/>
                <w:b/>
                <w:bCs/>
                <w:iCs/>
              </w:rPr>
              <w:t xml:space="preserve">Reservation –User Manual </w:t>
            </w:r>
          </w:p>
        </w:tc>
        <w:tc>
          <w:tcPr>
            <w:tcW w:w="1277" w:type="dxa"/>
            <w:tcBorders>
              <w:top w:val="single" w:sz="12" w:space="0" w:color="auto"/>
            </w:tcBorders>
          </w:tcPr>
          <w:p w:rsidR="00C47CB9" w:rsidRPr="00C506CD" w:rsidRDefault="00055D2B" w:rsidP="000E4E7A">
            <w:pPr>
              <w:spacing w:before="20" w:after="20" w:line="240" w:lineRule="auto"/>
              <w:rPr>
                <w:rFonts w:ascii="AR CENA" w:eastAsia="Times New Roman" w:hAnsi="AR CENA"/>
              </w:rPr>
            </w:pPr>
            <w:r>
              <w:rPr>
                <w:rFonts w:ascii="AR CENA" w:eastAsia="Times New Roman" w:hAnsi="AR CENA"/>
              </w:rPr>
              <w:t>Pradip</w:t>
            </w:r>
          </w:p>
        </w:tc>
        <w:tc>
          <w:tcPr>
            <w:tcW w:w="1260" w:type="dxa"/>
            <w:tcBorders>
              <w:top w:val="single" w:sz="12" w:space="0" w:color="auto"/>
            </w:tcBorders>
          </w:tcPr>
          <w:p w:rsidR="00602967" w:rsidRPr="00C506CD" w:rsidRDefault="00AF0661" w:rsidP="000E4E7A">
            <w:pPr>
              <w:spacing w:before="20" w:after="20" w:line="240" w:lineRule="auto"/>
              <w:rPr>
                <w:rFonts w:ascii="AR CENA" w:eastAsia="Times New Roman" w:hAnsi="AR CENA"/>
              </w:rPr>
            </w:pPr>
            <w:r>
              <w:rPr>
                <w:rFonts w:ascii="AR CENA" w:eastAsia="Times New Roman" w:hAnsi="AR CENA"/>
              </w:rPr>
              <w:t>31</w:t>
            </w:r>
            <w:r w:rsidR="00055D2B">
              <w:rPr>
                <w:rFonts w:ascii="AR CENA" w:eastAsia="Times New Roman" w:hAnsi="AR CENA"/>
              </w:rPr>
              <w:t>/05/2017</w:t>
            </w:r>
          </w:p>
        </w:tc>
        <w:tc>
          <w:tcPr>
            <w:tcW w:w="1980" w:type="dxa"/>
            <w:tcBorders>
              <w:top w:val="single" w:sz="12" w:space="0" w:color="auto"/>
            </w:tcBorders>
          </w:tcPr>
          <w:p w:rsidR="00602967" w:rsidRPr="00C506CD" w:rsidRDefault="00602967" w:rsidP="000E4E7A">
            <w:pPr>
              <w:spacing w:before="20" w:after="20" w:line="240" w:lineRule="auto"/>
              <w:rPr>
                <w:rFonts w:ascii="AR CENA" w:eastAsia="Times New Roman" w:hAnsi="AR CENA"/>
              </w:rPr>
            </w:pPr>
          </w:p>
        </w:tc>
        <w:tc>
          <w:tcPr>
            <w:tcW w:w="1170" w:type="dxa"/>
            <w:tcBorders>
              <w:top w:val="single" w:sz="12" w:space="0" w:color="auto"/>
            </w:tcBorders>
          </w:tcPr>
          <w:p w:rsidR="00C47CB9" w:rsidRPr="00C506CD" w:rsidRDefault="00C47CB9" w:rsidP="000E4E7A">
            <w:pPr>
              <w:spacing w:before="20" w:after="20" w:line="240" w:lineRule="auto"/>
              <w:jc w:val="center"/>
              <w:rPr>
                <w:rFonts w:ascii="AR CENA" w:eastAsia="Times New Roman" w:hAnsi="AR CENA"/>
              </w:rPr>
            </w:pPr>
          </w:p>
        </w:tc>
        <w:tc>
          <w:tcPr>
            <w:tcW w:w="720" w:type="dxa"/>
            <w:tcBorders>
              <w:top w:val="single" w:sz="12" w:space="0" w:color="auto"/>
            </w:tcBorders>
          </w:tcPr>
          <w:p w:rsidR="00C47CB9" w:rsidRPr="00C506CD" w:rsidRDefault="00055D2B" w:rsidP="000E4E7A">
            <w:pPr>
              <w:spacing w:before="20" w:after="20" w:line="240" w:lineRule="auto"/>
              <w:jc w:val="center"/>
              <w:rPr>
                <w:rFonts w:ascii="AR CENA" w:eastAsia="Times New Roman" w:hAnsi="AR CENA"/>
              </w:rPr>
            </w:pPr>
            <w:r>
              <w:rPr>
                <w:rFonts w:ascii="AR CENA" w:eastAsia="Times New Roman" w:hAnsi="AR CENA"/>
              </w:rPr>
              <w:t>1.0</w:t>
            </w:r>
          </w:p>
        </w:tc>
        <w:tc>
          <w:tcPr>
            <w:tcW w:w="1260" w:type="dxa"/>
            <w:tcBorders>
              <w:top w:val="single" w:sz="12" w:space="0" w:color="auto"/>
            </w:tcBorders>
          </w:tcPr>
          <w:p w:rsidR="00C47CB9" w:rsidRPr="00C506CD" w:rsidRDefault="00C47CB9" w:rsidP="000E4E7A">
            <w:pPr>
              <w:spacing w:before="20" w:after="20" w:line="240" w:lineRule="auto"/>
              <w:jc w:val="center"/>
              <w:rPr>
                <w:rFonts w:ascii="AR CENA" w:eastAsia="Times New Roman" w:hAnsi="AR CENA"/>
              </w:rPr>
            </w:pPr>
          </w:p>
        </w:tc>
        <w:tc>
          <w:tcPr>
            <w:tcW w:w="1440" w:type="dxa"/>
            <w:tcBorders>
              <w:top w:val="single" w:sz="12" w:space="0" w:color="auto"/>
            </w:tcBorders>
          </w:tcPr>
          <w:p w:rsidR="00C47CB9" w:rsidRPr="00C506CD" w:rsidRDefault="00C47CB9" w:rsidP="000E4E7A">
            <w:pPr>
              <w:spacing w:before="20" w:after="20" w:line="240" w:lineRule="auto"/>
              <w:rPr>
                <w:rFonts w:ascii="AR CENA" w:eastAsia="Times New Roman" w:hAnsi="AR CENA"/>
              </w:rPr>
            </w:pPr>
          </w:p>
        </w:tc>
      </w:tr>
      <w:tr w:rsidR="00A8200D" w:rsidRPr="00C506CD" w:rsidTr="000E4E7A">
        <w:trPr>
          <w:trHeight w:val="282"/>
        </w:trPr>
        <w:tc>
          <w:tcPr>
            <w:tcW w:w="1678" w:type="dxa"/>
          </w:tcPr>
          <w:p w:rsidR="00A8200D" w:rsidRPr="00C506CD" w:rsidRDefault="00A8200D" w:rsidP="00A8200D">
            <w:pPr>
              <w:spacing w:before="20" w:after="20" w:line="240" w:lineRule="auto"/>
              <w:rPr>
                <w:rFonts w:ascii="AR CENA" w:eastAsia="Times New Roman" w:hAnsi="AR CENA"/>
                <w:b/>
                <w:bCs/>
                <w:iCs/>
              </w:rPr>
            </w:pPr>
            <w:r>
              <w:rPr>
                <w:rFonts w:ascii="AR CENA" w:eastAsia="Times New Roman" w:hAnsi="AR CENA"/>
                <w:b/>
                <w:bCs/>
                <w:iCs/>
              </w:rPr>
              <w:t xml:space="preserve">Reservation –User Manual </w:t>
            </w:r>
          </w:p>
        </w:tc>
        <w:tc>
          <w:tcPr>
            <w:tcW w:w="1277" w:type="dxa"/>
          </w:tcPr>
          <w:p w:rsidR="00A8200D" w:rsidRPr="00C506CD" w:rsidRDefault="00A8200D" w:rsidP="00A8200D">
            <w:pPr>
              <w:spacing w:before="20" w:after="20" w:line="240" w:lineRule="auto"/>
              <w:rPr>
                <w:rFonts w:ascii="AR CENA" w:eastAsia="Times New Roman" w:hAnsi="AR CENA"/>
              </w:rPr>
            </w:pPr>
            <w:r>
              <w:rPr>
                <w:rFonts w:ascii="AR CENA" w:eastAsia="Times New Roman" w:hAnsi="AR CENA"/>
              </w:rPr>
              <w:t>Pradip</w:t>
            </w:r>
          </w:p>
        </w:tc>
        <w:tc>
          <w:tcPr>
            <w:tcW w:w="1260" w:type="dxa"/>
          </w:tcPr>
          <w:p w:rsidR="00A8200D" w:rsidRPr="00C506CD" w:rsidRDefault="00A8200D" w:rsidP="00A8200D">
            <w:pPr>
              <w:spacing w:before="20" w:after="20" w:line="240" w:lineRule="auto"/>
              <w:rPr>
                <w:rFonts w:ascii="AR CENA" w:eastAsia="Times New Roman" w:hAnsi="AR CENA"/>
              </w:rPr>
            </w:pPr>
            <w:r>
              <w:rPr>
                <w:rFonts w:ascii="AR CENA" w:eastAsia="Times New Roman" w:hAnsi="AR CENA"/>
              </w:rPr>
              <w:t>12/12</w:t>
            </w:r>
            <w:r>
              <w:rPr>
                <w:rFonts w:ascii="AR CENA" w:eastAsia="Times New Roman" w:hAnsi="AR CENA"/>
              </w:rPr>
              <w:t>/2017</w:t>
            </w:r>
          </w:p>
        </w:tc>
        <w:tc>
          <w:tcPr>
            <w:tcW w:w="1980" w:type="dxa"/>
          </w:tcPr>
          <w:p w:rsidR="00A8200D" w:rsidRPr="00C506CD" w:rsidRDefault="00A8200D" w:rsidP="00A8200D">
            <w:pPr>
              <w:spacing w:before="20" w:after="20" w:line="240" w:lineRule="auto"/>
              <w:rPr>
                <w:rFonts w:ascii="AR CENA" w:eastAsia="Times New Roman" w:hAnsi="AR CENA"/>
              </w:rPr>
            </w:pPr>
          </w:p>
        </w:tc>
        <w:tc>
          <w:tcPr>
            <w:tcW w:w="1170" w:type="dxa"/>
          </w:tcPr>
          <w:p w:rsidR="00A8200D" w:rsidRPr="00C506CD" w:rsidRDefault="00A8200D" w:rsidP="00A8200D">
            <w:pPr>
              <w:spacing w:before="20" w:after="20" w:line="240" w:lineRule="auto"/>
              <w:jc w:val="center"/>
              <w:rPr>
                <w:rFonts w:ascii="AR CENA" w:eastAsia="Times New Roman" w:hAnsi="AR CENA"/>
              </w:rPr>
            </w:pPr>
          </w:p>
        </w:tc>
        <w:tc>
          <w:tcPr>
            <w:tcW w:w="720" w:type="dxa"/>
          </w:tcPr>
          <w:p w:rsidR="00A8200D" w:rsidRPr="00C506CD" w:rsidRDefault="00A8200D" w:rsidP="00A8200D">
            <w:pPr>
              <w:spacing w:before="20" w:after="20" w:line="240" w:lineRule="auto"/>
              <w:jc w:val="center"/>
              <w:rPr>
                <w:rFonts w:ascii="AR CENA" w:eastAsia="Times New Roman" w:hAnsi="AR CENA"/>
              </w:rPr>
            </w:pPr>
            <w:r>
              <w:rPr>
                <w:rFonts w:ascii="AR CENA" w:eastAsia="Times New Roman" w:hAnsi="AR CENA"/>
              </w:rPr>
              <w:t>1.1</w:t>
            </w:r>
          </w:p>
        </w:tc>
        <w:tc>
          <w:tcPr>
            <w:tcW w:w="1260" w:type="dxa"/>
          </w:tcPr>
          <w:p w:rsidR="00A8200D" w:rsidRPr="00C506CD" w:rsidRDefault="00A8200D" w:rsidP="00A8200D">
            <w:pPr>
              <w:spacing w:before="20" w:after="20" w:line="240" w:lineRule="auto"/>
              <w:jc w:val="center"/>
              <w:rPr>
                <w:rFonts w:ascii="AR CENA" w:eastAsia="Times New Roman" w:hAnsi="AR CENA"/>
              </w:rPr>
            </w:pPr>
          </w:p>
        </w:tc>
        <w:tc>
          <w:tcPr>
            <w:tcW w:w="1440" w:type="dxa"/>
          </w:tcPr>
          <w:p w:rsidR="00A8200D" w:rsidRPr="00C506CD" w:rsidRDefault="00A8200D" w:rsidP="00A8200D">
            <w:pPr>
              <w:spacing w:before="20" w:after="20" w:line="240" w:lineRule="auto"/>
              <w:rPr>
                <w:rFonts w:ascii="AR CENA" w:eastAsia="Times New Roman" w:hAnsi="AR CENA"/>
              </w:rPr>
            </w:pPr>
          </w:p>
        </w:tc>
      </w:tr>
      <w:tr w:rsidR="00A8200D" w:rsidRPr="00C506CD" w:rsidTr="000E4E7A">
        <w:trPr>
          <w:trHeight w:val="282"/>
        </w:trPr>
        <w:tc>
          <w:tcPr>
            <w:tcW w:w="1678" w:type="dxa"/>
          </w:tcPr>
          <w:p w:rsidR="00A8200D" w:rsidRPr="00C506CD" w:rsidRDefault="00A8200D" w:rsidP="00A8200D">
            <w:pPr>
              <w:spacing w:before="20" w:after="20" w:line="240" w:lineRule="auto"/>
              <w:rPr>
                <w:rFonts w:ascii="AR CENA" w:eastAsia="Times New Roman" w:hAnsi="AR CENA"/>
              </w:rPr>
            </w:pPr>
          </w:p>
        </w:tc>
        <w:tc>
          <w:tcPr>
            <w:tcW w:w="1277" w:type="dxa"/>
          </w:tcPr>
          <w:p w:rsidR="00A8200D" w:rsidRPr="00C506CD" w:rsidRDefault="00A8200D" w:rsidP="00A8200D">
            <w:pPr>
              <w:spacing w:before="20" w:after="20" w:line="240" w:lineRule="auto"/>
              <w:rPr>
                <w:rFonts w:ascii="AR CENA" w:eastAsia="Times New Roman" w:hAnsi="AR CENA"/>
              </w:rPr>
            </w:pPr>
          </w:p>
        </w:tc>
        <w:tc>
          <w:tcPr>
            <w:tcW w:w="1260" w:type="dxa"/>
          </w:tcPr>
          <w:p w:rsidR="00A8200D" w:rsidRPr="00C506CD" w:rsidRDefault="00A8200D" w:rsidP="00A8200D">
            <w:pPr>
              <w:spacing w:before="20" w:after="20" w:line="240" w:lineRule="auto"/>
              <w:rPr>
                <w:rFonts w:ascii="AR CENA" w:eastAsia="Times New Roman" w:hAnsi="AR CENA"/>
              </w:rPr>
            </w:pPr>
          </w:p>
        </w:tc>
        <w:tc>
          <w:tcPr>
            <w:tcW w:w="1980" w:type="dxa"/>
          </w:tcPr>
          <w:p w:rsidR="00A8200D" w:rsidRPr="00C506CD" w:rsidRDefault="00A8200D" w:rsidP="00A8200D">
            <w:pPr>
              <w:spacing w:before="20" w:after="20" w:line="240" w:lineRule="auto"/>
              <w:rPr>
                <w:rFonts w:ascii="AR CENA" w:eastAsia="Times New Roman" w:hAnsi="AR CENA"/>
              </w:rPr>
            </w:pPr>
          </w:p>
        </w:tc>
        <w:tc>
          <w:tcPr>
            <w:tcW w:w="1170" w:type="dxa"/>
          </w:tcPr>
          <w:p w:rsidR="00A8200D" w:rsidRPr="00C506CD" w:rsidRDefault="00A8200D" w:rsidP="00A8200D">
            <w:pPr>
              <w:spacing w:before="20" w:after="20" w:line="240" w:lineRule="auto"/>
              <w:rPr>
                <w:rFonts w:ascii="AR CENA" w:eastAsia="Times New Roman" w:hAnsi="AR CENA"/>
              </w:rPr>
            </w:pPr>
          </w:p>
        </w:tc>
        <w:tc>
          <w:tcPr>
            <w:tcW w:w="720" w:type="dxa"/>
          </w:tcPr>
          <w:p w:rsidR="00A8200D" w:rsidRPr="00C506CD" w:rsidRDefault="00A8200D" w:rsidP="00A8200D">
            <w:pPr>
              <w:spacing w:before="20" w:after="20" w:line="240" w:lineRule="auto"/>
              <w:jc w:val="center"/>
              <w:rPr>
                <w:rFonts w:ascii="AR CENA" w:eastAsia="Times New Roman" w:hAnsi="AR CENA"/>
              </w:rPr>
            </w:pPr>
          </w:p>
        </w:tc>
        <w:tc>
          <w:tcPr>
            <w:tcW w:w="1260" w:type="dxa"/>
          </w:tcPr>
          <w:p w:rsidR="00A8200D" w:rsidRPr="00C506CD" w:rsidRDefault="00A8200D" w:rsidP="00A8200D">
            <w:pPr>
              <w:spacing w:before="20" w:after="20" w:line="240" w:lineRule="auto"/>
              <w:jc w:val="center"/>
              <w:rPr>
                <w:rFonts w:ascii="AR CENA" w:eastAsia="Times New Roman" w:hAnsi="AR CENA"/>
              </w:rPr>
            </w:pPr>
          </w:p>
        </w:tc>
        <w:tc>
          <w:tcPr>
            <w:tcW w:w="1440" w:type="dxa"/>
          </w:tcPr>
          <w:p w:rsidR="00A8200D" w:rsidRPr="00C506CD" w:rsidRDefault="00A8200D" w:rsidP="00A8200D">
            <w:pPr>
              <w:spacing w:before="20" w:after="20" w:line="240" w:lineRule="auto"/>
              <w:rPr>
                <w:rFonts w:ascii="AR CENA" w:eastAsia="Times New Roman" w:hAnsi="AR CENA"/>
              </w:rPr>
            </w:pPr>
          </w:p>
        </w:tc>
      </w:tr>
      <w:tr w:rsidR="00A8200D" w:rsidRPr="00C506CD" w:rsidTr="000E4E7A">
        <w:trPr>
          <w:trHeight w:val="282"/>
        </w:trPr>
        <w:tc>
          <w:tcPr>
            <w:tcW w:w="1678" w:type="dxa"/>
          </w:tcPr>
          <w:p w:rsidR="00A8200D" w:rsidRPr="00C506CD" w:rsidRDefault="00A8200D" w:rsidP="00A8200D">
            <w:pPr>
              <w:spacing w:before="20" w:after="20" w:line="240" w:lineRule="auto"/>
              <w:rPr>
                <w:rFonts w:ascii="AR CENA" w:eastAsia="Times New Roman" w:hAnsi="AR CENA"/>
              </w:rPr>
            </w:pPr>
          </w:p>
        </w:tc>
        <w:tc>
          <w:tcPr>
            <w:tcW w:w="1277" w:type="dxa"/>
          </w:tcPr>
          <w:p w:rsidR="00A8200D" w:rsidRPr="00C506CD" w:rsidRDefault="00A8200D" w:rsidP="00A8200D">
            <w:pPr>
              <w:spacing w:before="20" w:after="20" w:line="240" w:lineRule="auto"/>
              <w:rPr>
                <w:rFonts w:ascii="AR CENA" w:eastAsia="Times New Roman" w:hAnsi="AR CENA"/>
              </w:rPr>
            </w:pPr>
          </w:p>
        </w:tc>
        <w:tc>
          <w:tcPr>
            <w:tcW w:w="1260" w:type="dxa"/>
          </w:tcPr>
          <w:p w:rsidR="00A8200D" w:rsidRPr="00C506CD" w:rsidRDefault="00A8200D" w:rsidP="00A8200D">
            <w:pPr>
              <w:spacing w:before="20" w:after="20" w:line="240" w:lineRule="auto"/>
              <w:rPr>
                <w:rFonts w:ascii="AR CENA" w:eastAsia="Times New Roman" w:hAnsi="AR CENA"/>
              </w:rPr>
            </w:pPr>
          </w:p>
        </w:tc>
        <w:tc>
          <w:tcPr>
            <w:tcW w:w="1980" w:type="dxa"/>
          </w:tcPr>
          <w:p w:rsidR="00A8200D" w:rsidRPr="00C506CD" w:rsidRDefault="00A8200D" w:rsidP="00A8200D">
            <w:pPr>
              <w:spacing w:before="20" w:after="20" w:line="240" w:lineRule="auto"/>
              <w:rPr>
                <w:rFonts w:ascii="AR CENA" w:eastAsia="Times New Roman" w:hAnsi="AR CENA"/>
              </w:rPr>
            </w:pPr>
          </w:p>
        </w:tc>
        <w:tc>
          <w:tcPr>
            <w:tcW w:w="1170" w:type="dxa"/>
          </w:tcPr>
          <w:p w:rsidR="00A8200D" w:rsidRPr="00C506CD" w:rsidRDefault="00A8200D" w:rsidP="00A8200D">
            <w:pPr>
              <w:spacing w:before="20" w:after="20" w:line="240" w:lineRule="auto"/>
              <w:rPr>
                <w:rFonts w:ascii="AR CENA" w:eastAsia="Times New Roman" w:hAnsi="AR CENA"/>
              </w:rPr>
            </w:pPr>
          </w:p>
        </w:tc>
        <w:tc>
          <w:tcPr>
            <w:tcW w:w="720" w:type="dxa"/>
          </w:tcPr>
          <w:p w:rsidR="00A8200D" w:rsidRPr="00C506CD" w:rsidRDefault="00A8200D" w:rsidP="00A8200D">
            <w:pPr>
              <w:spacing w:before="20" w:after="20" w:line="240" w:lineRule="auto"/>
              <w:rPr>
                <w:rFonts w:ascii="AR CENA" w:eastAsia="Times New Roman" w:hAnsi="AR CENA"/>
              </w:rPr>
            </w:pPr>
          </w:p>
        </w:tc>
        <w:tc>
          <w:tcPr>
            <w:tcW w:w="1260" w:type="dxa"/>
          </w:tcPr>
          <w:p w:rsidR="00A8200D" w:rsidRPr="00C506CD" w:rsidRDefault="00A8200D" w:rsidP="00A8200D">
            <w:pPr>
              <w:spacing w:before="20" w:after="20" w:line="240" w:lineRule="auto"/>
              <w:rPr>
                <w:rFonts w:ascii="AR CENA" w:eastAsia="Times New Roman" w:hAnsi="AR CENA"/>
              </w:rPr>
            </w:pPr>
          </w:p>
        </w:tc>
        <w:tc>
          <w:tcPr>
            <w:tcW w:w="1440" w:type="dxa"/>
          </w:tcPr>
          <w:p w:rsidR="00A8200D" w:rsidRPr="00C506CD" w:rsidRDefault="00A8200D" w:rsidP="00A8200D">
            <w:pPr>
              <w:spacing w:before="20" w:after="20" w:line="240" w:lineRule="auto"/>
              <w:rPr>
                <w:rFonts w:ascii="AR CENA" w:eastAsia="Times New Roman" w:hAnsi="AR CENA"/>
              </w:rPr>
            </w:pPr>
          </w:p>
        </w:tc>
      </w:tr>
    </w:tbl>
    <w:p w:rsidR="00EB2BBE" w:rsidRPr="00C506CD" w:rsidRDefault="00EB2BBE" w:rsidP="00EB2BBE">
      <w:pPr>
        <w:spacing w:after="180" w:line="220" w:lineRule="atLeast"/>
        <w:ind w:right="720"/>
        <w:rPr>
          <w:rFonts w:ascii="AR CENA" w:eastAsia="Times New Roman" w:hAnsi="AR CENA"/>
        </w:rPr>
      </w:pPr>
    </w:p>
    <w:p w:rsidR="00EB2BBE" w:rsidRPr="00C506CD" w:rsidRDefault="00EB2BBE" w:rsidP="00EB2BBE">
      <w:pPr>
        <w:spacing w:after="180" w:line="220" w:lineRule="atLeast"/>
        <w:ind w:right="720"/>
        <w:rPr>
          <w:rFonts w:ascii="AR CENA" w:eastAsia="Times New Roman" w:hAnsi="AR CENA"/>
        </w:rPr>
        <w:sectPr w:rsidR="00EB2BBE" w:rsidRPr="00C506CD" w:rsidSect="00683152">
          <w:headerReference w:type="default" r:id="rId12"/>
          <w:footerReference w:type="default" r:id="rId13"/>
          <w:headerReference w:type="first" r:id="rId14"/>
          <w:footerReference w:type="first" r:id="rId15"/>
          <w:pgSz w:w="12240" w:h="15840" w:code="1"/>
          <w:pgMar w:top="1440" w:right="1440" w:bottom="1440" w:left="1440" w:header="57" w:footer="454" w:gutter="0"/>
          <w:pgNumType w:start="1"/>
          <w:cols w:space="720"/>
          <w:docGrid w:linePitch="299"/>
        </w:sectPr>
      </w:pPr>
    </w:p>
    <w:p w:rsidR="00EB2BBE" w:rsidRPr="00C506CD" w:rsidRDefault="00EB2BBE" w:rsidP="00EB2BBE">
      <w:pPr>
        <w:keepNext/>
        <w:pBdr>
          <w:top w:val="single" w:sz="4" w:space="1" w:color="808080"/>
          <w:bottom w:val="single" w:sz="4" w:space="1" w:color="808080"/>
        </w:pBdr>
        <w:shd w:val="clear" w:color="auto" w:fill="E0E0E0"/>
        <w:spacing w:before="1200" w:after="240" w:line="360" w:lineRule="atLeast"/>
        <w:rPr>
          <w:rFonts w:ascii="AR CENA" w:eastAsia="Times New Roman" w:hAnsi="AR CENA"/>
          <w:b/>
          <w:kern w:val="28"/>
          <w:sz w:val="28"/>
          <w:szCs w:val="28"/>
        </w:rPr>
      </w:pPr>
      <w:r w:rsidRPr="00C506CD">
        <w:rPr>
          <w:rFonts w:ascii="AR CENA" w:eastAsia="Times New Roman" w:hAnsi="AR CENA"/>
          <w:b/>
          <w:kern w:val="28"/>
          <w:sz w:val="28"/>
          <w:szCs w:val="28"/>
        </w:rPr>
        <w:lastRenderedPageBreak/>
        <w:t>Table of Contents</w:t>
      </w:r>
    </w:p>
    <w:p w:rsidR="00B0531D" w:rsidRDefault="00160E49">
      <w:pPr>
        <w:pStyle w:val="TOC1"/>
        <w:tabs>
          <w:tab w:val="left" w:pos="440"/>
          <w:tab w:val="right" w:leader="dot" w:pos="9350"/>
        </w:tabs>
        <w:rPr>
          <w:rFonts w:asciiTheme="minorHAnsi" w:eastAsiaTheme="minorEastAsia" w:hAnsiTheme="minorHAnsi" w:cstheme="minorBidi"/>
          <w:noProof/>
          <w:sz w:val="22"/>
          <w:szCs w:val="22"/>
          <w:lang w:val="en-IN" w:eastAsia="en-IN"/>
        </w:rPr>
      </w:pPr>
      <w:r w:rsidRPr="00C506CD">
        <w:rPr>
          <w:rFonts w:ascii="AR CENA" w:eastAsia="Times New Roman" w:hAnsi="AR CENA"/>
          <w:b/>
          <w:sz w:val="24"/>
        </w:rPr>
        <w:fldChar w:fldCharType="begin"/>
      </w:r>
      <w:r w:rsidR="00EB2BBE" w:rsidRPr="00C506CD">
        <w:rPr>
          <w:rFonts w:ascii="AR CENA" w:eastAsia="Times New Roman" w:hAnsi="AR CENA"/>
          <w:b/>
          <w:sz w:val="24"/>
        </w:rPr>
        <w:instrText xml:space="preserve"> TOC \o "1-3" \h \z \t "Heading 1A,1" </w:instrText>
      </w:r>
      <w:r w:rsidRPr="00C506CD">
        <w:rPr>
          <w:rFonts w:ascii="AR CENA" w:eastAsia="Times New Roman" w:hAnsi="AR CENA"/>
          <w:b/>
          <w:sz w:val="24"/>
        </w:rPr>
        <w:fldChar w:fldCharType="separate"/>
      </w:r>
      <w:hyperlink w:anchor="_Toc500933530" w:history="1">
        <w:r w:rsidR="00B0531D" w:rsidRPr="00B25B0E">
          <w:rPr>
            <w:rStyle w:val="Hyperlink"/>
            <w:rFonts w:ascii="AR CENA" w:hAnsi="AR CENA"/>
            <w:noProof/>
          </w:rPr>
          <w:t>1</w:t>
        </w:r>
        <w:r w:rsidR="00B0531D">
          <w:rPr>
            <w:rFonts w:asciiTheme="minorHAnsi" w:eastAsiaTheme="minorEastAsia" w:hAnsiTheme="minorHAnsi" w:cstheme="minorBidi"/>
            <w:noProof/>
            <w:sz w:val="22"/>
            <w:szCs w:val="22"/>
            <w:lang w:val="en-IN" w:eastAsia="en-IN"/>
          </w:rPr>
          <w:tab/>
        </w:r>
        <w:r w:rsidR="00B0531D" w:rsidRPr="00B25B0E">
          <w:rPr>
            <w:rStyle w:val="Hyperlink"/>
            <w:rFonts w:ascii="AR CENA" w:hAnsi="AR CENA"/>
            <w:noProof/>
          </w:rPr>
          <w:t>Introduction:</w:t>
        </w:r>
        <w:r w:rsidR="00B0531D">
          <w:rPr>
            <w:noProof/>
            <w:webHidden/>
          </w:rPr>
          <w:tab/>
        </w:r>
        <w:r w:rsidR="00B0531D">
          <w:rPr>
            <w:noProof/>
            <w:webHidden/>
          </w:rPr>
          <w:fldChar w:fldCharType="begin"/>
        </w:r>
        <w:r w:rsidR="00B0531D">
          <w:rPr>
            <w:noProof/>
            <w:webHidden/>
          </w:rPr>
          <w:instrText xml:space="preserve"> PAGEREF _Toc500933530 \h </w:instrText>
        </w:r>
        <w:r w:rsidR="00B0531D">
          <w:rPr>
            <w:noProof/>
            <w:webHidden/>
          </w:rPr>
        </w:r>
        <w:r w:rsidR="00B0531D">
          <w:rPr>
            <w:noProof/>
            <w:webHidden/>
          </w:rPr>
          <w:fldChar w:fldCharType="separate"/>
        </w:r>
        <w:r w:rsidR="00B0531D">
          <w:rPr>
            <w:noProof/>
            <w:webHidden/>
          </w:rPr>
          <w:t>9</w:t>
        </w:r>
        <w:r w:rsidR="00B0531D">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31" w:history="1">
        <w:r w:rsidRPr="00B25B0E">
          <w:rPr>
            <w:rStyle w:val="Hyperlink"/>
            <w:rFonts w:ascii="AR CENA" w:hAnsi="AR CENA"/>
            <w:noProof/>
          </w:rPr>
          <w:t>1.1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Cargo Reservation</w:t>
        </w:r>
        <w:r>
          <w:rPr>
            <w:noProof/>
            <w:webHidden/>
          </w:rPr>
          <w:tab/>
        </w:r>
        <w:r>
          <w:rPr>
            <w:noProof/>
            <w:webHidden/>
          </w:rPr>
          <w:fldChar w:fldCharType="begin"/>
        </w:r>
        <w:r>
          <w:rPr>
            <w:noProof/>
            <w:webHidden/>
          </w:rPr>
          <w:instrText xml:space="preserve"> PAGEREF _Toc500933531 \h </w:instrText>
        </w:r>
        <w:r>
          <w:rPr>
            <w:noProof/>
            <w:webHidden/>
          </w:rPr>
        </w:r>
        <w:r>
          <w:rPr>
            <w:noProof/>
            <w:webHidden/>
          </w:rPr>
          <w:fldChar w:fldCharType="separate"/>
        </w:r>
        <w:r>
          <w:rPr>
            <w:noProof/>
            <w:webHidden/>
          </w:rPr>
          <w:t>9</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32" w:history="1">
        <w:r w:rsidRPr="00B25B0E">
          <w:rPr>
            <w:rStyle w:val="Hyperlink"/>
            <w:rFonts w:ascii="AR CENA" w:hAnsi="AR CENA"/>
            <w:noProof/>
          </w:rPr>
          <w:t>1.1.1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Cargo Booking Search panel</w:t>
        </w:r>
        <w:r>
          <w:rPr>
            <w:noProof/>
            <w:webHidden/>
          </w:rPr>
          <w:tab/>
        </w:r>
        <w:r>
          <w:rPr>
            <w:noProof/>
            <w:webHidden/>
          </w:rPr>
          <w:fldChar w:fldCharType="begin"/>
        </w:r>
        <w:r>
          <w:rPr>
            <w:noProof/>
            <w:webHidden/>
          </w:rPr>
          <w:instrText xml:space="preserve"> PAGEREF _Toc500933532 \h </w:instrText>
        </w:r>
        <w:r>
          <w:rPr>
            <w:noProof/>
            <w:webHidden/>
          </w:rPr>
        </w:r>
        <w:r>
          <w:rPr>
            <w:noProof/>
            <w:webHidden/>
          </w:rPr>
          <w:fldChar w:fldCharType="separate"/>
        </w:r>
        <w:r>
          <w:rPr>
            <w:noProof/>
            <w:webHidden/>
          </w:rPr>
          <w:t>12</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33" w:history="1">
        <w:r w:rsidRPr="00B25B0E">
          <w:rPr>
            <w:rStyle w:val="Hyperlink"/>
            <w:rFonts w:ascii="AR CENA" w:hAnsi="AR CENA"/>
            <w:noProof/>
          </w:rPr>
          <w:t>1.1.2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Create New Booking</w:t>
        </w:r>
        <w:r>
          <w:rPr>
            <w:noProof/>
            <w:webHidden/>
          </w:rPr>
          <w:tab/>
        </w:r>
        <w:r>
          <w:rPr>
            <w:noProof/>
            <w:webHidden/>
          </w:rPr>
          <w:fldChar w:fldCharType="begin"/>
        </w:r>
        <w:r>
          <w:rPr>
            <w:noProof/>
            <w:webHidden/>
          </w:rPr>
          <w:instrText xml:space="preserve"> PAGEREF _Toc500933533 \h </w:instrText>
        </w:r>
        <w:r>
          <w:rPr>
            <w:noProof/>
            <w:webHidden/>
          </w:rPr>
        </w:r>
        <w:r>
          <w:rPr>
            <w:noProof/>
            <w:webHidden/>
          </w:rPr>
          <w:fldChar w:fldCharType="separate"/>
        </w:r>
        <w:r>
          <w:rPr>
            <w:noProof/>
            <w:webHidden/>
          </w:rPr>
          <w:t>18</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34" w:history="1">
        <w:r w:rsidRPr="00B25B0E">
          <w:rPr>
            <w:rStyle w:val="Hyperlink"/>
            <w:rFonts w:ascii="AR CENA" w:hAnsi="AR CENA"/>
            <w:noProof/>
          </w:rPr>
          <w:t>1.1.3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Update Booking</w:t>
        </w:r>
        <w:r>
          <w:rPr>
            <w:noProof/>
            <w:webHidden/>
          </w:rPr>
          <w:tab/>
        </w:r>
        <w:r>
          <w:rPr>
            <w:noProof/>
            <w:webHidden/>
          </w:rPr>
          <w:fldChar w:fldCharType="begin"/>
        </w:r>
        <w:r>
          <w:rPr>
            <w:noProof/>
            <w:webHidden/>
          </w:rPr>
          <w:instrText xml:space="preserve"> PAGEREF _Toc500933534 \h </w:instrText>
        </w:r>
        <w:r>
          <w:rPr>
            <w:noProof/>
            <w:webHidden/>
          </w:rPr>
        </w:r>
        <w:r>
          <w:rPr>
            <w:noProof/>
            <w:webHidden/>
          </w:rPr>
          <w:fldChar w:fldCharType="separate"/>
        </w:r>
        <w:r>
          <w:rPr>
            <w:noProof/>
            <w:webHidden/>
          </w:rPr>
          <w:t>24</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35" w:history="1">
        <w:r w:rsidRPr="00B25B0E">
          <w:rPr>
            <w:rStyle w:val="Hyperlink"/>
            <w:rFonts w:ascii="AR CENA" w:hAnsi="AR CENA"/>
            <w:noProof/>
          </w:rPr>
          <w:t>1.1.4</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Execution of Shipment (Issue of AWB)</w:t>
        </w:r>
        <w:r>
          <w:rPr>
            <w:noProof/>
            <w:webHidden/>
          </w:rPr>
          <w:tab/>
        </w:r>
        <w:r>
          <w:rPr>
            <w:noProof/>
            <w:webHidden/>
          </w:rPr>
          <w:fldChar w:fldCharType="begin"/>
        </w:r>
        <w:r>
          <w:rPr>
            <w:noProof/>
            <w:webHidden/>
          </w:rPr>
          <w:instrText xml:space="preserve"> PAGEREF _Toc500933535 \h </w:instrText>
        </w:r>
        <w:r>
          <w:rPr>
            <w:noProof/>
            <w:webHidden/>
          </w:rPr>
        </w:r>
        <w:r>
          <w:rPr>
            <w:noProof/>
            <w:webHidden/>
          </w:rPr>
          <w:fldChar w:fldCharType="separate"/>
        </w:r>
        <w:r>
          <w:rPr>
            <w:noProof/>
            <w:webHidden/>
          </w:rPr>
          <w:t>26</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36" w:history="1">
        <w:r w:rsidRPr="00B25B0E">
          <w:rPr>
            <w:rStyle w:val="Hyperlink"/>
            <w:rFonts w:ascii="AR CENA" w:hAnsi="AR CENA"/>
            <w:noProof/>
          </w:rPr>
          <w:t>1.1.5</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Copy Booking</w:t>
        </w:r>
        <w:r>
          <w:rPr>
            <w:noProof/>
            <w:webHidden/>
          </w:rPr>
          <w:tab/>
        </w:r>
        <w:r>
          <w:rPr>
            <w:noProof/>
            <w:webHidden/>
          </w:rPr>
          <w:fldChar w:fldCharType="begin"/>
        </w:r>
        <w:r>
          <w:rPr>
            <w:noProof/>
            <w:webHidden/>
          </w:rPr>
          <w:instrText xml:space="preserve"> PAGEREF _Toc500933536 \h </w:instrText>
        </w:r>
        <w:r>
          <w:rPr>
            <w:noProof/>
            <w:webHidden/>
          </w:rPr>
        </w:r>
        <w:r>
          <w:rPr>
            <w:noProof/>
            <w:webHidden/>
          </w:rPr>
          <w:fldChar w:fldCharType="separate"/>
        </w:r>
        <w:r>
          <w:rPr>
            <w:noProof/>
            <w:webHidden/>
          </w:rPr>
          <w:t>37</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37" w:history="1">
        <w:r w:rsidRPr="00B25B0E">
          <w:rPr>
            <w:rStyle w:val="Hyperlink"/>
            <w:rFonts w:ascii="AR CENA" w:hAnsi="AR CENA"/>
            <w:noProof/>
          </w:rPr>
          <w:t>1.1.6</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Interline Booking</w:t>
        </w:r>
        <w:r>
          <w:rPr>
            <w:noProof/>
            <w:webHidden/>
          </w:rPr>
          <w:tab/>
        </w:r>
        <w:r>
          <w:rPr>
            <w:noProof/>
            <w:webHidden/>
          </w:rPr>
          <w:fldChar w:fldCharType="begin"/>
        </w:r>
        <w:r>
          <w:rPr>
            <w:noProof/>
            <w:webHidden/>
          </w:rPr>
          <w:instrText xml:space="preserve"> PAGEREF _Toc500933537 \h </w:instrText>
        </w:r>
        <w:r>
          <w:rPr>
            <w:noProof/>
            <w:webHidden/>
          </w:rPr>
        </w:r>
        <w:r>
          <w:rPr>
            <w:noProof/>
            <w:webHidden/>
          </w:rPr>
          <w:fldChar w:fldCharType="separate"/>
        </w:r>
        <w:r>
          <w:rPr>
            <w:noProof/>
            <w:webHidden/>
          </w:rPr>
          <w:t>38</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38" w:history="1">
        <w:r w:rsidRPr="00B25B0E">
          <w:rPr>
            <w:rStyle w:val="Hyperlink"/>
            <w:rFonts w:ascii="AR CENA" w:hAnsi="AR CENA"/>
            <w:noProof/>
          </w:rPr>
          <w:t>1.1.7</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Interline Booking –GA to OAL</w:t>
        </w:r>
        <w:r>
          <w:rPr>
            <w:noProof/>
            <w:webHidden/>
          </w:rPr>
          <w:tab/>
        </w:r>
        <w:r>
          <w:rPr>
            <w:noProof/>
            <w:webHidden/>
          </w:rPr>
          <w:fldChar w:fldCharType="begin"/>
        </w:r>
        <w:r>
          <w:rPr>
            <w:noProof/>
            <w:webHidden/>
          </w:rPr>
          <w:instrText xml:space="preserve"> PAGEREF _Toc500933538 \h </w:instrText>
        </w:r>
        <w:r>
          <w:rPr>
            <w:noProof/>
            <w:webHidden/>
          </w:rPr>
        </w:r>
        <w:r>
          <w:rPr>
            <w:noProof/>
            <w:webHidden/>
          </w:rPr>
          <w:fldChar w:fldCharType="separate"/>
        </w:r>
        <w:r>
          <w:rPr>
            <w:noProof/>
            <w:webHidden/>
          </w:rPr>
          <w:t>38</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39" w:history="1">
        <w:r w:rsidRPr="00B25B0E">
          <w:rPr>
            <w:rStyle w:val="Hyperlink"/>
            <w:rFonts w:ascii="AR CENA" w:hAnsi="AR CENA"/>
            <w:noProof/>
          </w:rPr>
          <w:t>1.1.8</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Interline Booking –OAL to GA</w:t>
        </w:r>
        <w:r>
          <w:rPr>
            <w:noProof/>
            <w:webHidden/>
          </w:rPr>
          <w:tab/>
        </w:r>
        <w:r>
          <w:rPr>
            <w:noProof/>
            <w:webHidden/>
          </w:rPr>
          <w:fldChar w:fldCharType="begin"/>
        </w:r>
        <w:r>
          <w:rPr>
            <w:noProof/>
            <w:webHidden/>
          </w:rPr>
          <w:instrText xml:space="preserve"> PAGEREF _Toc500933539 \h </w:instrText>
        </w:r>
        <w:r>
          <w:rPr>
            <w:noProof/>
            <w:webHidden/>
          </w:rPr>
        </w:r>
        <w:r>
          <w:rPr>
            <w:noProof/>
            <w:webHidden/>
          </w:rPr>
          <w:fldChar w:fldCharType="separate"/>
        </w:r>
        <w:r>
          <w:rPr>
            <w:noProof/>
            <w:webHidden/>
          </w:rPr>
          <w:t>41</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40" w:history="1">
        <w:r w:rsidRPr="00B25B0E">
          <w:rPr>
            <w:rStyle w:val="Hyperlink"/>
            <w:rFonts w:ascii="AR CENA" w:hAnsi="AR CENA"/>
            <w:noProof/>
          </w:rPr>
          <w:t>1.1.9</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Update Interline Booking</w:t>
        </w:r>
        <w:r>
          <w:rPr>
            <w:noProof/>
            <w:webHidden/>
          </w:rPr>
          <w:tab/>
        </w:r>
        <w:r>
          <w:rPr>
            <w:noProof/>
            <w:webHidden/>
          </w:rPr>
          <w:fldChar w:fldCharType="begin"/>
        </w:r>
        <w:r>
          <w:rPr>
            <w:noProof/>
            <w:webHidden/>
          </w:rPr>
          <w:instrText xml:space="preserve"> PAGEREF _Toc500933540 \h </w:instrText>
        </w:r>
        <w:r>
          <w:rPr>
            <w:noProof/>
            <w:webHidden/>
          </w:rPr>
        </w:r>
        <w:r>
          <w:rPr>
            <w:noProof/>
            <w:webHidden/>
          </w:rPr>
          <w:fldChar w:fldCharType="separate"/>
        </w:r>
        <w:r>
          <w:rPr>
            <w:noProof/>
            <w:webHidden/>
          </w:rPr>
          <w:t>44</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41" w:history="1">
        <w:r w:rsidRPr="00B25B0E">
          <w:rPr>
            <w:rStyle w:val="Hyperlink"/>
            <w:rFonts w:ascii="AR CENA" w:hAnsi="AR CENA"/>
            <w:noProof/>
          </w:rPr>
          <w:t>1.1.10</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Execute Interline Booking</w:t>
        </w:r>
        <w:r>
          <w:rPr>
            <w:noProof/>
            <w:webHidden/>
          </w:rPr>
          <w:tab/>
        </w:r>
        <w:r>
          <w:rPr>
            <w:noProof/>
            <w:webHidden/>
          </w:rPr>
          <w:fldChar w:fldCharType="begin"/>
        </w:r>
        <w:r>
          <w:rPr>
            <w:noProof/>
            <w:webHidden/>
          </w:rPr>
          <w:instrText xml:space="preserve"> PAGEREF _Toc500933541 \h </w:instrText>
        </w:r>
        <w:r>
          <w:rPr>
            <w:noProof/>
            <w:webHidden/>
          </w:rPr>
        </w:r>
        <w:r>
          <w:rPr>
            <w:noProof/>
            <w:webHidden/>
          </w:rPr>
          <w:fldChar w:fldCharType="separate"/>
        </w:r>
        <w:r>
          <w:rPr>
            <w:noProof/>
            <w:webHidden/>
          </w:rPr>
          <w:t>44</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42" w:history="1">
        <w:r w:rsidRPr="00B25B0E">
          <w:rPr>
            <w:rStyle w:val="Hyperlink"/>
            <w:rFonts w:ascii="AR CENA" w:hAnsi="AR CENA"/>
            <w:noProof/>
          </w:rPr>
          <w:t>1.1.11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House Airway Bill Capture (HAWB)</w:t>
        </w:r>
        <w:r>
          <w:rPr>
            <w:noProof/>
            <w:webHidden/>
          </w:rPr>
          <w:tab/>
        </w:r>
        <w:r>
          <w:rPr>
            <w:noProof/>
            <w:webHidden/>
          </w:rPr>
          <w:fldChar w:fldCharType="begin"/>
        </w:r>
        <w:r>
          <w:rPr>
            <w:noProof/>
            <w:webHidden/>
          </w:rPr>
          <w:instrText xml:space="preserve"> PAGEREF _Toc500933542 \h </w:instrText>
        </w:r>
        <w:r>
          <w:rPr>
            <w:noProof/>
            <w:webHidden/>
          </w:rPr>
        </w:r>
        <w:r>
          <w:rPr>
            <w:noProof/>
            <w:webHidden/>
          </w:rPr>
          <w:fldChar w:fldCharType="separate"/>
        </w:r>
        <w:r>
          <w:rPr>
            <w:noProof/>
            <w:webHidden/>
          </w:rPr>
          <w:t>44</w:t>
        </w:r>
        <w:r>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43" w:history="1">
        <w:r w:rsidRPr="00B25B0E">
          <w:rPr>
            <w:rStyle w:val="Hyperlink"/>
            <w:rFonts w:ascii="AR CENA" w:hAnsi="AR CENA"/>
            <w:noProof/>
          </w:rPr>
          <w:t>1.2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Cross Border function</w:t>
        </w:r>
        <w:r>
          <w:rPr>
            <w:noProof/>
            <w:webHidden/>
          </w:rPr>
          <w:tab/>
        </w:r>
        <w:r>
          <w:rPr>
            <w:noProof/>
            <w:webHidden/>
          </w:rPr>
          <w:fldChar w:fldCharType="begin"/>
        </w:r>
        <w:r>
          <w:rPr>
            <w:noProof/>
            <w:webHidden/>
          </w:rPr>
          <w:instrText xml:space="preserve"> PAGEREF _Toc500933543 \h </w:instrText>
        </w:r>
        <w:r>
          <w:rPr>
            <w:noProof/>
            <w:webHidden/>
          </w:rPr>
        </w:r>
        <w:r>
          <w:rPr>
            <w:noProof/>
            <w:webHidden/>
          </w:rPr>
          <w:fldChar w:fldCharType="separate"/>
        </w:r>
        <w:r>
          <w:rPr>
            <w:noProof/>
            <w:webHidden/>
          </w:rPr>
          <w:t>49</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44" w:history="1">
        <w:r w:rsidRPr="00B25B0E">
          <w:rPr>
            <w:rStyle w:val="Hyperlink"/>
            <w:rFonts w:ascii="AR CENA" w:hAnsi="AR CENA"/>
            <w:noProof/>
          </w:rPr>
          <w:t>1.2.1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Cross Border Booking –Agent Log in</w:t>
        </w:r>
        <w:r>
          <w:rPr>
            <w:noProof/>
            <w:webHidden/>
          </w:rPr>
          <w:tab/>
        </w:r>
        <w:r>
          <w:rPr>
            <w:noProof/>
            <w:webHidden/>
          </w:rPr>
          <w:fldChar w:fldCharType="begin"/>
        </w:r>
        <w:r>
          <w:rPr>
            <w:noProof/>
            <w:webHidden/>
          </w:rPr>
          <w:instrText xml:space="preserve"> PAGEREF _Toc500933544 \h </w:instrText>
        </w:r>
        <w:r>
          <w:rPr>
            <w:noProof/>
            <w:webHidden/>
          </w:rPr>
        </w:r>
        <w:r>
          <w:rPr>
            <w:noProof/>
            <w:webHidden/>
          </w:rPr>
          <w:fldChar w:fldCharType="separate"/>
        </w:r>
        <w:r>
          <w:rPr>
            <w:noProof/>
            <w:webHidden/>
          </w:rPr>
          <w:t>50</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45" w:history="1">
        <w:r w:rsidRPr="00B25B0E">
          <w:rPr>
            <w:rStyle w:val="Hyperlink"/>
            <w:rFonts w:ascii="AR CENA" w:hAnsi="AR CENA"/>
            <w:noProof/>
          </w:rPr>
          <w:t>1.2.2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Cross Border Booking –Other Log in</w:t>
        </w:r>
        <w:r>
          <w:rPr>
            <w:noProof/>
            <w:webHidden/>
          </w:rPr>
          <w:tab/>
        </w:r>
        <w:r>
          <w:rPr>
            <w:noProof/>
            <w:webHidden/>
          </w:rPr>
          <w:fldChar w:fldCharType="begin"/>
        </w:r>
        <w:r>
          <w:rPr>
            <w:noProof/>
            <w:webHidden/>
          </w:rPr>
          <w:instrText xml:space="preserve"> PAGEREF _Toc500933545 \h </w:instrText>
        </w:r>
        <w:r>
          <w:rPr>
            <w:noProof/>
            <w:webHidden/>
          </w:rPr>
        </w:r>
        <w:r>
          <w:rPr>
            <w:noProof/>
            <w:webHidden/>
          </w:rPr>
          <w:fldChar w:fldCharType="separate"/>
        </w:r>
        <w:r>
          <w:rPr>
            <w:noProof/>
            <w:webHidden/>
          </w:rPr>
          <w:t>51</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46" w:history="1">
        <w:r w:rsidRPr="00B25B0E">
          <w:rPr>
            <w:rStyle w:val="Hyperlink"/>
            <w:rFonts w:ascii="AR CENA" w:hAnsi="AR CENA"/>
            <w:noProof/>
          </w:rPr>
          <w:t>1.2.3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Cross border booking will displayed on Log in station (Change process)</w:t>
        </w:r>
        <w:r>
          <w:rPr>
            <w:noProof/>
            <w:webHidden/>
          </w:rPr>
          <w:tab/>
        </w:r>
        <w:r>
          <w:rPr>
            <w:noProof/>
            <w:webHidden/>
          </w:rPr>
          <w:fldChar w:fldCharType="begin"/>
        </w:r>
        <w:r>
          <w:rPr>
            <w:noProof/>
            <w:webHidden/>
          </w:rPr>
          <w:instrText xml:space="preserve"> PAGEREF _Toc500933546 \h </w:instrText>
        </w:r>
        <w:r>
          <w:rPr>
            <w:noProof/>
            <w:webHidden/>
          </w:rPr>
        </w:r>
        <w:r>
          <w:rPr>
            <w:noProof/>
            <w:webHidden/>
          </w:rPr>
          <w:fldChar w:fldCharType="separate"/>
        </w:r>
        <w:r>
          <w:rPr>
            <w:noProof/>
            <w:webHidden/>
          </w:rPr>
          <w:t>53</w:t>
        </w:r>
        <w:r>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47" w:history="1">
        <w:r w:rsidRPr="00B25B0E">
          <w:rPr>
            <w:rStyle w:val="Hyperlink"/>
            <w:rFonts w:ascii="AR CENA" w:hAnsi="AR CENA"/>
            <w:noProof/>
          </w:rPr>
          <w:t>1.3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Booking List</w:t>
        </w:r>
        <w:r>
          <w:rPr>
            <w:noProof/>
            <w:webHidden/>
          </w:rPr>
          <w:tab/>
        </w:r>
        <w:r>
          <w:rPr>
            <w:noProof/>
            <w:webHidden/>
          </w:rPr>
          <w:fldChar w:fldCharType="begin"/>
        </w:r>
        <w:r>
          <w:rPr>
            <w:noProof/>
            <w:webHidden/>
          </w:rPr>
          <w:instrText xml:space="preserve"> PAGEREF _Toc500933547 \h </w:instrText>
        </w:r>
        <w:r>
          <w:rPr>
            <w:noProof/>
            <w:webHidden/>
          </w:rPr>
        </w:r>
        <w:r>
          <w:rPr>
            <w:noProof/>
            <w:webHidden/>
          </w:rPr>
          <w:fldChar w:fldCharType="separate"/>
        </w:r>
        <w:r>
          <w:rPr>
            <w:noProof/>
            <w:webHidden/>
          </w:rPr>
          <w:t>53</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48" w:history="1">
        <w:r w:rsidRPr="00B25B0E">
          <w:rPr>
            <w:rStyle w:val="Hyperlink"/>
            <w:rFonts w:ascii="AR CENA" w:hAnsi="AR CENA"/>
            <w:noProof/>
          </w:rPr>
          <w:t>1.3.1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Search Booking List</w:t>
        </w:r>
        <w:r>
          <w:rPr>
            <w:noProof/>
            <w:webHidden/>
          </w:rPr>
          <w:tab/>
        </w:r>
        <w:r>
          <w:rPr>
            <w:noProof/>
            <w:webHidden/>
          </w:rPr>
          <w:fldChar w:fldCharType="begin"/>
        </w:r>
        <w:r>
          <w:rPr>
            <w:noProof/>
            <w:webHidden/>
          </w:rPr>
          <w:instrText xml:space="preserve"> PAGEREF _Toc500933548 \h </w:instrText>
        </w:r>
        <w:r>
          <w:rPr>
            <w:noProof/>
            <w:webHidden/>
          </w:rPr>
        </w:r>
        <w:r>
          <w:rPr>
            <w:noProof/>
            <w:webHidden/>
          </w:rPr>
          <w:fldChar w:fldCharType="separate"/>
        </w:r>
        <w:r>
          <w:rPr>
            <w:noProof/>
            <w:webHidden/>
          </w:rPr>
          <w:t>54</w:t>
        </w:r>
        <w:r>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49" w:history="1">
        <w:r w:rsidRPr="00B25B0E">
          <w:rPr>
            <w:rStyle w:val="Hyperlink"/>
            <w:rFonts w:ascii="AR CENA" w:hAnsi="AR CENA"/>
            <w:noProof/>
          </w:rPr>
          <w:t>1.4</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Loading instruction</w:t>
        </w:r>
        <w:r>
          <w:rPr>
            <w:noProof/>
            <w:webHidden/>
          </w:rPr>
          <w:tab/>
        </w:r>
        <w:r>
          <w:rPr>
            <w:noProof/>
            <w:webHidden/>
          </w:rPr>
          <w:fldChar w:fldCharType="begin"/>
        </w:r>
        <w:r>
          <w:rPr>
            <w:noProof/>
            <w:webHidden/>
          </w:rPr>
          <w:instrText xml:space="preserve"> PAGEREF _Toc500933549 \h </w:instrText>
        </w:r>
        <w:r>
          <w:rPr>
            <w:noProof/>
            <w:webHidden/>
          </w:rPr>
        </w:r>
        <w:r>
          <w:rPr>
            <w:noProof/>
            <w:webHidden/>
          </w:rPr>
          <w:fldChar w:fldCharType="separate"/>
        </w:r>
        <w:r>
          <w:rPr>
            <w:noProof/>
            <w:webHidden/>
          </w:rPr>
          <w:t>55</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50" w:history="1">
        <w:r w:rsidRPr="00B25B0E">
          <w:rPr>
            <w:rStyle w:val="Hyperlink"/>
            <w:rFonts w:ascii="AR CENA" w:hAnsi="AR CENA"/>
            <w:noProof/>
          </w:rPr>
          <w:t>1.4.1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Create Loading Instruction</w:t>
        </w:r>
        <w:r>
          <w:rPr>
            <w:noProof/>
            <w:webHidden/>
          </w:rPr>
          <w:tab/>
        </w:r>
        <w:r>
          <w:rPr>
            <w:noProof/>
            <w:webHidden/>
          </w:rPr>
          <w:fldChar w:fldCharType="begin"/>
        </w:r>
        <w:r>
          <w:rPr>
            <w:noProof/>
            <w:webHidden/>
          </w:rPr>
          <w:instrText xml:space="preserve"> PAGEREF _Toc500933550 \h </w:instrText>
        </w:r>
        <w:r>
          <w:rPr>
            <w:noProof/>
            <w:webHidden/>
          </w:rPr>
        </w:r>
        <w:r>
          <w:rPr>
            <w:noProof/>
            <w:webHidden/>
          </w:rPr>
          <w:fldChar w:fldCharType="separate"/>
        </w:r>
        <w:r>
          <w:rPr>
            <w:noProof/>
            <w:webHidden/>
          </w:rPr>
          <w:t>55</w:t>
        </w:r>
        <w:r>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51" w:history="1">
        <w:r w:rsidRPr="00B25B0E">
          <w:rPr>
            <w:rStyle w:val="Hyperlink"/>
            <w:rFonts w:ascii="AR CENA" w:hAnsi="AR CENA"/>
            <w:noProof/>
          </w:rPr>
          <w:t>1.5</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AWB Penalty</w:t>
        </w:r>
        <w:r>
          <w:rPr>
            <w:noProof/>
            <w:webHidden/>
          </w:rPr>
          <w:tab/>
        </w:r>
        <w:r>
          <w:rPr>
            <w:noProof/>
            <w:webHidden/>
          </w:rPr>
          <w:fldChar w:fldCharType="begin"/>
        </w:r>
        <w:r>
          <w:rPr>
            <w:noProof/>
            <w:webHidden/>
          </w:rPr>
          <w:instrText xml:space="preserve"> PAGEREF _Toc500933551 \h </w:instrText>
        </w:r>
        <w:r>
          <w:rPr>
            <w:noProof/>
            <w:webHidden/>
          </w:rPr>
        </w:r>
        <w:r>
          <w:rPr>
            <w:noProof/>
            <w:webHidden/>
          </w:rPr>
          <w:fldChar w:fldCharType="separate"/>
        </w:r>
        <w:r>
          <w:rPr>
            <w:noProof/>
            <w:webHidden/>
          </w:rPr>
          <w:t>58</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52" w:history="1">
        <w:r w:rsidRPr="00B25B0E">
          <w:rPr>
            <w:rStyle w:val="Hyperlink"/>
            <w:rFonts w:ascii="AR CENA" w:hAnsi="AR CENA"/>
            <w:noProof/>
          </w:rPr>
          <w:t>1.5.1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Cancel Shipment</w:t>
        </w:r>
        <w:r>
          <w:rPr>
            <w:noProof/>
            <w:webHidden/>
          </w:rPr>
          <w:tab/>
        </w:r>
        <w:r>
          <w:rPr>
            <w:noProof/>
            <w:webHidden/>
          </w:rPr>
          <w:fldChar w:fldCharType="begin"/>
        </w:r>
        <w:r>
          <w:rPr>
            <w:noProof/>
            <w:webHidden/>
          </w:rPr>
          <w:instrText xml:space="preserve"> PAGEREF _Toc500933552 \h </w:instrText>
        </w:r>
        <w:r>
          <w:rPr>
            <w:noProof/>
            <w:webHidden/>
          </w:rPr>
        </w:r>
        <w:r>
          <w:rPr>
            <w:noProof/>
            <w:webHidden/>
          </w:rPr>
          <w:fldChar w:fldCharType="separate"/>
        </w:r>
        <w:r>
          <w:rPr>
            <w:noProof/>
            <w:webHidden/>
          </w:rPr>
          <w:t>59</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53" w:history="1">
        <w:r w:rsidRPr="00B25B0E">
          <w:rPr>
            <w:rStyle w:val="Hyperlink"/>
            <w:rFonts w:ascii="AR CENA" w:hAnsi="AR CENA"/>
            <w:noProof/>
          </w:rPr>
          <w:t>1.5.2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Void Shipment</w:t>
        </w:r>
        <w:r>
          <w:rPr>
            <w:noProof/>
            <w:webHidden/>
          </w:rPr>
          <w:tab/>
        </w:r>
        <w:r>
          <w:rPr>
            <w:noProof/>
            <w:webHidden/>
          </w:rPr>
          <w:fldChar w:fldCharType="begin"/>
        </w:r>
        <w:r>
          <w:rPr>
            <w:noProof/>
            <w:webHidden/>
          </w:rPr>
          <w:instrText xml:space="preserve"> PAGEREF _Toc500933553 \h </w:instrText>
        </w:r>
        <w:r>
          <w:rPr>
            <w:noProof/>
            <w:webHidden/>
          </w:rPr>
        </w:r>
        <w:r>
          <w:rPr>
            <w:noProof/>
            <w:webHidden/>
          </w:rPr>
          <w:fldChar w:fldCharType="separate"/>
        </w:r>
        <w:r>
          <w:rPr>
            <w:noProof/>
            <w:webHidden/>
          </w:rPr>
          <w:t>61</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54" w:history="1">
        <w:r w:rsidRPr="00B25B0E">
          <w:rPr>
            <w:rStyle w:val="Hyperlink"/>
            <w:rFonts w:ascii="AR CENA" w:hAnsi="AR CENA"/>
            <w:noProof/>
          </w:rPr>
          <w:t>1.5.3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No show shipment</w:t>
        </w:r>
        <w:r>
          <w:rPr>
            <w:noProof/>
            <w:webHidden/>
          </w:rPr>
          <w:tab/>
        </w:r>
        <w:r>
          <w:rPr>
            <w:noProof/>
            <w:webHidden/>
          </w:rPr>
          <w:fldChar w:fldCharType="begin"/>
        </w:r>
        <w:r>
          <w:rPr>
            <w:noProof/>
            <w:webHidden/>
          </w:rPr>
          <w:instrText xml:space="preserve"> PAGEREF _Toc500933554 \h </w:instrText>
        </w:r>
        <w:r>
          <w:rPr>
            <w:noProof/>
            <w:webHidden/>
          </w:rPr>
        </w:r>
        <w:r>
          <w:rPr>
            <w:noProof/>
            <w:webHidden/>
          </w:rPr>
          <w:fldChar w:fldCharType="separate"/>
        </w:r>
        <w:r>
          <w:rPr>
            <w:noProof/>
            <w:webHidden/>
          </w:rPr>
          <w:t>64</w:t>
        </w:r>
        <w:r>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55" w:history="1">
        <w:r w:rsidRPr="00B25B0E">
          <w:rPr>
            <w:rStyle w:val="Hyperlink"/>
            <w:rFonts w:ascii="AR CENA" w:hAnsi="AR CENA"/>
            <w:noProof/>
          </w:rPr>
          <w:t>1.6</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Group Booking</w:t>
        </w:r>
        <w:r>
          <w:rPr>
            <w:noProof/>
            <w:webHidden/>
          </w:rPr>
          <w:tab/>
        </w:r>
        <w:r>
          <w:rPr>
            <w:noProof/>
            <w:webHidden/>
          </w:rPr>
          <w:fldChar w:fldCharType="begin"/>
        </w:r>
        <w:r>
          <w:rPr>
            <w:noProof/>
            <w:webHidden/>
          </w:rPr>
          <w:instrText xml:space="preserve"> PAGEREF _Toc500933555 \h </w:instrText>
        </w:r>
        <w:r>
          <w:rPr>
            <w:noProof/>
            <w:webHidden/>
          </w:rPr>
        </w:r>
        <w:r>
          <w:rPr>
            <w:noProof/>
            <w:webHidden/>
          </w:rPr>
          <w:fldChar w:fldCharType="separate"/>
        </w:r>
        <w:r>
          <w:rPr>
            <w:noProof/>
            <w:webHidden/>
          </w:rPr>
          <w:t>68</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56" w:history="1">
        <w:r w:rsidRPr="00B25B0E">
          <w:rPr>
            <w:rStyle w:val="Hyperlink"/>
            <w:rFonts w:ascii="AR CENA" w:hAnsi="AR CENA"/>
            <w:noProof/>
          </w:rPr>
          <w:t>1.6.1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Transfer Flight (Group Booking)</w:t>
        </w:r>
        <w:r>
          <w:rPr>
            <w:noProof/>
            <w:webHidden/>
          </w:rPr>
          <w:tab/>
        </w:r>
        <w:r>
          <w:rPr>
            <w:noProof/>
            <w:webHidden/>
          </w:rPr>
          <w:fldChar w:fldCharType="begin"/>
        </w:r>
        <w:r>
          <w:rPr>
            <w:noProof/>
            <w:webHidden/>
          </w:rPr>
          <w:instrText xml:space="preserve"> PAGEREF _Toc500933556 \h </w:instrText>
        </w:r>
        <w:r>
          <w:rPr>
            <w:noProof/>
            <w:webHidden/>
          </w:rPr>
        </w:r>
        <w:r>
          <w:rPr>
            <w:noProof/>
            <w:webHidden/>
          </w:rPr>
          <w:fldChar w:fldCharType="separate"/>
        </w:r>
        <w:r>
          <w:rPr>
            <w:noProof/>
            <w:webHidden/>
          </w:rPr>
          <w:t>68</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57" w:history="1">
        <w:r w:rsidRPr="00B25B0E">
          <w:rPr>
            <w:rStyle w:val="Hyperlink"/>
            <w:rFonts w:ascii="AR CENA" w:hAnsi="AR CENA"/>
            <w:noProof/>
          </w:rPr>
          <w:t>1.6.2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Amend Flight status</w:t>
        </w:r>
        <w:r>
          <w:rPr>
            <w:noProof/>
            <w:webHidden/>
          </w:rPr>
          <w:tab/>
        </w:r>
        <w:r>
          <w:rPr>
            <w:noProof/>
            <w:webHidden/>
          </w:rPr>
          <w:fldChar w:fldCharType="begin"/>
        </w:r>
        <w:r>
          <w:rPr>
            <w:noProof/>
            <w:webHidden/>
          </w:rPr>
          <w:instrText xml:space="preserve"> PAGEREF _Toc500933557 \h </w:instrText>
        </w:r>
        <w:r>
          <w:rPr>
            <w:noProof/>
            <w:webHidden/>
          </w:rPr>
        </w:r>
        <w:r>
          <w:rPr>
            <w:noProof/>
            <w:webHidden/>
          </w:rPr>
          <w:fldChar w:fldCharType="separate"/>
        </w:r>
        <w:r>
          <w:rPr>
            <w:noProof/>
            <w:webHidden/>
          </w:rPr>
          <w:t>71</w:t>
        </w:r>
        <w:r>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58" w:history="1">
        <w:r w:rsidRPr="00B25B0E">
          <w:rPr>
            <w:rStyle w:val="Hyperlink"/>
            <w:rFonts w:ascii="AR CENA" w:hAnsi="AR CENA"/>
            <w:noProof/>
          </w:rPr>
          <w:t>1.7</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Master Booking List (MBL)</w:t>
        </w:r>
        <w:r>
          <w:rPr>
            <w:noProof/>
            <w:webHidden/>
          </w:rPr>
          <w:tab/>
        </w:r>
        <w:r>
          <w:rPr>
            <w:noProof/>
            <w:webHidden/>
          </w:rPr>
          <w:fldChar w:fldCharType="begin"/>
        </w:r>
        <w:r>
          <w:rPr>
            <w:noProof/>
            <w:webHidden/>
          </w:rPr>
          <w:instrText xml:space="preserve"> PAGEREF _Toc500933558 \h </w:instrText>
        </w:r>
        <w:r>
          <w:rPr>
            <w:noProof/>
            <w:webHidden/>
          </w:rPr>
        </w:r>
        <w:r>
          <w:rPr>
            <w:noProof/>
            <w:webHidden/>
          </w:rPr>
          <w:fldChar w:fldCharType="separate"/>
        </w:r>
        <w:r>
          <w:rPr>
            <w:noProof/>
            <w:webHidden/>
          </w:rPr>
          <w:t>72</w:t>
        </w:r>
        <w:r>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59" w:history="1">
        <w:r w:rsidRPr="00B25B0E">
          <w:rPr>
            <w:rStyle w:val="Hyperlink"/>
            <w:rFonts w:ascii="AR CENA" w:hAnsi="AR CENA"/>
            <w:noProof/>
          </w:rPr>
          <w:t>1.8</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Allotment</w:t>
        </w:r>
        <w:r>
          <w:rPr>
            <w:noProof/>
            <w:webHidden/>
          </w:rPr>
          <w:tab/>
        </w:r>
        <w:r>
          <w:rPr>
            <w:noProof/>
            <w:webHidden/>
          </w:rPr>
          <w:fldChar w:fldCharType="begin"/>
        </w:r>
        <w:r>
          <w:rPr>
            <w:noProof/>
            <w:webHidden/>
          </w:rPr>
          <w:instrText xml:space="preserve"> PAGEREF _Toc500933559 \h </w:instrText>
        </w:r>
        <w:r>
          <w:rPr>
            <w:noProof/>
            <w:webHidden/>
          </w:rPr>
        </w:r>
        <w:r>
          <w:rPr>
            <w:noProof/>
            <w:webHidden/>
          </w:rPr>
          <w:fldChar w:fldCharType="separate"/>
        </w:r>
        <w:r>
          <w:rPr>
            <w:noProof/>
            <w:webHidden/>
          </w:rPr>
          <w:t>78</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60" w:history="1">
        <w:r w:rsidRPr="00B25B0E">
          <w:rPr>
            <w:rStyle w:val="Hyperlink"/>
            <w:rFonts w:ascii="AR CENA" w:hAnsi="AR CENA"/>
            <w:noProof/>
          </w:rPr>
          <w:t>1.8.1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Create New Allotment</w:t>
        </w:r>
        <w:r>
          <w:rPr>
            <w:noProof/>
            <w:webHidden/>
          </w:rPr>
          <w:tab/>
        </w:r>
        <w:r>
          <w:rPr>
            <w:noProof/>
            <w:webHidden/>
          </w:rPr>
          <w:fldChar w:fldCharType="begin"/>
        </w:r>
        <w:r>
          <w:rPr>
            <w:noProof/>
            <w:webHidden/>
          </w:rPr>
          <w:instrText xml:space="preserve"> PAGEREF _Toc500933560 \h </w:instrText>
        </w:r>
        <w:r>
          <w:rPr>
            <w:noProof/>
            <w:webHidden/>
          </w:rPr>
        </w:r>
        <w:r>
          <w:rPr>
            <w:noProof/>
            <w:webHidden/>
          </w:rPr>
          <w:fldChar w:fldCharType="separate"/>
        </w:r>
        <w:r>
          <w:rPr>
            <w:noProof/>
            <w:webHidden/>
          </w:rPr>
          <w:t>83</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61" w:history="1">
        <w:r w:rsidRPr="00B25B0E">
          <w:rPr>
            <w:rStyle w:val="Hyperlink"/>
            <w:rFonts w:ascii="AR CENA" w:hAnsi="AR CENA"/>
            <w:noProof/>
          </w:rPr>
          <w:t>1.8.2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Edit/Update Allotment</w:t>
        </w:r>
        <w:r>
          <w:rPr>
            <w:noProof/>
            <w:webHidden/>
          </w:rPr>
          <w:tab/>
        </w:r>
        <w:r>
          <w:rPr>
            <w:noProof/>
            <w:webHidden/>
          </w:rPr>
          <w:fldChar w:fldCharType="begin"/>
        </w:r>
        <w:r>
          <w:rPr>
            <w:noProof/>
            <w:webHidden/>
          </w:rPr>
          <w:instrText xml:space="preserve"> PAGEREF _Toc500933561 \h </w:instrText>
        </w:r>
        <w:r>
          <w:rPr>
            <w:noProof/>
            <w:webHidden/>
          </w:rPr>
        </w:r>
        <w:r>
          <w:rPr>
            <w:noProof/>
            <w:webHidden/>
          </w:rPr>
          <w:fldChar w:fldCharType="separate"/>
        </w:r>
        <w:r>
          <w:rPr>
            <w:noProof/>
            <w:webHidden/>
          </w:rPr>
          <w:t>87</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62" w:history="1">
        <w:r w:rsidRPr="00B25B0E">
          <w:rPr>
            <w:rStyle w:val="Hyperlink"/>
            <w:rFonts w:ascii="AR CENA" w:hAnsi="AR CENA"/>
            <w:noProof/>
          </w:rPr>
          <w:t>1.8.3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Release Allotment</w:t>
        </w:r>
        <w:r>
          <w:rPr>
            <w:noProof/>
            <w:webHidden/>
          </w:rPr>
          <w:tab/>
        </w:r>
        <w:r>
          <w:rPr>
            <w:noProof/>
            <w:webHidden/>
          </w:rPr>
          <w:fldChar w:fldCharType="begin"/>
        </w:r>
        <w:r>
          <w:rPr>
            <w:noProof/>
            <w:webHidden/>
          </w:rPr>
          <w:instrText xml:space="preserve"> PAGEREF _Toc500933562 \h </w:instrText>
        </w:r>
        <w:r>
          <w:rPr>
            <w:noProof/>
            <w:webHidden/>
          </w:rPr>
        </w:r>
        <w:r>
          <w:rPr>
            <w:noProof/>
            <w:webHidden/>
          </w:rPr>
          <w:fldChar w:fldCharType="separate"/>
        </w:r>
        <w:r>
          <w:rPr>
            <w:noProof/>
            <w:webHidden/>
          </w:rPr>
          <w:t>89</w:t>
        </w:r>
        <w:r>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63" w:history="1">
        <w:r w:rsidRPr="00B25B0E">
          <w:rPr>
            <w:rStyle w:val="Hyperlink"/>
            <w:rFonts w:ascii="AR CENA" w:hAnsi="AR CENA"/>
            <w:noProof/>
          </w:rPr>
          <w:t>1.9</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Capacity Management</w:t>
        </w:r>
        <w:r>
          <w:rPr>
            <w:noProof/>
            <w:webHidden/>
          </w:rPr>
          <w:tab/>
        </w:r>
        <w:r>
          <w:rPr>
            <w:noProof/>
            <w:webHidden/>
          </w:rPr>
          <w:fldChar w:fldCharType="begin"/>
        </w:r>
        <w:r>
          <w:rPr>
            <w:noProof/>
            <w:webHidden/>
          </w:rPr>
          <w:instrText xml:space="preserve"> PAGEREF _Toc500933563 \h </w:instrText>
        </w:r>
        <w:r>
          <w:rPr>
            <w:noProof/>
            <w:webHidden/>
          </w:rPr>
        </w:r>
        <w:r>
          <w:rPr>
            <w:noProof/>
            <w:webHidden/>
          </w:rPr>
          <w:fldChar w:fldCharType="separate"/>
        </w:r>
        <w:r>
          <w:rPr>
            <w:noProof/>
            <w:webHidden/>
          </w:rPr>
          <w:t>92</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64" w:history="1">
        <w:r w:rsidRPr="00B25B0E">
          <w:rPr>
            <w:rStyle w:val="Hyperlink"/>
            <w:rFonts w:ascii="AR CENA" w:hAnsi="AR CENA"/>
            <w:noProof/>
          </w:rPr>
          <w:t>1.9.1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Search/view the Capacity</w:t>
        </w:r>
        <w:r>
          <w:rPr>
            <w:noProof/>
            <w:webHidden/>
          </w:rPr>
          <w:tab/>
        </w:r>
        <w:r>
          <w:rPr>
            <w:noProof/>
            <w:webHidden/>
          </w:rPr>
          <w:fldChar w:fldCharType="begin"/>
        </w:r>
        <w:r>
          <w:rPr>
            <w:noProof/>
            <w:webHidden/>
          </w:rPr>
          <w:instrText xml:space="preserve"> PAGEREF _Toc500933564 \h </w:instrText>
        </w:r>
        <w:r>
          <w:rPr>
            <w:noProof/>
            <w:webHidden/>
          </w:rPr>
        </w:r>
        <w:r>
          <w:rPr>
            <w:noProof/>
            <w:webHidden/>
          </w:rPr>
          <w:fldChar w:fldCharType="separate"/>
        </w:r>
        <w:r>
          <w:rPr>
            <w:noProof/>
            <w:webHidden/>
          </w:rPr>
          <w:t>92</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65" w:history="1">
        <w:r w:rsidRPr="00B25B0E">
          <w:rPr>
            <w:rStyle w:val="Hyperlink"/>
            <w:rFonts w:ascii="AR CENA" w:hAnsi="AR CENA"/>
            <w:noProof/>
          </w:rPr>
          <w:t>1.9.2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Edit/Modify Capacity</w:t>
        </w:r>
        <w:r>
          <w:rPr>
            <w:noProof/>
            <w:webHidden/>
          </w:rPr>
          <w:tab/>
        </w:r>
        <w:r>
          <w:rPr>
            <w:noProof/>
            <w:webHidden/>
          </w:rPr>
          <w:fldChar w:fldCharType="begin"/>
        </w:r>
        <w:r>
          <w:rPr>
            <w:noProof/>
            <w:webHidden/>
          </w:rPr>
          <w:instrText xml:space="preserve"> PAGEREF _Toc500933565 \h </w:instrText>
        </w:r>
        <w:r>
          <w:rPr>
            <w:noProof/>
            <w:webHidden/>
          </w:rPr>
        </w:r>
        <w:r>
          <w:rPr>
            <w:noProof/>
            <w:webHidden/>
          </w:rPr>
          <w:fldChar w:fldCharType="separate"/>
        </w:r>
        <w:r>
          <w:rPr>
            <w:noProof/>
            <w:webHidden/>
          </w:rPr>
          <w:t>97</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66" w:history="1">
        <w:r w:rsidRPr="00B25B0E">
          <w:rPr>
            <w:rStyle w:val="Hyperlink"/>
            <w:rFonts w:ascii="AR CENA" w:hAnsi="AR CENA"/>
            <w:noProof/>
          </w:rPr>
          <w:t>1.9.3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Cancel Flight (Manual Option)</w:t>
        </w:r>
        <w:r>
          <w:rPr>
            <w:noProof/>
            <w:webHidden/>
          </w:rPr>
          <w:tab/>
        </w:r>
        <w:r>
          <w:rPr>
            <w:noProof/>
            <w:webHidden/>
          </w:rPr>
          <w:fldChar w:fldCharType="begin"/>
        </w:r>
        <w:r>
          <w:rPr>
            <w:noProof/>
            <w:webHidden/>
          </w:rPr>
          <w:instrText xml:space="preserve"> PAGEREF _Toc500933566 \h </w:instrText>
        </w:r>
        <w:r>
          <w:rPr>
            <w:noProof/>
            <w:webHidden/>
          </w:rPr>
        </w:r>
        <w:r>
          <w:rPr>
            <w:noProof/>
            <w:webHidden/>
          </w:rPr>
          <w:fldChar w:fldCharType="separate"/>
        </w:r>
        <w:r>
          <w:rPr>
            <w:noProof/>
            <w:webHidden/>
          </w:rPr>
          <w:t>99</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67" w:history="1">
        <w:r w:rsidRPr="00B25B0E">
          <w:rPr>
            <w:rStyle w:val="Hyperlink"/>
            <w:rFonts w:ascii="AR CENA" w:hAnsi="AR CENA"/>
            <w:noProof/>
          </w:rPr>
          <w:t>1.9.4</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Change of Aircraft (Manual option)</w:t>
        </w:r>
        <w:r>
          <w:rPr>
            <w:noProof/>
            <w:webHidden/>
          </w:rPr>
          <w:tab/>
        </w:r>
        <w:r>
          <w:rPr>
            <w:noProof/>
            <w:webHidden/>
          </w:rPr>
          <w:fldChar w:fldCharType="begin"/>
        </w:r>
        <w:r>
          <w:rPr>
            <w:noProof/>
            <w:webHidden/>
          </w:rPr>
          <w:instrText xml:space="preserve"> PAGEREF _Toc500933567 \h </w:instrText>
        </w:r>
        <w:r>
          <w:rPr>
            <w:noProof/>
            <w:webHidden/>
          </w:rPr>
        </w:r>
        <w:r>
          <w:rPr>
            <w:noProof/>
            <w:webHidden/>
          </w:rPr>
          <w:fldChar w:fldCharType="separate"/>
        </w:r>
        <w:r>
          <w:rPr>
            <w:noProof/>
            <w:webHidden/>
          </w:rPr>
          <w:t>100</w:t>
        </w:r>
        <w:r>
          <w:rPr>
            <w:noProof/>
            <w:webHidden/>
          </w:rPr>
          <w:fldChar w:fldCharType="end"/>
        </w:r>
      </w:hyperlink>
    </w:p>
    <w:p w:rsidR="00B0531D" w:rsidRDefault="00B0531D">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00933568" w:history="1">
        <w:r w:rsidRPr="00B25B0E">
          <w:rPr>
            <w:rStyle w:val="Hyperlink"/>
            <w:rFonts w:ascii="AR CENA" w:hAnsi="AR CENA"/>
            <w:noProof/>
          </w:rPr>
          <w:t>1.10</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Mail Reservation</w:t>
        </w:r>
        <w:r>
          <w:rPr>
            <w:noProof/>
            <w:webHidden/>
          </w:rPr>
          <w:tab/>
        </w:r>
        <w:r>
          <w:rPr>
            <w:noProof/>
            <w:webHidden/>
          </w:rPr>
          <w:fldChar w:fldCharType="begin"/>
        </w:r>
        <w:r>
          <w:rPr>
            <w:noProof/>
            <w:webHidden/>
          </w:rPr>
          <w:instrText xml:space="preserve"> PAGEREF _Toc500933568 \h </w:instrText>
        </w:r>
        <w:r>
          <w:rPr>
            <w:noProof/>
            <w:webHidden/>
          </w:rPr>
        </w:r>
        <w:r>
          <w:rPr>
            <w:noProof/>
            <w:webHidden/>
          </w:rPr>
          <w:fldChar w:fldCharType="separate"/>
        </w:r>
        <w:r>
          <w:rPr>
            <w:noProof/>
            <w:webHidden/>
          </w:rPr>
          <w:t>103</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69" w:history="1">
        <w:r w:rsidRPr="00B25B0E">
          <w:rPr>
            <w:rStyle w:val="Hyperlink"/>
            <w:rFonts w:ascii="AR CENA" w:hAnsi="AR CENA"/>
            <w:noProof/>
          </w:rPr>
          <w:t>1.10.1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Search Panel (Mail Booking )</w:t>
        </w:r>
        <w:r>
          <w:rPr>
            <w:noProof/>
            <w:webHidden/>
          </w:rPr>
          <w:tab/>
        </w:r>
        <w:r>
          <w:rPr>
            <w:noProof/>
            <w:webHidden/>
          </w:rPr>
          <w:fldChar w:fldCharType="begin"/>
        </w:r>
        <w:r>
          <w:rPr>
            <w:noProof/>
            <w:webHidden/>
          </w:rPr>
          <w:instrText xml:space="preserve"> PAGEREF _Toc500933569 \h </w:instrText>
        </w:r>
        <w:r>
          <w:rPr>
            <w:noProof/>
            <w:webHidden/>
          </w:rPr>
        </w:r>
        <w:r>
          <w:rPr>
            <w:noProof/>
            <w:webHidden/>
          </w:rPr>
          <w:fldChar w:fldCharType="separate"/>
        </w:r>
        <w:r>
          <w:rPr>
            <w:noProof/>
            <w:webHidden/>
          </w:rPr>
          <w:t>103</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70" w:history="1">
        <w:r w:rsidRPr="00B25B0E">
          <w:rPr>
            <w:rStyle w:val="Hyperlink"/>
            <w:rFonts w:ascii="AR CENA" w:hAnsi="AR CENA"/>
            <w:noProof/>
          </w:rPr>
          <w:t>1.10.2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New Air Mail Booking</w:t>
        </w:r>
        <w:r>
          <w:rPr>
            <w:noProof/>
            <w:webHidden/>
          </w:rPr>
          <w:tab/>
        </w:r>
        <w:r>
          <w:rPr>
            <w:noProof/>
            <w:webHidden/>
          </w:rPr>
          <w:fldChar w:fldCharType="begin"/>
        </w:r>
        <w:r>
          <w:rPr>
            <w:noProof/>
            <w:webHidden/>
          </w:rPr>
          <w:instrText xml:space="preserve"> PAGEREF _Toc500933570 \h </w:instrText>
        </w:r>
        <w:r>
          <w:rPr>
            <w:noProof/>
            <w:webHidden/>
          </w:rPr>
        </w:r>
        <w:r>
          <w:rPr>
            <w:noProof/>
            <w:webHidden/>
          </w:rPr>
          <w:fldChar w:fldCharType="separate"/>
        </w:r>
        <w:r>
          <w:rPr>
            <w:noProof/>
            <w:webHidden/>
          </w:rPr>
          <w:t>106</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71" w:history="1">
        <w:r w:rsidRPr="00B25B0E">
          <w:rPr>
            <w:rStyle w:val="Hyperlink"/>
            <w:rFonts w:ascii="AR CENA" w:hAnsi="AR CENA"/>
            <w:noProof/>
          </w:rPr>
          <w:t>1.10.3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Update Mail Booking</w:t>
        </w:r>
        <w:r>
          <w:rPr>
            <w:noProof/>
            <w:webHidden/>
          </w:rPr>
          <w:tab/>
        </w:r>
        <w:r>
          <w:rPr>
            <w:noProof/>
            <w:webHidden/>
          </w:rPr>
          <w:fldChar w:fldCharType="begin"/>
        </w:r>
        <w:r>
          <w:rPr>
            <w:noProof/>
            <w:webHidden/>
          </w:rPr>
          <w:instrText xml:space="preserve"> PAGEREF _Toc500933571 \h </w:instrText>
        </w:r>
        <w:r>
          <w:rPr>
            <w:noProof/>
            <w:webHidden/>
          </w:rPr>
        </w:r>
        <w:r>
          <w:rPr>
            <w:noProof/>
            <w:webHidden/>
          </w:rPr>
          <w:fldChar w:fldCharType="separate"/>
        </w:r>
        <w:r>
          <w:rPr>
            <w:noProof/>
            <w:webHidden/>
          </w:rPr>
          <w:t>110</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72" w:history="1">
        <w:r w:rsidRPr="00B25B0E">
          <w:rPr>
            <w:rStyle w:val="Hyperlink"/>
            <w:rFonts w:ascii="AR CENA" w:hAnsi="AR CENA"/>
            <w:noProof/>
          </w:rPr>
          <w:t>1.10.4</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Mail under Cargo</w:t>
        </w:r>
        <w:r>
          <w:rPr>
            <w:noProof/>
            <w:webHidden/>
          </w:rPr>
          <w:tab/>
        </w:r>
        <w:r>
          <w:rPr>
            <w:noProof/>
            <w:webHidden/>
          </w:rPr>
          <w:fldChar w:fldCharType="begin"/>
        </w:r>
        <w:r>
          <w:rPr>
            <w:noProof/>
            <w:webHidden/>
          </w:rPr>
          <w:instrText xml:space="preserve"> PAGEREF _Toc500933572 \h </w:instrText>
        </w:r>
        <w:r>
          <w:rPr>
            <w:noProof/>
            <w:webHidden/>
          </w:rPr>
        </w:r>
        <w:r>
          <w:rPr>
            <w:noProof/>
            <w:webHidden/>
          </w:rPr>
          <w:fldChar w:fldCharType="separate"/>
        </w:r>
        <w:r>
          <w:rPr>
            <w:noProof/>
            <w:webHidden/>
          </w:rPr>
          <w:t>111</w:t>
        </w:r>
        <w:r>
          <w:rPr>
            <w:noProof/>
            <w:webHidden/>
          </w:rPr>
          <w:fldChar w:fldCharType="end"/>
        </w:r>
      </w:hyperlink>
    </w:p>
    <w:p w:rsidR="00B0531D" w:rsidRDefault="00B0531D">
      <w:pPr>
        <w:pStyle w:val="TOC2"/>
        <w:tabs>
          <w:tab w:val="left" w:pos="660"/>
          <w:tab w:val="right" w:leader="dot" w:pos="9350"/>
        </w:tabs>
        <w:rPr>
          <w:rFonts w:asciiTheme="minorHAnsi" w:eastAsiaTheme="minorEastAsia" w:hAnsiTheme="minorHAnsi" w:cstheme="minorBidi"/>
          <w:noProof/>
          <w:sz w:val="22"/>
          <w:szCs w:val="22"/>
          <w:lang w:val="en-IN" w:eastAsia="en-IN"/>
        </w:rPr>
      </w:pPr>
      <w:hyperlink w:anchor="_Toc500933573" w:history="1">
        <w:r w:rsidRPr="00B25B0E">
          <w:rPr>
            <w:rStyle w:val="Hyperlink"/>
            <w:rFonts w:ascii="AR CENA" w:hAnsi="AR CENA"/>
            <w:noProof/>
          </w:rPr>
          <w:t>1.11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AWB Tracking</w:t>
        </w:r>
        <w:r>
          <w:rPr>
            <w:noProof/>
            <w:webHidden/>
          </w:rPr>
          <w:tab/>
        </w:r>
        <w:r>
          <w:rPr>
            <w:noProof/>
            <w:webHidden/>
          </w:rPr>
          <w:fldChar w:fldCharType="begin"/>
        </w:r>
        <w:r>
          <w:rPr>
            <w:noProof/>
            <w:webHidden/>
          </w:rPr>
          <w:instrText xml:space="preserve"> PAGEREF _Toc500933573 \h </w:instrText>
        </w:r>
        <w:r>
          <w:rPr>
            <w:noProof/>
            <w:webHidden/>
          </w:rPr>
        </w:r>
        <w:r>
          <w:rPr>
            <w:noProof/>
            <w:webHidden/>
          </w:rPr>
          <w:fldChar w:fldCharType="separate"/>
        </w:r>
        <w:r>
          <w:rPr>
            <w:noProof/>
            <w:webHidden/>
          </w:rPr>
          <w:t>112</w:t>
        </w:r>
        <w:r>
          <w:rPr>
            <w:noProof/>
            <w:webHidden/>
          </w:rPr>
          <w:fldChar w:fldCharType="end"/>
        </w:r>
      </w:hyperlink>
    </w:p>
    <w:p w:rsidR="00B0531D" w:rsidRDefault="00B0531D">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00933574" w:history="1">
        <w:r w:rsidRPr="00B25B0E">
          <w:rPr>
            <w:rStyle w:val="Hyperlink"/>
            <w:rFonts w:ascii="AR CENA" w:hAnsi="AR CENA"/>
            <w:noProof/>
          </w:rPr>
          <w:t>1.12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Search schedule</w:t>
        </w:r>
        <w:r>
          <w:rPr>
            <w:noProof/>
            <w:webHidden/>
          </w:rPr>
          <w:tab/>
        </w:r>
        <w:r>
          <w:rPr>
            <w:noProof/>
            <w:webHidden/>
          </w:rPr>
          <w:fldChar w:fldCharType="begin"/>
        </w:r>
        <w:r>
          <w:rPr>
            <w:noProof/>
            <w:webHidden/>
          </w:rPr>
          <w:instrText xml:space="preserve"> PAGEREF _Toc500933574 \h </w:instrText>
        </w:r>
        <w:r>
          <w:rPr>
            <w:noProof/>
            <w:webHidden/>
          </w:rPr>
        </w:r>
        <w:r>
          <w:rPr>
            <w:noProof/>
            <w:webHidden/>
          </w:rPr>
          <w:fldChar w:fldCharType="separate"/>
        </w:r>
        <w:r>
          <w:rPr>
            <w:noProof/>
            <w:webHidden/>
          </w:rPr>
          <w:t>114</w:t>
        </w:r>
        <w:r>
          <w:rPr>
            <w:noProof/>
            <w:webHidden/>
          </w:rPr>
          <w:fldChar w:fldCharType="end"/>
        </w:r>
      </w:hyperlink>
    </w:p>
    <w:p w:rsidR="00B0531D" w:rsidRDefault="00B0531D">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00933575" w:history="1">
        <w:r w:rsidRPr="00B25B0E">
          <w:rPr>
            <w:rStyle w:val="Hyperlink"/>
            <w:rFonts w:ascii="AR CENA" w:hAnsi="AR CENA"/>
            <w:noProof/>
          </w:rPr>
          <w:t>1.13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Rate</w:t>
        </w:r>
        <w:r>
          <w:rPr>
            <w:noProof/>
            <w:webHidden/>
          </w:rPr>
          <w:tab/>
        </w:r>
        <w:r>
          <w:rPr>
            <w:noProof/>
            <w:webHidden/>
          </w:rPr>
          <w:fldChar w:fldCharType="begin"/>
        </w:r>
        <w:r>
          <w:rPr>
            <w:noProof/>
            <w:webHidden/>
          </w:rPr>
          <w:instrText xml:space="preserve"> PAGEREF _Toc500933575 \h </w:instrText>
        </w:r>
        <w:r>
          <w:rPr>
            <w:noProof/>
            <w:webHidden/>
          </w:rPr>
        </w:r>
        <w:r>
          <w:rPr>
            <w:noProof/>
            <w:webHidden/>
          </w:rPr>
          <w:fldChar w:fldCharType="separate"/>
        </w:r>
        <w:r>
          <w:rPr>
            <w:noProof/>
            <w:webHidden/>
          </w:rPr>
          <w:t>116</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76" w:history="1">
        <w:r w:rsidRPr="00B25B0E">
          <w:rPr>
            <w:rStyle w:val="Hyperlink"/>
            <w:rFonts w:ascii="AR CENA" w:hAnsi="AR CENA"/>
            <w:noProof/>
          </w:rPr>
          <w:t>1.13.1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Spot rate</w:t>
        </w:r>
        <w:r>
          <w:rPr>
            <w:noProof/>
            <w:webHidden/>
          </w:rPr>
          <w:tab/>
        </w:r>
        <w:r>
          <w:rPr>
            <w:noProof/>
            <w:webHidden/>
          </w:rPr>
          <w:fldChar w:fldCharType="begin"/>
        </w:r>
        <w:r>
          <w:rPr>
            <w:noProof/>
            <w:webHidden/>
          </w:rPr>
          <w:instrText xml:space="preserve"> PAGEREF _Toc500933576 \h </w:instrText>
        </w:r>
        <w:r>
          <w:rPr>
            <w:noProof/>
            <w:webHidden/>
          </w:rPr>
        </w:r>
        <w:r>
          <w:rPr>
            <w:noProof/>
            <w:webHidden/>
          </w:rPr>
          <w:fldChar w:fldCharType="separate"/>
        </w:r>
        <w:r>
          <w:rPr>
            <w:noProof/>
            <w:webHidden/>
          </w:rPr>
          <w:t>116</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77" w:history="1">
        <w:r w:rsidRPr="00B25B0E">
          <w:rPr>
            <w:rStyle w:val="Hyperlink"/>
            <w:rFonts w:ascii="AR CENA" w:hAnsi="AR CENA"/>
            <w:noProof/>
          </w:rPr>
          <w:t>1.13.2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Campaign Rate</w:t>
        </w:r>
        <w:r>
          <w:rPr>
            <w:noProof/>
            <w:webHidden/>
          </w:rPr>
          <w:tab/>
        </w:r>
        <w:r>
          <w:rPr>
            <w:noProof/>
            <w:webHidden/>
          </w:rPr>
          <w:fldChar w:fldCharType="begin"/>
        </w:r>
        <w:r>
          <w:rPr>
            <w:noProof/>
            <w:webHidden/>
          </w:rPr>
          <w:instrText xml:space="preserve"> PAGEREF _Toc500933577 \h </w:instrText>
        </w:r>
        <w:r>
          <w:rPr>
            <w:noProof/>
            <w:webHidden/>
          </w:rPr>
        </w:r>
        <w:r>
          <w:rPr>
            <w:noProof/>
            <w:webHidden/>
          </w:rPr>
          <w:fldChar w:fldCharType="separate"/>
        </w:r>
        <w:r>
          <w:rPr>
            <w:noProof/>
            <w:webHidden/>
          </w:rPr>
          <w:t>124</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78" w:history="1">
        <w:r w:rsidRPr="00B25B0E">
          <w:rPr>
            <w:rStyle w:val="Hyperlink"/>
            <w:rFonts w:ascii="AR CENA" w:hAnsi="AR CENA"/>
            <w:noProof/>
          </w:rPr>
          <w:t>1.13.3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Rate search</w:t>
        </w:r>
        <w:r>
          <w:rPr>
            <w:noProof/>
            <w:webHidden/>
          </w:rPr>
          <w:tab/>
        </w:r>
        <w:r>
          <w:rPr>
            <w:noProof/>
            <w:webHidden/>
          </w:rPr>
          <w:fldChar w:fldCharType="begin"/>
        </w:r>
        <w:r>
          <w:rPr>
            <w:noProof/>
            <w:webHidden/>
          </w:rPr>
          <w:instrText xml:space="preserve"> PAGEREF _Toc500933578 \h </w:instrText>
        </w:r>
        <w:r>
          <w:rPr>
            <w:noProof/>
            <w:webHidden/>
          </w:rPr>
        </w:r>
        <w:r>
          <w:rPr>
            <w:noProof/>
            <w:webHidden/>
          </w:rPr>
          <w:fldChar w:fldCharType="separate"/>
        </w:r>
        <w:r>
          <w:rPr>
            <w:noProof/>
            <w:webHidden/>
          </w:rPr>
          <w:t>125</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79" w:history="1">
        <w:r w:rsidRPr="00B25B0E">
          <w:rPr>
            <w:rStyle w:val="Hyperlink"/>
            <w:rFonts w:ascii="AR CENA" w:hAnsi="AR CENA"/>
            <w:noProof/>
          </w:rPr>
          <w:t>1.13.4</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Rate search by Reference Number</w:t>
        </w:r>
        <w:r>
          <w:rPr>
            <w:noProof/>
            <w:webHidden/>
          </w:rPr>
          <w:tab/>
        </w:r>
        <w:r>
          <w:rPr>
            <w:noProof/>
            <w:webHidden/>
          </w:rPr>
          <w:fldChar w:fldCharType="begin"/>
        </w:r>
        <w:r>
          <w:rPr>
            <w:noProof/>
            <w:webHidden/>
          </w:rPr>
          <w:instrText xml:space="preserve"> PAGEREF _Toc500933579 \h </w:instrText>
        </w:r>
        <w:r>
          <w:rPr>
            <w:noProof/>
            <w:webHidden/>
          </w:rPr>
        </w:r>
        <w:r>
          <w:rPr>
            <w:noProof/>
            <w:webHidden/>
          </w:rPr>
          <w:fldChar w:fldCharType="separate"/>
        </w:r>
        <w:r>
          <w:rPr>
            <w:noProof/>
            <w:webHidden/>
          </w:rPr>
          <w:t>127</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80" w:history="1">
        <w:r w:rsidRPr="00B25B0E">
          <w:rPr>
            <w:rStyle w:val="Hyperlink"/>
            <w:rFonts w:ascii="AR CENA" w:hAnsi="AR CENA"/>
            <w:noProof/>
          </w:rPr>
          <w:t>1.13.5</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Rate priority (precedence)</w:t>
        </w:r>
        <w:r>
          <w:rPr>
            <w:noProof/>
            <w:webHidden/>
          </w:rPr>
          <w:tab/>
        </w:r>
        <w:r>
          <w:rPr>
            <w:noProof/>
            <w:webHidden/>
          </w:rPr>
          <w:fldChar w:fldCharType="begin"/>
        </w:r>
        <w:r>
          <w:rPr>
            <w:noProof/>
            <w:webHidden/>
          </w:rPr>
          <w:instrText xml:space="preserve"> PAGEREF _Toc500933580 \h </w:instrText>
        </w:r>
        <w:r>
          <w:rPr>
            <w:noProof/>
            <w:webHidden/>
          </w:rPr>
        </w:r>
        <w:r>
          <w:rPr>
            <w:noProof/>
            <w:webHidden/>
          </w:rPr>
          <w:fldChar w:fldCharType="separate"/>
        </w:r>
        <w:r>
          <w:rPr>
            <w:noProof/>
            <w:webHidden/>
          </w:rPr>
          <w:t>128</w:t>
        </w:r>
        <w:r>
          <w:rPr>
            <w:noProof/>
            <w:webHidden/>
          </w:rPr>
          <w:fldChar w:fldCharType="end"/>
        </w:r>
      </w:hyperlink>
    </w:p>
    <w:p w:rsidR="00B0531D" w:rsidRDefault="00B0531D">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00933581" w:history="1">
        <w:r w:rsidRPr="00B25B0E">
          <w:rPr>
            <w:rStyle w:val="Hyperlink"/>
            <w:rFonts w:ascii="AR CENA" w:hAnsi="AR CENA"/>
            <w:noProof/>
          </w:rPr>
          <w:t>1.14</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Stock Management</w:t>
        </w:r>
        <w:r>
          <w:rPr>
            <w:noProof/>
            <w:webHidden/>
          </w:rPr>
          <w:tab/>
        </w:r>
        <w:r>
          <w:rPr>
            <w:noProof/>
            <w:webHidden/>
          </w:rPr>
          <w:fldChar w:fldCharType="begin"/>
        </w:r>
        <w:r>
          <w:rPr>
            <w:noProof/>
            <w:webHidden/>
          </w:rPr>
          <w:instrText xml:space="preserve"> PAGEREF _Toc500933581 \h </w:instrText>
        </w:r>
        <w:r>
          <w:rPr>
            <w:noProof/>
            <w:webHidden/>
          </w:rPr>
        </w:r>
        <w:r>
          <w:rPr>
            <w:noProof/>
            <w:webHidden/>
          </w:rPr>
          <w:fldChar w:fldCharType="separate"/>
        </w:r>
        <w:r>
          <w:rPr>
            <w:noProof/>
            <w:webHidden/>
          </w:rPr>
          <w:t>129</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82" w:history="1">
        <w:r w:rsidRPr="00B25B0E">
          <w:rPr>
            <w:rStyle w:val="Hyperlink"/>
            <w:rFonts w:ascii="AR CENA" w:hAnsi="AR CENA"/>
            <w:noProof/>
          </w:rPr>
          <w:t>1.14.1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Distribute the stock (Manual)</w:t>
        </w:r>
        <w:r>
          <w:rPr>
            <w:noProof/>
            <w:webHidden/>
          </w:rPr>
          <w:tab/>
        </w:r>
        <w:r>
          <w:rPr>
            <w:noProof/>
            <w:webHidden/>
          </w:rPr>
          <w:fldChar w:fldCharType="begin"/>
        </w:r>
        <w:r>
          <w:rPr>
            <w:noProof/>
            <w:webHidden/>
          </w:rPr>
          <w:instrText xml:space="preserve"> PAGEREF _Toc500933582 \h </w:instrText>
        </w:r>
        <w:r>
          <w:rPr>
            <w:noProof/>
            <w:webHidden/>
          </w:rPr>
        </w:r>
        <w:r>
          <w:rPr>
            <w:noProof/>
            <w:webHidden/>
          </w:rPr>
          <w:fldChar w:fldCharType="separate"/>
        </w:r>
        <w:r>
          <w:rPr>
            <w:noProof/>
            <w:webHidden/>
          </w:rPr>
          <w:t>129</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83" w:history="1">
        <w:r w:rsidRPr="00B25B0E">
          <w:rPr>
            <w:rStyle w:val="Hyperlink"/>
            <w:rFonts w:ascii="AR CENA" w:hAnsi="AR CENA"/>
            <w:noProof/>
          </w:rPr>
          <w:t>1.14.2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Return from Forwarder (Agent)</w:t>
        </w:r>
        <w:r>
          <w:rPr>
            <w:noProof/>
            <w:webHidden/>
          </w:rPr>
          <w:tab/>
        </w:r>
        <w:r>
          <w:rPr>
            <w:noProof/>
            <w:webHidden/>
          </w:rPr>
          <w:fldChar w:fldCharType="begin"/>
        </w:r>
        <w:r>
          <w:rPr>
            <w:noProof/>
            <w:webHidden/>
          </w:rPr>
          <w:instrText xml:space="preserve"> PAGEREF _Toc500933583 \h </w:instrText>
        </w:r>
        <w:r>
          <w:rPr>
            <w:noProof/>
            <w:webHidden/>
          </w:rPr>
        </w:r>
        <w:r>
          <w:rPr>
            <w:noProof/>
            <w:webHidden/>
          </w:rPr>
          <w:fldChar w:fldCharType="separate"/>
        </w:r>
        <w:r>
          <w:rPr>
            <w:noProof/>
            <w:webHidden/>
          </w:rPr>
          <w:t>134</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84" w:history="1">
        <w:r w:rsidRPr="00B25B0E">
          <w:rPr>
            <w:rStyle w:val="Hyperlink"/>
            <w:rFonts w:ascii="AR CENA" w:hAnsi="AR CENA"/>
            <w:noProof/>
          </w:rPr>
          <w:t>1.14.3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AWB Blacklisting</w:t>
        </w:r>
        <w:r>
          <w:rPr>
            <w:noProof/>
            <w:webHidden/>
          </w:rPr>
          <w:tab/>
        </w:r>
        <w:r>
          <w:rPr>
            <w:noProof/>
            <w:webHidden/>
          </w:rPr>
          <w:fldChar w:fldCharType="begin"/>
        </w:r>
        <w:r>
          <w:rPr>
            <w:noProof/>
            <w:webHidden/>
          </w:rPr>
          <w:instrText xml:space="preserve"> PAGEREF _Toc500933584 \h </w:instrText>
        </w:r>
        <w:r>
          <w:rPr>
            <w:noProof/>
            <w:webHidden/>
          </w:rPr>
        </w:r>
        <w:r>
          <w:rPr>
            <w:noProof/>
            <w:webHidden/>
          </w:rPr>
          <w:fldChar w:fldCharType="separate"/>
        </w:r>
        <w:r>
          <w:rPr>
            <w:noProof/>
            <w:webHidden/>
          </w:rPr>
          <w:t>136</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85" w:history="1">
        <w:r w:rsidRPr="00B25B0E">
          <w:rPr>
            <w:rStyle w:val="Hyperlink"/>
            <w:rFonts w:ascii="AR CENA" w:hAnsi="AR CENA"/>
            <w:noProof/>
          </w:rPr>
          <w:t>1.14.4</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AWB stock Report</w:t>
        </w:r>
        <w:r>
          <w:rPr>
            <w:noProof/>
            <w:webHidden/>
          </w:rPr>
          <w:tab/>
        </w:r>
        <w:r>
          <w:rPr>
            <w:noProof/>
            <w:webHidden/>
          </w:rPr>
          <w:fldChar w:fldCharType="begin"/>
        </w:r>
        <w:r>
          <w:rPr>
            <w:noProof/>
            <w:webHidden/>
          </w:rPr>
          <w:instrText xml:space="preserve"> PAGEREF _Toc500933585 \h </w:instrText>
        </w:r>
        <w:r>
          <w:rPr>
            <w:noProof/>
            <w:webHidden/>
          </w:rPr>
        </w:r>
        <w:r>
          <w:rPr>
            <w:noProof/>
            <w:webHidden/>
          </w:rPr>
          <w:fldChar w:fldCharType="separate"/>
        </w:r>
        <w:r>
          <w:rPr>
            <w:noProof/>
            <w:webHidden/>
          </w:rPr>
          <w:t>138</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86" w:history="1">
        <w:r w:rsidRPr="00B25B0E">
          <w:rPr>
            <w:rStyle w:val="Hyperlink"/>
            <w:rFonts w:ascii="AR CENA" w:hAnsi="AR CENA"/>
            <w:noProof/>
          </w:rPr>
          <w:t>1.14.5</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Blacklist AWB Report</w:t>
        </w:r>
        <w:r>
          <w:rPr>
            <w:noProof/>
            <w:webHidden/>
          </w:rPr>
          <w:tab/>
        </w:r>
        <w:r>
          <w:rPr>
            <w:noProof/>
            <w:webHidden/>
          </w:rPr>
          <w:fldChar w:fldCharType="begin"/>
        </w:r>
        <w:r>
          <w:rPr>
            <w:noProof/>
            <w:webHidden/>
          </w:rPr>
          <w:instrText xml:space="preserve"> PAGEREF _Toc500933586 \h </w:instrText>
        </w:r>
        <w:r>
          <w:rPr>
            <w:noProof/>
            <w:webHidden/>
          </w:rPr>
        </w:r>
        <w:r>
          <w:rPr>
            <w:noProof/>
            <w:webHidden/>
          </w:rPr>
          <w:fldChar w:fldCharType="separate"/>
        </w:r>
        <w:r>
          <w:rPr>
            <w:noProof/>
            <w:webHidden/>
          </w:rPr>
          <w:t>140</w:t>
        </w:r>
        <w:r>
          <w:rPr>
            <w:noProof/>
            <w:webHidden/>
          </w:rPr>
          <w:fldChar w:fldCharType="end"/>
        </w:r>
      </w:hyperlink>
    </w:p>
    <w:p w:rsidR="00B0531D" w:rsidRDefault="00B0531D">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00933587" w:history="1">
        <w:r w:rsidRPr="00B25B0E">
          <w:rPr>
            <w:rStyle w:val="Hyperlink"/>
            <w:rFonts w:ascii="AR CENA" w:hAnsi="AR CENA"/>
            <w:noProof/>
          </w:rPr>
          <w:t>1.15</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Space control</w:t>
        </w:r>
        <w:r>
          <w:rPr>
            <w:noProof/>
            <w:webHidden/>
          </w:rPr>
          <w:tab/>
        </w:r>
        <w:r>
          <w:rPr>
            <w:noProof/>
            <w:webHidden/>
          </w:rPr>
          <w:fldChar w:fldCharType="begin"/>
        </w:r>
        <w:r>
          <w:rPr>
            <w:noProof/>
            <w:webHidden/>
          </w:rPr>
          <w:instrText xml:space="preserve"> PAGEREF _Toc500933587 \h </w:instrText>
        </w:r>
        <w:r>
          <w:rPr>
            <w:noProof/>
            <w:webHidden/>
          </w:rPr>
        </w:r>
        <w:r>
          <w:rPr>
            <w:noProof/>
            <w:webHidden/>
          </w:rPr>
          <w:fldChar w:fldCharType="separate"/>
        </w:r>
        <w:r>
          <w:rPr>
            <w:noProof/>
            <w:webHidden/>
          </w:rPr>
          <w:t>141</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88" w:history="1">
        <w:r w:rsidRPr="00B25B0E">
          <w:rPr>
            <w:rStyle w:val="Hyperlink"/>
            <w:rFonts w:ascii="AR CENA" w:hAnsi="AR CENA"/>
            <w:noProof/>
          </w:rPr>
          <w:t>1.15.1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Space control Action</w:t>
        </w:r>
        <w:r>
          <w:rPr>
            <w:noProof/>
            <w:webHidden/>
          </w:rPr>
          <w:tab/>
        </w:r>
        <w:r>
          <w:rPr>
            <w:noProof/>
            <w:webHidden/>
          </w:rPr>
          <w:fldChar w:fldCharType="begin"/>
        </w:r>
        <w:r>
          <w:rPr>
            <w:noProof/>
            <w:webHidden/>
          </w:rPr>
          <w:instrText xml:space="preserve"> PAGEREF _Toc500933588 \h </w:instrText>
        </w:r>
        <w:r>
          <w:rPr>
            <w:noProof/>
            <w:webHidden/>
          </w:rPr>
        </w:r>
        <w:r>
          <w:rPr>
            <w:noProof/>
            <w:webHidden/>
          </w:rPr>
          <w:fldChar w:fldCharType="separate"/>
        </w:r>
        <w:r>
          <w:rPr>
            <w:noProof/>
            <w:webHidden/>
          </w:rPr>
          <w:t>146</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89" w:history="1">
        <w:r w:rsidRPr="00B25B0E">
          <w:rPr>
            <w:rStyle w:val="Hyperlink"/>
            <w:rFonts w:ascii="AR CENA" w:hAnsi="AR CENA"/>
            <w:noProof/>
          </w:rPr>
          <w:t>1.15.2</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Space control status –action</w:t>
        </w:r>
        <w:r>
          <w:rPr>
            <w:noProof/>
            <w:webHidden/>
          </w:rPr>
          <w:tab/>
        </w:r>
        <w:r>
          <w:rPr>
            <w:noProof/>
            <w:webHidden/>
          </w:rPr>
          <w:fldChar w:fldCharType="begin"/>
        </w:r>
        <w:r>
          <w:rPr>
            <w:noProof/>
            <w:webHidden/>
          </w:rPr>
          <w:instrText xml:space="preserve"> PAGEREF _Toc500933589 \h </w:instrText>
        </w:r>
        <w:r>
          <w:rPr>
            <w:noProof/>
            <w:webHidden/>
          </w:rPr>
        </w:r>
        <w:r>
          <w:rPr>
            <w:noProof/>
            <w:webHidden/>
          </w:rPr>
          <w:fldChar w:fldCharType="separate"/>
        </w:r>
        <w:r>
          <w:rPr>
            <w:noProof/>
            <w:webHidden/>
          </w:rPr>
          <w:t>151</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90" w:history="1">
        <w:r w:rsidRPr="00B25B0E">
          <w:rPr>
            <w:rStyle w:val="Hyperlink"/>
            <w:rFonts w:ascii="AR CENA" w:hAnsi="AR CENA"/>
            <w:noProof/>
          </w:rPr>
          <w:t>1.15.3</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Re plan –By space control</w:t>
        </w:r>
        <w:r>
          <w:rPr>
            <w:noProof/>
            <w:webHidden/>
          </w:rPr>
          <w:tab/>
        </w:r>
        <w:r>
          <w:rPr>
            <w:noProof/>
            <w:webHidden/>
          </w:rPr>
          <w:fldChar w:fldCharType="begin"/>
        </w:r>
        <w:r>
          <w:rPr>
            <w:noProof/>
            <w:webHidden/>
          </w:rPr>
          <w:instrText xml:space="preserve"> PAGEREF _Toc500933590 \h </w:instrText>
        </w:r>
        <w:r>
          <w:rPr>
            <w:noProof/>
            <w:webHidden/>
          </w:rPr>
        </w:r>
        <w:r>
          <w:rPr>
            <w:noProof/>
            <w:webHidden/>
          </w:rPr>
          <w:fldChar w:fldCharType="separate"/>
        </w:r>
        <w:r>
          <w:rPr>
            <w:noProof/>
            <w:webHidden/>
          </w:rPr>
          <w:t>153</w:t>
        </w:r>
        <w:r>
          <w:rPr>
            <w:noProof/>
            <w:webHidden/>
          </w:rPr>
          <w:fldChar w:fldCharType="end"/>
        </w:r>
      </w:hyperlink>
    </w:p>
    <w:p w:rsidR="00B0531D" w:rsidRDefault="00B0531D">
      <w:pPr>
        <w:pStyle w:val="TOC2"/>
        <w:tabs>
          <w:tab w:val="left" w:pos="880"/>
          <w:tab w:val="right" w:leader="dot" w:pos="9350"/>
        </w:tabs>
        <w:rPr>
          <w:rFonts w:asciiTheme="minorHAnsi" w:eastAsiaTheme="minorEastAsia" w:hAnsiTheme="minorHAnsi" w:cstheme="minorBidi"/>
          <w:noProof/>
          <w:sz w:val="22"/>
          <w:szCs w:val="22"/>
          <w:lang w:val="en-IN" w:eastAsia="en-IN"/>
        </w:rPr>
      </w:pPr>
      <w:hyperlink w:anchor="_Toc500933591" w:history="1">
        <w:r w:rsidRPr="00B25B0E">
          <w:rPr>
            <w:rStyle w:val="Hyperlink"/>
            <w:rFonts w:ascii="AR CENA" w:hAnsi="AR CENA"/>
            <w:noProof/>
          </w:rPr>
          <w:t>1.16</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Embargo</w:t>
        </w:r>
        <w:r>
          <w:rPr>
            <w:noProof/>
            <w:webHidden/>
          </w:rPr>
          <w:tab/>
        </w:r>
        <w:r>
          <w:rPr>
            <w:noProof/>
            <w:webHidden/>
          </w:rPr>
          <w:fldChar w:fldCharType="begin"/>
        </w:r>
        <w:r>
          <w:rPr>
            <w:noProof/>
            <w:webHidden/>
          </w:rPr>
          <w:instrText xml:space="preserve"> PAGEREF _Toc500933591 \h </w:instrText>
        </w:r>
        <w:r>
          <w:rPr>
            <w:noProof/>
            <w:webHidden/>
          </w:rPr>
        </w:r>
        <w:r>
          <w:rPr>
            <w:noProof/>
            <w:webHidden/>
          </w:rPr>
          <w:fldChar w:fldCharType="separate"/>
        </w:r>
        <w:r>
          <w:rPr>
            <w:noProof/>
            <w:webHidden/>
          </w:rPr>
          <w:t>156</w:t>
        </w:r>
        <w:r>
          <w:rPr>
            <w:noProof/>
            <w:webHidden/>
          </w:rPr>
          <w:fldChar w:fldCharType="end"/>
        </w:r>
      </w:hyperlink>
    </w:p>
    <w:p w:rsidR="00B0531D" w:rsidRDefault="00B0531D">
      <w:pPr>
        <w:pStyle w:val="TOC3"/>
        <w:rPr>
          <w:rFonts w:asciiTheme="minorHAnsi" w:eastAsiaTheme="minorEastAsia" w:hAnsiTheme="minorHAnsi" w:cstheme="minorBidi"/>
          <w:noProof/>
          <w:sz w:val="22"/>
          <w:szCs w:val="22"/>
          <w:lang w:val="en-IN" w:eastAsia="en-IN"/>
        </w:rPr>
      </w:pPr>
      <w:hyperlink w:anchor="_Toc500933592" w:history="1">
        <w:r w:rsidRPr="00B25B0E">
          <w:rPr>
            <w:rStyle w:val="Hyperlink"/>
            <w:rFonts w:ascii="AR CENA" w:hAnsi="AR CENA"/>
            <w:noProof/>
          </w:rPr>
          <w:t>1.16.1</w:t>
        </w:r>
        <w:r>
          <w:rPr>
            <w:rFonts w:asciiTheme="minorHAnsi" w:eastAsiaTheme="minorEastAsia" w:hAnsiTheme="minorHAnsi" w:cstheme="minorBidi"/>
            <w:noProof/>
            <w:sz w:val="22"/>
            <w:szCs w:val="22"/>
            <w:lang w:val="en-IN" w:eastAsia="en-IN"/>
          </w:rPr>
          <w:tab/>
        </w:r>
        <w:r w:rsidRPr="00B25B0E">
          <w:rPr>
            <w:rStyle w:val="Hyperlink"/>
            <w:rFonts w:ascii="AR CENA" w:hAnsi="AR CENA"/>
            <w:noProof/>
          </w:rPr>
          <w:t>Create New Embargo</w:t>
        </w:r>
        <w:r>
          <w:rPr>
            <w:noProof/>
            <w:webHidden/>
          </w:rPr>
          <w:tab/>
        </w:r>
        <w:r>
          <w:rPr>
            <w:noProof/>
            <w:webHidden/>
          </w:rPr>
          <w:fldChar w:fldCharType="begin"/>
        </w:r>
        <w:r>
          <w:rPr>
            <w:noProof/>
            <w:webHidden/>
          </w:rPr>
          <w:instrText xml:space="preserve"> PAGEREF _Toc500933592 \h </w:instrText>
        </w:r>
        <w:r>
          <w:rPr>
            <w:noProof/>
            <w:webHidden/>
          </w:rPr>
        </w:r>
        <w:r>
          <w:rPr>
            <w:noProof/>
            <w:webHidden/>
          </w:rPr>
          <w:fldChar w:fldCharType="separate"/>
        </w:r>
        <w:r>
          <w:rPr>
            <w:noProof/>
            <w:webHidden/>
          </w:rPr>
          <w:t>160</w:t>
        </w:r>
        <w:r>
          <w:rPr>
            <w:noProof/>
            <w:webHidden/>
          </w:rPr>
          <w:fldChar w:fldCharType="end"/>
        </w:r>
      </w:hyperlink>
    </w:p>
    <w:p w:rsidR="00AD418F" w:rsidRPr="00C506CD" w:rsidRDefault="00160E49" w:rsidP="00AD418F">
      <w:pPr>
        <w:keepNext/>
        <w:pBdr>
          <w:top w:val="single" w:sz="4" w:space="1" w:color="808080"/>
          <w:bottom w:val="single" w:sz="4" w:space="1" w:color="808080"/>
        </w:pBdr>
        <w:shd w:val="clear" w:color="auto" w:fill="E0E0E0"/>
        <w:spacing w:before="1200" w:after="240" w:line="360" w:lineRule="atLeast"/>
        <w:rPr>
          <w:rFonts w:ascii="AR CENA" w:eastAsia="Times New Roman" w:hAnsi="AR CENA"/>
          <w:b/>
          <w:kern w:val="28"/>
        </w:rPr>
      </w:pPr>
      <w:r w:rsidRPr="00C506CD">
        <w:rPr>
          <w:rFonts w:ascii="AR CENA" w:eastAsia="Times New Roman" w:hAnsi="AR CENA"/>
          <w:b/>
          <w:sz w:val="28"/>
        </w:rPr>
        <w:fldChar w:fldCharType="end"/>
      </w:r>
      <w:r w:rsidR="00AD418F" w:rsidRPr="00C506CD">
        <w:rPr>
          <w:rFonts w:ascii="AR CENA" w:eastAsia="Times New Roman" w:hAnsi="AR CENA"/>
          <w:b/>
          <w:kern w:val="28"/>
          <w:sz w:val="36"/>
        </w:rPr>
        <w:t xml:space="preserve"> </w:t>
      </w:r>
      <w:r w:rsidR="00AD418F" w:rsidRPr="00C506CD">
        <w:rPr>
          <w:rFonts w:ascii="AR CENA" w:eastAsia="Times New Roman" w:hAnsi="AR CENA"/>
          <w:b/>
          <w:kern w:val="28"/>
        </w:rPr>
        <w:t xml:space="preserve">Table of figures </w:t>
      </w:r>
    </w:p>
    <w:bookmarkStart w:id="0" w:name="_GoBack"/>
    <w:bookmarkEnd w:id="0"/>
    <w:p w:rsidR="00B0531D" w:rsidRDefault="00AD418F">
      <w:pPr>
        <w:pStyle w:val="TableofFigures"/>
        <w:tabs>
          <w:tab w:val="right" w:leader="dot" w:pos="9350"/>
        </w:tabs>
        <w:rPr>
          <w:rFonts w:asciiTheme="minorHAnsi" w:eastAsiaTheme="minorEastAsia" w:hAnsiTheme="minorHAnsi" w:cstheme="minorBidi"/>
          <w:noProof/>
          <w:sz w:val="22"/>
          <w:szCs w:val="22"/>
          <w:lang w:val="en-IN" w:eastAsia="en-IN"/>
        </w:rPr>
      </w:pPr>
      <w:r w:rsidRPr="00C506CD">
        <w:rPr>
          <w:rFonts w:ascii="AR CENA" w:eastAsia="Times New Roman" w:hAnsi="AR CENA"/>
          <w:b/>
          <w:sz w:val="28"/>
        </w:rPr>
        <w:fldChar w:fldCharType="begin"/>
      </w:r>
      <w:r w:rsidRPr="00C506CD">
        <w:rPr>
          <w:rFonts w:ascii="AR CENA" w:eastAsia="Times New Roman" w:hAnsi="AR CENA"/>
          <w:b/>
          <w:sz w:val="28"/>
        </w:rPr>
        <w:instrText xml:space="preserve"> TOC \h \z \c "Figure" </w:instrText>
      </w:r>
      <w:r w:rsidRPr="00C506CD">
        <w:rPr>
          <w:rFonts w:ascii="AR CENA" w:eastAsia="Times New Roman" w:hAnsi="AR CENA"/>
          <w:b/>
          <w:sz w:val="28"/>
        </w:rPr>
        <w:fldChar w:fldCharType="separate"/>
      </w:r>
      <w:hyperlink w:anchor="_Toc500933593" w:history="1">
        <w:r w:rsidR="00B0531D" w:rsidRPr="00942E79">
          <w:rPr>
            <w:rStyle w:val="Hyperlink"/>
            <w:noProof/>
          </w:rPr>
          <w:t>Figure 1 Log in</w:t>
        </w:r>
        <w:r w:rsidR="00B0531D">
          <w:rPr>
            <w:noProof/>
            <w:webHidden/>
          </w:rPr>
          <w:tab/>
        </w:r>
        <w:r w:rsidR="00B0531D">
          <w:rPr>
            <w:noProof/>
            <w:webHidden/>
          </w:rPr>
          <w:fldChar w:fldCharType="begin"/>
        </w:r>
        <w:r w:rsidR="00B0531D">
          <w:rPr>
            <w:noProof/>
            <w:webHidden/>
          </w:rPr>
          <w:instrText xml:space="preserve"> PAGEREF _Toc500933593 \h </w:instrText>
        </w:r>
        <w:r w:rsidR="00B0531D">
          <w:rPr>
            <w:noProof/>
            <w:webHidden/>
          </w:rPr>
        </w:r>
        <w:r w:rsidR="00B0531D">
          <w:rPr>
            <w:noProof/>
            <w:webHidden/>
          </w:rPr>
          <w:fldChar w:fldCharType="separate"/>
        </w:r>
        <w:r w:rsidR="00B0531D">
          <w:rPr>
            <w:noProof/>
            <w:webHidden/>
          </w:rPr>
          <w:t>9</w:t>
        </w:r>
        <w:r w:rsidR="00B0531D">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594" w:history="1">
        <w:r w:rsidRPr="00942E79">
          <w:rPr>
            <w:rStyle w:val="Hyperlink"/>
            <w:noProof/>
          </w:rPr>
          <w:t>Figure 2 Reservation Grid</w:t>
        </w:r>
        <w:r>
          <w:rPr>
            <w:noProof/>
            <w:webHidden/>
          </w:rPr>
          <w:tab/>
        </w:r>
        <w:r>
          <w:rPr>
            <w:noProof/>
            <w:webHidden/>
          </w:rPr>
          <w:fldChar w:fldCharType="begin"/>
        </w:r>
        <w:r>
          <w:rPr>
            <w:noProof/>
            <w:webHidden/>
          </w:rPr>
          <w:instrText xml:space="preserve"> PAGEREF _Toc500933594 \h </w:instrText>
        </w:r>
        <w:r>
          <w:rPr>
            <w:noProof/>
            <w:webHidden/>
          </w:rPr>
        </w:r>
        <w:r>
          <w:rPr>
            <w:noProof/>
            <w:webHidden/>
          </w:rPr>
          <w:fldChar w:fldCharType="separate"/>
        </w:r>
        <w:r>
          <w:rPr>
            <w:noProof/>
            <w:webHidden/>
          </w:rPr>
          <w:t>10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595" w:history="1">
        <w:r w:rsidRPr="00942E79">
          <w:rPr>
            <w:rStyle w:val="Hyperlink"/>
            <w:noProof/>
          </w:rPr>
          <w:t>Figure 3 Search panel</w:t>
        </w:r>
        <w:r>
          <w:rPr>
            <w:noProof/>
            <w:webHidden/>
          </w:rPr>
          <w:tab/>
        </w:r>
        <w:r>
          <w:rPr>
            <w:noProof/>
            <w:webHidden/>
          </w:rPr>
          <w:fldChar w:fldCharType="begin"/>
        </w:r>
        <w:r>
          <w:rPr>
            <w:noProof/>
            <w:webHidden/>
          </w:rPr>
          <w:instrText xml:space="preserve"> PAGEREF _Toc500933595 \h </w:instrText>
        </w:r>
        <w:r>
          <w:rPr>
            <w:noProof/>
            <w:webHidden/>
          </w:rPr>
        </w:r>
        <w:r>
          <w:rPr>
            <w:noProof/>
            <w:webHidden/>
          </w:rPr>
          <w:fldChar w:fldCharType="separate"/>
        </w:r>
        <w:r>
          <w:rPr>
            <w:noProof/>
            <w:webHidden/>
          </w:rPr>
          <w:t>12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596" w:history="1">
        <w:r w:rsidRPr="00942E79">
          <w:rPr>
            <w:rStyle w:val="Hyperlink"/>
            <w:noProof/>
          </w:rPr>
          <w:t>Figure 4 Main Grid</w:t>
        </w:r>
        <w:r>
          <w:rPr>
            <w:noProof/>
            <w:webHidden/>
          </w:rPr>
          <w:tab/>
        </w:r>
        <w:r>
          <w:rPr>
            <w:noProof/>
            <w:webHidden/>
          </w:rPr>
          <w:fldChar w:fldCharType="begin"/>
        </w:r>
        <w:r>
          <w:rPr>
            <w:noProof/>
            <w:webHidden/>
          </w:rPr>
          <w:instrText xml:space="preserve"> PAGEREF _Toc500933596 \h </w:instrText>
        </w:r>
        <w:r>
          <w:rPr>
            <w:noProof/>
            <w:webHidden/>
          </w:rPr>
        </w:r>
        <w:r>
          <w:rPr>
            <w:noProof/>
            <w:webHidden/>
          </w:rPr>
          <w:fldChar w:fldCharType="separate"/>
        </w:r>
        <w:r>
          <w:rPr>
            <w:noProof/>
            <w:webHidden/>
          </w:rPr>
          <w:t>12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597" w:history="1">
        <w:r w:rsidRPr="00942E79">
          <w:rPr>
            <w:rStyle w:val="Hyperlink"/>
            <w:noProof/>
          </w:rPr>
          <w:t>Figure 5 New Booking</w:t>
        </w:r>
        <w:r>
          <w:rPr>
            <w:noProof/>
            <w:webHidden/>
          </w:rPr>
          <w:tab/>
        </w:r>
        <w:r>
          <w:rPr>
            <w:noProof/>
            <w:webHidden/>
          </w:rPr>
          <w:fldChar w:fldCharType="begin"/>
        </w:r>
        <w:r>
          <w:rPr>
            <w:noProof/>
            <w:webHidden/>
          </w:rPr>
          <w:instrText xml:space="preserve"> PAGEREF _Toc500933597 \h </w:instrText>
        </w:r>
        <w:r>
          <w:rPr>
            <w:noProof/>
            <w:webHidden/>
          </w:rPr>
        </w:r>
        <w:r>
          <w:rPr>
            <w:noProof/>
            <w:webHidden/>
          </w:rPr>
          <w:fldChar w:fldCharType="separate"/>
        </w:r>
        <w:r>
          <w:rPr>
            <w:noProof/>
            <w:webHidden/>
          </w:rPr>
          <w:t>18</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598" w:history="1">
        <w:r w:rsidRPr="00942E79">
          <w:rPr>
            <w:rStyle w:val="Hyperlink"/>
            <w:noProof/>
          </w:rPr>
          <w:t>Figure 6 Search flight Route</w:t>
        </w:r>
        <w:r>
          <w:rPr>
            <w:noProof/>
            <w:webHidden/>
          </w:rPr>
          <w:tab/>
        </w:r>
        <w:r>
          <w:rPr>
            <w:noProof/>
            <w:webHidden/>
          </w:rPr>
          <w:fldChar w:fldCharType="begin"/>
        </w:r>
        <w:r>
          <w:rPr>
            <w:noProof/>
            <w:webHidden/>
          </w:rPr>
          <w:instrText xml:space="preserve"> PAGEREF _Toc500933598 \h </w:instrText>
        </w:r>
        <w:r>
          <w:rPr>
            <w:noProof/>
            <w:webHidden/>
          </w:rPr>
        </w:r>
        <w:r>
          <w:rPr>
            <w:noProof/>
            <w:webHidden/>
          </w:rPr>
          <w:fldChar w:fldCharType="separate"/>
        </w:r>
        <w:r>
          <w:rPr>
            <w:noProof/>
            <w:webHidden/>
          </w:rPr>
          <w:t>22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599" w:history="1">
        <w:r w:rsidRPr="00942E79">
          <w:rPr>
            <w:rStyle w:val="Hyperlink"/>
            <w:noProof/>
          </w:rPr>
          <w:t>Figure 7 Flight select</w:t>
        </w:r>
        <w:r>
          <w:rPr>
            <w:noProof/>
            <w:webHidden/>
          </w:rPr>
          <w:tab/>
        </w:r>
        <w:r>
          <w:rPr>
            <w:noProof/>
            <w:webHidden/>
          </w:rPr>
          <w:fldChar w:fldCharType="begin"/>
        </w:r>
        <w:r>
          <w:rPr>
            <w:noProof/>
            <w:webHidden/>
          </w:rPr>
          <w:instrText xml:space="preserve"> PAGEREF _Toc500933599 \h </w:instrText>
        </w:r>
        <w:r>
          <w:rPr>
            <w:noProof/>
            <w:webHidden/>
          </w:rPr>
        </w:r>
        <w:r>
          <w:rPr>
            <w:noProof/>
            <w:webHidden/>
          </w:rPr>
          <w:fldChar w:fldCharType="separate"/>
        </w:r>
        <w:r>
          <w:rPr>
            <w:noProof/>
            <w:webHidden/>
          </w:rPr>
          <w:t>22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0" w:history="1">
        <w:r w:rsidRPr="00942E79">
          <w:rPr>
            <w:rStyle w:val="Hyperlink"/>
            <w:noProof/>
          </w:rPr>
          <w:t>Figure 8 save Reservation</w:t>
        </w:r>
        <w:r>
          <w:rPr>
            <w:noProof/>
            <w:webHidden/>
          </w:rPr>
          <w:tab/>
        </w:r>
        <w:r>
          <w:rPr>
            <w:noProof/>
            <w:webHidden/>
          </w:rPr>
          <w:fldChar w:fldCharType="begin"/>
        </w:r>
        <w:r>
          <w:rPr>
            <w:noProof/>
            <w:webHidden/>
          </w:rPr>
          <w:instrText xml:space="preserve"> PAGEREF _Toc500933600 \h </w:instrText>
        </w:r>
        <w:r>
          <w:rPr>
            <w:noProof/>
            <w:webHidden/>
          </w:rPr>
        </w:r>
        <w:r>
          <w:rPr>
            <w:noProof/>
            <w:webHidden/>
          </w:rPr>
          <w:fldChar w:fldCharType="separate"/>
        </w:r>
        <w:r>
          <w:rPr>
            <w:noProof/>
            <w:webHidden/>
          </w:rPr>
          <w:t>23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1" w:history="1">
        <w:r w:rsidRPr="00942E79">
          <w:rPr>
            <w:rStyle w:val="Hyperlink"/>
            <w:noProof/>
          </w:rPr>
          <w:t>Figure 9 Save successfully</w:t>
        </w:r>
        <w:r>
          <w:rPr>
            <w:noProof/>
            <w:webHidden/>
          </w:rPr>
          <w:tab/>
        </w:r>
        <w:r>
          <w:rPr>
            <w:noProof/>
            <w:webHidden/>
          </w:rPr>
          <w:fldChar w:fldCharType="begin"/>
        </w:r>
        <w:r>
          <w:rPr>
            <w:noProof/>
            <w:webHidden/>
          </w:rPr>
          <w:instrText xml:space="preserve"> PAGEREF _Toc500933601 \h </w:instrText>
        </w:r>
        <w:r>
          <w:rPr>
            <w:noProof/>
            <w:webHidden/>
          </w:rPr>
        </w:r>
        <w:r>
          <w:rPr>
            <w:noProof/>
            <w:webHidden/>
          </w:rPr>
          <w:fldChar w:fldCharType="separate"/>
        </w:r>
        <w:r>
          <w:rPr>
            <w:noProof/>
            <w:webHidden/>
          </w:rPr>
          <w:t>23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2" w:history="1">
        <w:r w:rsidRPr="00942E79">
          <w:rPr>
            <w:rStyle w:val="Hyperlink"/>
            <w:noProof/>
          </w:rPr>
          <w:t>Figure 10 AWB Grid</w:t>
        </w:r>
        <w:r>
          <w:rPr>
            <w:noProof/>
            <w:webHidden/>
          </w:rPr>
          <w:tab/>
        </w:r>
        <w:r>
          <w:rPr>
            <w:noProof/>
            <w:webHidden/>
          </w:rPr>
          <w:fldChar w:fldCharType="begin"/>
        </w:r>
        <w:r>
          <w:rPr>
            <w:noProof/>
            <w:webHidden/>
          </w:rPr>
          <w:instrText xml:space="preserve"> PAGEREF _Toc500933602 \h </w:instrText>
        </w:r>
        <w:r>
          <w:rPr>
            <w:noProof/>
            <w:webHidden/>
          </w:rPr>
        </w:r>
        <w:r>
          <w:rPr>
            <w:noProof/>
            <w:webHidden/>
          </w:rPr>
          <w:fldChar w:fldCharType="separate"/>
        </w:r>
        <w:r>
          <w:rPr>
            <w:noProof/>
            <w:webHidden/>
          </w:rPr>
          <w:t>23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3" w:history="1">
        <w:r w:rsidRPr="00942E79">
          <w:rPr>
            <w:rStyle w:val="Hyperlink"/>
            <w:noProof/>
          </w:rPr>
          <w:t>Figure 11 View Route</w:t>
        </w:r>
        <w:r>
          <w:rPr>
            <w:noProof/>
            <w:webHidden/>
          </w:rPr>
          <w:tab/>
        </w:r>
        <w:r>
          <w:rPr>
            <w:noProof/>
            <w:webHidden/>
          </w:rPr>
          <w:fldChar w:fldCharType="begin"/>
        </w:r>
        <w:r>
          <w:rPr>
            <w:noProof/>
            <w:webHidden/>
          </w:rPr>
          <w:instrText xml:space="preserve"> PAGEREF _Toc500933603 \h </w:instrText>
        </w:r>
        <w:r>
          <w:rPr>
            <w:noProof/>
            <w:webHidden/>
          </w:rPr>
        </w:r>
        <w:r>
          <w:rPr>
            <w:noProof/>
            <w:webHidden/>
          </w:rPr>
          <w:fldChar w:fldCharType="separate"/>
        </w:r>
        <w:r>
          <w:rPr>
            <w:noProof/>
            <w:webHidden/>
          </w:rPr>
          <w:t>24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4" w:history="1">
        <w:r w:rsidRPr="00942E79">
          <w:rPr>
            <w:rStyle w:val="Hyperlink"/>
            <w:noProof/>
          </w:rPr>
          <w:t>Figure 12 Search route</w:t>
        </w:r>
        <w:r>
          <w:rPr>
            <w:noProof/>
            <w:webHidden/>
          </w:rPr>
          <w:tab/>
        </w:r>
        <w:r>
          <w:rPr>
            <w:noProof/>
            <w:webHidden/>
          </w:rPr>
          <w:fldChar w:fldCharType="begin"/>
        </w:r>
        <w:r>
          <w:rPr>
            <w:noProof/>
            <w:webHidden/>
          </w:rPr>
          <w:instrText xml:space="preserve"> PAGEREF _Toc500933604 \h </w:instrText>
        </w:r>
        <w:r>
          <w:rPr>
            <w:noProof/>
            <w:webHidden/>
          </w:rPr>
        </w:r>
        <w:r>
          <w:rPr>
            <w:noProof/>
            <w:webHidden/>
          </w:rPr>
          <w:fldChar w:fldCharType="separate"/>
        </w:r>
        <w:r>
          <w:rPr>
            <w:noProof/>
            <w:webHidden/>
          </w:rPr>
          <w:t>24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5" w:history="1">
        <w:r w:rsidRPr="00942E79">
          <w:rPr>
            <w:rStyle w:val="Hyperlink"/>
            <w:noProof/>
          </w:rPr>
          <w:t>Figure 13 Clear Itinerary</w:t>
        </w:r>
        <w:r>
          <w:rPr>
            <w:noProof/>
            <w:webHidden/>
          </w:rPr>
          <w:tab/>
        </w:r>
        <w:r>
          <w:rPr>
            <w:noProof/>
            <w:webHidden/>
          </w:rPr>
          <w:fldChar w:fldCharType="begin"/>
        </w:r>
        <w:r>
          <w:rPr>
            <w:noProof/>
            <w:webHidden/>
          </w:rPr>
          <w:instrText xml:space="preserve"> PAGEREF _Toc500933605 \h </w:instrText>
        </w:r>
        <w:r>
          <w:rPr>
            <w:noProof/>
            <w:webHidden/>
          </w:rPr>
        </w:r>
        <w:r>
          <w:rPr>
            <w:noProof/>
            <w:webHidden/>
          </w:rPr>
          <w:fldChar w:fldCharType="separate"/>
        </w:r>
        <w:r>
          <w:rPr>
            <w:noProof/>
            <w:webHidden/>
          </w:rPr>
          <w:t>24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6" w:history="1">
        <w:r w:rsidRPr="00942E79">
          <w:rPr>
            <w:rStyle w:val="Hyperlink"/>
            <w:noProof/>
          </w:rPr>
          <w:t>Figure 14 U Tab</w:t>
        </w:r>
        <w:r>
          <w:rPr>
            <w:noProof/>
            <w:webHidden/>
          </w:rPr>
          <w:tab/>
        </w:r>
        <w:r>
          <w:rPr>
            <w:noProof/>
            <w:webHidden/>
          </w:rPr>
          <w:fldChar w:fldCharType="begin"/>
        </w:r>
        <w:r>
          <w:rPr>
            <w:noProof/>
            <w:webHidden/>
          </w:rPr>
          <w:instrText xml:space="preserve"> PAGEREF _Toc500933606 \h </w:instrText>
        </w:r>
        <w:r>
          <w:rPr>
            <w:noProof/>
            <w:webHidden/>
          </w:rPr>
        </w:r>
        <w:r>
          <w:rPr>
            <w:noProof/>
            <w:webHidden/>
          </w:rPr>
          <w:fldChar w:fldCharType="separate"/>
        </w:r>
        <w:r>
          <w:rPr>
            <w:noProof/>
            <w:webHidden/>
          </w:rPr>
          <w:t>25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7" w:history="1">
        <w:r w:rsidRPr="00942E79">
          <w:rPr>
            <w:rStyle w:val="Hyperlink"/>
            <w:noProof/>
          </w:rPr>
          <w:t>Figure 15 Update Booking</w:t>
        </w:r>
        <w:r>
          <w:rPr>
            <w:noProof/>
            <w:webHidden/>
          </w:rPr>
          <w:tab/>
        </w:r>
        <w:r>
          <w:rPr>
            <w:noProof/>
            <w:webHidden/>
          </w:rPr>
          <w:fldChar w:fldCharType="begin"/>
        </w:r>
        <w:r>
          <w:rPr>
            <w:noProof/>
            <w:webHidden/>
          </w:rPr>
          <w:instrText xml:space="preserve"> PAGEREF _Toc500933607 \h </w:instrText>
        </w:r>
        <w:r>
          <w:rPr>
            <w:noProof/>
            <w:webHidden/>
          </w:rPr>
        </w:r>
        <w:r>
          <w:rPr>
            <w:noProof/>
            <w:webHidden/>
          </w:rPr>
          <w:fldChar w:fldCharType="separate"/>
        </w:r>
        <w:r>
          <w:rPr>
            <w:noProof/>
            <w:webHidden/>
          </w:rPr>
          <w:t>25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8" w:history="1">
        <w:r w:rsidRPr="00942E79">
          <w:rPr>
            <w:rStyle w:val="Hyperlink"/>
            <w:noProof/>
          </w:rPr>
          <w:t>Figure 16 E Tab</w:t>
        </w:r>
        <w:r>
          <w:rPr>
            <w:noProof/>
            <w:webHidden/>
          </w:rPr>
          <w:tab/>
        </w:r>
        <w:r>
          <w:rPr>
            <w:noProof/>
            <w:webHidden/>
          </w:rPr>
          <w:fldChar w:fldCharType="begin"/>
        </w:r>
        <w:r>
          <w:rPr>
            <w:noProof/>
            <w:webHidden/>
          </w:rPr>
          <w:instrText xml:space="preserve"> PAGEREF _Toc500933608 \h </w:instrText>
        </w:r>
        <w:r>
          <w:rPr>
            <w:noProof/>
            <w:webHidden/>
          </w:rPr>
        </w:r>
        <w:r>
          <w:rPr>
            <w:noProof/>
            <w:webHidden/>
          </w:rPr>
          <w:fldChar w:fldCharType="separate"/>
        </w:r>
        <w:r>
          <w:rPr>
            <w:noProof/>
            <w:webHidden/>
          </w:rPr>
          <w:t>26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09" w:history="1">
        <w:r w:rsidRPr="00942E79">
          <w:rPr>
            <w:rStyle w:val="Hyperlink"/>
            <w:noProof/>
          </w:rPr>
          <w:t>Figure 17 Execution of AWB</w:t>
        </w:r>
        <w:r>
          <w:rPr>
            <w:noProof/>
            <w:webHidden/>
          </w:rPr>
          <w:tab/>
        </w:r>
        <w:r>
          <w:rPr>
            <w:noProof/>
            <w:webHidden/>
          </w:rPr>
          <w:fldChar w:fldCharType="begin"/>
        </w:r>
        <w:r>
          <w:rPr>
            <w:noProof/>
            <w:webHidden/>
          </w:rPr>
          <w:instrText xml:space="preserve"> PAGEREF _Toc500933609 \h </w:instrText>
        </w:r>
        <w:r>
          <w:rPr>
            <w:noProof/>
            <w:webHidden/>
          </w:rPr>
        </w:r>
        <w:r>
          <w:rPr>
            <w:noProof/>
            <w:webHidden/>
          </w:rPr>
          <w:fldChar w:fldCharType="separate"/>
        </w:r>
        <w:r>
          <w:rPr>
            <w:noProof/>
            <w:webHidden/>
          </w:rPr>
          <w:t>27</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0" w:history="1">
        <w:r w:rsidRPr="00942E79">
          <w:rPr>
            <w:rStyle w:val="Hyperlink"/>
            <w:noProof/>
          </w:rPr>
          <w:t>Figure 18 Execute Button</w:t>
        </w:r>
        <w:r>
          <w:rPr>
            <w:noProof/>
            <w:webHidden/>
          </w:rPr>
          <w:tab/>
        </w:r>
        <w:r>
          <w:rPr>
            <w:noProof/>
            <w:webHidden/>
          </w:rPr>
          <w:fldChar w:fldCharType="begin"/>
        </w:r>
        <w:r>
          <w:rPr>
            <w:noProof/>
            <w:webHidden/>
          </w:rPr>
          <w:instrText xml:space="preserve"> PAGEREF _Toc500933610 \h </w:instrText>
        </w:r>
        <w:r>
          <w:rPr>
            <w:noProof/>
            <w:webHidden/>
          </w:rPr>
        </w:r>
        <w:r>
          <w:rPr>
            <w:noProof/>
            <w:webHidden/>
          </w:rPr>
          <w:fldChar w:fldCharType="separate"/>
        </w:r>
        <w:r>
          <w:rPr>
            <w:noProof/>
            <w:webHidden/>
          </w:rPr>
          <w:t>29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1" w:history="1">
        <w:r w:rsidRPr="00942E79">
          <w:rPr>
            <w:rStyle w:val="Hyperlink"/>
            <w:noProof/>
          </w:rPr>
          <w:t>Figure 19 Shipment Executed –appeared in Grid</w:t>
        </w:r>
        <w:r>
          <w:rPr>
            <w:noProof/>
            <w:webHidden/>
          </w:rPr>
          <w:tab/>
        </w:r>
        <w:r>
          <w:rPr>
            <w:noProof/>
            <w:webHidden/>
          </w:rPr>
          <w:fldChar w:fldCharType="begin"/>
        </w:r>
        <w:r>
          <w:rPr>
            <w:noProof/>
            <w:webHidden/>
          </w:rPr>
          <w:instrText xml:space="preserve"> PAGEREF _Toc500933611 \h </w:instrText>
        </w:r>
        <w:r>
          <w:rPr>
            <w:noProof/>
            <w:webHidden/>
          </w:rPr>
        </w:r>
        <w:r>
          <w:rPr>
            <w:noProof/>
            <w:webHidden/>
          </w:rPr>
          <w:fldChar w:fldCharType="separate"/>
        </w:r>
        <w:r>
          <w:rPr>
            <w:noProof/>
            <w:webHidden/>
          </w:rPr>
          <w:t>30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2" w:history="1">
        <w:r w:rsidRPr="00942E79">
          <w:rPr>
            <w:rStyle w:val="Hyperlink"/>
            <w:noProof/>
          </w:rPr>
          <w:t>Figure 20 Rate Tab</w:t>
        </w:r>
        <w:r>
          <w:rPr>
            <w:noProof/>
            <w:webHidden/>
          </w:rPr>
          <w:tab/>
        </w:r>
        <w:r>
          <w:rPr>
            <w:noProof/>
            <w:webHidden/>
          </w:rPr>
          <w:fldChar w:fldCharType="begin"/>
        </w:r>
        <w:r>
          <w:rPr>
            <w:noProof/>
            <w:webHidden/>
          </w:rPr>
          <w:instrText xml:space="preserve"> PAGEREF _Toc500933612 \h </w:instrText>
        </w:r>
        <w:r>
          <w:rPr>
            <w:noProof/>
            <w:webHidden/>
          </w:rPr>
        </w:r>
        <w:r>
          <w:rPr>
            <w:noProof/>
            <w:webHidden/>
          </w:rPr>
          <w:fldChar w:fldCharType="separate"/>
        </w:r>
        <w:r>
          <w:rPr>
            <w:noProof/>
            <w:webHidden/>
          </w:rPr>
          <w:t>30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3" w:history="1">
        <w:r w:rsidRPr="00942E79">
          <w:rPr>
            <w:rStyle w:val="Hyperlink"/>
            <w:noProof/>
          </w:rPr>
          <w:t>Figure 21 Rate Tab</w:t>
        </w:r>
        <w:r>
          <w:rPr>
            <w:noProof/>
            <w:webHidden/>
          </w:rPr>
          <w:tab/>
        </w:r>
        <w:r>
          <w:rPr>
            <w:noProof/>
            <w:webHidden/>
          </w:rPr>
          <w:fldChar w:fldCharType="begin"/>
        </w:r>
        <w:r>
          <w:rPr>
            <w:noProof/>
            <w:webHidden/>
          </w:rPr>
          <w:instrText xml:space="preserve"> PAGEREF _Toc500933613 \h </w:instrText>
        </w:r>
        <w:r>
          <w:rPr>
            <w:noProof/>
            <w:webHidden/>
          </w:rPr>
        </w:r>
        <w:r>
          <w:rPr>
            <w:noProof/>
            <w:webHidden/>
          </w:rPr>
          <w:fldChar w:fldCharType="separate"/>
        </w:r>
        <w:r>
          <w:rPr>
            <w:noProof/>
            <w:webHidden/>
          </w:rPr>
          <w:t>31</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4" w:history="1">
        <w:r w:rsidRPr="00942E79">
          <w:rPr>
            <w:rStyle w:val="Hyperlink"/>
            <w:noProof/>
          </w:rPr>
          <w:t>Figure 22 Apply spot code</w:t>
        </w:r>
        <w:r>
          <w:rPr>
            <w:noProof/>
            <w:webHidden/>
          </w:rPr>
          <w:tab/>
        </w:r>
        <w:r>
          <w:rPr>
            <w:noProof/>
            <w:webHidden/>
          </w:rPr>
          <w:fldChar w:fldCharType="begin"/>
        </w:r>
        <w:r>
          <w:rPr>
            <w:noProof/>
            <w:webHidden/>
          </w:rPr>
          <w:instrText xml:space="preserve"> PAGEREF _Toc500933614 \h </w:instrText>
        </w:r>
        <w:r>
          <w:rPr>
            <w:noProof/>
            <w:webHidden/>
          </w:rPr>
        </w:r>
        <w:r>
          <w:rPr>
            <w:noProof/>
            <w:webHidden/>
          </w:rPr>
          <w:fldChar w:fldCharType="separate"/>
        </w:r>
        <w:r>
          <w:rPr>
            <w:noProof/>
            <w:webHidden/>
          </w:rPr>
          <w:t>32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5" w:history="1">
        <w:r w:rsidRPr="00942E79">
          <w:rPr>
            <w:rStyle w:val="Hyperlink"/>
            <w:noProof/>
          </w:rPr>
          <w:t>Figure 23 spot code apply</w:t>
        </w:r>
        <w:r>
          <w:rPr>
            <w:noProof/>
            <w:webHidden/>
          </w:rPr>
          <w:tab/>
        </w:r>
        <w:r>
          <w:rPr>
            <w:noProof/>
            <w:webHidden/>
          </w:rPr>
          <w:fldChar w:fldCharType="begin"/>
        </w:r>
        <w:r>
          <w:rPr>
            <w:noProof/>
            <w:webHidden/>
          </w:rPr>
          <w:instrText xml:space="preserve"> PAGEREF _Toc500933615 \h </w:instrText>
        </w:r>
        <w:r>
          <w:rPr>
            <w:noProof/>
            <w:webHidden/>
          </w:rPr>
        </w:r>
        <w:r>
          <w:rPr>
            <w:noProof/>
            <w:webHidden/>
          </w:rPr>
          <w:fldChar w:fldCharType="separate"/>
        </w:r>
        <w:r>
          <w:rPr>
            <w:noProof/>
            <w:webHidden/>
          </w:rPr>
          <w:t>33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6" w:history="1">
        <w:r w:rsidRPr="00942E79">
          <w:rPr>
            <w:rStyle w:val="Hyperlink"/>
            <w:noProof/>
          </w:rPr>
          <w:t>Figure 24 AWB</w:t>
        </w:r>
        <w:r>
          <w:rPr>
            <w:noProof/>
            <w:webHidden/>
          </w:rPr>
          <w:tab/>
        </w:r>
        <w:r>
          <w:rPr>
            <w:noProof/>
            <w:webHidden/>
          </w:rPr>
          <w:fldChar w:fldCharType="begin"/>
        </w:r>
        <w:r>
          <w:rPr>
            <w:noProof/>
            <w:webHidden/>
          </w:rPr>
          <w:instrText xml:space="preserve"> PAGEREF _Toc500933616 \h </w:instrText>
        </w:r>
        <w:r>
          <w:rPr>
            <w:noProof/>
            <w:webHidden/>
          </w:rPr>
        </w:r>
        <w:r>
          <w:rPr>
            <w:noProof/>
            <w:webHidden/>
          </w:rPr>
          <w:fldChar w:fldCharType="separate"/>
        </w:r>
        <w:r>
          <w:rPr>
            <w:noProof/>
            <w:webHidden/>
          </w:rPr>
          <w:t>34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7" w:history="1">
        <w:r w:rsidRPr="00942E79">
          <w:rPr>
            <w:rStyle w:val="Hyperlink"/>
            <w:noProof/>
          </w:rPr>
          <w:t>Figure 25 AWB Copy Normal</w:t>
        </w:r>
        <w:r>
          <w:rPr>
            <w:noProof/>
            <w:webHidden/>
          </w:rPr>
          <w:tab/>
        </w:r>
        <w:r>
          <w:rPr>
            <w:noProof/>
            <w:webHidden/>
          </w:rPr>
          <w:fldChar w:fldCharType="begin"/>
        </w:r>
        <w:r>
          <w:rPr>
            <w:noProof/>
            <w:webHidden/>
          </w:rPr>
          <w:instrText xml:space="preserve"> PAGEREF _Toc500933617 \h </w:instrText>
        </w:r>
        <w:r>
          <w:rPr>
            <w:noProof/>
            <w:webHidden/>
          </w:rPr>
        </w:r>
        <w:r>
          <w:rPr>
            <w:noProof/>
            <w:webHidden/>
          </w:rPr>
          <w:fldChar w:fldCharType="separate"/>
        </w:r>
        <w:r>
          <w:rPr>
            <w:noProof/>
            <w:webHidden/>
          </w:rPr>
          <w:t>35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8" w:history="1">
        <w:r w:rsidRPr="00942E79">
          <w:rPr>
            <w:rStyle w:val="Hyperlink"/>
            <w:noProof/>
          </w:rPr>
          <w:t>Figure 26 Preprinted format</w:t>
        </w:r>
        <w:r>
          <w:rPr>
            <w:noProof/>
            <w:webHidden/>
          </w:rPr>
          <w:tab/>
        </w:r>
        <w:r>
          <w:rPr>
            <w:noProof/>
            <w:webHidden/>
          </w:rPr>
          <w:fldChar w:fldCharType="begin"/>
        </w:r>
        <w:r>
          <w:rPr>
            <w:noProof/>
            <w:webHidden/>
          </w:rPr>
          <w:instrText xml:space="preserve"> PAGEREF _Toc500933618 \h </w:instrText>
        </w:r>
        <w:r>
          <w:rPr>
            <w:noProof/>
            <w:webHidden/>
          </w:rPr>
        </w:r>
        <w:r>
          <w:rPr>
            <w:noProof/>
            <w:webHidden/>
          </w:rPr>
          <w:fldChar w:fldCharType="separate"/>
        </w:r>
        <w:r>
          <w:rPr>
            <w:noProof/>
            <w:webHidden/>
          </w:rPr>
          <w:t>35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19" w:history="1">
        <w:r w:rsidRPr="00942E79">
          <w:rPr>
            <w:rStyle w:val="Hyperlink"/>
            <w:noProof/>
          </w:rPr>
          <w:t>Figure 27 AWB Label</w:t>
        </w:r>
        <w:r>
          <w:rPr>
            <w:noProof/>
            <w:webHidden/>
          </w:rPr>
          <w:tab/>
        </w:r>
        <w:r>
          <w:rPr>
            <w:noProof/>
            <w:webHidden/>
          </w:rPr>
          <w:fldChar w:fldCharType="begin"/>
        </w:r>
        <w:r>
          <w:rPr>
            <w:noProof/>
            <w:webHidden/>
          </w:rPr>
          <w:instrText xml:space="preserve"> PAGEREF _Toc500933619 \h </w:instrText>
        </w:r>
        <w:r>
          <w:rPr>
            <w:noProof/>
            <w:webHidden/>
          </w:rPr>
        </w:r>
        <w:r>
          <w:rPr>
            <w:noProof/>
            <w:webHidden/>
          </w:rPr>
          <w:fldChar w:fldCharType="separate"/>
        </w:r>
        <w:r>
          <w:rPr>
            <w:noProof/>
            <w:webHidden/>
          </w:rPr>
          <w:t>36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0" w:history="1">
        <w:r w:rsidRPr="00942E79">
          <w:rPr>
            <w:rStyle w:val="Hyperlink"/>
            <w:noProof/>
          </w:rPr>
          <w:t>Figure 28 IATA 606 label</w:t>
        </w:r>
        <w:r>
          <w:rPr>
            <w:noProof/>
            <w:webHidden/>
          </w:rPr>
          <w:tab/>
        </w:r>
        <w:r>
          <w:rPr>
            <w:noProof/>
            <w:webHidden/>
          </w:rPr>
          <w:fldChar w:fldCharType="begin"/>
        </w:r>
        <w:r>
          <w:rPr>
            <w:noProof/>
            <w:webHidden/>
          </w:rPr>
          <w:instrText xml:space="preserve"> PAGEREF _Toc500933620 \h </w:instrText>
        </w:r>
        <w:r>
          <w:rPr>
            <w:noProof/>
            <w:webHidden/>
          </w:rPr>
        </w:r>
        <w:r>
          <w:rPr>
            <w:noProof/>
            <w:webHidden/>
          </w:rPr>
          <w:fldChar w:fldCharType="separate"/>
        </w:r>
        <w:r>
          <w:rPr>
            <w:noProof/>
            <w:webHidden/>
          </w:rPr>
          <w:t>37</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1" w:history="1">
        <w:r w:rsidRPr="00942E79">
          <w:rPr>
            <w:rStyle w:val="Hyperlink"/>
            <w:noProof/>
          </w:rPr>
          <w:t>Figure 29 Copy Booking</w:t>
        </w:r>
        <w:r>
          <w:rPr>
            <w:noProof/>
            <w:webHidden/>
          </w:rPr>
          <w:tab/>
        </w:r>
        <w:r>
          <w:rPr>
            <w:noProof/>
            <w:webHidden/>
          </w:rPr>
          <w:fldChar w:fldCharType="begin"/>
        </w:r>
        <w:r>
          <w:rPr>
            <w:noProof/>
            <w:webHidden/>
          </w:rPr>
          <w:instrText xml:space="preserve"> PAGEREF _Toc500933621 \h </w:instrText>
        </w:r>
        <w:r>
          <w:rPr>
            <w:noProof/>
            <w:webHidden/>
          </w:rPr>
        </w:r>
        <w:r>
          <w:rPr>
            <w:noProof/>
            <w:webHidden/>
          </w:rPr>
          <w:fldChar w:fldCharType="separate"/>
        </w:r>
        <w:r>
          <w:rPr>
            <w:noProof/>
            <w:webHidden/>
          </w:rPr>
          <w:t>37</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2" w:history="1">
        <w:r w:rsidRPr="00942E79">
          <w:rPr>
            <w:rStyle w:val="Hyperlink"/>
            <w:noProof/>
          </w:rPr>
          <w:t>Figure 30 New Copy Screen</w:t>
        </w:r>
        <w:r>
          <w:rPr>
            <w:noProof/>
            <w:webHidden/>
          </w:rPr>
          <w:tab/>
        </w:r>
        <w:r>
          <w:rPr>
            <w:noProof/>
            <w:webHidden/>
          </w:rPr>
          <w:fldChar w:fldCharType="begin"/>
        </w:r>
        <w:r>
          <w:rPr>
            <w:noProof/>
            <w:webHidden/>
          </w:rPr>
          <w:instrText xml:space="preserve"> PAGEREF _Toc500933622 \h </w:instrText>
        </w:r>
        <w:r>
          <w:rPr>
            <w:noProof/>
            <w:webHidden/>
          </w:rPr>
        </w:r>
        <w:r>
          <w:rPr>
            <w:noProof/>
            <w:webHidden/>
          </w:rPr>
          <w:fldChar w:fldCharType="separate"/>
        </w:r>
        <w:r>
          <w:rPr>
            <w:noProof/>
            <w:webHidden/>
          </w:rPr>
          <w:t>38</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3" w:history="1">
        <w:r w:rsidRPr="00942E79">
          <w:rPr>
            <w:rStyle w:val="Hyperlink"/>
            <w:noProof/>
          </w:rPr>
          <w:t>Figure 31 Main Cargo Reservation page</w:t>
        </w:r>
        <w:r>
          <w:rPr>
            <w:noProof/>
            <w:webHidden/>
          </w:rPr>
          <w:tab/>
        </w:r>
        <w:r>
          <w:rPr>
            <w:noProof/>
            <w:webHidden/>
          </w:rPr>
          <w:fldChar w:fldCharType="begin"/>
        </w:r>
        <w:r>
          <w:rPr>
            <w:noProof/>
            <w:webHidden/>
          </w:rPr>
          <w:instrText xml:space="preserve"> PAGEREF _Toc500933623 \h </w:instrText>
        </w:r>
        <w:r>
          <w:rPr>
            <w:noProof/>
            <w:webHidden/>
          </w:rPr>
        </w:r>
        <w:r>
          <w:rPr>
            <w:noProof/>
            <w:webHidden/>
          </w:rPr>
          <w:fldChar w:fldCharType="separate"/>
        </w:r>
        <w:r>
          <w:rPr>
            <w:noProof/>
            <w:webHidden/>
          </w:rPr>
          <w:t>39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4" w:history="1">
        <w:r w:rsidRPr="00942E79">
          <w:rPr>
            <w:rStyle w:val="Hyperlink"/>
            <w:noProof/>
          </w:rPr>
          <w:t>Figure 32 New Cargo Booking</w:t>
        </w:r>
        <w:r>
          <w:rPr>
            <w:noProof/>
            <w:webHidden/>
          </w:rPr>
          <w:tab/>
        </w:r>
        <w:r>
          <w:rPr>
            <w:noProof/>
            <w:webHidden/>
          </w:rPr>
          <w:fldChar w:fldCharType="begin"/>
        </w:r>
        <w:r>
          <w:rPr>
            <w:noProof/>
            <w:webHidden/>
          </w:rPr>
          <w:instrText xml:space="preserve"> PAGEREF _Toc500933624 \h </w:instrText>
        </w:r>
        <w:r>
          <w:rPr>
            <w:noProof/>
            <w:webHidden/>
          </w:rPr>
        </w:r>
        <w:r>
          <w:rPr>
            <w:noProof/>
            <w:webHidden/>
          </w:rPr>
          <w:fldChar w:fldCharType="separate"/>
        </w:r>
        <w:r>
          <w:rPr>
            <w:noProof/>
            <w:webHidden/>
          </w:rPr>
          <w:t>39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5" w:history="1">
        <w:r w:rsidRPr="00942E79">
          <w:rPr>
            <w:rStyle w:val="Hyperlink"/>
            <w:noProof/>
          </w:rPr>
          <w:t>Figure 33 OAL Itinerary selection</w:t>
        </w:r>
        <w:r>
          <w:rPr>
            <w:noProof/>
            <w:webHidden/>
          </w:rPr>
          <w:tab/>
        </w:r>
        <w:r>
          <w:rPr>
            <w:noProof/>
            <w:webHidden/>
          </w:rPr>
          <w:fldChar w:fldCharType="begin"/>
        </w:r>
        <w:r>
          <w:rPr>
            <w:noProof/>
            <w:webHidden/>
          </w:rPr>
          <w:instrText xml:space="preserve"> PAGEREF _Toc500933625 \h </w:instrText>
        </w:r>
        <w:r>
          <w:rPr>
            <w:noProof/>
            <w:webHidden/>
          </w:rPr>
        </w:r>
        <w:r>
          <w:rPr>
            <w:noProof/>
            <w:webHidden/>
          </w:rPr>
          <w:fldChar w:fldCharType="separate"/>
        </w:r>
        <w:r>
          <w:rPr>
            <w:noProof/>
            <w:webHidden/>
          </w:rPr>
          <w:t>40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6" w:history="1">
        <w:r w:rsidRPr="00942E79">
          <w:rPr>
            <w:rStyle w:val="Hyperlink"/>
            <w:noProof/>
          </w:rPr>
          <w:t>Figure 34  GA and OAL flight selection</w:t>
        </w:r>
        <w:r>
          <w:rPr>
            <w:noProof/>
            <w:webHidden/>
          </w:rPr>
          <w:tab/>
        </w:r>
        <w:r>
          <w:rPr>
            <w:noProof/>
            <w:webHidden/>
          </w:rPr>
          <w:fldChar w:fldCharType="begin"/>
        </w:r>
        <w:r>
          <w:rPr>
            <w:noProof/>
            <w:webHidden/>
          </w:rPr>
          <w:instrText xml:space="preserve"> PAGEREF _Toc500933626 \h </w:instrText>
        </w:r>
        <w:r>
          <w:rPr>
            <w:noProof/>
            <w:webHidden/>
          </w:rPr>
        </w:r>
        <w:r>
          <w:rPr>
            <w:noProof/>
            <w:webHidden/>
          </w:rPr>
          <w:fldChar w:fldCharType="separate"/>
        </w:r>
        <w:r>
          <w:rPr>
            <w:noProof/>
            <w:webHidden/>
          </w:rPr>
          <w:t>40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7" w:history="1">
        <w:r w:rsidRPr="00942E79">
          <w:rPr>
            <w:rStyle w:val="Hyperlink"/>
            <w:noProof/>
          </w:rPr>
          <w:t>Figure 35 HAWB Capture</w:t>
        </w:r>
        <w:r>
          <w:rPr>
            <w:noProof/>
            <w:webHidden/>
          </w:rPr>
          <w:tab/>
        </w:r>
        <w:r>
          <w:rPr>
            <w:noProof/>
            <w:webHidden/>
          </w:rPr>
          <w:fldChar w:fldCharType="begin"/>
        </w:r>
        <w:r>
          <w:rPr>
            <w:noProof/>
            <w:webHidden/>
          </w:rPr>
          <w:instrText xml:space="preserve"> PAGEREF _Toc500933627 \h </w:instrText>
        </w:r>
        <w:r>
          <w:rPr>
            <w:noProof/>
            <w:webHidden/>
          </w:rPr>
        </w:r>
        <w:r>
          <w:rPr>
            <w:noProof/>
            <w:webHidden/>
          </w:rPr>
          <w:fldChar w:fldCharType="separate"/>
        </w:r>
        <w:r>
          <w:rPr>
            <w:noProof/>
            <w:webHidden/>
          </w:rPr>
          <w:t>45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8" w:history="1">
        <w:r w:rsidRPr="00942E79">
          <w:rPr>
            <w:rStyle w:val="Hyperlink"/>
            <w:noProof/>
          </w:rPr>
          <w:t>Figure 36 HAWB information</w:t>
        </w:r>
        <w:r>
          <w:rPr>
            <w:noProof/>
            <w:webHidden/>
          </w:rPr>
          <w:tab/>
        </w:r>
        <w:r>
          <w:rPr>
            <w:noProof/>
            <w:webHidden/>
          </w:rPr>
          <w:fldChar w:fldCharType="begin"/>
        </w:r>
        <w:r>
          <w:rPr>
            <w:noProof/>
            <w:webHidden/>
          </w:rPr>
          <w:instrText xml:space="preserve"> PAGEREF _Toc500933628 \h </w:instrText>
        </w:r>
        <w:r>
          <w:rPr>
            <w:noProof/>
            <w:webHidden/>
          </w:rPr>
        </w:r>
        <w:r>
          <w:rPr>
            <w:noProof/>
            <w:webHidden/>
          </w:rPr>
          <w:fldChar w:fldCharType="separate"/>
        </w:r>
        <w:r>
          <w:rPr>
            <w:noProof/>
            <w:webHidden/>
          </w:rPr>
          <w:t>46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29" w:history="1">
        <w:r w:rsidRPr="00942E79">
          <w:rPr>
            <w:rStyle w:val="Hyperlink"/>
            <w:noProof/>
          </w:rPr>
          <w:t>Figure 37 HAWB Details</w:t>
        </w:r>
        <w:r>
          <w:rPr>
            <w:noProof/>
            <w:webHidden/>
          </w:rPr>
          <w:tab/>
        </w:r>
        <w:r>
          <w:rPr>
            <w:noProof/>
            <w:webHidden/>
          </w:rPr>
          <w:fldChar w:fldCharType="begin"/>
        </w:r>
        <w:r>
          <w:rPr>
            <w:noProof/>
            <w:webHidden/>
          </w:rPr>
          <w:instrText xml:space="preserve"> PAGEREF _Toc500933629 \h </w:instrText>
        </w:r>
        <w:r>
          <w:rPr>
            <w:noProof/>
            <w:webHidden/>
          </w:rPr>
        </w:r>
        <w:r>
          <w:rPr>
            <w:noProof/>
            <w:webHidden/>
          </w:rPr>
          <w:fldChar w:fldCharType="separate"/>
        </w:r>
        <w:r>
          <w:rPr>
            <w:noProof/>
            <w:webHidden/>
          </w:rPr>
          <w:t>46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0" w:history="1">
        <w:r w:rsidRPr="00942E79">
          <w:rPr>
            <w:rStyle w:val="Hyperlink"/>
            <w:noProof/>
          </w:rPr>
          <w:t>Figure 1 Process Flow -Cross Border</w:t>
        </w:r>
        <w:r>
          <w:rPr>
            <w:noProof/>
            <w:webHidden/>
          </w:rPr>
          <w:tab/>
        </w:r>
        <w:r>
          <w:rPr>
            <w:noProof/>
            <w:webHidden/>
          </w:rPr>
          <w:fldChar w:fldCharType="begin"/>
        </w:r>
        <w:r>
          <w:rPr>
            <w:noProof/>
            <w:webHidden/>
          </w:rPr>
          <w:instrText xml:space="preserve"> PAGEREF _Toc500933630 \h </w:instrText>
        </w:r>
        <w:r>
          <w:rPr>
            <w:noProof/>
            <w:webHidden/>
          </w:rPr>
        </w:r>
        <w:r>
          <w:rPr>
            <w:noProof/>
            <w:webHidden/>
          </w:rPr>
          <w:fldChar w:fldCharType="separate"/>
        </w:r>
        <w:r>
          <w:rPr>
            <w:noProof/>
            <w:webHidden/>
          </w:rPr>
          <w:t>49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1" w:history="1">
        <w:r w:rsidRPr="00942E79">
          <w:rPr>
            <w:rStyle w:val="Hyperlink"/>
            <w:noProof/>
          </w:rPr>
          <w:t>Figure 2 Agent Log in</w:t>
        </w:r>
        <w:r>
          <w:rPr>
            <w:noProof/>
            <w:webHidden/>
          </w:rPr>
          <w:tab/>
        </w:r>
        <w:r>
          <w:rPr>
            <w:noProof/>
            <w:webHidden/>
          </w:rPr>
          <w:fldChar w:fldCharType="begin"/>
        </w:r>
        <w:r>
          <w:rPr>
            <w:noProof/>
            <w:webHidden/>
          </w:rPr>
          <w:instrText xml:space="preserve"> PAGEREF _Toc500933631 \h </w:instrText>
        </w:r>
        <w:r>
          <w:rPr>
            <w:noProof/>
            <w:webHidden/>
          </w:rPr>
        </w:r>
        <w:r>
          <w:rPr>
            <w:noProof/>
            <w:webHidden/>
          </w:rPr>
          <w:fldChar w:fldCharType="separate"/>
        </w:r>
        <w:r>
          <w:rPr>
            <w:noProof/>
            <w:webHidden/>
          </w:rPr>
          <w:t>50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2" w:history="1">
        <w:r w:rsidRPr="00942E79">
          <w:rPr>
            <w:rStyle w:val="Hyperlink"/>
            <w:noProof/>
          </w:rPr>
          <w:t>Figure 3 Airline Log in</w:t>
        </w:r>
        <w:r>
          <w:rPr>
            <w:noProof/>
            <w:webHidden/>
          </w:rPr>
          <w:tab/>
        </w:r>
        <w:r>
          <w:rPr>
            <w:noProof/>
            <w:webHidden/>
          </w:rPr>
          <w:fldChar w:fldCharType="begin"/>
        </w:r>
        <w:r>
          <w:rPr>
            <w:noProof/>
            <w:webHidden/>
          </w:rPr>
          <w:instrText xml:space="preserve"> PAGEREF _Toc500933632 \h </w:instrText>
        </w:r>
        <w:r>
          <w:rPr>
            <w:noProof/>
            <w:webHidden/>
          </w:rPr>
        </w:r>
        <w:r>
          <w:rPr>
            <w:noProof/>
            <w:webHidden/>
          </w:rPr>
          <w:fldChar w:fldCharType="separate"/>
        </w:r>
        <w:r>
          <w:rPr>
            <w:noProof/>
            <w:webHidden/>
          </w:rPr>
          <w:t>51</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3" w:history="1">
        <w:r w:rsidRPr="00942E79">
          <w:rPr>
            <w:rStyle w:val="Hyperlink"/>
            <w:noProof/>
          </w:rPr>
          <w:t>Figure 4 Airline Log in -Cross border Booking</w:t>
        </w:r>
        <w:r>
          <w:rPr>
            <w:noProof/>
            <w:webHidden/>
          </w:rPr>
          <w:tab/>
        </w:r>
        <w:r>
          <w:rPr>
            <w:noProof/>
            <w:webHidden/>
          </w:rPr>
          <w:fldChar w:fldCharType="begin"/>
        </w:r>
        <w:r>
          <w:rPr>
            <w:noProof/>
            <w:webHidden/>
          </w:rPr>
          <w:instrText xml:space="preserve"> PAGEREF _Toc500933633 \h </w:instrText>
        </w:r>
        <w:r>
          <w:rPr>
            <w:noProof/>
            <w:webHidden/>
          </w:rPr>
        </w:r>
        <w:r>
          <w:rPr>
            <w:noProof/>
            <w:webHidden/>
          </w:rPr>
          <w:fldChar w:fldCharType="separate"/>
        </w:r>
        <w:r>
          <w:rPr>
            <w:noProof/>
            <w:webHidden/>
          </w:rPr>
          <w:t>52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4" w:history="1">
        <w:r w:rsidRPr="00942E79">
          <w:rPr>
            <w:rStyle w:val="Hyperlink"/>
            <w:noProof/>
          </w:rPr>
          <w:t>Figure 5 User SKK with Airport Access</w:t>
        </w:r>
        <w:r>
          <w:rPr>
            <w:noProof/>
            <w:webHidden/>
          </w:rPr>
          <w:tab/>
        </w:r>
        <w:r>
          <w:rPr>
            <w:noProof/>
            <w:webHidden/>
          </w:rPr>
          <w:fldChar w:fldCharType="begin"/>
        </w:r>
        <w:r>
          <w:rPr>
            <w:noProof/>
            <w:webHidden/>
          </w:rPr>
          <w:instrText xml:space="preserve"> PAGEREF _Toc500933634 \h </w:instrText>
        </w:r>
        <w:r>
          <w:rPr>
            <w:noProof/>
            <w:webHidden/>
          </w:rPr>
        </w:r>
        <w:r>
          <w:rPr>
            <w:noProof/>
            <w:webHidden/>
          </w:rPr>
          <w:fldChar w:fldCharType="separate"/>
        </w:r>
        <w:r>
          <w:rPr>
            <w:noProof/>
            <w:webHidden/>
          </w:rPr>
          <w:t>53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5" w:history="1">
        <w:r w:rsidRPr="00942E79">
          <w:rPr>
            <w:rStyle w:val="Hyperlink"/>
            <w:noProof/>
          </w:rPr>
          <w:t>Figure 38 Booking List</w:t>
        </w:r>
        <w:r>
          <w:rPr>
            <w:noProof/>
            <w:webHidden/>
          </w:rPr>
          <w:tab/>
        </w:r>
        <w:r>
          <w:rPr>
            <w:noProof/>
            <w:webHidden/>
          </w:rPr>
          <w:fldChar w:fldCharType="begin"/>
        </w:r>
        <w:r>
          <w:rPr>
            <w:noProof/>
            <w:webHidden/>
          </w:rPr>
          <w:instrText xml:space="preserve"> PAGEREF _Toc500933635 \h </w:instrText>
        </w:r>
        <w:r>
          <w:rPr>
            <w:noProof/>
            <w:webHidden/>
          </w:rPr>
        </w:r>
        <w:r>
          <w:rPr>
            <w:noProof/>
            <w:webHidden/>
          </w:rPr>
          <w:fldChar w:fldCharType="separate"/>
        </w:r>
        <w:r>
          <w:rPr>
            <w:noProof/>
            <w:webHidden/>
          </w:rPr>
          <w:t>53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6" w:history="1">
        <w:r w:rsidRPr="00942E79">
          <w:rPr>
            <w:rStyle w:val="Hyperlink"/>
            <w:noProof/>
          </w:rPr>
          <w:t>Figure 39 Search Booking List</w:t>
        </w:r>
        <w:r>
          <w:rPr>
            <w:noProof/>
            <w:webHidden/>
          </w:rPr>
          <w:tab/>
        </w:r>
        <w:r>
          <w:rPr>
            <w:noProof/>
            <w:webHidden/>
          </w:rPr>
          <w:fldChar w:fldCharType="begin"/>
        </w:r>
        <w:r>
          <w:rPr>
            <w:noProof/>
            <w:webHidden/>
          </w:rPr>
          <w:instrText xml:space="preserve"> PAGEREF _Toc500933636 \h </w:instrText>
        </w:r>
        <w:r>
          <w:rPr>
            <w:noProof/>
            <w:webHidden/>
          </w:rPr>
        </w:r>
        <w:r>
          <w:rPr>
            <w:noProof/>
            <w:webHidden/>
          </w:rPr>
          <w:fldChar w:fldCharType="separate"/>
        </w:r>
        <w:r>
          <w:rPr>
            <w:noProof/>
            <w:webHidden/>
          </w:rPr>
          <w:t>54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7" w:history="1">
        <w:r w:rsidRPr="00942E79">
          <w:rPr>
            <w:rStyle w:val="Hyperlink"/>
            <w:noProof/>
          </w:rPr>
          <w:t>Figure 40  Print Booking list</w:t>
        </w:r>
        <w:r>
          <w:rPr>
            <w:noProof/>
            <w:webHidden/>
          </w:rPr>
          <w:tab/>
        </w:r>
        <w:r>
          <w:rPr>
            <w:noProof/>
            <w:webHidden/>
          </w:rPr>
          <w:fldChar w:fldCharType="begin"/>
        </w:r>
        <w:r>
          <w:rPr>
            <w:noProof/>
            <w:webHidden/>
          </w:rPr>
          <w:instrText xml:space="preserve"> PAGEREF _Toc500933637 \h </w:instrText>
        </w:r>
        <w:r>
          <w:rPr>
            <w:noProof/>
            <w:webHidden/>
          </w:rPr>
        </w:r>
        <w:r>
          <w:rPr>
            <w:noProof/>
            <w:webHidden/>
          </w:rPr>
          <w:fldChar w:fldCharType="separate"/>
        </w:r>
        <w:r>
          <w:rPr>
            <w:noProof/>
            <w:webHidden/>
          </w:rPr>
          <w:t>54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8" w:history="1">
        <w:r w:rsidRPr="00942E79">
          <w:rPr>
            <w:rStyle w:val="Hyperlink"/>
            <w:noProof/>
          </w:rPr>
          <w:t>Figure 41 Loading Instruction</w:t>
        </w:r>
        <w:r>
          <w:rPr>
            <w:noProof/>
            <w:webHidden/>
          </w:rPr>
          <w:tab/>
        </w:r>
        <w:r>
          <w:rPr>
            <w:noProof/>
            <w:webHidden/>
          </w:rPr>
          <w:fldChar w:fldCharType="begin"/>
        </w:r>
        <w:r>
          <w:rPr>
            <w:noProof/>
            <w:webHidden/>
          </w:rPr>
          <w:instrText xml:space="preserve"> PAGEREF _Toc500933638 \h </w:instrText>
        </w:r>
        <w:r>
          <w:rPr>
            <w:noProof/>
            <w:webHidden/>
          </w:rPr>
        </w:r>
        <w:r>
          <w:rPr>
            <w:noProof/>
            <w:webHidden/>
          </w:rPr>
          <w:fldChar w:fldCharType="separate"/>
        </w:r>
        <w:r>
          <w:rPr>
            <w:noProof/>
            <w:webHidden/>
          </w:rPr>
          <w:t>55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39" w:history="1">
        <w:r w:rsidRPr="00942E79">
          <w:rPr>
            <w:rStyle w:val="Hyperlink"/>
            <w:noProof/>
          </w:rPr>
          <w:t>Figure 42 Create LI</w:t>
        </w:r>
        <w:r>
          <w:rPr>
            <w:noProof/>
            <w:webHidden/>
          </w:rPr>
          <w:tab/>
        </w:r>
        <w:r>
          <w:rPr>
            <w:noProof/>
            <w:webHidden/>
          </w:rPr>
          <w:fldChar w:fldCharType="begin"/>
        </w:r>
        <w:r>
          <w:rPr>
            <w:noProof/>
            <w:webHidden/>
          </w:rPr>
          <w:instrText xml:space="preserve"> PAGEREF _Toc500933639 \h </w:instrText>
        </w:r>
        <w:r>
          <w:rPr>
            <w:noProof/>
            <w:webHidden/>
          </w:rPr>
        </w:r>
        <w:r>
          <w:rPr>
            <w:noProof/>
            <w:webHidden/>
          </w:rPr>
          <w:fldChar w:fldCharType="separate"/>
        </w:r>
        <w:r>
          <w:rPr>
            <w:noProof/>
            <w:webHidden/>
          </w:rPr>
          <w:t>56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0" w:history="1">
        <w:r w:rsidRPr="00942E79">
          <w:rPr>
            <w:rStyle w:val="Hyperlink"/>
            <w:noProof/>
          </w:rPr>
          <w:t>Figure 43 LI print preview</w:t>
        </w:r>
        <w:r>
          <w:rPr>
            <w:noProof/>
            <w:webHidden/>
          </w:rPr>
          <w:tab/>
        </w:r>
        <w:r>
          <w:rPr>
            <w:noProof/>
            <w:webHidden/>
          </w:rPr>
          <w:fldChar w:fldCharType="begin"/>
        </w:r>
        <w:r>
          <w:rPr>
            <w:noProof/>
            <w:webHidden/>
          </w:rPr>
          <w:instrText xml:space="preserve"> PAGEREF _Toc500933640 \h </w:instrText>
        </w:r>
        <w:r>
          <w:rPr>
            <w:noProof/>
            <w:webHidden/>
          </w:rPr>
        </w:r>
        <w:r>
          <w:rPr>
            <w:noProof/>
            <w:webHidden/>
          </w:rPr>
          <w:fldChar w:fldCharType="separate"/>
        </w:r>
        <w:r>
          <w:rPr>
            <w:noProof/>
            <w:webHidden/>
          </w:rPr>
          <w:t>57</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1" w:history="1">
        <w:r w:rsidRPr="00942E79">
          <w:rPr>
            <w:rStyle w:val="Hyperlink"/>
            <w:noProof/>
          </w:rPr>
          <w:t>Figure 44 LI Version</w:t>
        </w:r>
        <w:r>
          <w:rPr>
            <w:noProof/>
            <w:webHidden/>
          </w:rPr>
          <w:tab/>
        </w:r>
        <w:r>
          <w:rPr>
            <w:noProof/>
            <w:webHidden/>
          </w:rPr>
          <w:fldChar w:fldCharType="begin"/>
        </w:r>
        <w:r>
          <w:rPr>
            <w:noProof/>
            <w:webHidden/>
          </w:rPr>
          <w:instrText xml:space="preserve"> PAGEREF _Toc500933641 \h </w:instrText>
        </w:r>
        <w:r>
          <w:rPr>
            <w:noProof/>
            <w:webHidden/>
          </w:rPr>
        </w:r>
        <w:r>
          <w:rPr>
            <w:noProof/>
            <w:webHidden/>
          </w:rPr>
          <w:fldChar w:fldCharType="separate"/>
        </w:r>
        <w:r>
          <w:rPr>
            <w:noProof/>
            <w:webHidden/>
          </w:rPr>
          <w:t>58</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2" w:history="1">
        <w:r w:rsidRPr="00942E79">
          <w:rPr>
            <w:rStyle w:val="Hyperlink"/>
            <w:noProof/>
          </w:rPr>
          <w:t>Figure 45 AWB Penalty</w:t>
        </w:r>
        <w:r>
          <w:rPr>
            <w:noProof/>
            <w:webHidden/>
          </w:rPr>
          <w:tab/>
        </w:r>
        <w:r>
          <w:rPr>
            <w:noProof/>
            <w:webHidden/>
          </w:rPr>
          <w:fldChar w:fldCharType="begin"/>
        </w:r>
        <w:r>
          <w:rPr>
            <w:noProof/>
            <w:webHidden/>
          </w:rPr>
          <w:instrText xml:space="preserve"> PAGEREF _Toc500933642 \h </w:instrText>
        </w:r>
        <w:r>
          <w:rPr>
            <w:noProof/>
            <w:webHidden/>
          </w:rPr>
        </w:r>
        <w:r>
          <w:rPr>
            <w:noProof/>
            <w:webHidden/>
          </w:rPr>
          <w:fldChar w:fldCharType="separate"/>
        </w:r>
        <w:r>
          <w:rPr>
            <w:noProof/>
            <w:webHidden/>
          </w:rPr>
          <w:t>59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3" w:history="1">
        <w:r w:rsidRPr="00942E79">
          <w:rPr>
            <w:rStyle w:val="Hyperlink"/>
            <w:noProof/>
          </w:rPr>
          <w:t>Figure 46 Shipment Cancelation</w:t>
        </w:r>
        <w:r>
          <w:rPr>
            <w:noProof/>
            <w:webHidden/>
          </w:rPr>
          <w:tab/>
        </w:r>
        <w:r>
          <w:rPr>
            <w:noProof/>
            <w:webHidden/>
          </w:rPr>
          <w:fldChar w:fldCharType="begin"/>
        </w:r>
        <w:r>
          <w:rPr>
            <w:noProof/>
            <w:webHidden/>
          </w:rPr>
          <w:instrText xml:space="preserve"> PAGEREF _Toc500933643 \h </w:instrText>
        </w:r>
        <w:r>
          <w:rPr>
            <w:noProof/>
            <w:webHidden/>
          </w:rPr>
        </w:r>
        <w:r>
          <w:rPr>
            <w:noProof/>
            <w:webHidden/>
          </w:rPr>
          <w:fldChar w:fldCharType="separate"/>
        </w:r>
        <w:r>
          <w:rPr>
            <w:noProof/>
            <w:webHidden/>
          </w:rPr>
          <w:t>59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4" w:history="1">
        <w:r w:rsidRPr="00942E79">
          <w:rPr>
            <w:rStyle w:val="Hyperlink"/>
            <w:noProof/>
          </w:rPr>
          <w:t>Figure 47 Cancel Mark</w:t>
        </w:r>
        <w:r>
          <w:rPr>
            <w:noProof/>
            <w:webHidden/>
          </w:rPr>
          <w:tab/>
        </w:r>
        <w:r>
          <w:rPr>
            <w:noProof/>
            <w:webHidden/>
          </w:rPr>
          <w:fldChar w:fldCharType="begin"/>
        </w:r>
        <w:r>
          <w:rPr>
            <w:noProof/>
            <w:webHidden/>
          </w:rPr>
          <w:instrText xml:space="preserve"> PAGEREF _Toc500933644 \h </w:instrText>
        </w:r>
        <w:r>
          <w:rPr>
            <w:noProof/>
            <w:webHidden/>
          </w:rPr>
        </w:r>
        <w:r>
          <w:rPr>
            <w:noProof/>
            <w:webHidden/>
          </w:rPr>
          <w:fldChar w:fldCharType="separate"/>
        </w:r>
        <w:r>
          <w:rPr>
            <w:noProof/>
            <w:webHidden/>
          </w:rPr>
          <w:t>60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5" w:history="1">
        <w:r w:rsidRPr="00942E79">
          <w:rPr>
            <w:rStyle w:val="Hyperlink"/>
            <w:noProof/>
          </w:rPr>
          <w:t>Figure 48 Date wise cancel</w:t>
        </w:r>
        <w:r>
          <w:rPr>
            <w:noProof/>
            <w:webHidden/>
          </w:rPr>
          <w:tab/>
        </w:r>
        <w:r>
          <w:rPr>
            <w:noProof/>
            <w:webHidden/>
          </w:rPr>
          <w:fldChar w:fldCharType="begin"/>
        </w:r>
        <w:r>
          <w:rPr>
            <w:noProof/>
            <w:webHidden/>
          </w:rPr>
          <w:instrText xml:space="preserve"> PAGEREF _Toc500933645 \h </w:instrText>
        </w:r>
        <w:r>
          <w:rPr>
            <w:noProof/>
            <w:webHidden/>
          </w:rPr>
        </w:r>
        <w:r>
          <w:rPr>
            <w:noProof/>
            <w:webHidden/>
          </w:rPr>
          <w:fldChar w:fldCharType="separate"/>
        </w:r>
        <w:r>
          <w:rPr>
            <w:noProof/>
            <w:webHidden/>
          </w:rPr>
          <w:t>60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6" w:history="1">
        <w:r w:rsidRPr="00942E79">
          <w:rPr>
            <w:rStyle w:val="Hyperlink"/>
            <w:noProof/>
          </w:rPr>
          <w:t>Figure 49 Penalty Report –Cancellation</w:t>
        </w:r>
        <w:r>
          <w:rPr>
            <w:noProof/>
            <w:webHidden/>
          </w:rPr>
          <w:tab/>
        </w:r>
        <w:r>
          <w:rPr>
            <w:noProof/>
            <w:webHidden/>
          </w:rPr>
          <w:fldChar w:fldCharType="begin"/>
        </w:r>
        <w:r>
          <w:rPr>
            <w:noProof/>
            <w:webHidden/>
          </w:rPr>
          <w:instrText xml:space="preserve"> PAGEREF _Toc500933646 \h </w:instrText>
        </w:r>
        <w:r>
          <w:rPr>
            <w:noProof/>
            <w:webHidden/>
          </w:rPr>
        </w:r>
        <w:r>
          <w:rPr>
            <w:noProof/>
            <w:webHidden/>
          </w:rPr>
          <w:fldChar w:fldCharType="separate"/>
        </w:r>
        <w:r>
          <w:rPr>
            <w:noProof/>
            <w:webHidden/>
          </w:rPr>
          <w:t>61</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7" w:history="1">
        <w:r w:rsidRPr="00942E79">
          <w:rPr>
            <w:rStyle w:val="Hyperlink"/>
            <w:noProof/>
          </w:rPr>
          <w:t>Figure 50 Void Shipment</w:t>
        </w:r>
        <w:r>
          <w:rPr>
            <w:noProof/>
            <w:webHidden/>
          </w:rPr>
          <w:tab/>
        </w:r>
        <w:r>
          <w:rPr>
            <w:noProof/>
            <w:webHidden/>
          </w:rPr>
          <w:fldChar w:fldCharType="begin"/>
        </w:r>
        <w:r>
          <w:rPr>
            <w:noProof/>
            <w:webHidden/>
          </w:rPr>
          <w:instrText xml:space="preserve"> PAGEREF _Toc500933647 \h </w:instrText>
        </w:r>
        <w:r>
          <w:rPr>
            <w:noProof/>
            <w:webHidden/>
          </w:rPr>
        </w:r>
        <w:r>
          <w:rPr>
            <w:noProof/>
            <w:webHidden/>
          </w:rPr>
          <w:fldChar w:fldCharType="separate"/>
        </w:r>
        <w:r>
          <w:rPr>
            <w:noProof/>
            <w:webHidden/>
          </w:rPr>
          <w:t>62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8" w:history="1">
        <w:r w:rsidRPr="00942E79">
          <w:rPr>
            <w:rStyle w:val="Hyperlink"/>
            <w:noProof/>
          </w:rPr>
          <w:t>Figure 51 Void Report</w:t>
        </w:r>
        <w:r>
          <w:rPr>
            <w:noProof/>
            <w:webHidden/>
          </w:rPr>
          <w:tab/>
        </w:r>
        <w:r>
          <w:rPr>
            <w:noProof/>
            <w:webHidden/>
          </w:rPr>
          <w:fldChar w:fldCharType="begin"/>
        </w:r>
        <w:r>
          <w:rPr>
            <w:noProof/>
            <w:webHidden/>
          </w:rPr>
          <w:instrText xml:space="preserve"> PAGEREF _Toc500933648 \h </w:instrText>
        </w:r>
        <w:r>
          <w:rPr>
            <w:noProof/>
            <w:webHidden/>
          </w:rPr>
        </w:r>
        <w:r>
          <w:rPr>
            <w:noProof/>
            <w:webHidden/>
          </w:rPr>
          <w:fldChar w:fldCharType="separate"/>
        </w:r>
        <w:r>
          <w:rPr>
            <w:noProof/>
            <w:webHidden/>
          </w:rPr>
          <w:t>63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49" w:history="1">
        <w:r w:rsidRPr="00942E79">
          <w:rPr>
            <w:rStyle w:val="Hyperlink"/>
            <w:noProof/>
          </w:rPr>
          <w:t>Figure 52 Date wise Void</w:t>
        </w:r>
        <w:r>
          <w:rPr>
            <w:noProof/>
            <w:webHidden/>
          </w:rPr>
          <w:tab/>
        </w:r>
        <w:r>
          <w:rPr>
            <w:noProof/>
            <w:webHidden/>
          </w:rPr>
          <w:fldChar w:fldCharType="begin"/>
        </w:r>
        <w:r>
          <w:rPr>
            <w:noProof/>
            <w:webHidden/>
          </w:rPr>
          <w:instrText xml:space="preserve"> PAGEREF _Toc500933649 \h </w:instrText>
        </w:r>
        <w:r>
          <w:rPr>
            <w:noProof/>
            <w:webHidden/>
          </w:rPr>
        </w:r>
        <w:r>
          <w:rPr>
            <w:noProof/>
            <w:webHidden/>
          </w:rPr>
          <w:fldChar w:fldCharType="separate"/>
        </w:r>
        <w:r>
          <w:rPr>
            <w:noProof/>
            <w:webHidden/>
          </w:rPr>
          <w:t>64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0" w:history="1">
        <w:r w:rsidRPr="00942E79">
          <w:rPr>
            <w:rStyle w:val="Hyperlink"/>
            <w:noProof/>
          </w:rPr>
          <w:t>Figure 53 Date Wise Void Report</w:t>
        </w:r>
        <w:r>
          <w:rPr>
            <w:noProof/>
            <w:webHidden/>
          </w:rPr>
          <w:tab/>
        </w:r>
        <w:r>
          <w:rPr>
            <w:noProof/>
            <w:webHidden/>
          </w:rPr>
          <w:fldChar w:fldCharType="begin"/>
        </w:r>
        <w:r>
          <w:rPr>
            <w:noProof/>
            <w:webHidden/>
          </w:rPr>
          <w:instrText xml:space="preserve"> PAGEREF _Toc500933650 \h </w:instrText>
        </w:r>
        <w:r>
          <w:rPr>
            <w:noProof/>
            <w:webHidden/>
          </w:rPr>
        </w:r>
        <w:r>
          <w:rPr>
            <w:noProof/>
            <w:webHidden/>
          </w:rPr>
          <w:fldChar w:fldCharType="separate"/>
        </w:r>
        <w:r>
          <w:rPr>
            <w:noProof/>
            <w:webHidden/>
          </w:rPr>
          <w:t>64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1" w:history="1">
        <w:r w:rsidRPr="00942E79">
          <w:rPr>
            <w:rStyle w:val="Hyperlink"/>
            <w:noProof/>
          </w:rPr>
          <w:t>Figure 54 No Show</w:t>
        </w:r>
        <w:r>
          <w:rPr>
            <w:noProof/>
            <w:webHidden/>
          </w:rPr>
          <w:tab/>
        </w:r>
        <w:r>
          <w:rPr>
            <w:noProof/>
            <w:webHidden/>
          </w:rPr>
          <w:fldChar w:fldCharType="begin"/>
        </w:r>
        <w:r>
          <w:rPr>
            <w:noProof/>
            <w:webHidden/>
          </w:rPr>
          <w:instrText xml:space="preserve"> PAGEREF _Toc500933651 \h </w:instrText>
        </w:r>
        <w:r>
          <w:rPr>
            <w:noProof/>
            <w:webHidden/>
          </w:rPr>
        </w:r>
        <w:r>
          <w:rPr>
            <w:noProof/>
            <w:webHidden/>
          </w:rPr>
          <w:fldChar w:fldCharType="separate"/>
        </w:r>
        <w:r>
          <w:rPr>
            <w:noProof/>
            <w:webHidden/>
          </w:rPr>
          <w:t>65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2" w:history="1">
        <w:r w:rsidRPr="00942E79">
          <w:rPr>
            <w:rStyle w:val="Hyperlink"/>
            <w:noProof/>
          </w:rPr>
          <w:t>Figure 55 No show Penalty Report</w:t>
        </w:r>
        <w:r>
          <w:rPr>
            <w:noProof/>
            <w:webHidden/>
          </w:rPr>
          <w:tab/>
        </w:r>
        <w:r>
          <w:rPr>
            <w:noProof/>
            <w:webHidden/>
          </w:rPr>
          <w:fldChar w:fldCharType="begin"/>
        </w:r>
        <w:r>
          <w:rPr>
            <w:noProof/>
            <w:webHidden/>
          </w:rPr>
          <w:instrText xml:space="preserve"> PAGEREF _Toc500933652 \h </w:instrText>
        </w:r>
        <w:r>
          <w:rPr>
            <w:noProof/>
            <w:webHidden/>
          </w:rPr>
        </w:r>
        <w:r>
          <w:rPr>
            <w:noProof/>
            <w:webHidden/>
          </w:rPr>
          <w:fldChar w:fldCharType="separate"/>
        </w:r>
        <w:r>
          <w:rPr>
            <w:noProof/>
            <w:webHidden/>
          </w:rPr>
          <w:t>66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3" w:history="1">
        <w:r w:rsidRPr="00942E79">
          <w:rPr>
            <w:rStyle w:val="Hyperlink"/>
            <w:noProof/>
          </w:rPr>
          <w:t>Figure 56 No Show Date wise</w:t>
        </w:r>
        <w:r>
          <w:rPr>
            <w:noProof/>
            <w:webHidden/>
          </w:rPr>
          <w:tab/>
        </w:r>
        <w:r>
          <w:rPr>
            <w:noProof/>
            <w:webHidden/>
          </w:rPr>
          <w:fldChar w:fldCharType="begin"/>
        </w:r>
        <w:r>
          <w:rPr>
            <w:noProof/>
            <w:webHidden/>
          </w:rPr>
          <w:instrText xml:space="preserve"> PAGEREF _Toc500933653 \h </w:instrText>
        </w:r>
        <w:r>
          <w:rPr>
            <w:noProof/>
            <w:webHidden/>
          </w:rPr>
        </w:r>
        <w:r>
          <w:rPr>
            <w:noProof/>
            <w:webHidden/>
          </w:rPr>
          <w:fldChar w:fldCharType="separate"/>
        </w:r>
        <w:r>
          <w:rPr>
            <w:noProof/>
            <w:webHidden/>
          </w:rPr>
          <w:t>66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4" w:history="1">
        <w:r w:rsidRPr="00942E79">
          <w:rPr>
            <w:rStyle w:val="Hyperlink"/>
            <w:noProof/>
          </w:rPr>
          <w:t>Figure 57 Create No show Date wise</w:t>
        </w:r>
        <w:r>
          <w:rPr>
            <w:noProof/>
            <w:webHidden/>
          </w:rPr>
          <w:tab/>
        </w:r>
        <w:r>
          <w:rPr>
            <w:noProof/>
            <w:webHidden/>
          </w:rPr>
          <w:fldChar w:fldCharType="begin"/>
        </w:r>
        <w:r>
          <w:rPr>
            <w:noProof/>
            <w:webHidden/>
          </w:rPr>
          <w:instrText xml:space="preserve"> PAGEREF _Toc500933654 \h </w:instrText>
        </w:r>
        <w:r>
          <w:rPr>
            <w:noProof/>
            <w:webHidden/>
          </w:rPr>
        </w:r>
        <w:r>
          <w:rPr>
            <w:noProof/>
            <w:webHidden/>
          </w:rPr>
          <w:fldChar w:fldCharType="separate"/>
        </w:r>
        <w:r>
          <w:rPr>
            <w:noProof/>
            <w:webHidden/>
          </w:rPr>
          <w:t>66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5" w:history="1">
        <w:r w:rsidRPr="00942E79">
          <w:rPr>
            <w:rStyle w:val="Hyperlink"/>
            <w:noProof/>
          </w:rPr>
          <w:t>Figure 58 Group Booking</w:t>
        </w:r>
        <w:r>
          <w:rPr>
            <w:noProof/>
            <w:webHidden/>
          </w:rPr>
          <w:tab/>
        </w:r>
        <w:r>
          <w:rPr>
            <w:noProof/>
            <w:webHidden/>
          </w:rPr>
          <w:fldChar w:fldCharType="begin"/>
        </w:r>
        <w:r>
          <w:rPr>
            <w:noProof/>
            <w:webHidden/>
          </w:rPr>
          <w:instrText xml:space="preserve"> PAGEREF _Toc500933655 \h </w:instrText>
        </w:r>
        <w:r>
          <w:rPr>
            <w:noProof/>
            <w:webHidden/>
          </w:rPr>
        </w:r>
        <w:r>
          <w:rPr>
            <w:noProof/>
            <w:webHidden/>
          </w:rPr>
          <w:fldChar w:fldCharType="separate"/>
        </w:r>
        <w:r>
          <w:rPr>
            <w:noProof/>
            <w:webHidden/>
          </w:rPr>
          <w:t>68</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6" w:history="1">
        <w:r w:rsidRPr="00942E79">
          <w:rPr>
            <w:rStyle w:val="Hyperlink"/>
            <w:noProof/>
          </w:rPr>
          <w:t>Figure 59 Group Booking Flight search</w:t>
        </w:r>
        <w:r>
          <w:rPr>
            <w:noProof/>
            <w:webHidden/>
          </w:rPr>
          <w:tab/>
        </w:r>
        <w:r>
          <w:rPr>
            <w:noProof/>
            <w:webHidden/>
          </w:rPr>
          <w:fldChar w:fldCharType="begin"/>
        </w:r>
        <w:r>
          <w:rPr>
            <w:noProof/>
            <w:webHidden/>
          </w:rPr>
          <w:instrText xml:space="preserve"> PAGEREF _Toc500933656 \h </w:instrText>
        </w:r>
        <w:r>
          <w:rPr>
            <w:noProof/>
            <w:webHidden/>
          </w:rPr>
        </w:r>
        <w:r>
          <w:rPr>
            <w:noProof/>
            <w:webHidden/>
          </w:rPr>
          <w:fldChar w:fldCharType="separate"/>
        </w:r>
        <w:r>
          <w:rPr>
            <w:noProof/>
            <w:webHidden/>
          </w:rPr>
          <w:t>69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7" w:history="1">
        <w:r w:rsidRPr="00942E79">
          <w:rPr>
            <w:rStyle w:val="Hyperlink"/>
            <w:noProof/>
          </w:rPr>
          <w:t>Figure 60 Transfer shipments</w:t>
        </w:r>
        <w:r>
          <w:rPr>
            <w:noProof/>
            <w:webHidden/>
          </w:rPr>
          <w:tab/>
        </w:r>
        <w:r>
          <w:rPr>
            <w:noProof/>
            <w:webHidden/>
          </w:rPr>
          <w:fldChar w:fldCharType="begin"/>
        </w:r>
        <w:r>
          <w:rPr>
            <w:noProof/>
            <w:webHidden/>
          </w:rPr>
          <w:instrText xml:space="preserve"> PAGEREF _Toc500933657 \h </w:instrText>
        </w:r>
        <w:r>
          <w:rPr>
            <w:noProof/>
            <w:webHidden/>
          </w:rPr>
        </w:r>
        <w:r>
          <w:rPr>
            <w:noProof/>
            <w:webHidden/>
          </w:rPr>
          <w:fldChar w:fldCharType="separate"/>
        </w:r>
        <w:r>
          <w:rPr>
            <w:noProof/>
            <w:webHidden/>
          </w:rPr>
          <w:t>69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8" w:history="1">
        <w:r w:rsidRPr="00942E79">
          <w:rPr>
            <w:rStyle w:val="Hyperlink"/>
            <w:noProof/>
          </w:rPr>
          <w:t>Figure 61 Amend Flight status</w:t>
        </w:r>
        <w:r>
          <w:rPr>
            <w:noProof/>
            <w:webHidden/>
          </w:rPr>
          <w:tab/>
        </w:r>
        <w:r>
          <w:rPr>
            <w:noProof/>
            <w:webHidden/>
          </w:rPr>
          <w:fldChar w:fldCharType="begin"/>
        </w:r>
        <w:r>
          <w:rPr>
            <w:noProof/>
            <w:webHidden/>
          </w:rPr>
          <w:instrText xml:space="preserve"> PAGEREF _Toc500933658 \h </w:instrText>
        </w:r>
        <w:r>
          <w:rPr>
            <w:noProof/>
            <w:webHidden/>
          </w:rPr>
        </w:r>
        <w:r>
          <w:rPr>
            <w:noProof/>
            <w:webHidden/>
          </w:rPr>
          <w:fldChar w:fldCharType="separate"/>
        </w:r>
        <w:r>
          <w:rPr>
            <w:noProof/>
            <w:webHidden/>
          </w:rPr>
          <w:t>71</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59" w:history="1">
        <w:r w:rsidRPr="00942E79">
          <w:rPr>
            <w:rStyle w:val="Hyperlink"/>
            <w:noProof/>
          </w:rPr>
          <w:t>Figure 62 MBL</w:t>
        </w:r>
        <w:r>
          <w:rPr>
            <w:noProof/>
            <w:webHidden/>
          </w:rPr>
          <w:tab/>
        </w:r>
        <w:r>
          <w:rPr>
            <w:noProof/>
            <w:webHidden/>
          </w:rPr>
          <w:fldChar w:fldCharType="begin"/>
        </w:r>
        <w:r>
          <w:rPr>
            <w:noProof/>
            <w:webHidden/>
          </w:rPr>
          <w:instrText xml:space="preserve"> PAGEREF _Toc500933659 \h </w:instrText>
        </w:r>
        <w:r>
          <w:rPr>
            <w:noProof/>
            <w:webHidden/>
          </w:rPr>
        </w:r>
        <w:r>
          <w:rPr>
            <w:noProof/>
            <w:webHidden/>
          </w:rPr>
          <w:fldChar w:fldCharType="separate"/>
        </w:r>
        <w:r>
          <w:rPr>
            <w:noProof/>
            <w:webHidden/>
          </w:rPr>
          <w:t>73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0" w:history="1">
        <w:r w:rsidRPr="00942E79">
          <w:rPr>
            <w:rStyle w:val="Hyperlink"/>
            <w:noProof/>
          </w:rPr>
          <w:t>Figure 63 MBL Search</w:t>
        </w:r>
        <w:r>
          <w:rPr>
            <w:noProof/>
            <w:webHidden/>
          </w:rPr>
          <w:tab/>
        </w:r>
        <w:r>
          <w:rPr>
            <w:noProof/>
            <w:webHidden/>
          </w:rPr>
          <w:fldChar w:fldCharType="begin"/>
        </w:r>
        <w:r>
          <w:rPr>
            <w:noProof/>
            <w:webHidden/>
          </w:rPr>
          <w:instrText xml:space="preserve"> PAGEREF _Toc500933660 \h </w:instrText>
        </w:r>
        <w:r>
          <w:rPr>
            <w:noProof/>
            <w:webHidden/>
          </w:rPr>
        </w:r>
        <w:r>
          <w:rPr>
            <w:noProof/>
            <w:webHidden/>
          </w:rPr>
          <w:fldChar w:fldCharType="separate"/>
        </w:r>
        <w:r>
          <w:rPr>
            <w:noProof/>
            <w:webHidden/>
          </w:rPr>
          <w:t>73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1" w:history="1">
        <w:r w:rsidRPr="00942E79">
          <w:rPr>
            <w:rStyle w:val="Hyperlink"/>
            <w:noProof/>
          </w:rPr>
          <w:t>Figure 64 Allotment</w:t>
        </w:r>
        <w:r>
          <w:rPr>
            <w:noProof/>
            <w:webHidden/>
          </w:rPr>
          <w:tab/>
        </w:r>
        <w:r>
          <w:rPr>
            <w:noProof/>
            <w:webHidden/>
          </w:rPr>
          <w:fldChar w:fldCharType="begin"/>
        </w:r>
        <w:r>
          <w:rPr>
            <w:noProof/>
            <w:webHidden/>
          </w:rPr>
          <w:instrText xml:space="preserve"> PAGEREF _Toc500933661 \h </w:instrText>
        </w:r>
        <w:r>
          <w:rPr>
            <w:noProof/>
            <w:webHidden/>
          </w:rPr>
        </w:r>
        <w:r>
          <w:rPr>
            <w:noProof/>
            <w:webHidden/>
          </w:rPr>
          <w:fldChar w:fldCharType="separate"/>
        </w:r>
        <w:r>
          <w:rPr>
            <w:noProof/>
            <w:webHidden/>
          </w:rPr>
          <w:t>79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2" w:history="1">
        <w:r w:rsidRPr="00942E79">
          <w:rPr>
            <w:rStyle w:val="Hyperlink"/>
            <w:noProof/>
          </w:rPr>
          <w:t>Figure 65 Create Allotment</w:t>
        </w:r>
        <w:r>
          <w:rPr>
            <w:noProof/>
            <w:webHidden/>
          </w:rPr>
          <w:tab/>
        </w:r>
        <w:r>
          <w:rPr>
            <w:noProof/>
            <w:webHidden/>
          </w:rPr>
          <w:fldChar w:fldCharType="begin"/>
        </w:r>
        <w:r>
          <w:rPr>
            <w:noProof/>
            <w:webHidden/>
          </w:rPr>
          <w:instrText xml:space="preserve"> PAGEREF _Toc500933662 \h </w:instrText>
        </w:r>
        <w:r>
          <w:rPr>
            <w:noProof/>
            <w:webHidden/>
          </w:rPr>
        </w:r>
        <w:r>
          <w:rPr>
            <w:noProof/>
            <w:webHidden/>
          </w:rPr>
          <w:fldChar w:fldCharType="separate"/>
        </w:r>
        <w:r>
          <w:rPr>
            <w:noProof/>
            <w:webHidden/>
          </w:rPr>
          <w:t>83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3" w:history="1">
        <w:r w:rsidRPr="00942E79">
          <w:rPr>
            <w:rStyle w:val="Hyperlink"/>
            <w:noProof/>
          </w:rPr>
          <w:t>Figure 66 Edit Allotment</w:t>
        </w:r>
        <w:r>
          <w:rPr>
            <w:noProof/>
            <w:webHidden/>
          </w:rPr>
          <w:tab/>
        </w:r>
        <w:r>
          <w:rPr>
            <w:noProof/>
            <w:webHidden/>
          </w:rPr>
          <w:fldChar w:fldCharType="begin"/>
        </w:r>
        <w:r>
          <w:rPr>
            <w:noProof/>
            <w:webHidden/>
          </w:rPr>
          <w:instrText xml:space="preserve"> PAGEREF _Toc500933663 \h </w:instrText>
        </w:r>
        <w:r>
          <w:rPr>
            <w:noProof/>
            <w:webHidden/>
          </w:rPr>
        </w:r>
        <w:r>
          <w:rPr>
            <w:noProof/>
            <w:webHidden/>
          </w:rPr>
          <w:fldChar w:fldCharType="separate"/>
        </w:r>
        <w:r>
          <w:rPr>
            <w:noProof/>
            <w:webHidden/>
          </w:rPr>
          <w:t>87</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4" w:history="1">
        <w:r w:rsidRPr="00942E79">
          <w:rPr>
            <w:rStyle w:val="Hyperlink"/>
            <w:noProof/>
          </w:rPr>
          <w:t>Figure 67 Edit Allotment Record</w:t>
        </w:r>
        <w:r>
          <w:rPr>
            <w:noProof/>
            <w:webHidden/>
          </w:rPr>
          <w:tab/>
        </w:r>
        <w:r>
          <w:rPr>
            <w:noProof/>
            <w:webHidden/>
          </w:rPr>
          <w:fldChar w:fldCharType="begin"/>
        </w:r>
        <w:r>
          <w:rPr>
            <w:noProof/>
            <w:webHidden/>
          </w:rPr>
          <w:instrText xml:space="preserve"> PAGEREF _Toc500933664 \h </w:instrText>
        </w:r>
        <w:r>
          <w:rPr>
            <w:noProof/>
            <w:webHidden/>
          </w:rPr>
        </w:r>
        <w:r>
          <w:rPr>
            <w:noProof/>
            <w:webHidden/>
          </w:rPr>
          <w:fldChar w:fldCharType="separate"/>
        </w:r>
        <w:r>
          <w:rPr>
            <w:noProof/>
            <w:webHidden/>
          </w:rPr>
          <w:t>88</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5" w:history="1">
        <w:r w:rsidRPr="00942E79">
          <w:rPr>
            <w:rStyle w:val="Hyperlink"/>
            <w:noProof/>
          </w:rPr>
          <w:t>Figure 68 Modify Allotment</w:t>
        </w:r>
        <w:r>
          <w:rPr>
            <w:noProof/>
            <w:webHidden/>
          </w:rPr>
          <w:tab/>
        </w:r>
        <w:r>
          <w:rPr>
            <w:noProof/>
            <w:webHidden/>
          </w:rPr>
          <w:fldChar w:fldCharType="begin"/>
        </w:r>
        <w:r>
          <w:rPr>
            <w:noProof/>
            <w:webHidden/>
          </w:rPr>
          <w:instrText xml:space="preserve"> PAGEREF _Toc500933665 \h </w:instrText>
        </w:r>
        <w:r>
          <w:rPr>
            <w:noProof/>
            <w:webHidden/>
          </w:rPr>
        </w:r>
        <w:r>
          <w:rPr>
            <w:noProof/>
            <w:webHidden/>
          </w:rPr>
          <w:fldChar w:fldCharType="separate"/>
        </w:r>
        <w:r>
          <w:rPr>
            <w:noProof/>
            <w:webHidden/>
          </w:rPr>
          <w:t>88</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6" w:history="1">
        <w:r w:rsidRPr="00942E79">
          <w:rPr>
            <w:rStyle w:val="Hyperlink"/>
            <w:noProof/>
          </w:rPr>
          <w:t>Figure 69 Allotment Release</w:t>
        </w:r>
        <w:r>
          <w:rPr>
            <w:noProof/>
            <w:webHidden/>
          </w:rPr>
          <w:tab/>
        </w:r>
        <w:r>
          <w:rPr>
            <w:noProof/>
            <w:webHidden/>
          </w:rPr>
          <w:fldChar w:fldCharType="begin"/>
        </w:r>
        <w:r>
          <w:rPr>
            <w:noProof/>
            <w:webHidden/>
          </w:rPr>
          <w:instrText xml:space="preserve"> PAGEREF _Toc500933666 \h </w:instrText>
        </w:r>
        <w:r>
          <w:rPr>
            <w:noProof/>
            <w:webHidden/>
          </w:rPr>
        </w:r>
        <w:r>
          <w:rPr>
            <w:noProof/>
            <w:webHidden/>
          </w:rPr>
          <w:fldChar w:fldCharType="separate"/>
        </w:r>
        <w:r>
          <w:rPr>
            <w:noProof/>
            <w:webHidden/>
          </w:rPr>
          <w:t>89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7" w:history="1">
        <w:r w:rsidRPr="00942E79">
          <w:rPr>
            <w:rStyle w:val="Hyperlink"/>
            <w:noProof/>
          </w:rPr>
          <w:t>Figure 70 Release Allotment</w:t>
        </w:r>
        <w:r>
          <w:rPr>
            <w:noProof/>
            <w:webHidden/>
          </w:rPr>
          <w:tab/>
        </w:r>
        <w:r>
          <w:rPr>
            <w:noProof/>
            <w:webHidden/>
          </w:rPr>
          <w:fldChar w:fldCharType="begin"/>
        </w:r>
        <w:r>
          <w:rPr>
            <w:noProof/>
            <w:webHidden/>
          </w:rPr>
          <w:instrText xml:space="preserve"> PAGEREF _Toc500933667 \h </w:instrText>
        </w:r>
        <w:r>
          <w:rPr>
            <w:noProof/>
            <w:webHidden/>
          </w:rPr>
        </w:r>
        <w:r>
          <w:rPr>
            <w:noProof/>
            <w:webHidden/>
          </w:rPr>
          <w:fldChar w:fldCharType="separate"/>
        </w:r>
        <w:r>
          <w:rPr>
            <w:noProof/>
            <w:webHidden/>
          </w:rPr>
          <w:t>90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8" w:history="1">
        <w:r w:rsidRPr="00942E79">
          <w:rPr>
            <w:rStyle w:val="Hyperlink"/>
            <w:noProof/>
          </w:rPr>
          <w:t>Figure 71 Auto Allotment Release</w:t>
        </w:r>
        <w:r>
          <w:rPr>
            <w:noProof/>
            <w:webHidden/>
          </w:rPr>
          <w:tab/>
        </w:r>
        <w:r>
          <w:rPr>
            <w:noProof/>
            <w:webHidden/>
          </w:rPr>
          <w:fldChar w:fldCharType="begin"/>
        </w:r>
        <w:r>
          <w:rPr>
            <w:noProof/>
            <w:webHidden/>
          </w:rPr>
          <w:instrText xml:space="preserve"> PAGEREF _Toc500933668 \h </w:instrText>
        </w:r>
        <w:r>
          <w:rPr>
            <w:noProof/>
            <w:webHidden/>
          </w:rPr>
        </w:r>
        <w:r>
          <w:rPr>
            <w:noProof/>
            <w:webHidden/>
          </w:rPr>
          <w:fldChar w:fldCharType="separate"/>
        </w:r>
        <w:r>
          <w:rPr>
            <w:noProof/>
            <w:webHidden/>
          </w:rPr>
          <w:t>91</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69" w:history="1">
        <w:r w:rsidRPr="00942E79">
          <w:rPr>
            <w:rStyle w:val="Hyperlink"/>
            <w:noProof/>
          </w:rPr>
          <w:t>Figure 72 View &amp; Edit flight</w:t>
        </w:r>
        <w:r>
          <w:rPr>
            <w:noProof/>
            <w:webHidden/>
          </w:rPr>
          <w:tab/>
        </w:r>
        <w:r>
          <w:rPr>
            <w:noProof/>
            <w:webHidden/>
          </w:rPr>
          <w:fldChar w:fldCharType="begin"/>
        </w:r>
        <w:r>
          <w:rPr>
            <w:noProof/>
            <w:webHidden/>
          </w:rPr>
          <w:instrText xml:space="preserve"> PAGEREF _Toc500933669 \h </w:instrText>
        </w:r>
        <w:r>
          <w:rPr>
            <w:noProof/>
            <w:webHidden/>
          </w:rPr>
        </w:r>
        <w:r>
          <w:rPr>
            <w:noProof/>
            <w:webHidden/>
          </w:rPr>
          <w:fldChar w:fldCharType="separate"/>
        </w:r>
        <w:r>
          <w:rPr>
            <w:noProof/>
            <w:webHidden/>
          </w:rPr>
          <w:t>92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0" w:history="1">
        <w:r w:rsidRPr="00942E79">
          <w:rPr>
            <w:rStyle w:val="Hyperlink"/>
            <w:noProof/>
          </w:rPr>
          <w:t>Figure 73 Search Details</w:t>
        </w:r>
        <w:r>
          <w:rPr>
            <w:noProof/>
            <w:webHidden/>
          </w:rPr>
          <w:tab/>
        </w:r>
        <w:r>
          <w:rPr>
            <w:noProof/>
            <w:webHidden/>
          </w:rPr>
          <w:fldChar w:fldCharType="begin"/>
        </w:r>
        <w:r>
          <w:rPr>
            <w:noProof/>
            <w:webHidden/>
          </w:rPr>
          <w:instrText xml:space="preserve"> PAGEREF _Toc500933670 \h </w:instrText>
        </w:r>
        <w:r>
          <w:rPr>
            <w:noProof/>
            <w:webHidden/>
          </w:rPr>
        </w:r>
        <w:r>
          <w:rPr>
            <w:noProof/>
            <w:webHidden/>
          </w:rPr>
          <w:fldChar w:fldCharType="separate"/>
        </w:r>
        <w:r>
          <w:rPr>
            <w:noProof/>
            <w:webHidden/>
          </w:rPr>
          <w:t>93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1" w:history="1">
        <w:r w:rsidRPr="00942E79">
          <w:rPr>
            <w:rStyle w:val="Hyperlink"/>
            <w:noProof/>
          </w:rPr>
          <w:t>Figure 74 Edit Capacity</w:t>
        </w:r>
        <w:r>
          <w:rPr>
            <w:noProof/>
            <w:webHidden/>
          </w:rPr>
          <w:tab/>
        </w:r>
        <w:r>
          <w:rPr>
            <w:noProof/>
            <w:webHidden/>
          </w:rPr>
          <w:fldChar w:fldCharType="begin"/>
        </w:r>
        <w:r>
          <w:rPr>
            <w:noProof/>
            <w:webHidden/>
          </w:rPr>
          <w:instrText xml:space="preserve"> PAGEREF _Toc500933671 \h </w:instrText>
        </w:r>
        <w:r>
          <w:rPr>
            <w:noProof/>
            <w:webHidden/>
          </w:rPr>
        </w:r>
        <w:r>
          <w:rPr>
            <w:noProof/>
            <w:webHidden/>
          </w:rPr>
          <w:fldChar w:fldCharType="separate"/>
        </w:r>
        <w:r>
          <w:rPr>
            <w:noProof/>
            <w:webHidden/>
          </w:rPr>
          <w:t>97</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2" w:history="1">
        <w:r w:rsidRPr="00942E79">
          <w:rPr>
            <w:rStyle w:val="Hyperlink"/>
            <w:noProof/>
          </w:rPr>
          <w:t>Figure 75 Cancel Flight</w:t>
        </w:r>
        <w:r>
          <w:rPr>
            <w:noProof/>
            <w:webHidden/>
          </w:rPr>
          <w:tab/>
        </w:r>
        <w:r>
          <w:rPr>
            <w:noProof/>
            <w:webHidden/>
          </w:rPr>
          <w:fldChar w:fldCharType="begin"/>
        </w:r>
        <w:r>
          <w:rPr>
            <w:noProof/>
            <w:webHidden/>
          </w:rPr>
          <w:instrText xml:space="preserve"> PAGEREF _Toc500933672 \h </w:instrText>
        </w:r>
        <w:r>
          <w:rPr>
            <w:noProof/>
            <w:webHidden/>
          </w:rPr>
        </w:r>
        <w:r>
          <w:rPr>
            <w:noProof/>
            <w:webHidden/>
          </w:rPr>
          <w:fldChar w:fldCharType="separate"/>
        </w:r>
        <w:r>
          <w:rPr>
            <w:noProof/>
            <w:webHidden/>
          </w:rPr>
          <w:t>99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3" w:history="1">
        <w:r w:rsidRPr="00942E79">
          <w:rPr>
            <w:rStyle w:val="Hyperlink"/>
            <w:noProof/>
          </w:rPr>
          <w:t>Figure 76 Change of aircraft</w:t>
        </w:r>
        <w:r>
          <w:rPr>
            <w:noProof/>
            <w:webHidden/>
          </w:rPr>
          <w:tab/>
        </w:r>
        <w:r>
          <w:rPr>
            <w:noProof/>
            <w:webHidden/>
          </w:rPr>
          <w:fldChar w:fldCharType="begin"/>
        </w:r>
        <w:r>
          <w:rPr>
            <w:noProof/>
            <w:webHidden/>
          </w:rPr>
          <w:instrText xml:space="preserve"> PAGEREF _Toc500933673 \h </w:instrText>
        </w:r>
        <w:r>
          <w:rPr>
            <w:noProof/>
            <w:webHidden/>
          </w:rPr>
        </w:r>
        <w:r>
          <w:rPr>
            <w:noProof/>
            <w:webHidden/>
          </w:rPr>
          <w:fldChar w:fldCharType="separate"/>
        </w:r>
        <w:r>
          <w:rPr>
            <w:noProof/>
            <w:webHidden/>
          </w:rPr>
          <w:t>100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4" w:history="1">
        <w:r w:rsidRPr="00942E79">
          <w:rPr>
            <w:rStyle w:val="Hyperlink"/>
            <w:noProof/>
          </w:rPr>
          <w:t>Figure 77 Mail Reservation</w:t>
        </w:r>
        <w:r>
          <w:rPr>
            <w:noProof/>
            <w:webHidden/>
          </w:rPr>
          <w:tab/>
        </w:r>
        <w:r>
          <w:rPr>
            <w:noProof/>
            <w:webHidden/>
          </w:rPr>
          <w:fldChar w:fldCharType="begin"/>
        </w:r>
        <w:r>
          <w:rPr>
            <w:noProof/>
            <w:webHidden/>
          </w:rPr>
          <w:instrText xml:space="preserve"> PAGEREF _Toc500933674 \h </w:instrText>
        </w:r>
        <w:r>
          <w:rPr>
            <w:noProof/>
            <w:webHidden/>
          </w:rPr>
        </w:r>
        <w:r>
          <w:rPr>
            <w:noProof/>
            <w:webHidden/>
          </w:rPr>
          <w:fldChar w:fldCharType="separate"/>
        </w:r>
        <w:r>
          <w:rPr>
            <w:noProof/>
            <w:webHidden/>
          </w:rPr>
          <w:t>103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5" w:history="1">
        <w:r w:rsidRPr="00942E79">
          <w:rPr>
            <w:rStyle w:val="Hyperlink"/>
            <w:noProof/>
          </w:rPr>
          <w:t>Figure 78 New airmail Booking</w:t>
        </w:r>
        <w:r>
          <w:rPr>
            <w:noProof/>
            <w:webHidden/>
          </w:rPr>
          <w:tab/>
        </w:r>
        <w:r>
          <w:rPr>
            <w:noProof/>
            <w:webHidden/>
          </w:rPr>
          <w:fldChar w:fldCharType="begin"/>
        </w:r>
        <w:r>
          <w:rPr>
            <w:noProof/>
            <w:webHidden/>
          </w:rPr>
          <w:instrText xml:space="preserve"> PAGEREF _Toc500933675 \h </w:instrText>
        </w:r>
        <w:r>
          <w:rPr>
            <w:noProof/>
            <w:webHidden/>
          </w:rPr>
        </w:r>
        <w:r>
          <w:rPr>
            <w:noProof/>
            <w:webHidden/>
          </w:rPr>
          <w:fldChar w:fldCharType="separate"/>
        </w:r>
        <w:r>
          <w:rPr>
            <w:noProof/>
            <w:webHidden/>
          </w:rPr>
          <w:t>106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6" w:history="1">
        <w:r w:rsidRPr="00942E79">
          <w:rPr>
            <w:rStyle w:val="Hyperlink"/>
            <w:noProof/>
          </w:rPr>
          <w:t>Figure 79 Search Flight</w:t>
        </w:r>
        <w:r>
          <w:rPr>
            <w:noProof/>
            <w:webHidden/>
          </w:rPr>
          <w:tab/>
        </w:r>
        <w:r>
          <w:rPr>
            <w:noProof/>
            <w:webHidden/>
          </w:rPr>
          <w:fldChar w:fldCharType="begin"/>
        </w:r>
        <w:r>
          <w:rPr>
            <w:noProof/>
            <w:webHidden/>
          </w:rPr>
          <w:instrText xml:space="preserve"> PAGEREF _Toc500933676 \h </w:instrText>
        </w:r>
        <w:r>
          <w:rPr>
            <w:noProof/>
            <w:webHidden/>
          </w:rPr>
        </w:r>
        <w:r>
          <w:rPr>
            <w:noProof/>
            <w:webHidden/>
          </w:rPr>
          <w:fldChar w:fldCharType="separate"/>
        </w:r>
        <w:r>
          <w:rPr>
            <w:noProof/>
            <w:webHidden/>
          </w:rPr>
          <w:t>109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7" w:history="1">
        <w:r w:rsidRPr="00942E79">
          <w:rPr>
            <w:rStyle w:val="Hyperlink"/>
            <w:noProof/>
          </w:rPr>
          <w:t>Figure 80 save Mail Booking</w:t>
        </w:r>
        <w:r>
          <w:rPr>
            <w:noProof/>
            <w:webHidden/>
          </w:rPr>
          <w:tab/>
        </w:r>
        <w:r>
          <w:rPr>
            <w:noProof/>
            <w:webHidden/>
          </w:rPr>
          <w:fldChar w:fldCharType="begin"/>
        </w:r>
        <w:r>
          <w:rPr>
            <w:noProof/>
            <w:webHidden/>
          </w:rPr>
          <w:instrText xml:space="preserve"> PAGEREF _Toc500933677 \h </w:instrText>
        </w:r>
        <w:r>
          <w:rPr>
            <w:noProof/>
            <w:webHidden/>
          </w:rPr>
        </w:r>
        <w:r>
          <w:rPr>
            <w:noProof/>
            <w:webHidden/>
          </w:rPr>
          <w:fldChar w:fldCharType="separate"/>
        </w:r>
        <w:r>
          <w:rPr>
            <w:noProof/>
            <w:webHidden/>
          </w:rPr>
          <w:t>109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8" w:history="1">
        <w:r w:rsidRPr="00942E79">
          <w:rPr>
            <w:rStyle w:val="Hyperlink"/>
            <w:noProof/>
          </w:rPr>
          <w:t>Figure 81 Update CN</w:t>
        </w:r>
        <w:r>
          <w:rPr>
            <w:noProof/>
            <w:webHidden/>
          </w:rPr>
          <w:tab/>
        </w:r>
        <w:r>
          <w:rPr>
            <w:noProof/>
            <w:webHidden/>
          </w:rPr>
          <w:fldChar w:fldCharType="begin"/>
        </w:r>
        <w:r>
          <w:rPr>
            <w:noProof/>
            <w:webHidden/>
          </w:rPr>
          <w:instrText xml:space="preserve"> PAGEREF _Toc500933678 \h </w:instrText>
        </w:r>
        <w:r>
          <w:rPr>
            <w:noProof/>
            <w:webHidden/>
          </w:rPr>
        </w:r>
        <w:r>
          <w:rPr>
            <w:noProof/>
            <w:webHidden/>
          </w:rPr>
          <w:fldChar w:fldCharType="separate"/>
        </w:r>
        <w:r>
          <w:rPr>
            <w:noProof/>
            <w:webHidden/>
          </w:rPr>
          <w:t>110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79" w:history="1">
        <w:r w:rsidRPr="00942E79">
          <w:rPr>
            <w:rStyle w:val="Hyperlink"/>
            <w:noProof/>
          </w:rPr>
          <w:t>Figure 82 Reservation cargo</w:t>
        </w:r>
        <w:r>
          <w:rPr>
            <w:noProof/>
            <w:webHidden/>
          </w:rPr>
          <w:tab/>
        </w:r>
        <w:r>
          <w:rPr>
            <w:noProof/>
            <w:webHidden/>
          </w:rPr>
          <w:fldChar w:fldCharType="begin"/>
        </w:r>
        <w:r>
          <w:rPr>
            <w:noProof/>
            <w:webHidden/>
          </w:rPr>
          <w:instrText xml:space="preserve"> PAGEREF _Toc500933679 \h </w:instrText>
        </w:r>
        <w:r>
          <w:rPr>
            <w:noProof/>
            <w:webHidden/>
          </w:rPr>
        </w:r>
        <w:r>
          <w:rPr>
            <w:noProof/>
            <w:webHidden/>
          </w:rPr>
          <w:fldChar w:fldCharType="separate"/>
        </w:r>
        <w:r>
          <w:rPr>
            <w:noProof/>
            <w:webHidden/>
          </w:rPr>
          <w:t>111</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0" w:history="1">
        <w:r w:rsidRPr="00942E79">
          <w:rPr>
            <w:rStyle w:val="Hyperlink"/>
            <w:noProof/>
          </w:rPr>
          <w:t>Figure 83 Mail under cargo</w:t>
        </w:r>
        <w:r>
          <w:rPr>
            <w:noProof/>
            <w:webHidden/>
          </w:rPr>
          <w:tab/>
        </w:r>
        <w:r>
          <w:rPr>
            <w:noProof/>
            <w:webHidden/>
          </w:rPr>
          <w:fldChar w:fldCharType="begin"/>
        </w:r>
        <w:r>
          <w:rPr>
            <w:noProof/>
            <w:webHidden/>
          </w:rPr>
          <w:instrText xml:space="preserve"> PAGEREF _Toc500933680 \h </w:instrText>
        </w:r>
        <w:r>
          <w:rPr>
            <w:noProof/>
            <w:webHidden/>
          </w:rPr>
        </w:r>
        <w:r>
          <w:rPr>
            <w:noProof/>
            <w:webHidden/>
          </w:rPr>
          <w:fldChar w:fldCharType="separate"/>
        </w:r>
        <w:r>
          <w:rPr>
            <w:noProof/>
            <w:webHidden/>
          </w:rPr>
          <w:t>112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1" w:history="1">
        <w:r w:rsidRPr="00942E79">
          <w:rPr>
            <w:rStyle w:val="Hyperlink"/>
            <w:noProof/>
          </w:rPr>
          <w:t>Figure 84 AWB Tracking</w:t>
        </w:r>
        <w:r>
          <w:rPr>
            <w:noProof/>
            <w:webHidden/>
          </w:rPr>
          <w:tab/>
        </w:r>
        <w:r>
          <w:rPr>
            <w:noProof/>
            <w:webHidden/>
          </w:rPr>
          <w:fldChar w:fldCharType="begin"/>
        </w:r>
        <w:r>
          <w:rPr>
            <w:noProof/>
            <w:webHidden/>
          </w:rPr>
          <w:instrText xml:space="preserve"> PAGEREF _Toc500933681 \h </w:instrText>
        </w:r>
        <w:r>
          <w:rPr>
            <w:noProof/>
            <w:webHidden/>
          </w:rPr>
        </w:r>
        <w:r>
          <w:rPr>
            <w:noProof/>
            <w:webHidden/>
          </w:rPr>
          <w:fldChar w:fldCharType="separate"/>
        </w:r>
        <w:r>
          <w:rPr>
            <w:noProof/>
            <w:webHidden/>
          </w:rPr>
          <w:t>112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2" w:history="1">
        <w:r w:rsidRPr="00942E79">
          <w:rPr>
            <w:rStyle w:val="Hyperlink"/>
            <w:noProof/>
          </w:rPr>
          <w:t>Figure 86 Search schedule</w:t>
        </w:r>
        <w:r>
          <w:rPr>
            <w:noProof/>
            <w:webHidden/>
          </w:rPr>
          <w:tab/>
        </w:r>
        <w:r>
          <w:rPr>
            <w:noProof/>
            <w:webHidden/>
          </w:rPr>
          <w:fldChar w:fldCharType="begin"/>
        </w:r>
        <w:r>
          <w:rPr>
            <w:noProof/>
            <w:webHidden/>
          </w:rPr>
          <w:instrText xml:space="preserve"> PAGEREF _Toc500933682 \h </w:instrText>
        </w:r>
        <w:r>
          <w:rPr>
            <w:noProof/>
            <w:webHidden/>
          </w:rPr>
        </w:r>
        <w:r>
          <w:rPr>
            <w:noProof/>
            <w:webHidden/>
          </w:rPr>
          <w:fldChar w:fldCharType="separate"/>
        </w:r>
        <w:r>
          <w:rPr>
            <w:noProof/>
            <w:webHidden/>
          </w:rPr>
          <w:t>114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3" w:history="1">
        <w:r w:rsidRPr="00942E79">
          <w:rPr>
            <w:rStyle w:val="Hyperlink"/>
            <w:noProof/>
          </w:rPr>
          <w:t>Figure 87 Schedule search with No leg</w:t>
        </w:r>
        <w:r>
          <w:rPr>
            <w:noProof/>
            <w:webHidden/>
          </w:rPr>
          <w:tab/>
        </w:r>
        <w:r>
          <w:rPr>
            <w:noProof/>
            <w:webHidden/>
          </w:rPr>
          <w:fldChar w:fldCharType="begin"/>
        </w:r>
        <w:r>
          <w:rPr>
            <w:noProof/>
            <w:webHidden/>
          </w:rPr>
          <w:instrText xml:space="preserve"> PAGEREF _Toc500933683 \h </w:instrText>
        </w:r>
        <w:r>
          <w:rPr>
            <w:noProof/>
            <w:webHidden/>
          </w:rPr>
        </w:r>
        <w:r>
          <w:rPr>
            <w:noProof/>
            <w:webHidden/>
          </w:rPr>
          <w:fldChar w:fldCharType="separate"/>
        </w:r>
        <w:r>
          <w:rPr>
            <w:noProof/>
            <w:webHidden/>
          </w:rPr>
          <w:t>115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4" w:history="1">
        <w:r w:rsidRPr="00942E79">
          <w:rPr>
            <w:rStyle w:val="Hyperlink"/>
            <w:noProof/>
          </w:rPr>
          <w:t>Figure 88 Search schedule with 1 leg</w:t>
        </w:r>
        <w:r>
          <w:rPr>
            <w:noProof/>
            <w:webHidden/>
          </w:rPr>
          <w:tab/>
        </w:r>
        <w:r>
          <w:rPr>
            <w:noProof/>
            <w:webHidden/>
          </w:rPr>
          <w:fldChar w:fldCharType="begin"/>
        </w:r>
        <w:r>
          <w:rPr>
            <w:noProof/>
            <w:webHidden/>
          </w:rPr>
          <w:instrText xml:space="preserve"> PAGEREF _Toc500933684 \h </w:instrText>
        </w:r>
        <w:r>
          <w:rPr>
            <w:noProof/>
            <w:webHidden/>
          </w:rPr>
        </w:r>
        <w:r>
          <w:rPr>
            <w:noProof/>
            <w:webHidden/>
          </w:rPr>
          <w:fldChar w:fldCharType="separate"/>
        </w:r>
        <w:r>
          <w:rPr>
            <w:noProof/>
            <w:webHidden/>
          </w:rPr>
          <w:t>115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5" w:history="1">
        <w:r w:rsidRPr="00942E79">
          <w:rPr>
            <w:rStyle w:val="Hyperlink"/>
            <w:noProof/>
          </w:rPr>
          <w:t>Figure 89 Spot Rate</w:t>
        </w:r>
        <w:r>
          <w:rPr>
            <w:noProof/>
            <w:webHidden/>
          </w:rPr>
          <w:tab/>
        </w:r>
        <w:r>
          <w:rPr>
            <w:noProof/>
            <w:webHidden/>
          </w:rPr>
          <w:fldChar w:fldCharType="begin"/>
        </w:r>
        <w:r>
          <w:rPr>
            <w:noProof/>
            <w:webHidden/>
          </w:rPr>
          <w:instrText xml:space="preserve"> PAGEREF _Toc500933685 \h </w:instrText>
        </w:r>
        <w:r>
          <w:rPr>
            <w:noProof/>
            <w:webHidden/>
          </w:rPr>
        </w:r>
        <w:r>
          <w:rPr>
            <w:noProof/>
            <w:webHidden/>
          </w:rPr>
          <w:fldChar w:fldCharType="separate"/>
        </w:r>
        <w:r>
          <w:rPr>
            <w:noProof/>
            <w:webHidden/>
          </w:rPr>
          <w:t>116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6" w:history="1">
        <w:r w:rsidRPr="00942E79">
          <w:rPr>
            <w:rStyle w:val="Hyperlink"/>
            <w:noProof/>
          </w:rPr>
          <w:t>Figure 90 Create Spot rate</w:t>
        </w:r>
        <w:r>
          <w:rPr>
            <w:noProof/>
            <w:webHidden/>
          </w:rPr>
          <w:tab/>
        </w:r>
        <w:r>
          <w:rPr>
            <w:noProof/>
            <w:webHidden/>
          </w:rPr>
          <w:fldChar w:fldCharType="begin"/>
        </w:r>
        <w:r>
          <w:rPr>
            <w:noProof/>
            <w:webHidden/>
          </w:rPr>
          <w:instrText xml:space="preserve"> PAGEREF _Toc500933686 \h </w:instrText>
        </w:r>
        <w:r>
          <w:rPr>
            <w:noProof/>
            <w:webHidden/>
          </w:rPr>
        </w:r>
        <w:r>
          <w:rPr>
            <w:noProof/>
            <w:webHidden/>
          </w:rPr>
          <w:fldChar w:fldCharType="separate"/>
        </w:r>
        <w:r>
          <w:rPr>
            <w:noProof/>
            <w:webHidden/>
          </w:rPr>
          <w:t>119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7" w:history="1">
        <w:r w:rsidRPr="00942E79">
          <w:rPr>
            <w:rStyle w:val="Hyperlink"/>
            <w:noProof/>
          </w:rPr>
          <w:t>Figure 91 Approve Spot Rate</w:t>
        </w:r>
        <w:r>
          <w:rPr>
            <w:noProof/>
            <w:webHidden/>
          </w:rPr>
          <w:tab/>
        </w:r>
        <w:r>
          <w:rPr>
            <w:noProof/>
            <w:webHidden/>
          </w:rPr>
          <w:fldChar w:fldCharType="begin"/>
        </w:r>
        <w:r>
          <w:rPr>
            <w:noProof/>
            <w:webHidden/>
          </w:rPr>
          <w:instrText xml:space="preserve"> PAGEREF _Toc500933687 \h </w:instrText>
        </w:r>
        <w:r>
          <w:rPr>
            <w:noProof/>
            <w:webHidden/>
          </w:rPr>
        </w:r>
        <w:r>
          <w:rPr>
            <w:noProof/>
            <w:webHidden/>
          </w:rPr>
          <w:fldChar w:fldCharType="separate"/>
        </w:r>
        <w:r>
          <w:rPr>
            <w:noProof/>
            <w:webHidden/>
          </w:rPr>
          <w:t>122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8" w:history="1">
        <w:r w:rsidRPr="00942E79">
          <w:rPr>
            <w:rStyle w:val="Hyperlink"/>
            <w:noProof/>
          </w:rPr>
          <w:t>Figure 92 Approve screen</w:t>
        </w:r>
        <w:r>
          <w:rPr>
            <w:noProof/>
            <w:webHidden/>
          </w:rPr>
          <w:tab/>
        </w:r>
        <w:r>
          <w:rPr>
            <w:noProof/>
            <w:webHidden/>
          </w:rPr>
          <w:fldChar w:fldCharType="begin"/>
        </w:r>
        <w:r>
          <w:rPr>
            <w:noProof/>
            <w:webHidden/>
          </w:rPr>
          <w:instrText xml:space="preserve"> PAGEREF _Toc500933688 \h </w:instrText>
        </w:r>
        <w:r>
          <w:rPr>
            <w:noProof/>
            <w:webHidden/>
          </w:rPr>
        </w:r>
        <w:r>
          <w:rPr>
            <w:noProof/>
            <w:webHidden/>
          </w:rPr>
          <w:fldChar w:fldCharType="separate"/>
        </w:r>
        <w:r>
          <w:rPr>
            <w:noProof/>
            <w:webHidden/>
          </w:rPr>
          <w:t>123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89" w:history="1">
        <w:r w:rsidRPr="00942E79">
          <w:rPr>
            <w:rStyle w:val="Hyperlink"/>
            <w:noProof/>
          </w:rPr>
          <w:t>Figure 93 Create Campaign rate</w:t>
        </w:r>
        <w:r>
          <w:rPr>
            <w:noProof/>
            <w:webHidden/>
          </w:rPr>
          <w:tab/>
        </w:r>
        <w:r>
          <w:rPr>
            <w:noProof/>
            <w:webHidden/>
          </w:rPr>
          <w:fldChar w:fldCharType="begin"/>
        </w:r>
        <w:r>
          <w:rPr>
            <w:noProof/>
            <w:webHidden/>
          </w:rPr>
          <w:instrText xml:space="preserve"> PAGEREF _Toc500933689 \h </w:instrText>
        </w:r>
        <w:r>
          <w:rPr>
            <w:noProof/>
            <w:webHidden/>
          </w:rPr>
        </w:r>
        <w:r>
          <w:rPr>
            <w:noProof/>
            <w:webHidden/>
          </w:rPr>
          <w:fldChar w:fldCharType="separate"/>
        </w:r>
        <w:r>
          <w:rPr>
            <w:noProof/>
            <w:webHidden/>
          </w:rPr>
          <w:t>124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0" w:history="1">
        <w:r w:rsidRPr="00942E79">
          <w:rPr>
            <w:rStyle w:val="Hyperlink"/>
            <w:noProof/>
          </w:rPr>
          <w:t>Figure 94 Search Rate</w:t>
        </w:r>
        <w:r>
          <w:rPr>
            <w:noProof/>
            <w:webHidden/>
          </w:rPr>
          <w:tab/>
        </w:r>
        <w:r>
          <w:rPr>
            <w:noProof/>
            <w:webHidden/>
          </w:rPr>
          <w:fldChar w:fldCharType="begin"/>
        </w:r>
        <w:r>
          <w:rPr>
            <w:noProof/>
            <w:webHidden/>
          </w:rPr>
          <w:instrText xml:space="preserve"> PAGEREF _Toc500933690 \h </w:instrText>
        </w:r>
        <w:r>
          <w:rPr>
            <w:noProof/>
            <w:webHidden/>
          </w:rPr>
        </w:r>
        <w:r>
          <w:rPr>
            <w:noProof/>
            <w:webHidden/>
          </w:rPr>
          <w:fldChar w:fldCharType="separate"/>
        </w:r>
        <w:r>
          <w:rPr>
            <w:noProof/>
            <w:webHidden/>
          </w:rPr>
          <w:t>125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1" w:history="1">
        <w:r w:rsidRPr="00942E79">
          <w:rPr>
            <w:rStyle w:val="Hyperlink"/>
            <w:noProof/>
          </w:rPr>
          <w:t>Figure 95 Rate Information</w:t>
        </w:r>
        <w:r>
          <w:rPr>
            <w:noProof/>
            <w:webHidden/>
          </w:rPr>
          <w:tab/>
        </w:r>
        <w:r>
          <w:rPr>
            <w:noProof/>
            <w:webHidden/>
          </w:rPr>
          <w:fldChar w:fldCharType="begin"/>
        </w:r>
        <w:r>
          <w:rPr>
            <w:noProof/>
            <w:webHidden/>
          </w:rPr>
          <w:instrText xml:space="preserve"> PAGEREF _Toc500933691 \h </w:instrText>
        </w:r>
        <w:r>
          <w:rPr>
            <w:noProof/>
            <w:webHidden/>
          </w:rPr>
        </w:r>
        <w:r>
          <w:rPr>
            <w:noProof/>
            <w:webHidden/>
          </w:rPr>
          <w:fldChar w:fldCharType="separate"/>
        </w:r>
        <w:r>
          <w:rPr>
            <w:noProof/>
            <w:webHidden/>
          </w:rPr>
          <w:t>126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2" w:history="1">
        <w:r w:rsidRPr="00942E79">
          <w:rPr>
            <w:rStyle w:val="Hyperlink"/>
            <w:noProof/>
          </w:rPr>
          <w:t>Figure 96 Search by Reference</w:t>
        </w:r>
        <w:r>
          <w:rPr>
            <w:noProof/>
            <w:webHidden/>
          </w:rPr>
          <w:tab/>
        </w:r>
        <w:r>
          <w:rPr>
            <w:noProof/>
            <w:webHidden/>
          </w:rPr>
          <w:fldChar w:fldCharType="begin"/>
        </w:r>
        <w:r>
          <w:rPr>
            <w:noProof/>
            <w:webHidden/>
          </w:rPr>
          <w:instrText xml:space="preserve"> PAGEREF _Toc500933692 \h </w:instrText>
        </w:r>
        <w:r>
          <w:rPr>
            <w:noProof/>
            <w:webHidden/>
          </w:rPr>
        </w:r>
        <w:r>
          <w:rPr>
            <w:noProof/>
            <w:webHidden/>
          </w:rPr>
          <w:fldChar w:fldCharType="separate"/>
        </w:r>
        <w:r>
          <w:rPr>
            <w:noProof/>
            <w:webHidden/>
          </w:rPr>
          <w:t>127</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3" w:history="1">
        <w:r w:rsidRPr="00942E79">
          <w:rPr>
            <w:rStyle w:val="Hyperlink"/>
            <w:noProof/>
          </w:rPr>
          <w:t>Figure 97 Rate priority</w:t>
        </w:r>
        <w:r>
          <w:rPr>
            <w:noProof/>
            <w:webHidden/>
          </w:rPr>
          <w:tab/>
        </w:r>
        <w:r>
          <w:rPr>
            <w:noProof/>
            <w:webHidden/>
          </w:rPr>
          <w:fldChar w:fldCharType="begin"/>
        </w:r>
        <w:r>
          <w:rPr>
            <w:noProof/>
            <w:webHidden/>
          </w:rPr>
          <w:instrText xml:space="preserve"> PAGEREF _Toc500933693 \h </w:instrText>
        </w:r>
        <w:r>
          <w:rPr>
            <w:noProof/>
            <w:webHidden/>
          </w:rPr>
        </w:r>
        <w:r>
          <w:rPr>
            <w:noProof/>
            <w:webHidden/>
          </w:rPr>
          <w:fldChar w:fldCharType="separate"/>
        </w:r>
        <w:r>
          <w:rPr>
            <w:noProof/>
            <w:webHidden/>
          </w:rPr>
          <w:t>128</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4" w:history="1">
        <w:r w:rsidRPr="00942E79">
          <w:rPr>
            <w:rStyle w:val="Hyperlink"/>
            <w:noProof/>
          </w:rPr>
          <w:t>Figure 98 Issue AWB Stock</w:t>
        </w:r>
        <w:r>
          <w:rPr>
            <w:noProof/>
            <w:webHidden/>
          </w:rPr>
          <w:tab/>
        </w:r>
        <w:r>
          <w:rPr>
            <w:noProof/>
            <w:webHidden/>
          </w:rPr>
          <w:fldChar w:fldCharType="begin"/>
        </w:r>
        <w:r>
          <w:rPr>
            <w:noProof/>
            <w:webHidden/>
          </w:rPr>
          <w:instrText xml:space="preserve"> PAGEREF _Toc500933694 \h </w:instrText>
        </w:r>
        <w:r>
          <w:rPr>
            <w:noProof/>
            <w:webHidden/>
          </w:rPr>
        </w:r>
        <w:r>
          <w:rPr>
            <w:noProof/>
            <w:webHidden/>
          </w:rPr>
          <w:fldChar w:fldCharType="separate"/>
        </w:r>
        <w:r>
          <w:rPr>
            <w:noProof/>
            <w:webHidden/>
          </w:rPr>
          <w:t>129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5" w:history="1">
        <w:r w:rsidRPr="00942E79">
          <w:rPr>
            <w:rStyle w:val="Hyperlink"/>
            <w:noProof/>
          </w:rPr>
          <w:t>Figure 99 Issue to Forwarder</w:t>
        </w:r>
        <w:r>
          <w:rPr>
            <w:noProof/>
            <w:webHidden/>
          </w:rPr>
          <w:tab/>
        </w:r>
        <w:r>
          <w:rPr>
            <w:noProof/>
            <w:webHidden/>
          </w:rPr>
          <w:fldChar w:fldCharType="begin"/>
        </w:r>
        <w:r>
          <w:rPr>
            <w:noProof/>
            <w:webHidden/>
          </w:rPr>
          <w:instrText xml:space="preserve"> PAGEREF _Toc500933695 \h </w:instrText>
        </w:r>
        <w:r>
          <w:rPr>
            <w:noProof/>
            <w:webHidden/>
          </w:rPr>
        </w:r>
        <w:r>
          <w:rPr>
            <w:noProof/>
            <w:webHidden/>
          </w:rPr>
          <w:fldChar w:fldCharType="separate"/>
        </w:r>
        <w:r>
          <w:rPr>
            <w:noProof/>
            <w:webHidden/>
          </w:rPr>
          <w:t>132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6" w:history="1">
        <w:r w:rsidRPr="00942E79">
          <w:rPr>
            <w:rStyle w:val="Hyperlink"/>
            <w:noProof/>
          </w:rPr>
          <w:t>Figure 100 Issue process</w:t>
        </w:r>
        <w:r>
          <w:rPr>
            <w:noProof/>
            <w:webHidden/>
          </w:rPr>
          <w:tab/>
        </w:r>
        <w:r>
          <w:rPr>
            <w:noProof/>
            <w:webHidden/>
          </w:rPr>
          <w:fldChar w:fldCharType="begin"/>
        </w:r>
        <w:r>
          <w:rPr>
            <w:noProof/>
            <w:webHidden/>
          </w:rPr>
          <w:instrText xml:space="preserve"> PAGEREF _Toc500933696 \h </w:instrText>
        </w:r>
        <w:r>
          <w:rPr>
            <w:noProof/>
            <w:webHidden/>
          </w:rPr>
        </w:r>
        <w:r>
          <w:rPr>
            <w:noProof/>
            <w:webHidden/>
          </w:rPr>
          <w:fldChar w:fldCharType="separate"/>
        </w:r>
        <w:r>
          <w:rPr>
            <w:noProof/>
            <w:webHidden/>
          </w:rPr>
          <w:t>132</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7" w:history="1">
        <w:r w:rsidRPr="00942E79">
          <w:rPr>
            <w:rStyle w:val="Hyperlink"/>
            <w:noProof/>
          </w:rPr>
          <w:t>Figure 101 Return from Agent</w:t>
        </w:r>
        <w:r>
          <w:rPr>
            <w:noProof/>
            <w:webHidden/>
          </w:rPr>
          <w:tab/>
        </w:r>
        <w:r>
          <w:rPr>
            <w:noProof/>
            <w:webHidden/>
          </w:rPr>
          <w:fldChar w:fldCharType="begin"/>
        </w:r>
        <w:r>
          <w:rPr>
            <w:noProof/>
            <w:webHidden/>
          </w:rPr>
          <w:instrText xml:space="preserve"> PAGEREF _Toc500933697 \h </w:instrText>
        </w:r>
        <w:r>
          <w:rPr>
            <w:noProof/>
            <w:webHidden/>
          </w:rPr>
        </w:r>
        <w:r>
          <w:rPr>
            <w:noProof/>
            <w:webHidden/>
          </w:rPr>
          <w:fldChar w:fldCharType="separate"/>
        </w:r>
        <w:r>
          <w:rPr>
            <w:noProof/>
            <w:webHidden/>
          </w:rPr>
          <w:t>134</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8" w:history="1">
        <w:r w:rsidRPr="00942E79">
          <w:rPr>
            <w:rStyle w:val="Hyperlink"/>
            <w:noProof/>
          </w:rPr>
          <w:t>Figure 102 Return Process</w:t>
        </w:r>
        <w:r>
          <w:rPr>
            <w:noProof/>
            <w:webHidden/>
          </w:rPr>
          <w:tab/>
        </w:r>
        <w:r>
          <w:rPr>
            <w:noProof/>
            <w:webHidden/>
          </w:rPr>
          <w:fldChar w:fldCharType="begin"/>
        </w:r>
        <w:r>
          <w:rPr>
            <w:noProof/>
            <w:webHidden/>
          </w:rPr>
          <w:instrText xml:space="preserve"> PAGEREF _Toc500933698 \h </w:instrText>
        </w:r>
        <w:r>
          <w:rPr>
            <w:noProof/>
            <w:webHidden/>
          </w:rPr>
        </w:r>
        <w:r>
          <w:rPr>
            <w:noProof/>
            <w:webHidden/>
          </w:rPr>
          <w:fldChar w:fldCharType="separate"/>
        </w:r>
        <w:r>
          <w:rPr>
            <w:noProof/>
            <w:webHidden/>
          </w:rPr>
          <w:t>135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699" w:history="1">
        <w:r w:rsidRPr="00942E79">
          <w:rPr>
            <w:rStyle w:val="Hyperlink"/>
            <w:noProof/>
          </w:rPr>
          <w:t>Figure 103 Return process</w:t>
        </w:r>
        <w:r>
          <w:rPr>
            <w:noProof/>
            <w:webHidden/>
          </w:rPr>
          <w:tab/>
        </w:r>
        <w:r>
          <w:rPr>
            <w:noProof/>
            <w:webHidden/>
          </w:rPr>
          <w:fldChar w:fldCharType="begin"/>
        </w:r>
        <w:r>
          <w:rPr>
            <w:noProof/>
            <w:webHidden/>
          </w:rPr>
          <w:instrText xml:space="preserve"> PAGEREF _Toc500933699 \h </w:instrText>
        </w:r>
        <w:r>
          <w:rPr>
            <w:noProof/>
            <w:webHidden/>
          </w:rPr>
        </w:r>
        <w:r>
          <w:rPr>
            <w:noProof/>
            <w:webHidden/>
          </w:rPr>
          <w:fldChar w:fldCharType="separate"/>
        </w:r>
        <w:r>
          <w:rPr>
            <w:noProof/>
            <w:webHidden/>
          </w:rPr>
          <w:t>135</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0" w:history="1">
        <w:r w:rsidRPr="00942E79">
          <w:rPr>
            <w:rStyle w:val="Hyperlink"/>
            <w:noProof/>
          </w:rPr>
          <w:t>Figure 104 Returned to Office</w:t>
        </w:r>
        <w:r>
          <w:rPr>
            <w:noProof/>
            <w:webHidden/>
          </w:rPr>
          <w:tab/>
        </w:r>
        <w:r>
          <w:rPr>
            <w:noProof/>
            <w:webHidden/>
          </w:rPr>
          <w:fldChar w:fldCharType="begin"/>
        </w:r>
        <w:r>
          <w:rPr>
            <w:noProof/>
            <w:webHidden/>
          </w:rPr>
          <w:instrText xml:space="preserve"> PAGEREF _Toc500933700 \h </w:instrText>
        </w:r>
        <w:r>
          <w:rPr>
            <w:noProof/>
            <w:webHidden/>
          </w:rPr>
        </w:r>
        <w:r>
          <w:rPr>
            <w:noProof/>
            <w:webHidden/>
          </w:rPr>
          <w:fldChar w:fldCharType="separate"/>
        </w:r>
        <w:r>
          <w:rPr>
            <w:noProof/>
            <w:webHidden/>
          </w:rPr>
          <w:t>136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1" w:history="1">
        <w:r w:rsidRPr="00942E79">
          <w:rPr>
            <w:rStyle w:val="Hyperlink"/>
            <w:noProof/>
          </w:rPr>
          <w:t>Figure 105 Office Stock</w:t>
        </w:r>
        <w:r>
          <w:rPr>
            <w:noProof/>
            <w:webHidden/>
          </w:rPr>
          <w:tab/>
        </w:r>
        <w:r>
          <w:rPr>
            <w:noProof/>
            <w:webHidden/>
          </w:rPr>
          <w:fldChar w:fldCharType="begin"/>
        </w:r>
        <w:r>
          <w:rPr>
            <w:noProof/>
            <w:webHidden/>
          </w:rPr>
          <w:instrText xml:space="preserve"> PAGEREF _Toc500933701 \h </w:instrText>
        </w:r>
        <w:r>
          <w:rPr>
            <w:noProof/>
            <w:webHidden/>
          </w:rPr>
        </w:r>
        <w:r>
          <w:rPr>
            <w:noProof/>
            <w:webHidden/>
          </w:rPr>
          <w:fldChar w:fldCharType="separate"/>
        </w:r>
        <w:r>
          <w:rPr>
            <w:noProof/>
            <w:webHidden/>
          </w:rPr>
          <w:t>136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2" w:history="1">
        <w:r w:rsidRPr="00942E79">
          <w:rPr>
            <w:rStyle w:val="Hyperlink"/>
            <w:noProof/>
          </w:rPr>
          <w:t>Figure 106 Blacklist AWB</w:t>
        </w:r>
        <w:r>
          <w:rPr>
            <w:noProof/>
            <w:webHidden/>
          </w:rPr>
          <w:tab/>
        </w:r>
        <w:r>
          <w:rPr>
            <w:noProof/>
            <w:webHidden/>
          </w:rPr>
          <w:fldChar w:fldCharType="begin"/>
        </w:r>
        <w:r>
          <w:rPr>
            <w:noProof/>
            <w:webHidden/>
          </w:rPr>
          <w:instrText xml:space="preserve"> PAGEREF _Toc500933702 \h </w:instrText>
        </w:r>
        <w:r>
          <w:rPr>
            <w:noProof/>
            <w:webHidden/>
          </w:rPr>
        </w:r>
        <w:r>
          <w:rPr>
            <w:noProof/>
            <w:webHidden/>
          </w:rPr>
          <w:fldChar w:fldCharType="separate"/>
        </w:r>
        <w:r>
          <w:rPr>
            <w:noProof/>
            <w:webHidden/>
          </w:rPr>
          <w:t>136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3" w:history="1">
        <w:r w:rsidRPr="00942E79">
          <w:rPr>
            <w:rStyle w:val="Hyperlink"/>
            <w:noProof/>
          </w:rPr>
          <w:t>Figure 107 AWB stock Report</w:t>
        </w:r>
        <w:r>
          <w:rPr>
            <w:noProof/>
            <w:webHidden/>
          </w:rPr>
          <w:tab/>
        </w:r>
        <w:r>
          <w:rPr>
            <w:noProof/>
            <w:webHidden/>
          </w:rPr>
          <w:fldChar w:fldCharType="begin"/>
        </w:r>
        <w:r>
          <w:rPr>
            <w:noProof/>
            <w:webHidden/>
          </w:rPr>
          <w:instrText xml:space="preserve"> PAGEREF _Toc500933703 \h </w:instrText>
        </w:r>
        <w:r>
          <w:rPr>
            <w:noProof/>
            <w:webHidden/>
          </w:rPr>
        </w:r>
        <w:r>
          <w:rPr>
            <w:noProof/>
            <w:webHidden/>
          </w:rPr>
          <w:fldChar w:fldCharType="separate"/>
        </w:r>
        <w:r>
          <w:rPr>
            <w:noProof/>
            <w:webHidden/>
          </w:rPr>
          <w:t>138</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4" w:history="1">
        <w:r w:rsidRPr="00942E79">
          <w:rPr>
            <w:rStyle w:val="Hyperlink"/>
            <w:noProof/>
          </w:rPr>
          <w:t>Figure 108 Detail report</w:t>
        </w:r>
        <w:r>
          <w:rPr>
            <w:noProof/>
            <w:webHidden/>
          </w:rPr>
          <w:tab/>
        </w:r>
        <w:r>
          <w:rPr>
            <w:noProof/>
            <w:webHidden/>
          </w:rPr>
          <w:fldChar w:fldCharType="begin"/>
        </w:r>
        <w:r>
          <w:rPr>
            <w:noProof/>
            <w:webHidden/>
          </w:rPr>
          <w:instrText xml:space="preserve"> PAGEREF _Toc500933704 \h </w:instrText>
        </w:r>
        <w:r>
          <w:rPr>
            <w:noProof/>
            <w:webHidden/>
          </w:rPr>
        </w:r>
        <w:r>
          <w:rPr>
            <w:noProof/>
            <w:webHidden/>
          </w:rPr>
          <w:fldChar w:fldCharType="separate"/>
        </w:r>
        <w:r>
          <w:rPr>
            <w:noProof/>
            <w:webHidden/>
          </w:rPr>
          <w:t>139</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5" w:history="1">
        <w:r w:rsidRPr="00942E79">
          <w:rPr>
            <w:rStyle w:val="Hyperlink"/>
            <w:noProof/>
          </w:rPr>
          <w:t>Figure 109 Backlist Report</w:t>
        </w:r>
        <w:r>
          <w:rPr>
            <w:noProof/>
            <w:webHidden/>
          </w:rPr>
          <w:tab/>
        </w:r>
        <w:r>
          <w:rPr>
            <w:noProof/>
            <w:webHidden/>
          </w:rPr>
          <w:fldChar w:fldCharType="begin"/>
        </w:r>
        <w:r>
          <w:rPr>
            <w:noProof/>
            <w:webHidden/>
          </w:rPr>
          <w:instrText xml:space="preserve"> PAGEREF _Toc500933705 \h </w:instrText>
        </w:r>
        <w:r>
          <w:rPr>
            <w:noProof/>
            <w:webHidden/>
          </w:rPr>
        </w:r>
        <w:r>
          <w:rPr>
            <w:noProof/>
            <w:webHidden/>
          </w:rPr>
          <w:fldChar w:fldCharType="separate"/>
        </w:r>
        <w:r>
          <w:rPr>
            <w:noProof/>
            <w:webHidden/>
          </w:rPr>
          <w:t>140</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6" w:history="1">
        <w:r w:rsidRPr="00942E79">
          <w:rPr>
            <w:rStyle w:val="Hyperlink"/>
            <w:noProof/>
          </w:rPr>
          <w:t>Figure 110 Space control Search</w:t>
        </w:r>
        <w:r>
          <w:rPr>
            <w:noProof/>
            <w:webHidden/>
          </w:rPr>
          <w:tab/>
        </w:r>
        <w:r>
          <w:rPr>
            <w:noProof/>
            <w:webHidden/>
          </w:rPr>
          <w:fldChar w:fldCharType="begin"/>
        </w:r>
        <w:r>
          <w:rPr>
            <w:noProof/>
            <w:webHidden/>
          </w:rPr>
          <w:instrText xml:space="preserve"> PAGEREF _Toc500933706 \h </w:instrText>
        </w:r>
        <w:r>
          <w:rPr>
            <w:noProof/>
            <w:webHidden/>
          </w:rPr>
        </w:r>
        <w:r>
          <w:rPr>
            <w:noProof/>
            <w:webHidden/>
          </w:rPr>
          <w:fldChar w:fldCharType="separate"/>
        </w:r>
        <w:r>
          <w:rPr>
            <w:noProof/>
            <w:webHidden/>
          </w:rPr>
          <w:t>141</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7" w:history="1">
        <w:r w:rsidRPr="00942E79">
          <w:rPr>
            <w:rStyle w:val="Hyperlink"/>
            <w:noProof/>
          </w:rPr>
          <w:t>Figure 111 Space control Flight Search Details</w:t>
        </w:r>
        <w:r>
          <w:rPr>
            <w:noProof/>
            <w:webHidden/>
          </w:rPr>
          <w:tab/>
        </w:r>
        <w:r>
          <w:rPr>
            <w:noProof/>
            <w:webHidden/>
          </w:rPr>
          <w:fldChar w:fldCharType="begin"/>
        </w:r>
        <w:r>
          <w:rPr>
            <w:noProof/>
            <w:webHidden/>
          </w:rPr>
          <w:instrText xml:space="preserve"> PAGEREF _Toc500933707 \h </w:instrText>
        </w:r>
        <w:r>
          <w:rPr>
            <w:noProof/>
            <w:webHidden/>
          </w:rPr>
        </w:r>
        <w:r>
          <w:rPr>
            <w:noProof/>
            <w:webHidden/>
          </w:rPr>
          <w:fldChar w:fldCharType="separate"/>
        </w:r>
        <w:r>
          <w:rPr>
            <w:noProof/>
            <w:webHidden/>
          </w:rPr>
          <w:t>147</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8" w:history="1">
        <w:r w:rsidRPr="00942E79">
          <w:rPr>
            <w:rStyle w:val="Hyperlink"/>
            <w:noProof/>
          </w:rPr>
          <w:t>Figure 112 Re plan</w:t>
        </w:r>
        <w:r>
          <w:rPr>
            <w:noProof/>
            <w:webHidden/>
          </w:rPr>
          <w:tab/>
        </w:r>
        <w:r>
          <w:rPr>
            <w:noProof/>
            <w:webHidden/>
          </w:rPr>
          <w:fldChar w:fldCharType="begin"/>
        </w:r>
        <w:r>
          <w:rPr>
            <w:noProof/>
            <w:webHidden/>
          </w:rPr>
          <w:instrText xml:space="preserve"> PAGEREF _Toc500933708 \h </w:instrText>
        </w:r>
        <w:r>
          <w:rPr>
            <w:noProof/>
            <w:webHidden/>
          </w:rPr>
        </w:r>
        <w:r>
          <w:rPr>
            <w:noProof/>
            <w:webHidden/>
          </w:rPr>
          <w:fldChar w:fldCharType="separate"/>
        </w:r>
        <w:r>
          <w:rPr>
            <w:noProof/>
            <w:webHidden/>
          </w:rPr>
          <w:t>153</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09" w:history="1">
        <w:r w:rsidRPr="00942E79">
          <w:rPr>
            <w:rStyle w:val="Hyperlink"/>
            <w:noProof/>
          </w:rPr>
          <w:t>Figure 113 Embargo</w:t>
        </w:r>
        <w:r>
          <w:rPr>
            <w:noProof/>
            <w:webHidden/>
          </w:rPr>
          <w:tab/>
        </w:r>
        <w:r>
          <w:rPr>
            <w:noProof/>
            <w:webHidden/>
          </w:rPr>
          <w:fldChar w:fldCharType="begin"/>
        </w:r>
        <w:r>
          <w:rPr>
            <w:noProof/>
            <w:webHidden/>
          </w:rPr>
          <w:instrText xml:space="preserve"> PAGEREF _Toc500933709 \h </w:instrText>
        </w:r>
        <w:r>
          <w:rPr>
            <w:noProof/>
            <w:webHidden/>
          </w:rPr>
        </w:r>
        <w:r>
          <w:rPr>
            <w:noProof/>
            <w:webHidden/>
          </w:rPr>
          <w:fldChar w:fldCharType="separate"/>
        </w:r>
        <w:r>
          <w:rPr>
            <w:noProof/>
            <w:webHidden/>
          </w:rPr>
          <w:t>156</w:t>
        </w:r>
        <w:r>
          <w:rPr>
            <w:noProof/>
            <w:webHidden/>
          </w:rPr>
          <w:fldChar w:fldCharType="end"/>
        </w:r>
      </w:hyperlink>
    </w:p>
    <w:p w:rsidR="00B0531D" w:rsidRDefault="00B0531D">
      <w:pPr>
        <w:pStyle w:val="TableofFigures"/>
        <w:tabs>
          <w:tab w:val="right" w:leader="dot" w:pos="9350"/>
        </w:tabs>
        <w:rPr>
          <w:rFonts w:asciiTheme="minorHAnsi" w:eastAsiaTheme="minorEastAsia" w:hAnsiTheme="minorHAnsi" w:cstheme="minorBidi"/>
          <w:noProof/>
          <w:sz w:val="22"/>
          <w:szCs w:val="22"/>
          <w:lang w:val="en-IN" w:eastAsia="en-IN"/>
        </w:rPr>
      </w:pPr>
      <w:hyperlink w:anchor="_Toc500933710" w:history="1">
        <w:r w:rsidRPr="00942E79">
          <w:rPr>
            <w:rStyle w:val="Hyperlink"/>
            <w:noProof/>
          </w:rPr>
          <w:t>Figure 114 New Embargo</w:t>
        </w:r>
        <w:r>
          <w:rPr>
            <w:noProof/>
            <w:webHidden/>
          </w:rPr>
          <w:tab/>
        </w:r>
        <w:r>
          <w:rPr>
            <w:noProof/>
            <w:webHidden/>
          </w:rPr>
          <w:fldChar w:fldCharType="begin"/>
        </w:r>
        <w:r>
          <w:rPr>
            <w:noProof/>
            <w:webHidden/>
          </w:rPr>
          <w:instrText xml:space="preserve"> PAGEREF _Toc500933710 \h </w:instrText>
        </w:r>
        <w:r>
          <w:rPr>
            <w:noProof/>
            <w:webHidden/>
          </w:rPr>
        </w:r>
        <w:r>
          <w:rPr>
            <w:noProof/>
            <w:webHidden/>
          </w:rPr>
          <w:fldChar w:fldCharType="separate"/>
        </w:r>
        <w:r>
          <w:rPr>
            <w:noProof/>
            <w:webHidden/>
          </w:rPr>
          <w:t>161</w:t>
        </w:r>
        <w:r>
          <w:rPr>
            <w:noProof/>
            <w:webHidden/>
          </w:rPr>
          <w:fldChar w:fldCharType="end"/>
        </w:r>
      </w:hyperlink>
    </w:p>
    <w:p w:rsidR="00EB2BBE" w:rsidRPr="00C506CD" w:rsidRDefault="00AD418F" w:rsidP="00EB2BBE">
      <w:pPr>
        <w:keepNext/>
        <w:spacing w:before="360" w:after="180" w:line="280" w:lineRule="atLeast"/>
        <w:rPr>
          <w:rFonts w:ascii="AR CENA" w:eastAsia="Times New Roman" w:hAnsi="AR CENA"/>
          <w:b/>
          <w:sz w:val="28"/>
        </w:rPr>
      </w:pPr>
      <w:r w:rsidRPr="00C506CD">
        <w:rPr>
          <w:rFonts w:ascii="AR CENA" w:eastAsia="Times New Roman" w:hAnsi="AR CENA"/>
          <w:b/>
          <w:sz w:val="28"/>
        </w:rPr>
        <w:fldChar w:fldCharType="end"/>
      </w:r>
    </w:p>
    <w:p w:rsidR="00EB2BBE" w:rsidRPr="00C506CD" w:rsidRDefault="00EB2BBE" w:rsidP="00EB2BBE">
      <w:pPr>
        <w:spacing w:after="180" w:line="220" w:lineRule="atLeast"/>
        <w:ind w:right="720"/>
        <w:rPr>
          <w:rFonts w:ascii="AR CENA" w:eastAsia="Times New Roman" w:hAnsi="AR CENA"/>
        </w:rPr>
      </w:pPr>
    </w:p>
    <w:p w:rsidR="004432DE" w:rsidRPr="00C506CD" w:rsidRDefault="004432DE" w:rsidP="00EB2BBE">
      <w:pPr>
        <w:spacing w:after="180" w:line="220" w:lineRule="atLeast"/>
        <w:ind w:right="720"/>
        <w:rPr>
          <w:rFonts w:ascii="AR CENA" w:eastAsia="Times New Roman" w:hAnsi="AR CENA"/>
        </w:rPr>
      </w:pPr>
    </w:p>
    <w:p w:rsidR="006B3F8F" w:rsidRPr="00C506CD" w:rsidRDefault="006B3F8F">
      <w:pPr>
        <w:spacing w:after="0" w:line="240" w:lineRule="auto"/>
        <w:rPr>
          <w:rFonts w:ascii="AR CENA" w:eastAsia="Times New Roman" w:hAnsi="AR CENA"/>
        </w:rPr>
      </w:pPr>
      <w:r w:rsidRPr="00C506CD">
        <w:rPr>
          <w:rFonts w:ascii="AR CENA" w:eastAsia="Times New Roman" w:hAnsi="AR CENA"/>
        </w:rPr>
        <w:br w:type="page"/>
      </w:r>
    </w:p>
    <w:p w:rsidR="004432DE" w:rsidRPr="00C506CD" w:rsidRDefault="004432DE" w:rsidP="00EB2BBE">
      <w:pPr>
        <w:spacing w:after="180" w:line="220" w:lineRule="atLeast"/>
        <w:ind w:right="720"/>
        <w:rPr>
          <w:rFonts w:ascii="AR CENA" w:eastAsia="Times New Roman" w:hAnsi="AR CENA"/>
        </w:rPr>
      </w:pPr>
    </w:p>
    <w:p w:rsidR="00505266" w:rsidRPr="00C506CD" w:rsidRDefault="00505266" w:rsidP="00EC3142">
      <w:pPr>
        <w:pStyle w:val="Heading1"/>
        <w:rPr>
          <w:rFonts w:ascii="AR CENA" w:hAnsi="AR CENA"/>
        </w:rPr>
      </w:pPr>
      <w:bookmarkStart w:id="1" w:name="_Toc500933530"/>
      <w:r w:rsidRPr="00C506CD">
        <w:rPr>
          <w:rFonts w:ascii="AR CENA" w:hAnsi="AR CENA"/>
        </w:rPr>
        <w:t>Introduction:</w:t>
      </w:r>
      <w:bookmarkStart w:id="2" w:name="_Toc384135491"/>
      <w:bookmarkEnd w:id="1"/>
      <w:bookmarkEnd w:id="2"/>
    </w:p>
    <w:p w:rsidR="00694483" w:rsidRPr="00C506CD" w:rsidRDefault="00694483" w:rsidP="00694483">
      <w:pPr>
        <w:pStyle w:val="NoSpacing"/>
        <w:rPr>
          <w:rFonts w:ascii="AR CENA" w:hAnsi="AR CENA"/>
        </w:rPr>
      </w:pPr>
      <w:r w:rsidRPr="00C506CD">
        <w:rPr>
          <w:rFonts w:ascii="AR CENA" w:hAnsi="AR CENA"/>
        </w:rPr>
        <w:t xml:space="preserve">The purpose of this document is to provide the complete </w:t>
      </w:r>
      <w:r w:rsidR="00D43621" w:rsidRPr="00C506CD">
        <w:rPr>
          <w:rFonts w:ascii="AR CENA" w:hAnsi="AR CENA"/>
        </w:rPr>
        <w:t xml:space="preserve">Process </w:t>
      </w:r>
      <w:r w:rsidR="00EE0E4C">
        <w:rPr>
          <w:rFonts w:ascii="AR CENA" w:hAnsi="AR CENA"/>
        </w:rPr>
        <w:t xml:space="preserve">of Reservation workflow </w:t>
      </w:r>
      <w:r w:rsidR="00EE0E4C" w:rsidRPr="00C506CD">
        <w:rPr>
          <w:rFonts w:ascii="AR CENA" w:hAnsi="AR CENA"/>
        </w:rPr>
        <w:t>to</w:t>
      </w:r>
      <w:r w:rsidR="00EE0E4C">
        <w:rPr>
          <w:rFonts w:ascii="AR CENA" w:hAnsi="AR CENA"/>
        </w:rPr>
        <w:t xml:space="preserve"> the user of </w:t>
      </w:r>
      <w:r w:rsidR="00D43621" w:rsidRPr="00C506CD">
        <w:rPr>
          <w:rFonts w:ascii="AR CENA" w:hAnsi="AR CENA"/>
        </w:rPr>
        <w:t xml:space="preserve"> ICMS application.</w:t>
      </w:r>
    </w:p>
    <w:p w:rsidR="00D43621" w:rsidRPr="00C506CD" w:rsidRDefault="00D43621" w:rsidP="00694483">
      <w:pPr>
        <w:pStyle w:val="NoSpacing"/>
        <w:rPr>
          <w:rFonts w:ascii="AR CENA" w:hAnsi="AR CENA"/>
        </w:rPr>
      </w:pPr>
    </w:p>
    <w:p w:rsidR="00694483" w:rsidRPr="00C506CD" w:rsidRDefault="00694483" w:rsidP="00694483">
      <w:pPr>
        <w:pStyle w:val="NoSpacing"/>
        <w:rPr>
          <w:rFonts w:ascii="AR CENA" w:hAnsi="AR CENA"/>
        </w:rPr>
      </w:pPr>
    </w:p>
    <w:p w:rsidR="00694483" w:rsidRDefault="003C414C" w:rsidP="00C506CD">
      <w:pPr>
        <w:pStyle w:val="Heading2"/>
        <w:rPr>
          <w:rFonts w:ascii="AR CENA" w:hAnsi="AR CENA"/>
          <w:b w:val="0"/>
          <w:i w:val="0"/>
        </w:rPr>
      </w:pPr>
      <w:bookmarkStart w:id="3" w:name="_Toc500933531"/>
      <w:r>
        <w:rPr>
          <w:rFonts w:ascii="AR CENA" w:hAnsi="AR CENA"/>
          <w:b w:val="0"/>
          <w:i w:val="0"/>
        </w:rPr>
        <w:t xml:space="preserve">Cargo </w:t>
      </w:r>
      <w:r w:rsidR="009C4C5C">
        <w:rPr>
          <w:rFonts w:ascii="AR CENA" w:hAnsi="AR CENA"/>
          <w:b w:val="0"/>
          <w:i w:val="0"/>
        </w:rPr>
        <w:t>Reservation</w:t>
      </w:r>
      <w:bookmarkEnd w:id="3"/>
      <w:r w:rsidR="009C4C5C">
        <w:rPr>
          <w:rFonts w:ascii="AR CENA" w:hAnsi="AR CENA"/>
          <w:b w:val="0"/>
          <w:i w:val="0"/>
        </w:rPr>
        <w:t xml:space="preserve"> </w:t>
      </w:r>
    </w:p>
    <w:p w:rsidR="0060356E" w:rsidRDefault="0006695A" w:rsidP="0060356E">
      <w:pPr>
        <w:rPr>
          <w:rFonts w:ascii="AR CENA" w:hAnsi="AR CENA"/>
        </w:rPr>
      </w:pPr>
      <w:r w:rsidRPr="0006695A">
        <w:rPr>
          <w:rFonts w:ascii="AR CENA" w:hAnsi="AR CENA"/>
        </w:rPr>
        <w:t>This module</w:t>
      </w:r>
      <w:r w:rsidR="00A621FF">
        <w:rPr>
          <w:rFonts w:ascii="AR CENA" w:hAnsi="AR CENA"/>
        </w:rPr>
        <w:t xml:space="preserve"> used to Book the shipment considering various criteria and the execution of the </w:t>
      </w:r>
      <w:r w:rsidR="00D841F0">
        <w:rPr>
          <w:rFonts w:ascii="AR CENA" w:hAnsi="AR CENA"/>
        </w:rPr>
        <w:t>shipment,</w:t>
      </w:r>
      <w:r w:rsidR="00A621FF">
        <w:rPr>
          <w:rFonts w:ascii="AR CENA" w:hAnsi="AR CENA"/>
        </w:rPr>
        <w:t xml:space="preserve"> shipment could be cargo, courier or mail </w:t>
      </w:r>
      <w:r w:rsidR="00D841F0">
        <w:rPr>
          <w:rFonts w:ascii="AR CENA" w:hAnsi="AR CENA"/>
        </w:rPr>
        <w:t xml:space="preserve">, User first need to log into the system with authorized user ID and password </w:t>
      </w:r>
    </w:p>
    <w:p w:rsidR="00421B4D" w:rsidRDefault="00421B4D" w:rsidP="00421B4D">
      <w:pPr>
        <w:keepNext/>
      </w:pPr>
      <w:r>
        <w:rPr>
          <w:rFonts w:ascii="AR CENA" w:hAnsi="AR CENA"/>
          <w:noProof/>
          <w:lang w:val="en-IN" w:eastAsia="en-IN"/>
        </w:rPr>
        <w:drawing>
          <wp:inline distT="0" distB="0" distL="0" distR="0" wp14:anchorId="5F6DB1E6" wp14:editId="0E4EBCF8">
            <wp:extent cx="5943600" cy="3234905"/>
            <wp:effectExtent l="19050" t="19050" r="19050" b="22860"/>
            <wp:docPr id="51" name="Picture 51" descr="C:\Users\Pradip\Desktop\screen\lo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dip\Desktop\screen\log 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34905"/>
                    </a:xfrm>
                    <a:prstGeom prst="rect">
                      <a:avLst/>
                    </a:prstGeom>
                    <a:noFill/>
                    <a:ln>
                      <a:solidFill>
                        <a:schemeClr val="accent1"/>
                      </a:solidFill>
                    </a:ln>
                  </pic:spPr>
                </pic:pic>
              </a:graphicData>
            </a:graphic>
          </wp:inline>
        </w:drawing>
      </w:r>
    </w:p>
    <w:p w:rsidR="00D841F0" w:rsidRDefault="00421B4D" w:rsidP="00421B4D">
      <w:pPr>
        <w:pStyle w:val="Caption"/>
        <w:jc w:val="center"/>
      </w:pPr>
      <w:bookmarkStart w:id="4" w:name="_Toc500933593"/>
      <w:r>
        <w:t xml:space="preserve">Figure </w:t>
      </w:r>
      <w:fldSimple w:instr=" SEQ Figure \* ARABIC ">
        <w:r w:rsidR="003E0BCF">
          <w:rPr>
            <w:noProof/>
          </w:rPr>
          <w:t>1</w:t>
        </w:r>
      </w:fldSimple>
      <w:r>
        <w:t xml:space="preserve"> Log in</w:t>
      </w:r>
      <w:bookmarkEnd w:id="4"/>
    </w:p>
    <w:p w:rsidR="00421B4D" w:rsidRPr="00035F80" w:rsidRDefault="00035F80" w:rsidP="00421B4D">
      <w:pPr>
        <w:rPr>
          <w:rFonts w:ascii="AR CENA" w:hAnsi="AR CENA"/>
        </w:rPr>
      </w:pPr>
      <w:r w:rsidRPr="00035F80">
        <w:rPr>
          <w:rFonts w:ascii="AR CENA" w:hAnsi="AR CENA"/>
        </w:rPr>
        <w:t xml:space="preserve">User need to type the User ID and password and need to click the Log in Tab to open the main reservation page </w:t>
      </w:r>
    </w:p>
    <w:p w:rsidR="004546D2" w:rsidRDefault="004546D2" w:rsidP="00421B4D">
      <w:pPr>
        <w:rPr>
          <w:rFonts w:ascii="AR CENA" w:hAnsi="AR CENA"/>
        </w:rPr>
      </w:pPr>
    </w:p>
    <w:p w:rsidR="004546D2" w:rsidRDefault="004546D2" w:rsidP="00421B4D">
      <w:pPr>
        <w:rPr>
          <w:rFonts w:ascii="AR CENA" w:hAnsi="AR CENA"/>
        </w:rPr>
      </w:pPr>
    </w:p>
    <w:p w:rsidR="004546D2" w:rsidRDefault="004546D2" w:rsidP="00421B4D">
      <w:pPr>
        <w:rPr>
          <w:rFonts w:ascii="AR CENA" w:hAnsi="AR CENA"/>
        </w:rPr>
      </w:pPr>
    </w:p>
    <w:p w:rsidR="004546D2" w:rsidRDefault="004546D2" w:rsidP="00421B4D">
      <w:pPr>
        <w:rPr>
          <w:rFonts w:ascii="AR CENA" w:hAnsi="AR CENA"/>
        </w:rPr>
      </w:pPr>
    </w:p>
    <w:p w:rsidR="004546D2" w:rsidRDefault="004546D2" w:rsidP="00421B4D">
      <w:pPr>
        <w:rPr>
          <w:rFonts w:ascii="AR CENA" w:hAnsi="AR CENA"/>
        </w:rPr>
      </w:pPr>
    </w:p>
    <w:p w:rsidR="00B6726D" w:rsidRDefault="00B6726D" w:rsidP="00421B4D">
      <w:pPr>
        <w:rPr>
          <w:rFonts w:ascii="AR CENA" w:hAnsi="AR CENA"/>
        </w:rPr>
      </w:pPr>
    </w:p>
    <w:p w:rsidR="00035F80" w:rsidRPr="004546D2" w:rsidRDefault="004546D2" w:rsidP="00421B4D">
      <w:pPr>
        <w:rPr>
          <w:rFonts w:ascii="AR CENA" w:hAnsi="AR CENA"/>
        </w:rPr>
      </w:pPr>
      <w:r w:rsidRPr="004546D2">
        <w:rPr>
          <w:rFonts w:ascii="AR CENA" w:hAnsi="AR CENA"/>
        </w:rPr>
        <w:lastRenderedPageBreak/>
        <w:t xml:space="preserve">To Process the Reservation and </w:t>
      </w:r>
      <w:r w:rsidR="001F596A" w:rsidRPr="004546D2">
        <w:rPr>
          <w:rFonts w:ascii="AR CENA" w:hAnsi="AR CENA"/>
        </w:rPr>
        <w:t>Booking,</w:t>
      </w:r>
      <w:r w:rsidRPr="004546D2">
        <w:rPr>
          <w:rFonts w:ascii="AR CENA" w:hAnsi="AR CENA"/>
        </w:rPr>
        <w:t xml:space="preserve"> User need to navigate as bellow </w:t>
      </w:r>
    </w:p>
    <w:p w:rsidR="007F7DCE" w:rsidRDefault="003053D0" w:rsidP="0060356E">
      <w:pPr>
        <w:rPr>
          <w:rFonts w:ascii="AR CENA" w:hAnsi="AR CENA"/>
        </w:rPr>
      </w:pPr>
      <w:r>
        <w:rPr>
          <w:rFonts w:ascii="AR CENA" w:hAnsi="AR CENA"/>
        </w:rPr>
        <w:t>Navigati</w:t>
      </w:r>
      <w:r w:rsidR="004176C9">
        <w:rPr>
          <w:rFonts w:ascii="AR CENA" w:hAnsi="AR CENA"/>
        </w:rPr>
        <w:t>on-Click R</w:t>
      </w:r>
      <w:r w:rsidR="001674E6">
        <w:rPr>
          <w:rFonts w:ascii="AR CENA" w:hAnsi="AR CENA"/>
        </w:rPr>
        <w:t xml:space="preserve">eservation&gt;Cargo </w:t>
      </w:r>
      <w:r w:rsidR="0084780E">
        <w:rPr>
          <w:rFonts w:ascii="AR CENA" w:hAnsi="AR CENA"/>
        </w:rPr>
        <w:t xml:space="preserve">Booking </w:t>
      </w:r>
    </w:p>
    <w:p w:rsidR="00CB48A9" w:rsidRDefault="00733AD8" w:rsidP="00CB48A9">
      <w:pPr>
        <w:keepNext/>
      </w:pPr>
      <w:r>
        <w:rPr>
          <w:rFonts w:ascii="AR CENA" w:hAnsi="AR CENA"/>
          <w:noProof/>
          <w:lang w:val="en-IN" w:eastAsia="en-IN"/>
        </w:rPr>
        <mc:AlternateContent>
          <mc:Choice Requires="wps">
            <w:drawing>
              <wp:anchor distT="0" distB="0" distL="114300" distR="114300" simplePos="0" relativeHeight="251665408" behindDoc="0" locked="0" layoutInCell="1" allowOverlap="1" wp14:anchorId="4249E3FC" wp14:editId="27BC12BD">
                <wp:simplePos x="0" y="0"/>
                <wp:positionH relativeFrom="column">
                  <wp:posOffset>844814</wp:posOffset>
                </wp:positionH>
                <wp:positionV relativeFrom="paragraph">
                  <wp:posOffset>133985</wp:posOffset>
                </wp:positionV>
                <wp:extent cx="362309" cy="103517"/>
                <wp:effectExtent l="0" t="0" r="19050" b="10795"/>
                <wp:wrapNone/>
                <wp:docPr id="23" name="Rectangle 23"/>
                <wp:cNvGraphicFramePr/>
                <a:graphic xmlns:a="http://schemas.openxmlformats.org/drawingml/2006/main">
                  <a:graphicData uri="http://schemas.microsoft.com/office/word/2010/wordprocessingShape">
                    <wps:wsp>
                      <wps:cNvSpPr/>
                      <wps:spPr>
                        <a:xfrm>
                          <a:off x="0" y="0"/>
                          <a:ext cx="362309" cy="10351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66.5pt;margin-top:10.55pt;width:28.55pt;height:8.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" filled="f" strokecolor="#243f60 [1604]" strokeweight="2pt"/>
            </w:pict>
          </mc:Fallback>
        </mc:AlternateContent>
      </w:r>
      <w:r w:rsidR="00642FB3">
        <w:rPr>
          <w:rFonts w:ascii="AR CENA" w:hAnsi="AR CENA"/>
          <w:noProof/>
          <w:lang w:val="en-IN" w:eastAsia="en-IN"/>
        </w:rPr>
        <mc:AlternateContent>
          <mc:Choice Requires="wps">
            <w:drawing>
              <wp:anchor distT="0" distB="0" distL="114300" distR="114300" simplePos="0" relativeHeight="251664384" behindDoc="0" locked="0" layoutInCell="1" allowOverlap="1" wp14:anchorId="7527AE7B" wp14:editId="0E5D8C03">
                <wp:simplePos x="0" y="0"/>
                <wp:positionH relativeFrom="column">
                  <wp:posOffset>871268</wp:posOffset>
                </wp:positionH>
                <wp:positionV relativeFrom="paragraph">
                  <wp:posOffset>237526</wp:posOffset>
                </wp:positionV>
                <wp:extent cx="301924" cy="207034"/>
                <wp:effectExtent l="38100" t="19050" r="22225" b="21590"/>
                <wp:wrapNone/>
                <wp:docPr id="21" name="Up Arrow 21"/>
                <wp:cNvGraphicFramePr/>
                <a:graphic xmlns:a="http://schemas.openxmlformats.org/drawingml/2006/main">
                  <a:graphicData uri="http://schemas.microsoft.com/office/word/2010/wordprocessingShape">
                    <wps:wsp>
                      <wps:cNvSpPr/>
                      <wps:spPr>
                        <a:xfrm>
                          <a:off x="0" y="0"/>
                          <a:ext cx="301924" cy="207034"/>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1" o:spid="_x0000_s1026" type="#_x0000_t68" style="position:absolute;margin-left:68.6pt;margin-top:18.7pt;width:23.75pt;height:1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" adj="10800" filled="f" strokecolor="#243f60 [1604]" strokeweight="2pt"/>
            </w:pict>
          </mc:Fallback>
        </mc:AlternateContent>
      </w:r>
      <w:r w:rsidR="00DF18FB">
        <w:rPr>
          <w:noProof/>
          <w:lang w:val="en-IN" w:eastAsia="en-IN"/>
        </w:rPr>
        <w:drawing>
          <wp:inline distT="0" distB="0" distL="0" distR="0">
            <wp:extent cx="5943600" cy="2881279"/>
            <wp:effectExtent l="19050" t="19050" r="19050" b="14605"/>
            <wp:docPr id="683" name="Picture 683" descr="C:\Users\Pradip\Desktop\screen\screenshot-gauat.bookmycargo.net-2017-07-09-17-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radip\Desktop\screen\screenshot-gauat.bookmycargo.net-2017-07-09-17-49-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84780E" w:rsidRDefault="00CB48A9" w:rsidP="00CB48A9">
      <w:pPr>
        <w:pStyle w:val="Caption"/>
        <w:jc w:val="center"/>
      </w:pPr>
      <w:bookmarkStart w:id="5" w:name="_Toc500933594"/>
      <w:r>
        <w:t xml:space="preserve">Figure </w:t>
      </w:r>
      <w:fldSimple w:instr=" SEQ Figure \* ARABIC ">
        <w:r w:rsidR="003E0BCF">
          <w:rPr>
            <w:noProof/>
          </w:rPr>
          <w:t>2</w:t>
        </w:r>
      </w:fldSimple>
      <w:r>
        <w:t xml:space="preserve"> Reservation Grid</w:t>
      </w:r>
      <w:bookmarkEnd w:id="5"/>
    </w:p>
    <w:p w:rsidR="005B7C5F" w:rsidRPr="005B7C5F" w:rsidRDefault="005B7C5F" w:rsidP="005B7C5F">
      <w:pPr>
        <w:rPr>
          <w:rFonts w:ascii="AR CENA" w:hAnsi="AR CENA"/>
        </w:rPr>
      </w:pPr>
      <w:r w:rsidRPr="005B7C5F">
        <w:rPr>
          <w:rFonts w:ascii="AR CENA" w:hAnsi="AR CENA"/>
        </w:rPr>
        <w:t xml:space="preserve">Screen details </w:t>
      </w:r>
      <w:r>
        <w:rPr>
          <w:rFonts w:ascii="AR CENA" w:hAnsi="AR CENA"/>
        </w:rPr>
        <w:t>(Fig 2)</w:t>
      </w:r>
    </w:p>
    <w:tbl>
      <w:tblPr>
        <w:tblStyle w:val="TableGrid"/>
        <w:tblW w:w="0" w:type="auto"/>
        <w:tblLook w:val="04A0" w:firstRow="1" w:lastRow="0" w:firstColumn="1" w:lastColumn="0" w:noHBand="0" w:noVBand="1"/>
      </w:tblPr>
      <w:tblGrid>
        <w:gridCol w:w="2406"/>
        <w:gridCol w:w="7170"/>
      </w:tblGrid>
      <w:tr w:rsidR="001A518E" w:rsidTr="0042476D">
        <w:tc>
          <w:tcPr>
            <w:tcW w:w="1951" w:type="dxa"/>
          </w:tcPr>
          <w:p w:rsidR="001A518E" w:rsidRDefault="001A518E" w:rsidP="0042476D">
            <w:pPr>
              <w:rPr>
                <w:rFonts w:ascii="AR CENA" w:hAnsi="AR CENA"/>
                <w:noProof/>
                <w:lang w:val="en-IN" w:eastAsia="en-IN"/>
              </w:rPr>
            </w:pPr>
            <w:r>
              <w:rPr>
                <w:rFonts w:ascii="AR CENA" w:hAnsi="AR CENA"/>
                <w:noProof/>
                <w:lang w:val="en-IN" w:eastAsia="en-IN"/>
              </w:rPr>
              <w:drawing>
                <wp:inline distT="0" distB="0" distL="0" distR="0">
                  <wp:extent cx="854015" cy="215905"/>
                  <wp:effectExtent l="19050" t="19050" r="22860" b="12700"/>
                  <wp:docPr id="685" name="Picture 685" descr="C:\Users\Pradip\Desktop\screen\screenshot-gauat.bookmycargo.net-2017-07-09-17-5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radip\Desktop\screen\screenshot-gauat.bookmycargo.net-2017-07-09-17-53-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3997" cy="215900"/>
                          </a:xfrm>
                          <a:prstGeom prst="rect">
                            <a:avLst/>
                          </a:prstGeom>
                          <a:noFill/>
                          <a:ln>
                            <a:solidFill>
                              <a:schemeClr val="accent1"/>
                            </a:solidFill>
                          </a:ln>
                        </pic:spPr>
                      </pic:pic>
                    </a:graphicData>
                  </a:graphic>
                </wp:inline>
              </w:drawing>
            </w:r>
          </w:p>
        </w:tc>
        <w:tc>
          <w:tcPr>
            <w:tcW w:w="7625" w:type="dxa"/>
          </w:tcPr>
          <w:p w:rsidR="001A518E" w:rsidRDefault="001346F3" w:rsidP="0042476D">
            <w:pPr>
              <w:rPr>
                <w:rFonts w:ascii="AR CENA" w:hAnsi="AR CENA"/>
              </w:rPr>
            </w:pPr>
            <w:r>
              <w:rPr>
                <w:rFonts w:ascii="AR CENA" w:hAnsi="AR CENA"/>
              </w:rPr>
              <w:t xml:space="preserve">This is the master Module , will manage by the system admin </w:t>
            </w:r>
          </w:p>
          <w:p w:rsidR="00914C1B" w:rsidRDefault="00914C1B" w:rsidP="0042476D">
            <w:pPr>
              <w:rPr>
                <w:rFonts w:ascii="AR CENA" w:hAnsi="AR CENA"/>
              </w:rPr>
            </w:pPr>
          </w:p>
        </w:tc>
      </w:tr>
      <w:tr w:rsidR="003A7F5B" w:rsidTr="0042476D">
        <w:tc>
          <w:tcPr>
            <w:tcW w:w="1951" w:type="dxa"/>
          </w:tcPr>
          <w:p w:rsidR="003A7F5B" w:rsidRDefault="003A7F5B" w:rsidP="0042476D">
            <w:pPr>
              <w:rPr>
                <w:rFonts w:ascii="AR CENA" w:hAnsi="AR CENA"/>
                <w:noProof/>
                <w:lang w:val="en-IN" w:eastAsia="en-IN"/>
              </w:rPr>
            </w:pPr>
            <w:r>
              <w:rPr>
                <w:rFonts w:ascii="AR CENA" w:hAnsi="AR CENA"/>
                <w:noProof/>
                <w:lang w:val="en-IN" w:eastAsia="en-IN"/>
              </w:rPr>
              <w:drawing>
                <wp:inline distT="0" distB="0" distL="0" distR="0">
                  <wp:extent cx="854015" cy="288025"/>
                  <wp:effectExtent l="19050" t="19050" r="22860" b="17145"/>
                  <wp:docPr id="697" name="Picture 697" descr="C:\Users\Pradip\Desktop\screen\screenshot-gauat.bookmycargo.net-2017-07-09-18-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radip\Desktop\screen\screenshot-gauat.bookmycargo.net-2017-07-09-18-03-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3505" cy="284480"/>
                          </a:xfrm>
                          <a:prstGeom prst="rect">
                            <a:avLst/>
                          </a:prstGeom>
                          <a:noFill/>
                          <a:ln>
                            <a:solidFill>
                              <a:schemeClr val="accent1"/>
                            </a:solidFill>
                          </a:ln>
                        </pic:spPr>
                      </pic:pic>
                    </a:graphicData>
                  </a:graphic>
                </wp:inline>
              </w:drawing>
            </w:r>
          </w:p>
        </w:tc>
        <w:tc>
          <w:tcPr>
            <w:tcW w:w="7625" w:type="dxa"/>
          </w:tcPr>
          <w:p w:rsidR="003A7F5B" w:rsidRDefault="001346F3" w:rsidP="0042476D">
            <w:pPr>
              <w:rPr>
                <w:rFonts w:ascii="AR CENA" w:hAnsi="AR CENA"/>
              </w:rPr>
            </w:pPr>
            <w:r>
              <w:rPr>
                <w:rFonts w:ascii="AR CENA" w:hAnsi="AR CENA"/>
              </w:rPr>
              <w:t xml:space="preserve">This is the user ID/permission module </w:t>
            </w:r>
          </w:p>
        </w:tc>
      </w:tr>
      <w:tr w:rsidR="001A518E" w:rsidTr="0042476D">
        <w:tc>
          <w:tcPr>
            <w:tcW w:w="1951" w:type="dxa"/>
          </w:tcPr>
          <w:p w:rsidR="001A518E" w:rsidRDefault="001A518E" w:rsidP="0042476D">
            <w:pPr>
              <w:rPr>
                <w:rFonts w:ascii="AR CENA" w:hAnsi="AR CENA"/>
                <w:noProof/>
                <w:lang w:val="en-IN" w:eastAsia="en-IN"/>
              </w:rPr>
            </w:pPr>
            <w:r>
              <w:rPr>
                <w:rFonts w:ascii="AR CENA" w:hAnsi="AR CENA"/>
                <w:noProof/>
                <w:lang w:val="en-IN" w:eastAsia="en-IN"/>
              </w:rPr>
              <w:drawing>
                <wp:inline distT="0" distB="0" distL="0" distR="0">
                  <wp:extent cx="828136" cy="267419"/>
                  <wp:effectExtent l="19050" t="19050" r="10160" b="18415"/>
                  <wp:docPr id="686" name="Picture 686" descr="C:\Users\Pradip\Desktop\screen\screenshot-gauat.bookmycargo.net-2017-07-09-17-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Pradip\Desktop\screen\screenshot-gauat.bookmycargo.net-2017-07-09-17-54-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8458" cy="267523"/>
                          </a:xfrm>
                          <a:prstGeom prst="rect">
                            <a:avLst/>
                          </a:prstGeom>
                          <a:noFill/>
                          <a:ln>
                            <a:solidFill>
                              <a:schemeClr val="accent1"/>
                            </a:solidFill>
                          </a:ln>
                        </pic:spPr>
                      </pic:pic>
                    </a:graphicData>
                  </a:graphic>
                </wp:inline>
              </w:drawing>
            </w:r>
          </w:p>
        </w:tc>
        <w:tc>
          <w:tcPr>
            <w:tcW w:w="7625" w:type="dxa"/>
          </w:tcPr>
          <w:p w:rsidR="001A518E" w:rsidRDefault="001346F3" w:rsidP="0042476D">
            <w:pPr>
              <w:rPr>
                <w:rFonts w:ascii="AR CENA" w:hAnsi="AR CENA"/>
              </w:rPr>
            </w:pPr>
            <w:r>
              <w:rPr>
                <w:rFonts w:ascii="AR CENA" w:hAnsi="AR CENA"/>
              </w:rPr>
              <w:t xml:space="preserve">This is the stock control Module </w:t>
            </w:r>
          </w:p>
        </w:tc>
      </w:tr>
      <w:tr w:rsidR="000347F3" w:rsidTr="0042476D">
        <w:tc>
          <w:tcPr>
            <w:tcW w:w="1951" w:type="dxa"/>
          </w:tcPr>
          <w:p w:rsidR="000347F3" w:rsidRDefault="000347F3" w:rsidP="0042476D">
            <w:pPr>
              <w:rPr>
                <w:rFonts w:ascii="AR CENA" w:hAnsi="AR CENA"/>
              </w:rPr>
            </w:pPr>
            <w:r w:rsidRPr="00252140">
              <w:rPr>
                <w:rFonts w:ascii="AR CENA" w:hAnsi="AR CENA"/>
                <w:noProof/>
                <w:highlight w:val="yellow"/>
                <w:lang w:val="en-IN" w:eastAsia="en-IN"/>
              </w:rPr>
              <w:drawing>
                <wp:inline distT="0" distB="0" distL="0" distR="0" wp14:anchorId="74BA3925" wp14:editId="272F41FF">
                  <wp:extent cx="854075" cy="267335"/>
                  <wp:effectExtent l="19050" t="19050" r="22225" b="18415"/>
                  <wp:docPr id="1034" name="Picture 1034" descr="C:\Users\Pradip\Desktop\screen\screenshot-gauat.bookmycargo.net-2017-06-27-16-4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dip\Desktop\screen\screenshot-gauat.bookmycargo.net-2017-06-27-16-49-5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075" cy="267335"/>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This is the reservation Module Tab , user will able to make  booking under this tab </w:t>
            </w:r>
          </w:p>
        </w:tc>
      </w:tr>
      <w:tr w:rsidR="000347F3" w:rsidTr="0042476D">
        <w:tc>
          <w:tcPr>
            <w:tcW w:w="1951" w:type="dxa"/>
          </w:tcPr>
          <w:p w:rsidR="000347F3" w:rsidRDefault="000347F3" w:rsidP="0042476D">
            <w:pPr>
              <w:rPr>
                <w:rFonts w:ascii="AR CENA" w:hAnsi="AR CENA"/>
              </w:rPr>
            </w:pPr>
            <w:r>
              <w:rPr>
                <w:rFonts w:ascii="AR CENA" w:hAnsi="AR CENA"/>
                <w:noProof/>
                <w:lang w:val="en-IN" w:eastAsia="en-IN"/>
              </w:rPr>
              <w:drawing>
                <wp:inline distT="0" distB="0" distL="0" distR="0" wp14:anchorId="2C70BD8C" wp14:editId="7C24741B">
                  <wp:extent cx="854015" cy="241241"/>
                  <wp:effectExtent l="19050" t="19050" r="22860" b="26035"/>
                  <wp:docPr id="1035" name="Picture 1035" descr="C:\Users\Pradip\Desktop\screen\screenshot-gauat.bookmycargo.net-2017-06-27-16-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dip\Desktop\screen\screenshot-gauat.bookmycargo.net-2017-06-27-16-50-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4225" cy="241300"/>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This is the Export Module , user able to accept the cargo and create the charges for the shipment </w:t>
            </w:r>
          </w:p>
        </w:tc>
      </w:tr>
      <w:tr w:rsidR="000152CD" w:rsidTr="0042476D">
        <w:tc>
          <w:tcPr>
            <w:tcW w:w="1951" w:type="dxa"/>
          </w:tcPr>
          <w:p w:rsidR="000152CD" w:rsidRDefault="000152CD" w:rsidP="0042476D">
            <w:pPr>
              <w:rPr>
                <w:rFonts w:ascii="AR CENA" w:hAnsi="AR CENA"/>
                <w:noProof/>
                <w:lang w:val="en-IN" w:eastAsia="en-IN"/>
              </w:rPr>
            </w:pPr>
            <w:r>
              <w:rPr>
                <w:rFonts w:ascii="AR CENA" w:hAnsi="AR CENA"/>
                <w:noProof/>
                <w:lang w:val="en-IN" w:eastAsia="en-IN"/>
              </w:rPr>
              <w:drawing>
                <wp:inline distT="0" distB="0" distL="0" distR="0">
                  <wp:extent cx="854015" cy="258792"/>
                  <wp:effectExtent l="19050" t="19050" r="22860" b="27305"/>
                  <wp:docPr id="687" name="Picture 687" descr="C:\Users\Pradip\Desktop\screen\screenshot-gauat.bookmycargo.net-2017-07-09-17-5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radip\Desktop\screen\screenshot-gauat.bookmycargo.net-2017-07-09-17-54-5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4965" cy="259080"/>
                          </a:xfrm>
                          <a:prstGeom prst="rect">
                            <a:avLst/>
                          </a:prstGeom>
                          <a:noFill/>
                          <a:ln>
                            <a:solidFill>
                              <a:schemeClr val="accent1"/>
                            </a:solidFill>
                          </a:ln>
                        </pic:spPr>
                      </pic:pic>
                    </a:graphicData>
                  </a:graphic>
                </wp:inline>
              </w:drawing>
            </w:r>
          </w:p>
        </w:tc>
        <w:tc>
          <w:tcPr>
            <w:tcW w:w="7625" w:type="dxa"/>
          </w:tcPr>
          <w:p w:rsidR="000152CD" w:rsidRDefault="001346F3" w:rsidP="0042476D">
            <w:pPr>
              <w:rPr>
                <w:rFonts w:ascii="AR CENA" w:hAnsi="AR CENA"/>
              </w:rPr>
            </w:pPr>
            <w:r>
              <w:rPr>
                <w:rFonts w:ascii="AR CENA" w:hAnsi="AR CENA"/>
              </w:rPr>
              <w:t xml:space="preserve">This is the Import operation module </w:t>
            </w:r>
          </w:p>
        </w:tc>
      </w:tr>
      <w:tr w:rsidR="0005300E" w:rsidTr="0042476D">
        <w:tc>
          <w:tcPr>
            <w:tcW w:w="1951" w:type="dxa"/>
          </w:tcPr>
          <w:p w:rsidR="0005300E" w:rsidRDefault="0005300E" w:rsidP="0042476D">
            <w:pPr>
              <w:rPr>
                <w:rFonts w:ascii="AR CENA" w:hAnsi="AR CENA"/>
                <w:noProof/>
                <w:lang w:val="en-IN" w:eastAsia="en-IN"/>
              </w:rPr>
            </w:pPr>
            <w:r>
              <w:rPr>
                <w:rFonts w:ascii="AR CENA" w:hAnsi="AR CENA"/>
                <w:noProof/>
                <w:lang w:val="en-IN" w:eastAsia="en-IN"/>
              </w:rPr>
              <w:drawing>
                <wp:inline distT="0" distB="0" distL="0" distR="0">
                  <wp:extent cx="854015" cy="267366"/>
                  <wp:effectExtent l="19050" t="19050" r="22860" b="18415"/>
                  <wp:docPr id="688" name="Picture 688" descr="C:\Users\Pradip\Desktop\screen\screenshot-gauat.bookmycargo.net-2017-07-09-17-5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radip\Desktop\screen\screenshot-gauat.bookmycargo.net-2017-07-09-17-55-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53916" cy="267335"/>
                          </a:xfrm>
                          <a:prstGeom prst="rect">
                            <a:avLst/>
                          </a:prstGeom>
                          <a:noFill/>
                          <a:ln>
                            <a:solidFill>
                              <a:schemeClr val="accent1"/>
                            </a:solidFill>
                          </a:ln>
                        </pic:spPr>
                      </pic:pic>
                    </a:graphicData>
                  </a:graphic>
                </wp:inline>
              </w:drawing>
            </w:r>
          </w:p>
        </w:tc>
        <w:tc>
          <w:tcPr>
            <w:tcW w:w="7625" w:type="dxa"/>
          </w:tcPr>
          <w:p w:rsidR="0005300E" w:rsidRDefault="001346F3" w:rsidP="0042476D">
            <w:pPr>
              <w:rPr>
                <w:rFonts w:ascii="AR CENA" w:hAnsi="AR CENA"/>
              </w:rPr>
            </w:pPr>
            <w:r>
              <w:rPr>
                <w:rFonts w:ascii="AR CENA" w:hAnsi="AR CENA"/>
              </w:rPr>
              <w:t xml:space="preserve">This is the Tariff module , user need to manage and maintain all tariff here </w:t>
            </w:r>
          </w:p>
        </w:tc>
      </w:tr>
      <w:tr w:rsidR="000347F3" w:rsidTr="0042476D">
        <w:tc>
          <w:tcPr>
            <w:tcW w:w="1951" w:type="dxa"/>
          </w:tcPr>
          <w:p w:rsidR="000347F3" w:rsidRDefault="000347F3" w:rsidP="0042476D">
            <w:pPr>
              <w:rPr>
                <w:rFonts w:ascii="AR CENA" w:hAnsi="AR CENA"/>
              </w:rPr>
            </w:pPr>
            <w:r>
              <w:rPr>
                <w:rFonts w:ascii="AR CENA" w:hAnsi="AR CENA"/>
                <w:noProof/>
                <w:lang w:val="en-IN" w:eastAsia="en-IN"/>
              </w:rPr>
              <w:lastRenderedPageBreak/>
              <w:drawing>
                <wp:inline distT="0" distB="0" distL="0" distR="0" wp14:anchorId="1D871E41" wp14:editId="63A0738F">
                  <wp:extent cx="854015" cy="267419"/>
                  <wp:effectExtent l="19050" t="19050" r="22860" b="18415"/>
                  <wp:docPr id="1036" name="Picture 1036" descr="C:\Users\Pradip\Desktop\screen\screenshot-gauat.bookmycargo.net-2017-06-27-16-5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dip\Desktop\screen\screenshot-gauat.bookmycargo.net-2017-06-27-16-51-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3747" cy="267335"/>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Rate tab – user will able to view various rates  under this tab </w:t>
            </w:r>
          </w:p>
        </w:tc>
      </w:tr>
      <w:tr w:rsidR="000347F3" w:rsidTr="0042476D">
        <w:tc>
          <w:tcPr>
            <w:tcW w:w="1951" w:type="dxa"/>
          </w:tcPr>
          <w:p w:rsidR="000347F3" w:rsidRDefault="000347F3" w:rsidP="0042476D">
            <w:pPr>
              <w:rPr>
                <w:rFonts w:ascii="AR CENA" w:hAnsi="AR CENA"/>
              </w:rPr>
            </w:pPr>
            <w:r>
              <w:rPr>
                <w:rFonts w:ascii="AR CENA" w:hAnsi="AR CENA"/>
                <w:noProof/>
                <w:lang w:val="en-IN" w:eastAsia="en-IN"/>
              </w:rPr>
              <w:drawing>
                <wp:inline distT="0" distB="0" distL="0" distR="0" wp14:anchorId="1D7E2DE3" wp14:editId="0CB31763">
                  <wp:extent cx="854015" cy="276257"/>
                  <wp:effectExtent l="19050" t="19050" r="22860" b="9525"/>
                  <wp:docPr id="1037" name="Picture 1037" descr="C:\Users\Pradip\Desktop\screen\screenshot-gauat.bookmycargo.net-2017-06-27-16-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adip\Desktop\screen\screenshot-gauat.bookmycargo.net-2017-06-27-16-51-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3916" cy="276225"/>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Schedule Tab – user able to view the flight schedule for specific date </w:t>
            </w:r>
          </w:p>
        </w:tc>
      </w:tr>
      <w:tr w:rsidR="000347F3" w:rsidTr="0042476D">
        <w:tc>
          <w:tcPr>
            <w:tcW w:w="1951" w:type="dxa"/>
          </w:tcPr>
          <w:p w:rsidR="000347F3" w:rsidRDefault="000347F3" w:rsidP="0042476D">
            <w:pPr>
              <w:rPr>
                <w:rFonts w:ascii="AR CENA" w:hAnsi="AR CENA"/>
              </w:rPr>
            </w:pPr>
            <w:r>
              <w:rPr>
                <w:rFonts w:ascii="AR CENA" w:hAnsi="AR CENA"/>
                <w:noProof/>
                <w:lang w:val="en-IN" w:eastAsia="en-IN"/>
              </w:rPr>
              <w:drawing>
                <wp:inline distT="0" distB="0" distL="0" distR="0" wp14:anchorId="4D94F41A" wp14:editId="666559B1">
                  <wp:extent cx="854015" cy="276141"/>
                  <wp:effectExtent l="19050" t="19050" r="22860" b="10160"/>
                  <wp:docPr id="1038" name="Picture 1038" descr="C:\Users\Pradip\Desktop\screen\screenshot-gauat.bookmycargo.net-2017-06-27-16-5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adip\Desktop\screen\screenshot-gauat.bookmycargo.net-2017-06-27-16-52-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4275" cy="276225"/>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Account Tab – user able to create and issue the Invoice for the POS cash transaction under this tab </w:t>
            </w:r>
          </w:p>
        </w:tc>
      </w:tr>
      <w:tr w:rsidR="00157787" w:rsidTr="0042476D">
        <w:tc>
          <w:tcPr>
            <w:tcW w:w="1951" w:type="dxa"/>
          </w:tcPr>
          <w:p w:rsidR="00157787" w:rsidRDefault="00157787" w:rsidP="0042476D">
            <w:pPr>
              <w:rPr>
                <w:rFonts w:ascii="AR CENA" w:hAnsi="AR CENA"/>
                <w:noProof/>
                <w:lang w:val="en-IN" w:eastAsia="en-IN"/>
              </w:rPr>
            </w:pPr>
            <w:r>
              <w:rPr>
                <w:rFonts w:ascii="AR CENA" w:hAnsi="AR CENA"/>
                <w:noProof/>
                <w:lang w:val="en-IN" w:eastAsia="en-IN"/>
              </w:rPr>
              <w:drawing>
                <wp:inline distT="0" distB="0" distL="0" distR="0">
                  <wp:extent cx="854015" cy="310485"/>
                  <wp:effectExtent l="19050" t="19050" r="22860" b="13970"/>
                  <wp:docPr id="689" name="Picture 689" descr="C:\Users\Pradip\Desktop\screen\screenshot-gauat.bookmycargo.net-2017-07-09-17-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radip\Desktop\screen\screenshot-gauat.bookmycargo.net-2017-07-09-17-56-5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4097" cy="310515"/>
                          </a:xfrm>
                          <a:prstGeom prst="rect">
                            <a:avLst/>
                          </a:prstGeom>
                          <a:noFill/>
                          <a:ln>
                            <a:solidFill>
                              <a:schemeClr val="accent1"/>
                            </a:solidFill>
                          </a:ln>
                        </pic:spPr>
                      </pic:pic>
                    </a:graphicData>
                  </a:graphic>
                </wp:inline>
              </w:drawing>
            </w:r>
          </w:p>
        </w:tc>
        <w:tc>
          <w:tcPr>
            <w:tcW w:w="7625" w:type="dxa"/>
          </w:tcPr>
          <w:p w:rsidR="00157787" w:rsidRDefault="001346F3" w:rsidP="0042476D">
            <w:pPr>
              <w:rPr>
                <w:rFonts w:ascii="AR CENA" w:hAnsi="AR CENA"/>
              </w:rPr>
            </w:pPr>
            <w:r>
              <w:rPr>
                <w:rFonts w:ascii="AR CENA" w:hAnsi="AR CENA"/>
              </w:rPr>
              <w:t xml:space="preserve">This is the Capacity control module , it contain some of the sub module like –space control, Booking list ,Embargo  , group Booking </w:t>
            </w:r>
          </w:p>
        </w:tc>
      </w:tr>
      <w:tr w:rsidR="00157787" w:rsidTr="0042476D">
        <w:tc>
          <w:tcPr>
            <w:tcW w:w="1951" w:type="dxa"/>
          </w:tcPr>
          <w:p w:rsidR="00157787" w:rsidRDefault="00A07309" w:rsidP="0042476D">
            <w:pPr>
              <w:rPr>
                <w:rFonts w:ascii="AR CENA" w:hAnsi="AR CENA"/>
                <w:noProof/>
                <w:lang w:val="en-IN" w:eastAsia="en-IN"/>
              </w:rPr>
            </w:pPr>
            <w:r>
              <w:rPr>
                <w:rFonts w:ascii="AR CENA" w:hAnsi="AR CENA"/>
                <w:noProof/>
                <w:lang w:val="en-IN" w:eastAsia="en-IN"/>
              </w:rPr>
              <w:drawing>
                <wp:inline distT="0" distB="0" distL="0" distR="0">
                  <wp:extent cx="871268" cy="284480"/>
                  <wp:effectExtent l="19050" t="19050" r="24130" b="20320"/>
                  <wp:docPr id="690" name="Picture 690" descr="C:\Users\Pradip\Desktop\screen\screenshot-gauat.bookmycargo.net-2017-07-09-17-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radip\Desktop\screen\screenshot-gauat.bookmycargo.net-2017-07-09-17-57-3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71268" cy="284480"/>
                          </a:xfrm>
                          <a:prstGeom prst="rect">
                            <a:avLst/>
                          </a:prstGeom>
                          <a:noFill/>
                          <a:ln>
                            <a:solidFill>
                              <a:schemeClr val="accent1"/>
                            </a:solidFill>
                          </a:ln>
                        </pic:spPr>
                      </pic:pic>
                    </a:graphicData>
                  </a:graphic>
                </wp:inline>
              </w:drawing>
            </w:r>
          </w:p>
        </w:tc>
        <w:tc>
          <w:tcPr>
            <w:tcW w:w="7625" w:type="dxa"/>
          </w:tcPr>
          <w:p w:rsidR="00157787" w:rsidRDefault="001346F3" w:rsidP="0042476D">
            <w:pPr>
              <w:rPr>
                <w:rFonts w:ascii="AR CENA" w:hAnsi="AR CENA"/>
              </w:rPr>
            </w:pPr>
            <w:r>
              <w:rPr>
                <w:rFonts w:ascii="AR CENA" w:hAnsi="AR CENA"/>
              </w:rPr>
              <w:t xml:space="preserve">This is the complete ULD management module </w:t>
            </w:r>
          </w:p>
        </w:tc>
      </w:tr>
      <w:tr w:rsidR="00157787" w:rsidTr="0042476D">
        <w:tc>
          <w:tcPr>
            <w:tcW w:w="1951" w:type="dxa"/>
          </w:tcPr>
          <w:p w:rsidR="00157787" w:rsidRDefault="00DB2FCC" w:rsidP="0042476D">
            <w:pPr>
              <w:rPr>
                <w:rFonts w:ascii="AR CENA" w:hAnsi="AR CENA"/>
                <w:noProof/>
                <w:lang w:val="en-IN" w:eastAsia="en-IN"/>
              </w:rPr>
            </w:pPr>
            <w:r>
              <w:rPr>
                <w:rFonts w:ascii="AR CENA" w:hAnsi="AR CENA"/>
                <w:noProof/>
                <w:lang w:val="en-IN" w:eastAsia="en-IN"/>
              </w:rPr>
              <w:drawing>
                <wp:inline distT="0" distB="0" distL="0" distR="0">
                  <wp:extent cx="871268" cy="293404"/>
                  <wp:effectExtent l="19050" t="19050" r="24130" b="11430"/>
                  <wp:docPr id="691" name="Picture 691" descr="C:\Users\Pradip\Desktop\screen\screenshot-gauat.bookmycargo.net-2017-07-09-17-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radip\Desktop\screen\screenshot-gauat.bookmycargo.net-2017-07-09-17-58-3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71167" cy="293370"/>
                          </a:xfrm>
                          <a:prstGeom prst="rect">
                            <a:avLst/>
                          </a:prstGeom>
                          <a:noFill/>
                          <a:ln>
                            <a:solidFill>
                              <a:schemeClr val="accent1"/>
                            </a:solidFill>
                          </a:ln>
                        </pic:spPr>
                      </pic:pic>
                    </a:graphicData>
                  </a:graphic>
                </wp:inline>
              </w:drawing>
            </w:r>
          </w:p>
        </w:tc>
        <w:tc>
          <w:tcPr>
            <w:tcW w:w="7625" w:type="dxa"/>
          </w:tcPr>
          <w:p w:rsidR="00157787" w:rsidRDefault="001346F3" w:rsidP="0042476D">
            <w:pPr>
              <w:rPr>
                <w:rFonts w:ascii="AR CENA" w:hAnsi="AR CENA"/>
              </w:rPr>
            </w:pPr>
            <w:r>
              <w:rPr>
                <w:rFonts w:ascii="AR CENA" w:hAnsi="AR CENA"/>
              </w:rPr>
              <w:t xml:space="preserve">This is the warehouse module , </w:t>
            </w:r>
          </w:p>
        </w:tc>
      </w:tr>
      <w:tr w:rsidR="009C5C5A" w:rsidTr="0042476D">
        <w:tc>
          <w:tcPr>
            <w:tcW w:w="1951" w:type="dxa"/>
          </w:tcPr>
          <w:p w:rsidR="009C5C5A" w:rsidRDefault="009C5C5A" w:rsidP="0042476D">
            <w:pPr>
              <w:rPr>
                <w:rFonts w:ascii="AR CENA" w:hAnsi="AR CENA"/>
                <w:noProof/>
                <w:lang w:val="en-IN" w:eastAsia="en-IN"/>
              </w:rPr>
            </w:pPr>
            <w:r>
              <w:rPr>
                <w:rFonts w:ascii="AR CENA" w:hAnsi="AR CENA"/>
                <w:noProof/>
                <w:lang w:val="en-IN" w:eastAsia="en-IN"/>
              </w:rPr>
              <w:drawing>
                <wp:inline distT="0" distB="0" distL="0" distR="0">
                  <wp:extent cx="871268" cy="258793"/>
                  <wp:effectExtent l="19050" t="19050" r="24130" b="27305"/>
                  <wp:docPr id="692" name="Picture 692" descr="C:\Users\Pradip\Desktop\screen\screenshot-gauat.bookmycargo.net-2017-07-09-17-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radip\Desktop\screen\screenshot-gauat.bookmycargo.net-2017-07-09-17-59-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2234" cy="259080"/>
                          </a:xfrm>
                          <a:prstGeom prst="rect">
                            <a:avLst/>
                          </a:prstGeom>
                          <a:noFill/>
                          <a:ln>
                            <a:solidFill>
                              <a:schemeClr val="accent1"/>
                            </a:solidFill>
                          </a:ln>
                        </pic:spPr>
                      </pic:pic>
                    </a:graphicData>
                  </a:graphic>
                </wp:inline>
              </w:drawing>
            </w:r>
          </w:p>
        </w:tc>
        <w:tc>
          <w:tcPr>
            <w:tcW w:w="7625" w:type="dxa"/>
          </w:tcPr>
          <w:p w:rsidR="009C5C5A" w:rsidRDefault="001346F3" w:rsidP="0042476D">
            <w:pPr>
              <w:rPr>
                <w:rFonts w:ascii="AR CENA" w:hAnsi="AR CENA"/>
              </w:rPr>
            </w:pPr>
            <w:r>
              <w:rPr>
                <w:rFonts w:ascii="AR CENA" w:hAnsi="AR CENA"/>
              </w:rPr>
              <w:t xml:space="preserve">This is the Irregularity module , it contains sub module Complaint and Claim management als0 </w:t>
            </w:r>
          </w:p>
        </w:tc>
      </w:tr>
      <w:tr w:rsidR="00E405BC" w:rsidTr="0042476D">
        <w:tc>
          <w:tcPr>
            <w:tcW w:w="1951" w:type="dxa"/>
          </w:tcPr>
          <w:p w:rsidR="00E405BC" w:rsidRDefault="005570A6" w:rsidP="0042476D">
            <w:pPr>
              <w:rPr>
                <w:rFonts w:ascii="AR CENA" w:hAnsi="AR CENA"/>
                <w:noProof/>
                <w:lang w:val="en-IN" w:eastAsia="en-IN"/>
              </w:rPr>
            </w:pPr>
            <w:r>
              <w:rPr>
                <w:rFonts w:ascii="AR CENA" w:hAnsi="AR CENA"/>
                <w:noProof/>
                <w:lang w:val="en-IN" w:eastAsia="en-IN"/>
              </w:rPr>
              <w:drawing>
                <wp:inline distT="0" distB="0" distL="0" distR="0">
                  <wp:extent cx="871268" cy="327528"/>
                  <wp:effectExtent l="19050" t="19050" r="24130" b="15875"/>
                  <wp:docPr id="693" name="Picture 693" descr="C:\Users\Pradip\Desktop\screen\screenshot-gauat.bookmycargo.net-2017-07-09-18-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radip\Desktop\screen\screenshot-gauat.bookmycargo.net-2017-07-09-18-00-2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71619" cy="327660"/>
                          </a:xfrm>
                          <a:prstGeom prst="rect">
                            <a:avLst/>
                          </a:prstGeom>
                          <a:noFill/>
                          <a:ln>
                            <a:solidFill>
                              <a:schemeClr val="accent1"/>
                            </a:solidFill>
                          </a:ln>
                        </pic:spPr>
                      </pic:pic>
                    </a:graphicData>
                  </a:graphic>
                </wp:inline>
              </w:drawing>
            </w:r>
          </w:p>
        </w:tc>
        <w:tc>
          <w:tcPr>
            <w:tcW w:w="7625" w:type="dxa"/>
          </w:tcPr>
          <w:p w:rsidR="00E405BC" w:rsidRDefault="001B679B" w:rsidP="0042476D">
            <w:pPr>
              <w:rPr>
                <w:rFonts w:ascii="AR CENA" w:hAnsi="AR CENA"/>
              </w:rPr>
            </w:pPr>
            <w:r>
              <w:rPr>
                <w:rFonts w:ascii="AR CENA" w:hAnsi="AR CENA"/>
              </w:rPr>
              <w:t xml:space="preserve">This is the inventory Module </w:t>
            </w:r>
          </w:p>
        </w:tc>
      </w:tr>
      <w:tr w:rsidR="005570A6" w:rsidTr="0042476D">
        <w:tc>
          <w:tcPr>
            <w:tcW w:w="1951" w:type="dxa"/>
          </w:tcPr>
          <w:p w:rsidR="005570A6" w:rsidRDefault="009F7005" w:rsidP="0042476D">
            <w:pPr>
              <w:rPr>
                <w:rFonts w:ascii="AR CENA" w:hAnsi="AR CENA"/>
                <w:noProof/>
                <w:lang w:val="en-IN" w:eastAsia="en-IN"/>
              </w:rPr>
            </w:pPr>
            <w:r>
              <w:rPr>
                <w:rFonts w:ascii="AR CENA" w:hAnsi="AR CENA"/>
                <w:noProof/>
                <w:lang w:val="en-IN" w:eastAsia="en-IN"/>
              </w:rPr>
              <w:drawing>
                <wp:inline distT="0" distB="0" distL="0" distR="0">
                  <wp:extent cx="854015" cy="267419"/>
                  <wp:effectExtent l="19050" t="19050" r="22860" b="18415"/>
                  <wp:docPr id="694" name="Picture 694" descr="C:\Users\Pradip\Desktop\screen\screenshot-gauat.bookmycargo.net-2017-07-09-18-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Pradip\Desktop\screen\screenshot-gauat.bookmycargo.net-2017-07-09-18-01-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3747" cy="267335"/>
                          </a:xfrm>
                          <a:prstGeom prst="rect">
                            <a:avLst/>
                          </a:prstGeom>
                          <a:noFill/>
                          <a:ln>
                            <a:solidFill>
                              <a:schemeClr val="accent1"/>
                            </a:solidFill>
                          </a:ln>
                        </pic:spPr>
                      </pic:pic>
                    </a:graphicData>
                  </a:graphic>
                </wp:inline>
              </w:drawing>
            </w:r>
          </w:p>
        </w:tc>
        <w:tc>
          <w:tcPr>
            <w:tcW w:w="7625" w:type="dxa"/>
          </w:tcPr>
          <w:p w:rsidR="005570A6" w:rsidRDefault="001B679B" w:rsidP="0042476D">
            <w:pPr>
              <w:rPr>
                <w:rFonts w:ascii="AR CENA" w:hAnsi="AR CENA"/>
              </w:rPr>
            </w:pPr>
            <w:r>
              <w:rPr>
                <w:rFonts w:ascii="AR CENA" w:hAnsi="AR CENA"/>
              </w:rPr>
              <w:t xml:space="preserve">This is the PO mail Reservation and operation module </w:t>
            </w:r>
          </w:p>
        </w:tc>
      </w:tr>
      <w:tr w:rsidR="005570A6" w:rsidTr="0042476D">
        <w:tc>
          <w:tcPr>
            <w:tcW w:w="1951" w:type="dxa"/>
          </w:tcPr>
          <w:p w:rsidR="005570A6" w:rsidRDefault="008D12A6" w:rsidP="0042476D">
            <w:pPr>
              <w:rPr>
                <w:rFonts w:ascii="AR CENA" w:hAnsi="AR CENA"/>
                <w:noProof/>
                <w:lang w:val="en-IN" w:eastAsia="en-IN"/>
              </w:rPr>
            </w:pPr>
            <w:r>
              <w:rPr>
                <w:rFonts w:ascii="AR CENA" w:hAnsi="AR CENA"/>
                <w:noProof/>
                <w:lang w:val="en-IN" w:eastAsia="en-IN"/>
              </w:rPr>
              <w:drawing>
                <wp:inline distT="0" distB="0" distL="0" distR="0">
                  <wp:extent cx="854015" cy="310339"/>
                  <wp:effectExtent l="19050" t="19050" r="22860" b="13970"/>
                  <wp:docPr id="695" name="Picture 695" descr="C:\Users\Pradip\Desktop\screen\screenshot-gauat.bookmycargo.net-2017-07-09-18-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radip\Desktop\screen\screenshot-gauat.bookmycargo.net-2017-07-09-18-01-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4499" cy="310515"/>
                          </a:xfrm>
                          <a:prstGeom prst="rect">
                            <a:avLst/>
                          </a:prstGeom>
                          <a:noFill/>
                          <a:ln>
                            <a:solidFill>
                              <a:schemeClr val="accent1"/>
                            </a:solidFill>
                          </a:ln>
                        </pic:spPr>
                      </pic:pic>
                    </a:graphicData>
                  </a:graphic>
                </wp:inline>
              </w:drawing>
            </w:r>
          </w:p>
        </w:tc>
        <w:tc>
          <w:tcPr>
            <w:tcW w:w="7625" w:type="dxa"/>
          </w:tcPr>
          <w:p w:rsidR="005570A6" w:rsidRDefault="001B679B" w:rsidP="0042476D">
            <w:pPr>
              <w:rPr>
                <w:rFonts w:ascii="AR CENA" w:hAnsi="AR CENA"/>
              </w:rPr>
            </w:pPr>
            <w:r>
              <w:rPr>
                <w:rFonts w:ascii="AR CENA" w:hAnsi="AR CENA"/>
              </w:rPr>
              <w:t xml:space="preserve">This is the EDI – Messaging module </w:t>
            </w:r>
          </w:p>
        </w:tc>
      </w:tr>
      <w:tr w:rsidR="005570A6" w:rsidTr="0042476D">
        <w:tc>
          <w:tcPr>
            <w:tcW w:w="1951" w:type="dxa"/>
          </w:tcPr>
          <w:p w:rsidR="005570A6" w:rsidRDefault="00405FA7" w:rsidP="0042476D">
            <w:pPr>
              <w:rPr>
                <w:rFonts w:ascii="AR CENA" w:hAnsi="AR CENA"/>
                <w:noProof/>
                <w:lang w:val="en-IN" w:eastAsia="en-IN"/>
              </w:rPr>
            </w:pPr>
            <w:r>
              <w:rPr>
                <w:rFonts w:ascii="AR CENA" w:hAnsi="AR CENA"/>
                <w:noProof/>
                <w:lang w:val="en-IN" w:eastAsia="en-IN"/>
              </w:rPr>
              <w:drawing>
                <wp:inline distT="0" distB="0" distL="0" distR="0">
                  <wp:extent cx="871268" cy="232913"/>
                  <wp:effectExtent l="19050" t="19050" r="24130" b="15240"/>
                  <wp:docPr id="696" name="Picture 696" descr="C:\Users\Pradip\Desktop\screen\screenshot-gauat.bookmycargo.net-2017-07-09-18-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radip\Desktop\screen\screenshot-gauat.bookmycargo.net-2017-07-09-18-02-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1762" cy="233045"/>
                          </a:xfrm>
                          <a:prstGeom prst="rect">
                            <a:avLst/>
                          </a:prstGeom>
                          <a:noFill/>
                          <a:ln>
                            <a:solidFill>
                              <a:schemeClr val="accent1"/>
                            </a:solidFill>
                          </a:ln>
                        </pic:spPr>
                      </pic:pic>
                    </a:graphicData>
                  </a:graphic>
                </wp:inline>
              </w:drawing>
            </w:r>
          </w:p>
        </w:tc>
        <w:tc>
          <w:tcPr>
            <w:tcW w:w="7625" w:type="dxa"/>
          </w:tcPr>
          <w:p w:rsidR="005570A6" w:rsidRDefault="001B679B" w:rsidP="0042476D">
            <w:pPr>
              <w:rPr>
                <w:rFonts w:ascii="AR CENA" w:hAnsi="AR CENA"/>
              </w:rPr>
            </w:pPr>
            <w:r>
              <w:rPr>
                <w:rFonts w:ascii="AR CENA" w:hAnsi="AR CENA"/>
              </w:rPr>
              <w:t xml:space="preserve">This is the Report module </w:t>
            </w:r>
          </w:p>
        </w:tc>
      </w:tr>
      <w:tr w:rsidR="000347F3" w:rsidTr="0042476D">
        <w:tc>
          <w:tcPr>
            <w:tcW w:w="1951" w:type="dxa"/>
          </w:tcPr>
          <w:p w:rsidR="000347F3" w:rsidRDefault="000347F3" w:rsidP="0042476D">
            <w:pPr>
              <w:rPr>
                <w:rFonts w:ascii="AR CENA" w:hAnsi="AR CENA"/>
              </w:rPr>
            </w:pPr>
            <w:r>
              <w:rPr>
                <w:rFonts w:ascii="AR CENA" w:hAnsi="AR CENA"/>
                <w:noProof/>
                <w:lang w:val="en-IN" w:eastAsia="en-IN"/>
              </w:rPr>
              <w:drawing>
                <wp:inline distT="0" distB="0" distL="0" distR="0" wp14:anchorId="592EC9BE" wp14:editId="72FE742F">
                  <wp:extent cx="854015" cy="258793"/>
                  <wp:effectExtent l="19050" t="19050" r="22860" b="27305"/>
                  <wp:docPr id="1039" name="Picture 1039" descr="C:\Users\Pradip\Desktop\screen\screenshot-gauat.bookmycargo.net-2017-06-27-16-5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adip\Desktop\screen\screenshot-gauat.bookmycargo.net-2017-06-27-16-52-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4962" cy="259080"/>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Audit Tab-User able to Track and check the History of the shipment under this module </w:t>
            </w:r>
          </w:p>
        </w:tc>
      </w:tr>
      <w:tr w:rsidR="000347F3" w:rsidTr="0042476D">
        <w:tc>
          <w:tcPr>
            <w:tcW w:w="1951" w:type="dxa"/>
          </w:tcPr>
          <w:p w:rsidR="000347F3" w:rsidRDefault="00A00E2F" w:rsidP="0042476D">
            <w:pPr>
              <w:rPr>
                <w:rFonts w:ascii="AR CENA" w:hAnsi="AR CENA"/>
              </w:rPr>
            </w:pPr>
            <w:r>
              <w:rPr>
                <w:rFonts w:ascii="AR CENA" w:hAnsi="AR CENA"/>
                <w:noProof/>
                <w:lang w:val="en-IN" w:eastAsia="en-IN"/>
              </w:rPr>
              <w:drawing>
                <wp:inline distT="0" distB="0" distL="0" distR="0">
                  <wp:extent cx="1345565" cy="259080"/>
                  <wp:effectExtent l="19050" t="19050" r="26035" b="26670"/>
                  <wp:docPr id="684" name="Picture 684" descr="C:\Users\Pradip\Desktop\screen\screenshot-gauat.bookmycargo.net-2017-07-09-17-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radip\Desktop\screen\screenshot-gauat.bookmycargo.net-2017-07-09-17-52-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5565" cy="259080"/>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This indicate the user log in details  -user Id (Group )and Airport </w:t>
            </w:r>
          </w:p>
        </w:tc>
      </w:tr>
      <w:tr w:rsidR="000347F3" w:rsidTr="0042476D">
        <w:tc>
          <w:tcPr>
            <w:tcW w:w="1951" w:type="dxa"/>
          </w:tcPr>
          <w:p w:rsidR="000347F3" w:rsidRDefault="000347F3" w:rsidP="0042476D">
            <w:pPr>
              <w:rPr>
                <w:rFonts w:ascii="AR CENA" w:hAnsi="AR CENA"/>
              </w:rPr>
            </w:pPr>
            <w:r>
              <w:rPr>
                <w:rFonts w:ascii="AR CENA" w:hAnsi="AR CENA"/>
                <w:noProof/>
                <w:lang w:val="en-IN" w:eastAsia="en-IN"/>
              </w:rPr>
              <w:drawing>
                <wp:inline distT="0" distB="0" distL="0" distR="0" wp14:anchorId="6F9F078F" wp14:editId="42F1F69B">
                  <wp:extent cx="284480" cy="189865"/>
                  <wp:effectExtent l="19050" t="19050" r="20320" b="19685"/>
                  <wp:docPr id="1028" name="Picture 1028" descr="C:\Users\Pradip\Desktop\screen\screenshot-gauat.bookmycargo.net-2017-06-27-16-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dip\Desktop\screen\screenshot-gauat.bookmycargo.net-2017-06-27-16-45-4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80" cy="189865"/>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P-Button /This used to  print the AWB  </w:t>
            </w:r>
          </w:p>
        </w:tc>
      </w:tr>
      <w:tr w:rsidR="000347F3" w:rsidTr="0042476D">
        <w:tc>
          <w:tcPr>
            <w:tcW w:w="1951" w:type="dxa"/>
          </w:tcPr>
          <w:p w:rsidR="000347F3" w:rsidRDefault="000347F3" w:rsidP="0042476D">
            <w:pPr>
              <w:rPr>
                <w:rFonts w:ascii="AR CENA" w:hAnsi="AR CENA"/>
              </w:rPr>
            </w:pPr>
            <w:r>
              <w:rPr>
                <w:rFonts w:ascii="AR CENA" w:hAnsi="AR CENA"/>
                <w:noProof/>
                <w:lang w:val="en-IN" w:eastAsia="en-IN"/>
              </w:rPr>
              <w:drawing>
                <wp:inline distT="0" distB="0" distL="0" distR="0" wp14:anchorId="578E6350" wp14:editId="0C84C716">
                  <wp:extent cx="291005" cy="215661"/>
                  <wp:effectExtent l="19050" t="19050" r="13970" b="13335"/>
                  <wp:docPr id="1030" name="Picture 1030" descr="C:\Users\Pradip\Desktop\screen\screenshot-gauat.bookmycargo.net-2017-06-27-16-4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dip\Desktop\screen\screenshot-gauat.bookmycargo.net-2017-06-27-16-46-2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914" cy="215593"/>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R-Button /This is used to Refresh the page </w:t>
            </w:r>
          </w:p>
        </w:tc>
      </w:tr>
      <w:tr w:rsidR="000347F3" w:rsidTr="0042476D">
        <w:tc>
          <w:tcPr>
            <w:tcW w:w="1951" w:type="dxa"/>
          </w:tcPr>
          <w:p w:rsidR="000347F3" w:rsidRDefault="000347F3" w:rsidP="0042476D">
            <w:pPr>
              <w:rPr>
                <w:rFonts w:ascii="AR CENA" w:hAnsi="AR CENA"/>
              </w:rPr>
            </w:pPr>
            <w:r>
              <w:rPr>
                <w:rFonts w:ascii="AR CENA" w:hAnsi="AR CENA"/>
                <w:noProof/>
                <w:lang w:val="en-IN" w:eastAsia="en-IN"/>
              </w:rPr>
              <w:drawing>
                <wp:inline distT="0" distB="0" distL="0" distR="0" wp14:anchorId="5CD6545B" wp14:editId="256F1E32">
                  <wp:extent cx="293298" cy="269006"/>
                  <wp:effectExtent l="19050" t="19050" r="12065" b="17145"/>
                  <wp:docPr id="1031" name="Picture 1031" descr="C:\Users\Pradip\Desktop\screen\screenshot-gauat.bookmycargo.net-2017-06-27-16-4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dip\Desktop\screen\screenshot-gauat.bookmycargo.net-2017-06-27-16-46-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264" cy="268975"/>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T-Button /This is used to Track the AWB/Ref Number </w:t>
            </w:r>
          </w:p>
        </w:tc>
      </w:tr>
      <w:tr w:rsidR="000347F3" w:rsidTr="0042476D">
        <w:tc>
          <w:tcPr>
            <w:tcW w:w="1951" w:type="dxa"/>
          </w:tcPr>
          <w:p w:rsidR="000347F3" w:rsidRDefault="000347F3" w:rsidP="0042476D">
            <w:pPr>
              <w:rPr>
                <w:rFonts w:ascii="AR CENA" w:hAnsi="AR CENA"/>
              </w:rPr>
            </w:pPr>
            <w:r>
              <w:rPr>
                <w:rFonts w:ascii="AR CENA" w:hAnsi="AR CENA"/>
                <w:noProof/>
                <w:lang w:val="en-IN" w:eastAsia="en-IN"/>
              </w:rPr>
              <w:drawing>
                <wp:inline distT="0" distB="0" distL="0" distR="0" wp14:anchorId="32E636A9" wp14:editId="44CBCAB6">
                  <wp:extent cx="301924" cy="260543"/>
                  <wp:effectExtent l="19050" t="19050" r="22225" b="25400"/>
                  <wp:docPr id="1032" name="Picture 1032" descr="C:\Users\Pradip\Desktop\screen\screenshot-gauat.bookmycargo.net-2017-06-27-16-4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dip\Desktop\screen\screenshot-gauat.bookmycargo.net-2017-06-27-16-47-5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953" cy="260568"/>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Change of Password/This is used to change the password of the user </w:t>
            </w:r>
          </w:p>
        </w:tc>
      </w:tr>
      <w:tr w:rsidR="000347F3" w:rsidTr="0042476D">
        <w:tc>
          <w:tcPr>
            <w:tcW w:w="1951" w:type="dxa"/>
          </w:tcPr>
          <w:p w:rsidR="000347F3" w:rsidRDefault="000347F3" w:rsidP="0042476D">
            <w:pPr>
              <w:rPr>
                <w:rFonts w:ascii="AR CENA" w:hAnsi="AR CENA"/>
                <w:noProof/>
                <w:lang w:val="en-IN" w:eastAsia="en-IN"/>
              </w:rPr>
            </w:pPr>
            <w:r>
              <w:rPr>
                <w:rFonts w:ascii="AR CENA" w:hAnsi="AR CENA"/>
                <w:noProof/>
                <w:lang w:val="en-IN" w:eastAsia="en-IN"/>
              </w:rPr>
              <w:lastRenderedPageBreak/>
              <w:drawing>
                <wp:inline distT="0" distB="0" distL="0" distR="0" wp14:anchorId="592C6F5F" wp14:editId="18B985C0">
                  <wp:extent cx="334684" cy="267419"/>
                  <wp:effectExtent l="19050" t="19050" r="27305" b="18415"/>
                  <wp:docPr id="1033" name="Picture 1033" descr="C:\Users\Pradip\Desktop\screen\screenshot-gauat.bookmycargo.net-2017-06-27-16-4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dip\Desktop\screen\screenshot-gauat.bookmycargo.net-2017-06-27-16-48-4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5056" cy="267717"/>
                          </a:xfrm>
                          <a:prstGeom prst="rect">
                            <a:avLst/>
                          </a:prstGeom>
                          <a:noFill/>
                          <a:ln>
                            <a:solidFill>
                              <a:schemeClr val="accent1"/>
                            </a:solidFill>
                          </a:ln>
                        </pic:spPr>
                      </pic:pic>
                    </a:graphicData>
                  </a:graphic>
                </wp:inline>
              </w:drawing>
            </w:r>
          </w:p>
        </w:tc>
        <w:tc>
          <w:tcPr>
            <w:tcW w:w="7625" w:type="dxa"/>
          </w:tcPr>
          <w:p w:rsidR="000347F3" w:rsidRDefault="000347F3" w:rsidP="0042476D">
            <w:pPr>
              <w:rPr>
                <w:rFonts w:ascii="AR CENA" w:hAnsi="AR CENA"/>
              </w:rPr>
            </w:pPr>
            <w:r>
              <w:rPr>
                <w:rFonts w:ascii="AR CENA" w:hAnsi="AR CENA"/>
              </w:rPr>
              <w:t xml:space="preserve">Log Out /This is used to log out from the window </w:t>
            </w:r>
          </w:p>
        </w:tc>
      </w:tr>
    </w:tbl>
    <w:p w:rsidR="000347F3" w:rsidRPr="000347F3" w:rsidRDefault="000347F3" w:rsidP="000347F3"/>
    <w:p w:rsidR="00CB48A9" w:rsidRPr="006C0EDB" w:rsidRDefault="00F64EDD" w:rsidP="006C0EDB">
      <w:pPr>
        <w:pStyle w:val="Heading3"/>
        <w:rPr>
          <w:rFonts w:ascii="AR CENA" w:hAnsi="AR CENA"/>
          <w:b w:val="0"/>
        </w:rPr>
      </w:pPr>
      <w:bookmarkStart w:id="6" w:name="_Toc500933532"/>
      <w:r>
        <w:rPr>
          <w:rFonts w:ascii="AR CENA" w:hAnsi="AR CENA"/>
          <w:b w:val="0"/>
        </w:rPr>
        <w:t xml:space="preserve">Cargo </w:t>
      </w:r>
      <w:r w:rsidR="00814643">
        <w:rPr>
          <w:rFonts w:ascii="AR CENA" w:hAnsi="AR CENA"/>
          <w:b w:val="0"/>
        </w:rPr>
        <w:t xml:space="preserve">Booking </w:t>
      </w:r>
      <w:r w:rsidR="00814643" w:rsidRPr="006C0EDB">
        <w:rPr>
          <w:rFonts w:ascii="AR CENA" w:hAnsi="AR CENA"/>
          <w:b w:val="0"/>
        </w:rPr>
        <w:t>Search</w:t>
      </w:r>
      <w:r w:rsidR="006C0EDB" w:rsidRPr="006C0EDB">
        <w:rPr>
          <w:rFonts w:ascii="AR CENA" w:hAnsi="AR CENA"/>
          <w:b w:val="0"/>
        </w:rPr>
        <w:t xml:space="preserve"> panel</w:t>
      </w:r>
      <w:bookmarkEnd w:id="6"/>
      <w:r w:rsidR="006C0EDB" w:rsidRPr="006C0EDB">
        <w:rPr>
          <w:rFonts w:ascii="AR CENA" w:hAnsi="AR CENA"/>
          <w:b w:val="0"/>
        </w:rPr>
        <w:t xml:space="preserve"> </w:t>
      </w:r>
    </w:p>
    <w:p w:rsidR="00D91659" w:rsidRPr="009C12BC" w:rsidRDefault="00962558" w:rsidP="006E7130">
      <w:pPr>
        <w:keepNext/>
        <w:rPr>
          <w:rFonts w:ascii="AR CENA" w:hAnsi="AR CENA"/>
        </w:rPr>
      </w:pPr>
      <w:r w:rsidRPr="009C12BC">
        <w:rPr>
          <w:rFonts w:ascii="AR CENA" w:hAnsi="AR CENA"/>
        </w:rPr>
        <w:t xml:space="preserve">Search panel used to search the booking and executed shipments made by the user .user can search the bookings by various criteria as given bellow </w:t>
      </w:r>
    </w:p>
    <w:p w:rsidR="0015550F" w:rsidRDefault="0015550F" w:rsidP="0015550F">
      <w:pPr>
        <w:keepNext/>
      </w:pPr>
      <w:r>
        <w:rPr>
          <w:rFonts w:ascii="AR CENA" w:hAnsi="AR CENA"/>
          <w:noProof/>
          <w:lang w:val="en-IN" w:eastAsia="en-IN"/>
        </w:rPr>
        <w:drawing>
          <wp:inline distT="0" distB="0" distL="0" distR="0" wp14:anchorId="793A329A" wp14:editId="48B442B8">
            <wp:extent cx="5943600" cy="308808"/>
            <wp:effectExtent l="19050" t="19050" r="19050" b="15240"/>
            <wp:docPr id="46" name="Picture 46" descr="C:\Users\Pradip\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dip\Desktop\screen\searc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8808"/>
                    </a:xfrm>
                    <a:prstGeom prst="rect">
                      <a:avLst/>
                    </a:prstGeom>
                    <a:noFill/>
                    <a:ln>
                      <a:solidFill>
                        <a:schemeClr val="accent1"/>
                      </a:solidFill>
                    </a:ln>
                  </pic:spPr>
                </pic:pic>
              </a:graphicData>
            </a:graphic>
          </wp:inline>
        </w:drawing>
      </w:r>
    </w:p>
    <w:p w:rsidR="00962558" w:rsidRDefault="0015550F" w:rsidP="0015550F">
      <w:pPr>
        <w:pStyle w:val="Caption"/>
        <w:jc w:val="center"/>
      </w:pPr>
      <w:bookmarkStart w:id="7" w:name="_Toc500933595"/>
      <w:r>
        <w:t xml:space="preserve">Figure </w:t>
      </w:r>
      <w:fldSimple w:instr=" SEQ Figure \* ARABIC ">
        <w:r w:rsidR="003E0BCF">
          <w:rPr>
            <w:noProof/>
          </w:rPr>
          <w:t>3</w:t>
        </w:r>
      </w:fldSimple>
      <w:r>
        <w:t xml:space="preserve"> Search panel</w:t>
      </w:r>
      <w:bookmarkEnd w:id="7"/>
    </w:p>
    <w:p w:rsidR="00332050" w:rsidRDefault="00332050" w:rsidP="00332050"/>
    <w:p w:rsidR="00332050" w:rsidRPr="00A9416F" w:rsidRDefault="008D251B" w:rsidP="00332050">
      <w:pPr>
        <w:rPr>
          <w:rFonts w:ascii="AR CENA" w:hAnsi="AR CENA"/>
        </w:rPr>
      </w:pPr>
      <w:r w:rsidRPr="00A9416F">
        <w:rPr>
          <w:rFonts w:ascii="AR CENA" w:hAnsi="AR CENA"/>
        </w:rPr>
        <w:t>Details</w:t>
      </w:r>
      <w:r w:rsidR="00290E24">
        <w:rPr>
          <w:rFonts w:ascii="AR CENA" w:hAnsi="AR CENA"/>
        </w:rPr>
        <w:t>-(Refer fig 3</w:t>
      </w:r>
      <w:r w:rsidR="009C103E">
        <w:rPr>
          <w:rFonts w:ascii="AR CENA" w:hAnsi="AR CENA"/>
        </w:rPr>
        <w:t>)</w:t>
      </w:r>
    </w:p>
    <w:tbl>
      <w:tblPr>
        <w:tblStyle w:val="TableGrid"/>
        <w:tblW w:w="0" w:type="auto"/>
        <w:tblLook w:val="04A0" w:firstRow="1" w:lastRow="0" w:firstColumn="1" w:lastColumn="0" w:noHBand="0" w:noVBand="1"/>
      </w:tblPr>
      <w:tblGrid>
        <w:gridCol w:w="1809"/>
        <w:gridCol w:w="7767"/>
      </w:tblGrid>
      <w:tr w:rsidR="00A9416F" w:rsidTr="00A9416F">
        <w:tc>
          <w:tcPr>
            <w:tcW w:w="1809" w:type="dxa"/>
          </w:tcPr>
          <w:p w:rsidR="00A9416F" w:rsidRPr="00EC0A0C" w:rsidRDefault="007B7B0D" w:rsidP="00332050">
            <w:pPr>
              <w:rPr>
                <w:rFonts w:ascii="AR CENA" w:hAnsi="AR CENA"/>
              </w:rPr>
            </w:pPr>
            <w:r w:rsidRPr="00EC0A0C">
              <w:rPr>
                <w:rFonts w:ascii="AR CENA" w:hAnsi="AR CENA"/>
              </w:rPr>
              <w:t xml:space="preserve">Origin  city </w:t>
            </w:r>
          </w:p>
        </w:tc>
        <w:tc>
          <w:tcPr>
            <w:tcW w:w="7767" w:type="dxa"/>
          </w:tcPr>
          <w:p w:rsidR="00A9416F" w:rsidRPr="00EC0A0C" w:rsidRDefault="009C0185" w:rsidP="00332050">
            <w:pPr>
              <w:rPr>
                <w:rFonts w:ascii="AR CENA" w:hAnsi="AR CENA"/>
              </w:rPr>
            </w:pPr>
            <w:r>
              <w:rPr>
                <w:rFonts w:ascii="AR CENA" w:hAnsi="AR CENA"/>
              </w:rPr>
              <w:t>User can select the Origin city from the drop down by typing the three letter code of the City , example-JKT  , for Jakarta</w:t>
            </w:r>
          </w:p>
        </w:tc>
      </w:tr>
      <w:tr w:rsidR="00A9416F" w:rsidTr="00A9416F">
        <w:tc>
          <w:tcPr>
            <w:tcW w:w="1809" w:type="dxa"/>
          </w:tcPr>
          <w:p w:rsidR="00A9416F" w:rsidRPr="00EC0A0C" w:rsidRDefault="0065384A" w:rsidP="00332050">
            <w:pPr>
              <w:rPr>
                <w:rFonts w:ascii="AR CENA" w:hAnsi="AR CENA"/>
              </w:rPr>
            </w:pPr>
            <w:r>
              <w:rPr>
                <w:rFonts w:ascii="AR CENA" w:hAnsi="AR CENA"/>
              </w:rPr>
              <w:t>Final Destination</w:t>
            </w:r>
          </w:p>
        </w:tc>
        <w:tc>
          <w:tcPr>
            <w:tcW w:w="7767" w:type="dxa"/>
          </w:tcPr>
          <w:p w:rsidR="00A9416F" w:rsidRPr="00EC0A0C" w:rsidRDefault="00026672" w:rsidP="00332050">
            <w:pPr>
              <w:rPr>
                <w:rFonts w:ascii="AR CENA" w:hAnsi="AR CENA"/>
              </w:rPr>
            </w:pPr>
            <w:r>
              <w:rPr>
                <w:rFonts w:ascii="AR CENA" w:hAnsi="AR CENA"/>
              </w:rPr>
              <w:t>User can select the City from the drop down list to search based on final destination ,</w:t>
            </w:r>
            <w:r w:rsidR="008D568E">
              <w:rPr>
                <w:rFonts w:ascii="AR CENA" w:hAnsi="AR CENA"/>
              </w:rPr>
              <w:t xml:space="preserve">Example- SIN for Singapore </w:t>
            </w:r>
          </w:p>
        </w:tc>
      </w:tr>
      <w:tr w:rsidR="00A9416F" w:rsidTr="00A9416F">
        <w:tc>
          <w:tcPr>
            <w:tcW w:w="1809" w:type="dxa"/>
          </w:tcPr>
          <w:p w:rsidR="00A9416F" w:rsidRPr="00EC0A0C" w:rsidRDefault="0065384A" w:rsidP="00332050">
            <w:pPr>
              <w:rPr>
                <w:rFonts w:ascii="AR CENA" w:hAnsi="AR CENA"/>
              </w:rPr>
            </w:pPr>
            <w:r>
              <w:rPr>
                <w:rFonts w:ascii="AR CENA" w:hAnsi="AR CENA"/>
              </w:rPr>
              <w:t xml:space="preserve">Flight No </w:t>
            </w:r>
          </w:p>
        </w:tc>
        <w:tc>
          <w:tcPr>
            <w:tcW w:w="7767" w:type="dxa"/>
          </w:tcPr>
          <w:p w:rsidR="00A9416F" w:rsidRPr="00EC0A0C" w:rsidRDefault="00026672" w:rsidP="00332050">
            <w:pPr>
              <w:rPr>
                <w:rFonts w:ascii="AR CENA" w:hAnsi="AR CENA"/>
              </w:rPr>
            </w:pPr>
            <w:r>
              <w:rPr>
                <w:rFonts w:ascii="AR CENA" w:hAnsi="AR CENA"/>
              </w:rPr>
              <w:t xml:space="preserve">User can search based on flight No , can select from the drop down list </w:t>
            </w:r>
            <w:r w:rsidR="008D568E">
              <w:rPr>
                <w:rFonts w:ascii="AR CENA" w:hAnsi="AR CENA"/>
              </w:rPr>
              <w:t xml:space="preserve">, Example- GA2346 </w:t>
            </w:r>
          </w:p>
        </w:tc>
      </w:tr>
      <w:tr w:rsidR="00A9416F" w:rsidTr="00A9416F">
        <w:tc>
          <w:tcPr>
            <w:tcW w:w="1809" w:type="dxa"/>
          </w:tcPr>
          <w:p w:rsidR="00A9416F" w:rsidRPr="00EC0A0C" w:rsidRDefault="0065384A" w:rsidP="00332050">
            <w:pPr>
              <w:rPr>
                <w:rFonts w:ascii="AR CENA" w:hAnsi="AR CENA"/>
              </w:rPr>
            </w:pPr>
            <w:r>
              <w:rPr>
                <w:rFonts w:ascii="AR CENA" w:hAnsi="AR CENA"/>
              </w:rPr>
              <w:t xml:space="preserve">Prefix </w:t>
            </w:r>
          </w:p>
        </w:tc>
        <w:tc>
          <w:tcPr>
            <w:tcW w:w="7767" w:type="dxa"/>
          </w:tcPr>
          <w:p w:rsidR="00A9416F" w:rsidRPr="00EC0A0C" w:rsidRDefault="008D568E" w:rsidP="00332050">
            <w:pPr>
              <w:rPr>
                <w:rFonts w:ascii="AR CENA" w:hAnsi="AR CENA"/>
              </w:rPr>
            </w:pPr>
            <w:r>
              <w:rPr>
                <w:rFonts w:ascii="AR CENA" w:hAnsi="AR CENA"/>
              </w:rPr>
              <w:t xml:space="preserve">User can search by AWB prefix , Example-126 </w:t>
            </w:r>
          </w:p>
        </w:tc>
      </w:tr>
      <w:tr w:rsidR="00A9416F" w:rsidTr="00A9416F">
        <w:tc>
          <w:tcPr>
            <w:tcW w:w="1809" w:type="dxa"/>
          </w:tcPr>
          <w:p w:rsidR="00A9416F" w:rsidRPr="00EC0A0C" w:rsidRDefault="0065384A" w:rsidP="00332050">
            <w:pPr>
              <w:rPr>
                <w:rFonts w:ascii="AR CENA" w:hAnsi="AR CENA"/>
              </w:rPr>
            </w:pPr>
            <w:r>
              <w:rPr>
                <w:rFonts w:ascii="AR CENA" w:hAnsi="AR CENA"/>
              </w:rPr>
              <w:t xml:space="preserve">AWB number </w:t>
            </w:r>
          </w:p>
        </w:tc>
        <w:tc>
          <w:tcPr>
            <w:tcW w:w="7767" w:type="dxa"/>
          </w:tcPr>
          <w:p w:rsidR="00A9416F" w:rsidRPr="00EC0A0C" w:rsidRDefault="008D568E" w:rsidP="00332050">
            <w:pPr>
              <w:rPr>
                <w:rFonts w:ascii="AR CENA" w:hAnsi="AR CENA"/>
              </w:rPr>
            </w:pPr>
            <w:r>
              <w:rPr>
                <w:rFonts w:ascii="AR CENA" w:hAnsi="AR CENA"/>
              </w:rPr>
              <w:t>User can search by AWB Number , can select  from the drop down list , Example-00001234</w:t>
            </w:r>
          </w:p>
        </w:tc>
      </w:tr>
      <w:tr w:rsidR="00A9416F" w:rsidTr="00A9416F">
        <w:tc>
          <w:tcPr>
            <w:tcW w:w="1809" w:type="dxa"/>
          </w:tcPr>
          <w:p w:rsidR="00A9416F" w:rsidRPr="0065384A" w:rsidRDefault="0065384A" w:rsidP="00332050">
            <w:pPr>
              <w:rPr>
                <w:rFonts w:ascii="AR CENA" w:hAnsi="AR CENA"/>
              </w:rPr>
            </w:pPr>
            <w:r w:rsidRPr="0065384A">
              <w:rPr>
                <w:rFonts w:ascii="AR CENA" w:hAnsi="AR CENA"/>
              </w:rPr>
              <w:t>Reference number</w:t>
            </w:r>
          </w:p>
        </w:tc>
        <w:tc>
          <w:tcPr>
            <w:tcW w:w="7767" w:type="dxa"/>
          </w:tcPr>
          <w:p w:rsidR="00A9416F" w:rsidRPr="0065384A" w:rsidRDefault="008D568E" w:rsidP="00332050">
            <w:pPr>
              <w:rPr>
                <w:rFonts w:ascii="AR CENA" w:hAnsi="AR CENA"/>
              </w:rPr>
            </w:pPr>
            <w:r>
              <w:rPr>
                <w:rFonts w:ascii="AR CENA" w:hAnsi="AR CENA"/>
              </w:rPr>
              <w:t>User can also search by reference number , can select from drop down ,</w:t>
            </w:r>
          </w:p>
        </w:tc>
      </w:tr>
      <w:tr w:rsidR="00A9416F" w:rsidTr="00A9416F">
        <w:tc>
          <w:tcPr>
            <w:tcW w:w="1809" w:type="dxa"/>
          </w:tcPr>
          <w:p w:rsidR="00A9416F" w:rsidRPr="0065384A" w:rsidRDefault="00E215DD" w:rsidP="00332050">
            <w:pPr>
              <w:rPr>
                <w:rFonts w:ascii="AR CENA" w:hAnsi="AR CENA"/>
              </w:rPr>
            </w:pPr>
            <w:r>
              <w:rPr>
                <w:rFonts w:ascii="AR CENA" w:hAnsi="AR CENA"/>
              </w:rPr>
              <w:t xml:space="preserve">Flight Date </w:t>
            </w:r>
          </w:p>
        </w:tc>
        <w:tc>
          <w:tcPr>
            <w:tcW w:w="7767" w:type="dxa"/>
          </w:tcPr>
          <w:p w:rsidR="00A9416F" w:rsidRPr="0065384A" w:rsidRDefault="00841A19" w:rsidP="00332050">
            <w:pPr>
              <w:rPr>
                <w:rFonts w:ascii="AR CENA" w:hAnsi="AR CENA"/>
              </w:rPr>
            </w:pPr>
            <w:r>
              <w:rPr>
                <w:rFonts w:ascii="AR CENA" w:hAnsi="AR CENA"/>
              </w:rPr>
              <w:t xml:space="preserve">User can search based on date , cam be select from date calendar given </w:t>
            </w:r>
          </w:p>
        </w:tc>
      </w:tr>
      <w:tr w:rsidR="00A9416F" w:rsidTr="00A9416F">
        <w:tc>
          <w:tcPr>
            <w:tcW w:w="1809" w:type="dxa"/>
          </w:tcPr>
          <w:p w:rsidR="00A9416F" w:rsidRPr="0065384A" w:rsidRDefault="00E215DD" w:rsidP="00332050">
            <w:pPr>
              <w:rPr>
                <w:rFonts w:ascii="AR CENA" w:hAnsi="AR CENA"/>
              </w:rPr>
            </w:pPr>
            <w:r>
              <w:rPr>
                <w:rFonts w:ascii="AR CENA" w:hAnsi="AR CENA"/>
              </w:rPr>
              <w:t xml:space="preserve">Search </w:t>
            </w:r>
          </w:p>
        </w:tc>
        <w:tc>
          <w:tcPr>
            <w:tcW w:w="7767" w:type="dxa"/>
          </w:tcPr>
          <w:p w:rsidR="00A9416F" w:rsidRPr="0065384A" w:rsidRDefault="00841A19" w:rsidP="00332050">
            <w:pPr>
              <w:rPr>
                <w:rFonts w:ascii="AR CENA" w:hAnsi="AR CENA"/>
              </w:rPr>
            </w:pPr>
            <w:r>
              <w:rPr>
                <w:rFonts w:ascii="AR CENA" w:hAnsi="AR CENA"/>
              </w:rPr>
              <w:t xml:space="preserve">To click the search button , based on above parameter user able to display the bellow grid </w:t>
            </w:r>
          </w:p>
        </w:tc>
      </w:tr>
    </w:tbl>
    <w:p w:rsidR="008D251B" w:rsidRDefault="008D251B" w:rsidP="00332050"/>
    <w:p w:rsidR="00EF5D4F" w:rsidRDefault="001C1356" w:rsidP="00332050">
      <w:pPr>
        <w:rPr>
          <w:rFonts w:ascii="AR CENA" w:hAnsi="AR CENA"/>
        </w:rPr>
      </w:pPr>
      <w:r>
        <w:rPr>
          <w:rFonts w:ascii="AR CENA" w:hAnsi="AR CENA"/>
          <w:noProof/>
          <w:lang w:val="en-IN" w:eastAsia="en-IN"/>
        </w:rPr>
        <mc:AlternateContent>
          <mc:Choice Requires="wps">
            <w:drawing>
              <wp:anchor distT="0" distB="0" distL="114300" distR="114300" simplePos="0" relativeHeight="251666432" behindDoc="0" locked="0" layoutInCell="1" allowOverlap="1">
                <wp:simplePos x="0" y="0"/>
                <wp:positionH relativeFrom="column">
                  <wp:posOffset>4589253</wp:posOffset>
                </wp:positionH>
                <wp:positionV relativeFrom="paragraph">
                  <wp:posOffset>203547</wp:posOffset>
                </wp:positionV>
                <wp:extent cx="198407" cy="138023"/>
                <wp:effectExtent l="38100" t="0" r="11430" b="33655"/>
                <wp:wrapNone/>
                <wp:docPr id="291" name="Down Arrow 291"/>
                <wp:cNvGraphicFramePr/>
                <a:graphic xmlns:a="http://schemas.openxmlformats.org/drawingml/2006/main">
                  <a:graphicData uri="http://schemas.microsoft.com/office/word/2010/wordprocessingShape">
                    <wps:wsp>
                      <wps:cNvSpPr/>
                      <wps:spPr>
                        <a:xfrm>
                          <a:off x="0" y="0"/>
                          <a:ext cx="198407" cy="138023"/>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91" o:spid="_x0000_s1026" type="#_x0000_t67" style="position:absolute;margin-left:361.35pt;margin-top:16.05pt;width:15.6pt;height:10.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" adj="10800" filled="f" strokecolor="#243f60 [1604]" strokeweight="2pt"/>
            </w:pict>
          </mc:Fallback>
        </mc:AlternateContent>
      </w:r>
      <w:r w:rsidR="00EF5D4F" w:rsidRPr="00EF5D4F">
        <w:rPr>
          <w:rFonts w:ascii="AR CENA" w:hAnsi="AR CENA"/>
        </w:rPr>
        <w:t xml:space="preserve">Once User search by the above criteria, the bellow window opens for view </w:t>
      </w:r>
      <w:r w:rsidR="00383C3F">
        <w:rPr>
          <w:rFonts w:ascii="AR CENA" w:hAnsi="AR CENA"/>
        </w:rPr>
        <w:t xml:space="preserve">(It’s the list of Bookings has done by the user </w:t>
      </w:r>
    </w:p>
    <w:p w:rsidR="005F6971" w:rsidRDefault="004144BC" w:rsidP="005F6971">
      <w:pPr>
        <w:keepNext/>
      </w:pPr>
      <w:r>
        <w:rPr>
          <w:rFonts w:ascii="AR CENA" w:hAnsi="AR CENA"/>
          <w:noProof/>
          <w:lang w:val="en-IN" w:eastAsia="en-IN"/>
        </w:rPr>
        <mc:AlternateContent>
          <mc:Choice Requires="wps">
            <w:drawing>
              <wp:anchor distT="0" distB="0" distL="114300" distR="114300" simplePos="0" relativeHeight="251667456" behindDoc="0" locked="0" layoutInCell="1" allowOverlap="1">
                <wp:simplePos x="0" y="0"/>
                <wp:positionH relativeFrom="column">
                  <wp:posOffset>60385</wp:posOffset>
                </wp:positionH>
                <wp:positionV relativeFrom="paragraph">
                  <wp:posOffset>294400</wp:posOffset>
                </wp:positionV>
                <wp:extent cx="5840083" cy="129397"/>
                <wp:effectExtent l="0" t="0" r="27940" b="23495"/>
                <wp:wrapNone/>
                <wp:docPr id="292" name="Rectangle 292"/>
                <wp:cNvGraphicFramePr/>
                <a:graphic xmlns:a="http://schemas.openxmlformats.org/drawingml/2006/main">
                  <a:graphicData uri="http://schemas.microsoft.com/office/word/2010/wordprocessingShape">
                    <wps:wsp>
                      <wps:cNvSpPr/>
                      <wps:spPr>
                        <a:xfrm>
                          <a:off x="0" y="0"/>
                          <a:ext cx="5840083" cy="12939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4.75pt;margin-top:23.2pt;width:459.85pt;height:10.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" filled="f" strokecolor="#243f60 [1604]" strokeweight="2pt"/>
            </w:pict>
          </mc:Fallback>
        </mc:AlternateContent>
      </w:r>
      <w:r w:rsidR="008044F4">
        <w:rPr>
          <w:rFonts w:ascii="AR CENA" w:hAnsi="AR CENA"/>
          <w:noProof/>
          <w:lang w:val="en-IN" w:eastAsia="en-IN"/>
        </w:rPr>
        <w:drawing>
          <wp:inline distT="0" distB="0" distL="0" distR="0" wp14:anchorId="3788683A" wp14:editId="07133E02">
            <wp:extent cx="5943600" cy="1038758"/>
            <wp:effectExtent l="19050" t="19050" r="19050" b="28575"/>
            <wp:docPr id="57" name="Picture 57" descr="C:\Users\Pradip\Desktop\screen\search 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dip\Desktop\screen\search f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038758"/>
                    </a:xfrm>
                    <a:prstGeom prst="rect">
                      <a:avLst/>
                    </a:prstGeom>
                    <a:noFill/>
                    <a:ln>
                      <a:solidFill>
                        <a:schemeClr val="accent1"/>
                      </a:solidFill>
                    </a:ln>
                  </pic:spPr>
                </pic:pic>
              </a:graphicData>
            </a:graphic>
          </wp:inline>
        </w:drawing>
      </w:r>
    </w:p>
    <w:p w:rsidR="009D5D4E" w:rsidRDefault="005F6971" w:rsidP="005F6971">
      <w:pPr>
        <w:pStyle w:val="Caption"/>
        <w:jc w:val="center"/>
      </w:pPr>
      <w:bookmarkStart w:id="8" w:name="_Toc500933596"/>
      <w:r>
        <w:t xml:space="preserve">Figure </w:t>
      </w:r>
      <w:fldSimple w:instr=" SEQ Figure \* ARABIC ">
        <w:r w:rsidR="003E0BCF">
          <w:rPr>
            <w:noProof/>
          </w:rPr>
          <w:t>4</w:t>
        </w:r>
      </w:fldSimple>
      <w:r>
        <w:t xml:space="preserve"> Main Grid</w:t>
      </w:r>
      <w:bookmarkEnd w:id="8"/>
    </w:p>
    <w:p w:rsidR="00716B58" w:rsidRPr="00716B58" w:rsidRDefault="00716B58" w:rsidP="00716B58">
      <w:pPr>
        <w:rPr>
          <w:rFonts w:ascii="AR CENA" w:hAnsi="AR CENA"/>
        </w:rPr>
      </w:pPr>
      <w:r w:rsidRPr="00716B58">
        <w:rPr>
          <w:rFonts w:ascii="AR CENA" w:hAnsi="AR CENA"/>
        </w:rPr>
        <w:lastRenderedPageBreak/>
        <w:t>Note-</w:t>
      </w:r>
      <w:r>
        <w:rPr>
          <w:rFonts w:ascii="AR CENA" w:hAnsi="AR CENA"/>
        </w:rPr>
        <w:t xml:space="preserve">User can also filter the reservation information from the above screen(Fig 4) based on various criteria given bellow </w:t>
      </w:r>
    </w:p>
    <w:p w:rsidR="00EE62A9" w:rsidRPr="00AE7A1D" w:rsidRDefault="00BC71D4" w:rsidP="00EE62A9">
      <w:pPr>
        <w:rPr>
          <w:rFonts w:ascii="AR CENA" w:hAnsi="AR CENA"/>
        </w:rPr>
      </w:pPr>
      <w:r>
        <w:rPr>
          <w:rFonts w:ascii="AR CENA" w:hAnsi="AR CENA"/>
        </w:rPr>
        <w:t xml:space="preserve">Filter </w:t>
      </w:r>
      <w:r w:rsidR="00EE62A9" w:rsidRPr="00AE7A1D">
        <w:rPr>
          <w:rFonts w:ascii="AR CENA" w:hAnsi="AR CENA"/>
        </w:rPr>
        <w:t xml:space="preserve">Details </w:t>
      </w:r>
    </w:p>
    <w:tbl>
      <w:tblPr>
        <w:tblStyle w:val="TableGrid"/>
        <w:tblW w:w="0" w:type="auto"/>
        <w:tblLook w:val="04A0" w:firstRow="1" w:lastRow="0" w:firstColumn="1" w:lastColumn="0" w:noHBand="0" w:noVBand="1"/>
      </w:tblPr>
      <w:tblGrid>
        <w:gridCol w:w="1809"/>
        <w:gridCol w:w="7767"/>
      </w:tblGrid>
      <w:tr w:rsidR="008D11F8" w:rsidTr="008D11F8">
        <w:tc>
          <w:tcPr>
            <w:tcW w:w="1809" w:type="dxa"/>
          </w:tcPr>
          <w:p w:rsidR="008D11F8" w:rsidRPr="00BC0436" w:rsidRDefault="003A5299" w:rsidP="00EE62A9">
            <w:pPr>
              <w:rPr>
                <w:rFonts w:ascii="AR CENA" w:hAnsi="AR CENA"/>
              </w:rPr>
            </w:pPr>
            <w:r>
              <w:rPr>
                <w:rFonts w:ascii="AR CENA" w:hAnsi="AR CENA"/>
              </w:rPr>
              <w:t xml:space="preserve">Reference Number </w:t>
            </w:r>
          </w:p>
        </w:tc>
        <w:tc>
          <w:tcPr>
            <w:tcW w:w="7767" w:type="dxa"/>
          </w:tcPr>
          <w:p w:rsidR="008D11F8" w:rsidRDefault="008259C6" w:rsidP="00EE62A9">
            <w:pPr>
              <w:rPr>
                <w:rFonts w:ascii="AR CENA" w:hAnsi="AR CENA"/>
              </w:rPr>
            </w:pPr>
            <w:r>
              <w:rPr>
                <w:rFonts w:ascii="AR CENA" w:hAnsi="AR CENA"/>
                <w:noProof/>
                <w:lang w:val="en-IN" w:eastAsia="en-IN"/>
              </w:rPr>
              <mc:AlternateContent>
                <mc:Choice Requires="wps">
                  <w:drawing>
                    <wp:anchor distT="0" distB="0" distL="114300" distR="114300" simplePos="0" relativeHeight="251669504" behindDoc="0" locked="0" layoutInCell="1" allowOverlap="1">
                      <wp:simplePos x="0" y="0"/>
                      <wp:positionH relativeFrom="column">
                        <wp:posOffset>887119</wp:posOffset>
                      </wp:positionH>
                      <wp:positionV relativeFrom="paragraph">
                        <wp:posOffset>207010</wp:posOffset>
                      </wp:positionV>
                      <wp:extent cx="198408" cy="94891"/>
                      <wp:effectExtent l="38100" t="0" r="11430" b="38735"/>
                      <wp:wrapNone/>
                      <wp:docPr id="6" name="Down Arrow 6"/>
                      <wp:cNvGraphicFramePr/>
                      <a:graphic xmlns:a="http://schemas.openxmlformats.org/drawingml/2006/main">
                        <a:graphicData uri="http://schemas.microsoft.com/office/word/2010/wordprocessingShape">
                          <wps:wsp>
                            <wps:cNvSpPr/>
                            <wps:spPr>
                              <a:xfrm>
                                <a:off x="0" y="0"/>
                                <a:ext cx="198408" cy="94891"/>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6" o:spid="_x0000_s1026" type="#_x0000_t67" style="position:absolute;margin-left:69.85pt;margin-top:16.3pt;width:15.6pt;height:7.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" adj="10800" filled="f" strokecolor="#243f60 [1604]" strokeweight="2pt"/>
                  </w:pict>
                </mc:Fallback>
              </mc:AlternateContent>
            </w:r>
            <w:r w:rsidR="0022452B">
              <w:rPr>
                <w:rFonts w:ascii="AR CENA" w:hAnsi="AR CENA"/>
              </w:rPr>
              <w:t>User can filter the reference number  by clicking the filter sign(located just next to Ref no)</w:t>
            </w:r>
          </w:p>
          <w:p w:rsidR="0022452B" w:rsidRDefault="0022452B" w:rsidP="00EE62A9">
            <w:pPr>
              <w:rPr>
                <w:rFonts w:ascii="AR CENA" w:hAnsi="AR CENA"/>
              </w:rPr>
            </w:pPr>
            <w:r>
              <w:rPr>
                <w:rFonts w:ascii="AR CENA" w:hAnsi="AR CENA"/>
                <w:noProof/>
                <w:lang w:val="en-IN" w:eastAsia="en-IN"/>
              </w:rPr>
              <w:drawing>
                <wp:inline distT="0" distB="0" distL="0" distR="0">
                  <wp:extent cx="2053087" cy="724619"/>
                  <wp:effectExtent l="19050" t="19050" r="23495" b="18415"/>
                  <wp:docPr id="1" name="Picture 1" descr="C:\Users\Pradip\Desktop\scree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dip\Desktop\screen\filt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3345" cy="724710"/>
                          </a:xfrm>
                          <a:prstGeom prst="rect">
                            <a:avLst/>
                          </a:prstGeom>
                          <a:noFill/>
                          <a:ln>
                            <a:solidFill>
                              <a:schemeClr val="accent1"/>
                            </a:solidFill>
                          </a:ln>
                        </pic:spPr>
                      </pic:pic>
                    </a:graphicData>
                  </a:graphic>
                </wp:inline>
              </w:drawing>
            </w:r>
          </w:p>
          <w:p w:rsidR="00F46F71" w:rsidRPr="00BC0436" w:rsidRDefault="00F46F71" w:rsidP="00EE62A9">
            <w:pPr>
              <w:rPr>
                <w:rFonts w:ascii="AR CENA" w:hAnsi="AR CENA"/>
              </w:rPr>
            </w:pPr>
            <w:r>
              <w:rPr>
                <w:rFonts w:ascii="AR CENA" w:hAnsi="AR CENA"/>
              </w:rPr>
              <w:t xml:space="preserve">Type the reference number and just click filter tab , system will automatically filter the data and will get display in the Grid </w:t>
            </w:r>
          </w:p>
        </w:tc>
      </w:tr>
      <w:tr w:rsidR="008D11F8" w:rsidTr="008D11F8">
        <w:tc>
          <w:tcPr>
            <w:tcW w:w="1809" w:type="dxa"/>
          </w:tcPr>
          <w:p w:rsidR="008D11F8" w:rsidRPr="00BC0436" w:rsidRDefault="003A5299" w:rsidP="00EE62A9">
            <w:pPr>
              <w:rPr>
                <w:rFonts w:ascii="AR CENA" w:hAnsi="AR CENA"/>
              </w:rPr>
            </w:pPr>
            <w:r>
              <w:rPr>
                <w:rFonts w:ascii="AR CENA" w:hAnsi="AR CENA"/>
              </w:rPr>
              <w:t>Prefix</w:t>
            </w:r>
          </w:p>
        </w:tc>
        <w:tc>
          <w:tcPr>
            <w:tcW w:w="7767" w:type="dxa"/>
          </w:tcPr>
          <w:p w:rsidR="008D11F8" w:rsidRDefault="004650CF" w:rsidP="00EE62A9">
            <w:pPr>
              <w:rPr>
                <w:rFonts w:ascii="AR CENA" w:hAnsi="AR CENA"/>
              </w:rPr>
            </w:pPr>
            <w:r>
              <w:rPr>
                <w:rFonts w:ascii="AR CENA" w:hAnsi="AR CENA"/>
              </w:rPr>
              <w:t xml:space="preserve">User can filter the reservation data based on AWB prefix clicking the filter sign just next to Prefix </w:t>
            </w:r>
          </w:p>
          <w:p w:rsidR="00870BB2" w:rsidRDefault="00BE0DA2" w:rsidP="00EE62A9">
            <w:pPr>
              <w:rPr>
                <w:rFonts w:ascii="AR CENA" w:hAnsi="AR CENA"/>
              </w:rPr>
            </w:pPr>
            <w:r>
              <w:rPr>
                <w:rFonts w:ascii="AR CENA" w:hAnsi="AR CENA"/>
                <w:noProof/>
                <w:lang w:val="en-IN" w:eastAsia="en-IN"/>
              </w:rPr>
              <w:drawing>
                <wp:inline distT="0" distB="0" distL="0" distR="0">
                  <wp:extent cx="2053087" cy="640737"/>
                  <wp:effectExtent l="19050" t="19050" r="23495" b="26035"/>
                  <wp:docPr id="7" name="Picture 7" descr="C:\Users\Pradip\Desktop\screen\pre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dip\Desktop\screen\prefi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5091" cy="644483"/>
                          </a:xfrm>
                          <a:prstGeom prst="rect">
                            <a:avLst/>
                          </a:prstGeom>
                          <a:noFill/>
                          <a:ln>
                            <a:solidFill>
                              <a:schemeClr val="accent1"/>
                            </a:solidFill>
                          </a:ln>
                        </pic:spPr>
                      </pic:pic>
                    </a:graphicData>
                  </a:graphic>
                </wp:inline>
              </w:drawing>
            </w:r>
          </w:p>
          <w:p w:rsidR="00870BB2" w:rsidRDefault="00991187" w:rsidP="00EE62A9">
            <w:pPr>
              <w:rPr>
                <w:rFonts w:ascii="AR CENA" w:hAnsi="AR CENA"/>
              </w:rPr>
            </w:pPr>
            <w:r>
              <w:rPr>
                <w:rFonts w:ascii="AR CENA" w:hAnsi="AR CENA"/>
              </w:rPr>
              <w:t>Type the prefix and click to the filter button , system will automatically filter the data and will get display in the Grid</w:t>
            </w:r>
          </w:p>
          <w:p w:rsidR="00870BB2" w:rsidRPr="00BC0436" w:rsidRDefault="00870BB2" w:rsidP="00EE62A9">
            <w:pPr>
              <w:rPr>
                <w:rFonts w:ascii="AR CENA" w:hAnsi="AR CENA"/>
              </w:rPr>
            </w:pPr>
          </w:p>
        </w:tc>
      </w:tr>
      <w:tr w:rsidR="008D11F8" w:rsidTr="008D11F8">
        <w:tc>
          <w:tcPr>
            <w:tcW w:w="1809" w:type="dxa"/>
          </w:tcPr>
          <w:p w:rsidR="008D11F8" w:rsidRPr="00BC0436" w:rsidRDefault="00AF5379" w:rsidP="00EE62A9">
            <w:pPr>
              <w:rPr>
                <w:rFonts w:ascii="AR CENA" w:hAnsi="AR CENA"/>
              </w:rPr>
            </w:pPr>
            <w:r>
              <w:rPr>
                <w:rFonts w:ascii="AR CENA" w:hAnsi="AR CENA"/>
              </w:rPr>
              <w:t>AWB No</w:t>
            </w:r>
          </w:p>
        </w:tc>
        <w:tc>
          <w:tcPr>
            <w:tcW w:w="7767" w:type="dxa"/>
          </w:tcPr>
          <w:p w:rsidR="00A65BF1" w:rsidRDefault="00A65BF1" w:rsidP="00A65BF1">
            <w:pPr>
              <w:rPr>
                <w:rFonts w:ascii="AR CENA" w:hAnsi="AR CENA"/>
              </w:rPr>
            </w:pPr>
            <w:r>
              <w:rPr>
                <w:rFonts w:ascii="AR CENA" w:hAnsi="AR CENA"/>
              </w:rPr>
              <w:t xml:space="preserve">User can filter the reservation data based on AWB No clicking the filter sign just next to AWB number  </w:t>
            </w:r>
          </w:p>
          <w:p w:rsidR="008D11F8" w:rsidRDefault="00B422AC" w:rsidP="00EE62A9">
            <w:pPr>
              <w:rPr>
                <w:rFonts w:ascii="AR CENA" w:hAnsi="AR CENA"/>
              </w:rPr>
            </w:pPr>
            <w:r>
              <w:rPr>
                <w:rFonts w:ascii="AR CENA" w:hAnsi="AR CENA"/>
                <w:noProof/>
                <w:lang w:val="en-IN" w:eastAsia="en-IN"/>
              </w:rPr>
              <w:drawing>
                <wp:inline distT="0" distB="0" distL="0" distR="0">
                  <wp:extent cx="2087592" cy="750498"/>
                  <wp:effectExtent l="19050" t="19050" r="27305" b="12065"/>
                  <wp:docPr id="18" name="Picture 18" descr="C:\Users\Pradip\Desktop\screen\a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dip\Desktop\screen\aw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7924" cy="750617"/>
                          </a:xfrm>
                          <a:prstGeom prst="rect">
                            <a:avLst/>
                          </a:prstGeom>
                          <a:noFill/>
                          <a:ln>
                            <a:solidFill>
                              <a:schemeClr val="accent1"/>
                            </a:solidFill>
                          </a:ln>
                        </pic:spPr>
                      </pic:pic>
                    </a:graphicData>
                  </a:graphic>
                </wp:inline>
              </w:drawing>
            </w:r>
          </w:p>
          <w:p w:rsidR="00A65BF1" w:rsidRPr="00BC0436" w:rsidRDefault="00555B55" w:rsidP="00EE62A9">
            <w:pPr>
              <w:rPr>
                <w:rFonts w:ascii="AR CENA" w:hAnsi="AR CENA"/>
              </w:rPr>
            </w:pPr>
            <w:r>
              <w:rPr>
                <w:rFonts w:ascii="AR CENA" w:hAnsi="AR CENA"/>
              </w:rPr>
              <w:t>Type the AWB number  and click to the filter button , system will automatically filter the data and will get display in the Grid</w:t>
            </w:r>
          </w:p>
        </w:tc>
      </w:tr>
      <w:tr w:rsidR="008D11F8" w:rsidTr="008D11F8">
        <w:tc>
          <w:tcPr>
            <w:tcW w:w="1809" w:type="dxa"/>
          </w:tcPr>
          <w:p w:rsidR="008D11F8" w:rsidRPr="00BC0436" w:rsidRDefault="00AF5379" w:rsidP="00EE62A9">
            <w:pPr>
              <w:rPr>
                <w:rFonts w:ascii="AR CENA" w:hAnsi="AR CENA"/>
              </w:rPr>
            </w:pPr>
            <w:r>
              <w:rPr>
                <w:rFonts w:ascii="AR CENA" w:hAnsi="AR CENA"/>
              </w:rPr>
              <w:t>Booking Type</w:t>
            </w:r>
          </w:p>
        </w:tc>
        <w:tc>
          <w:tcPr>
            <w:tcW w:w="7767" w:type="dxa"/>
          </w:tcPr>
          <w:p w:rsidR="008D11F8" w:rsidRDefault="009929A8" w:rsidP="00EE62A9">
            <w:pPr>
              <w:rPr>
                <w:rFonts w:ascii="AR CENA" w:hAnsi="AR CENA"/>
              </w:rPr>
            </w:pPr>
            <w:r>
              <w:rPr>
                <w:rFonts w:ascii="AR CENA" w:hAnsi="AR CENA"/>
              </w:rPr>
              <w:t xml:space="preserve">Booking Type indicates , Type of Booking like Cargo , Courier or Mail, </w:t>
            </w:r>
          </w:p>
          <w:p w:rsidR="009929A8" w:rsidRDefault="009929A8" w:rsidP="009929A8">
            <w:pPr>
              <w:rPr>
                <w:rFonts w:ascii="AR CENA" w:hAnsi="AR CENA"/>
              </w:rPr>
            </w:pPr>
            <w:r>
              <w:rPr>
                <w:rFonts w:ascii="AR CENA" w:hAnsi="AR CENA"/>
              </w:rPr>
              <w:t xml:space="preserve">User can filter the reservation data based on Booking Type clicking the filter sign just next to </w:t>
            </w:r>
            <w:r w:rsidR="00FC7B19">
              <w:rPr>
                <w:rFonts w:ascii="AR CENA" w:hAnsi="AR CENA"/>
              </w:rPr>
              <w:t xml:space="preserve"> Booking Type</w:t>
            </w:r>
            <w:r>
              <w:rPr>
                <w:rFonts w:ascii="AR CENA" w:hAnsi="AR CENA"/>
              </w:rPr>
              <w:t xml:space="preserve">  </w:t>
            </w:r>
          </w:p>
          <w:p w:rsidR="00C40CD1" w:rsidRDefault="001872C0" w:rsidP="009929A8">
            <w:pPr>
              <w:rPr>
                <w:rFonts w:ascii="AR CENA" w:hAnsi="AR CENA"/>
              </w:rPr>
            </w:pPr>
            <w:r>
              <w:rPr>
                <w:rFonts w:ascii="AR CENA" w:hAnsi="AR CENA"/>
                <w:noProof/>
                <w:lang w:val="en-IN" w:eastAsia="en-IN"/>
              </w:rPr>
              <w:drawing>
                <wp:inline distT="0" distB="0" distL="0" distR="0">
                  <wp:extent cx="2035834" cy="957532"/>
                  <wp:effectExtent l="19050" t="19050" r="21590" b="14605"/>
                  <wp:docPr id="19" name="Picture 19" descr="C:\Users\Pradip\Desktop\scree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dip\Desktop\screen\typ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6079" cy="957647"/>
                          </a:xfrm>
                          <a:prstGeom prst="rect">
                            <a:avLst/>
                          </a:prstGeom>
                          <a:noFill/>
                          <a:ln>
                            <a:solidFill>
                              <a:schemeClr val="accent1"/>
                            </a:solidFill>
                          </a:ln>
                        </pic:spPr>
                      </pic:pic>
                    </a:graphicData>
                  </a:graphic>
                </wp:inline>
              </w:drawing>
            </w:r>
          </w:p>
          <w:p w:rsidR="009929A8" w:rsidRPr="00BC0436" w:rsidRDefault="00970B33" w:rsidP="00EE62A9">
            <w:pPr>
              <w:rPr>
                <w:rFonts w:ascii="AR CENA" w:hAnsi="AR CENA"/>
              </w:rPr>
            </w:pPr>
            <w:r>
              <w:rPr>
                <w:rFonts w:ascii="AR CENA" w:hAnsi="AR CENA"/>
              </w:rPr>
              <w:lastRenderedPageBreak/>
              <w:t>Type the Booking type  and click to the filter button , system will automatically filter the data and will get display in the Grid</w:t>
            </w:r>
          </w:p>
        </w:tc>
      </w:tr>
      <w:tr w:rsidR="008D11F8" w:rsidTr="008D11F8">
        <w:tc>
          <w:tcPr>
            <w:tcW w:w="1809" w:type="dxa"/>
          </w:tcPr>
          <w:p w:rsidR="008D11F8" w:rsidRPr="00BC0436" w:rsidRDefault="00AF5379" w:rsidP="00EE62A9">
            <w:pPr>
              <w:rPr>
                <w:rFonts w:ascii="AR CENA" w:hAnsi="AR CENA"/>
              </w:rPr>
            </w:pPr>
            <w:r>
              <w:rPr>
                <w:rFonts w:ascii="AR CENA" w:hAnsi="AR CENA"/>
              </w:rPr>
              <w:lastRenderedPageBreak/>
              <w:t>Origin</w:t>
            </w:r>
          </w:p>
        </w:tc>
        <w:tc>
          <w:tcPr>
            <w:tcW w:w="7767" w:type="dxa"/>
          </w:tcPr>
          <w:p w:rsidR="00FC7B19" w:rsidRDefault="00FC7B19" w:rsidP="00FC7B19">
            <w:pPr>
              <w:rPr>
                <w:rFonts w:ascii="AR CENA" w:hAnsi="AR CENA"/>
              </w:rPr>
            </w:pPr>
            <w:r>
              <w:rPr>
                <w:rFonts w:ascii="AR CENA" w:hAnsi="AR CENA"/>
              </w:rPr>
              <w:t>User can filter the reservation data based on Origin City clicking the filter sign just next to Origin City</w:t>
            </w:r>
          </w:p>
          <w:p w:rsidR="00FC7B19" w:rsidRDefault="00365E00" w:rsidP="00FC7B19">
            <w:pPr>
              <w:rPr>
                <w:rFonts w:ascii="AR CENA" w:hAnsi="AR CENA"/>
              </w:rPr>
            </w:pPr>
            <w:r>
              <w:rPr>
                <w:rFonts w:ascii="AR CENA" w:hAnsi="AR CENA"/>
                <w:noProof/>
                <w:lang w:val="en-IN" w:eastAsia="en-IN"/>
              </w:rPr>
              <w:drawing>
                <wp:inline distT="0" distB="0" distL="0" distR="0">
                  <wp:extent cx="2035834" cy="923027"/>
                  <wp:effectExtent l="19050" t="19050" r="21590" b="10795"/>
                  <wp:docPr id="20" name="Picture 20" descr="C:\Users\Pradip\Desktop\screen\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dip\Desktop\screen\or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6077" cy="923137"/>
                          </a:xfrm>
                          <a:prstGeom prst="rect">
                            <a:avLst/>
                          </a:prstGeom>
                          <a:noFill/>
                          <a:ln>
                            <a:solidFill>
                              <a:schemeClr val="accent1"/>
                            </a:solidFill>
                          </a:ln>
                        </pic:spPr>
                      </pic:pic>
                    </a:graphicData>
                  </a:graphic>
                </wp:inline>
              </w:drawing>
            </w:r>
          </w:p>
          <w:p w:rsidR="008D11F8" w:rsidRPr="00BC0436" w:rsidRDefault="000653E4" w:rsidP="00EE62A9">
            <w:pPr>
              <w:rPr>
                <w:rFonts w:ascii="AR CENA" w:hAnsi="AR CENA"/>
              </w:rPr>
            </w:pPr>
            <w:r>
              <w:rPr>
                <w:rFonts w:ascii="AR CENA" w:hAnsi="AR CENA"/>
              </w:rPr>
              <w:t>Type the three letter code of Origin city   and click to the filter button , system will automatically filter the data and will get display in the Grid</w:t>
            </w:r>
          </w:p>
        </w:tc>
      </w:tr>
      <w:tr w:rsidR="008D11F8" w:rsidTr="008D11F8">
        <w:tc>
          <w:tcPr>
            <w:tcW w:w="1809" w:type="dxa"/>
          </w:tcPr>
          <w:p w:rsidR="008D11F8" w:rsidRPr="00BC0436" w:rsidRDefault="00AF5379" w:rsidP="00EE62A9">
            <w:pPr>
              <w:rPr>
                <w:rFonts w:ascii="AR CENA" w:hAnsi="AR CENA"/>
              </w:rPr>
            </w:pPr>
            <w:r>
              <w:rPr>
                <w:rFonts w:ascii="AR CENA" w:hAnsi="AR CENA"/>
              </w:rPr>
              <w:t>Destination</w:t>
            </w:r>
          </w:p>
        </w:tc>
        <w:tc>
          <w:tcPr>
            <w:tcW w:w="7767" w:type="dxa"/>
          </w:tcPr>
          <w:p w:rsidR="000B62A7" w:rsidRDefault="000B62A7" w:rsidP="000B62A7">
            <w:pPr>
              <w:rPr>
                <w:rFonts w:ascii="AR CENA" w:hAnsi="AR CENA"/>
              </w:rPr>
            </w:pPr>
            <w:r>
              <w:rPr>
                <w:rFonts w:ascii="AR CENA" w:hAnsi="AR CENA"/>
              </w:rPr>
              <w:t>User can filter the reservation data based on Destination City clicking the filter sign just next to Destination City</w:t>
            </w:r>
          </w:p>
          <w:p w:rsidR="008D11F8" w:rsidRDefault="00652C93" w:rsidP="00EE62A9">
            <w:pPr>
              <w:rPr>
                <w:rFonts w:ascii="AR CENA" w:hAnsi="AR CENA"/>
              </w:rPr>
            </w:pPr>
            <w:r>
              <w:rPr>
                <w:rFonts w:ascii="AR CENA" w:hAnsi="AR CENA"/>
                <w:noProof/>
                <w:lang w:val="en-IN" w:eastAsia="en-IN"/>
              </w:rPr>
              <w:drawing>
                <wp:inline distT="0" distB="0" distL="0" distR="0">
                  <wp:extent cx="1992702" cy="931652"/>
                  <wp:effectExtent l="19050" t="19050" r="26670" b="20955"/>
                  <wp:docPr id="22" name="Picture 22" descr="C:\Users\Pradip\Desktop\screen\d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dip\Desktop\screen\des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3092" cy="931834"/>
                          </a:xfrm>
                          <a:prstGeom prst="rect">
                            <a:avLst/>
                          </a:prstGeom>
                          <a:noFill/>
                          <a:ln>
                            <a:solidFill>
                              <a:schemeClr val="accent1"/>
                            </a:solidFill>
                          </a:ln>
                        </pic:spPr>
                      </pic:pic>
                    </a:graphicData>
                  </a:graphic>
                </wp:inline>
              </w:drawing>
            </w:r>
          </w:p>
          <w:p w:rsidR="003832C1" w:rsidRPr="00BC0436" w:rsidRDefault="003832C1" w:rsidP="00EE62A9">
            <w:pPr>
              <w:rPr>
                <w:rFonts w:ascii="AR CENA" w:hAnsi="AR CENA"/>
              </w:rPr>
            </w:pPr>
            <w:r>
              <w:rPr>
                <w:rFonts w:ascii="AR CENA" w:hAnsi="AR CENA"/>
              </w:rPr>
              <w:t>Type the three letter code of Destination city   and click to the filter button , system will automatically filter the data and will get display in the Grid</w:t>
            </w:r>
          </w:p>
        </w:tc>
      </w:tr>
      <w:tr w:rsidR="008D11F8" w:rsidTr="008D11F8">
        <w:tc>
          <w:tcPr>
            <w:tcW w:w="1809" w:type="dxa"/>
          </w:tcPr>
          <w:p w:rsidR="008D11F8" w:rsidRPr="00BC0436" w:rsidRDefault="00AF5379" w:rsidP="00EE62A9">
            <w:pPr>
              <w:rPr>
                <w:rFonts w:ascii="AR CENA" w:hAnsi="AR CENA"/>
              </w:rPr>
            </w:pPr>
            <w:r>
              <w:rPr>
                <w:rFonts w:ascii="AR CENA" w:hAnsi="AR CENA"/>
              </w:rPr>
              <w:t xml:space="preserve">Booking Date </w:t>
            </w:r>
          </w:p>
        </w:tc>
        <w:tc>
          <w:tcPr>
            <w:tcW w:w="7767" w:type="dxa"/>
          </w:tcPr>
          <w:p w:rsidR="009929E6" w:rsidRDefault="009929E6" w:rsidP="009929E6">
            <w:pPr>
              <w:rPr>
                <w:rFonts w:ascii="AR CENA" w:hAnsi="AR CENA"/>
              </w:rPr>
            </w:pPr>
            <w:r>
              <w:rPr>
                <w:rFonts w:ascii="AR CENA" w:hAnsi="AR CENA"/>
              </w:rPr>
              <w:t xml:space="preserve">User can filter the reservation data based on Booking date  clicking the filter sign just next to Booking date </w:t>
            </w:r>
          </w:p>
          <w:p w:rsidR="00EF2C18" w:rsidRDefault="00EF2C18" w:rsidP="009929E6">
            <w:pPr>
              <w:rPr>
                <w:rFonts w:ascii="AR CENA" w:hAnsi="AR CENA"/>
              </w:rPr>
            </w:pPr>
            <w:r>
              <w:rPr>
                <w:rFonts w:ascii="AR CENA" w:hAnsi="AR CENA"/>
                <w:noProof/>
                <w:lang w:val="en-IN" w:eastAsia="en-IN"/>
              </w:rPr>
              <w:drawing>
                <wp:inline distT="0" distB="0" distL="0" distR="0">
                  <wp:extent cx="1966823" cy="992038"/>
                  <wp:effectExtent l="19050" t="19050" r="14605" b="17780"/>
                  <wp:docPr id="24" name="Picture 24" descr="C:\Users\Pradip\Desktop\screen\booking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dip\Desktop\screen\booking dat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67011" cy="992133"/>
                          </a:xfrm>
                          <a:prstGeom prst="rect">
                            <a:avLst/>
                          </a:prstGeom>
                          <a:noFill/>
                          <a:ln>
                            <a:solidFill>
                              <a:schemeClr val="accent1"/>
                            </a:solidFill>
                          </a:ln>
                        </pic:spPr>
                      </pic:pic>
                    </a:graphicData>
                  </a:graphic>
                </wp:inline>
              </w:drawing>
            </w:r>
          </w:p>
          <w:p w:rsidR="008D11F8" w:rsidRPr="00BC0436" w:rsidRDefault="002D2FED" w:rsidP="00EE62A9">
            <w:pPr>
              <w:rPr>
                <w:rFonts w:ascii="AR CENA" w:hAnsi="AR CENA"/>
              </w:rPr>
            </w:pPr>
            <w:r>
              <w:rPr>
                <w:rFonts w:ascii="AR CENA" w:hAnsi="AR CENA"/>
              </w:rPr>
              <w:t xml:space="preserve">Select the date from the calendar </w:t>
            </w:r>
            <w:r w:rsidR="00BC1DDF">
              <w:rPr>
                <w:rFonts w:ascii="AR CENA" w:hAnsi="AR CENA"/>
              </w:rPr>
              <w:t xml:space="preserve">   and click to the filter button , system will automatically filter the data and will get display in the Grid</w:t>
            </w:r>
          </w:p>
        </w:tc>
      </w:tr>
      <w:tr w:rsidR="008D11F8" w:rsidTr="008D11F8">
        <w:tc>
          <w:tcPr>
            <w:tcW w:w="1809" w:type="dxa"/>
          </w:tcPr>
          <w:p w:rsidR="008D11F8" w:rsidRPr="00BC0436" w:rsidRDefault="008A5C6A" w:rsidP="00EE62A9">
            <w:pPr>
              <w:rPr>
                <w:rFonts w:ascii="AR CENA" w:hAnsi="AR CENA"/>
              </w:rPr>
            </w:pPr>
            <w:r>
              <w:rPr>
                <w:rFonts w:ascii="AR CENA" w:hAnsi="AR CENA"/>
              </w:rPr>
              <w:t xml:space="preserve">Agent Name </w:t>
            </w:r>
          </w:p>
        </w:tc>
        <w:tc>
          <w:tcPr>
            <w:tcW w:w="7767" w:type="dxa"/>
          </w:tcPr>
          <w:p w:rsidR="005B2FC8" w:rsidRDefault="005B2FC8" w:rsidP="005B2FC8">
            <w:pPr>
              <w:rPr>
                <w:rFonts w:ascii="AR CENA" w:hAnsi="AR CENA"/>
              </w:rPr>
            </w:pPr>
            <w:r>
              <w:rPr>
                <w:rFonts w:ascii="AR CENA" w:hAnsi="AR CENA"/>
              </w:rPr>
              <w:t xml:space="preserve">User can filter the reservation data based on Agent name   clicking the filter sign just next to Agent name </w:t>
            </w:r>
          </w:p>
          <w:p w:rsidR="008D11F8" w:rsidRDefault="00CD1F46" w:rsidP="00EE62A9">
            <w:pPr>
              <w:rPr>
                <w:rFonts w:ascii="AR CENA" w:hAnsi="AR CENA"/>
              </w:rPr>
            </w:pPr>
            <w:r>
              <w:rPr>
                <w:rFonts w:ascii="AR CENA" w:hAnsi="AR CENA"/>
                <w:noProof/>
                <w:lang w:val="en-IN" w:eastAsia="en-IN"/>
              </w:rPr>
              <w:drawing>
                <wp:inline distT="0" distB="0" distL="0" distR="0">
                  <wp:extent cx="1966823" cy="905774"/>
                  <wp:effectExtent l="19050" t="19050" r="14605" b="27940"/>
                  <wp:docPr id="26" name="Picture 26" descr="C:\Users\Pradip\Desktop\screen\panalp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dip\Desktop\screen\panalpin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66654" cy="905696"/>
                          </a:xfrm>
                          <a:prstGeom prst="rect">
                            <a:avLst/>
                          </a:prstGeom>
                          <a:noFill/>
                          <a:ln>
                            <a:solidFill>
                              <a:schemeClr val="accent1"/>
                            </a:solidFill>
                          </a:ln>
                        </pic:spPr>
                      </pic:pic>
                    </a:graphicData>
                  </a:graphic>
                </wp:inline>
              </w:drawing>
            </w:r>
          </w:p>
          <w:p w:rsidR="00CD1F46" w:rsidRPr="00BC0436" w:rsidRDefault="00CD1F46" w:rsidP="00EE62A9">
            <w:pPr>
              <w:rPr>
                <w:rFonts w:ascii="AR CENA" w:hAnsi="AR CENA"/>
              </w:rPr>
            </w:pPr>
            <w:r>
              <w:rPr>
                <w:rFonts w:ascii="AR CENA" w:hAnsi="AR CENA"/>
              </w:rPr>
              <w:lastRenderedPageBreak/>
              <w:t>Type the Agent name  and click to the filter button , system will automatically filter the data and will get display in the Grid</w:t>
            </w:r>
          </w:p>
        </w:tc>
      </w:tr>
      <w:tr w:rsidR="00EF6C4F" w:rsidTr="008D11F8">
        <w:tc>
          <w:tcPr>
            <w:tcW w:w="1809" w:type="dxa"/>
          </w:tcPr>
          <w:p w:rsidR="00EF6C4F" w:rsidRDefault="00EF6C4F" w:rsidP="00EE62A9">
            <w:pPr>
              <w:rPr>
                <w:rFonts w:ascii="AR CENA" w:hAnsi="AR CENA"/>
              </w:rPr>
            </w:pPr>
            <w:r>
              <w:rPr>
                <w:rFonts w:ascii="AR CENA" w:hAnsi="AR CENA"/>
              </w:rPr>
              <w:lastRenderedPageBreak/>
              <w:t xml:space="preserve">Pieces </w:t>
            </w:r>
          </w:p>
        </w:tc>
        <w:tc>
          <w:tcPr>
            <w:tcW w:w="7767" w:type="dxa"/>
          </w:tcPr>
          <w:p w:rsidR="000B01E8" w:rsidRDefault="000B01E8" w:rsidP="000B01E8">
            <w:pPr>
              <w:rPr>
                <w:rFonts w:ascii="AR CENA" w:hAnsi="AR CENA"/>
              </w:rPr>
            </w:pPr>
            <w:r>
              <w:rPr>
                <w:rFonts w:ascii="AR CENA" w:hAnsi="AR CENA"/>
              </w:rPr>
              <w:t xml:space="preserve">User can filter the reservation data based on No of pieces  clicking the filter sign just next to Piece Tab </w:t>
            </w:r>
          </w:p>
          <w:p w:rsidR="000B01E8" w:rsidRDefault="00D61846" w:rsidP="000B01E8">
            <w:pPr>
              <w:rPr>
                <w:rFonts w:ascii="AR CENA" w:hAnsi="AR CENA"/>
              </w:rPr>
            </w:pPr>
            <w:r>
              <w:rPr>
                <w:rFonts w:ascii="AR CENA" w:hAnsi="AR CENA"/>
                <w:noProof/>
                <w:lang w:val="en-IN" w:eastAsia="en-IN"/>
              </w:rPr>
              <w:drawing>
                <wp:inline distT="0" distB="0" distL="0" distR="0">
                  <wp:extent cx="1949570" cy="1009290"/>
                  <wp:effectExtent l="19050" t="19050" r="12700" b="19685"/>
                  <wp:docPr id="27" name="Picture 27" descr="C:\Users\Pradip\Desktop\screen\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dip\Desktop\screen\p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8196" cy="1013756"/>
                          </a:xfrm>
                          <a:prstGeom prst="rect">
                            <a:avLst/>
                          </a:prstGeom>
                          <a:noFill/>
                          <a:ln>
                            <a:solidFill>
                              <a:schemeClr val="accent1"/>
                            </a:solidFill>
                          </a:ln>
                        </pic:spPr>
                      </pic:pic>
                    </a:graphicData>
                  </a:graphic>
                </wp:inline>
              </w:drawing>
            </w:r>
          </w:p>
          <w:p w:rsidR="00EF6C4F" w:rsidRPr="00BC0436" w:rsidRDefault="00495934" w:rsidP="00EE62A9">
            <w:pPr>
              <w:rPr>
                <w:rFonts w:ascii="AR CENA" w:hAnsi="AR CENA"/>
              </w:rPr>
            </w:pPr>
            <w:r>
              <w:rPr>
                <w:rFonts w:ascii="AR CENA" w:hAnsi="AR CENA"/>
              </w:rPr>
              <w:t>Type the number of pieces   and click to the filter button , system will automatically filter the data and will get display in the Grid</w:t>
            </w:r>
          </w:p>
        </w:tc>
      </w:tr>
      <w:tr w:rsidR="00EF6C4F" w:rsidTr="008D11F8">
        <w:tc>
          <w:tcPr>
            <w:tcW w:w="1809" w:type="dxa"/>
          </w:tcPr>
          <w:p w:rsidR="00EF6C4F" w:rsidRDefault="00EF6C4F" w:rsidP="00EE62A9">
            <w:pPr>
              <w:rPr>
                <w:rFonts w:ascii="AR CENA" w:hAnsi="AR CENA"/>
              </w:rPr>
            </w:pPr>
            <w:r>
              <w:rPr>
                <w:rFonts w:ascii="AR CENA" w:hAnsi="AR CENA"/>
              </w:rPr>
              <w:t>Gross weight</w:t>
            </w:r>
          </w:p>
        </w:tc>
        <w:tc>
          <w:tcPr>
            <w:tcW w:w="7767" w:type="dxa"/>
          </w:tcPr>
          <w:p w:rsidR="002B70EA" w:rsidRDefault="002B70EA" w:rsidP="002B70EA">
            <w:pPr>
              <w:rPr>
                <w:rFonts w:ascii="AR CENA" w:hAnsi="AR CENA"/>
              </w:rPr>
            </w:pPr>
            <w:r>
              <w:rPr>
                <w:rFonts w:ascii="AR CENA" w:hAnsi="AR CENA"/>
              </w:rPr>
              <w:t xml:space="preserve">User can filter the reservation data based on Gross weight clicking the filter sign just next to Gross weight Tab </w:t>
            </w:r>
          </w:p>
          <w:p w:rsidR="00EF6C4F" w:rsidRDefault="00E46C50" w:rsidP="00EE62A9">
            <w:pPr>
              <w:rPr>
                <w:rFonts w:ascii="AR CENA" w:hAnsi="AR CENA"/>
              </w:rPr>
            </w:pPr>
            <w:r>
              <w:rPr>
                <w:rFonts w:ascii="AR CENA" w:hAnsi="AR CENA"/>
                <w:noProof/>
                <w:lang w:val="en-IN" w:eastAsia="en-IN"/>
              </w:rPr>
              <w:drawing>
                <wp:inline distT="0" distB="0" distL="0" distR="0">
                  <wp:extent cx="2053087" cy="992038"/>
                  <wp:effectExtent l="19050" t="19050" r="23495" b="17780"/>
                  <wp:docPr id="29" name="Picture 29" descr="C:\Users\Pradip\Desktop\screen\gros w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dip\Desktop\screen\gros weigh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3334" cy="992158"/>
                          </a:xfrm>
                          <a:prstGeom prst="rect">
                            <a:avLst/>
                          </a:prstGeom>
                          <a:noFill/>
                          <a:ln>
                            <a:solidFill>
                              <a:schemeClr val="accent1"/>
                            </a:solidFill>
                          </a:ln>
                        </pic:spPr>
                      </pic:pic>
                    </a:graphicData>
                  </a:graphic>
                </wp:inline>
              </w:drawing>
            </w:r>
          </w:p>
          <w:p w:rsidR="007F025B" w:rsidRPr="00BC0436" w:rsidRDefault="007F025B" w:rsidP="00EE62A9">
            <w:pPr>
              <w:rPr>
                <w:rFonts w:ascii="AR CENA" w:hAnsi="AR CENA"/>
              </w:rPr>
            </w:pPr>
            <w:r>
              <w:rPr>
                <w:rFonts w:ascii="AR CENA" w:hAnsi="AR CENA"/>
              </w:rPr>
              <w:t>Type the gross weight   and click to the filter button , system will automatically filter the data and will get display in the Grid</w:t>
            </w:r>
          </w:p>
        </w:tc>
      </w:tr>
      <w:tr w:rsidR="00EF6C4F" w:rsidTr="008D11F8">
        <w:tc>
          <w:tcPr>
            <w:tcW w:w="1809" w:type="dxa"/>
          </w:tcPr>
          <w:p w:rsidR="00EF6C4F" w:rsidRDefault="00EF6C4F" w:rsidP="00EE62A9">
            <w:pPr>
              <w:rPr>
                <w:rFonts w:ascii="AR CENA" w:hAnsi="AR CENA"/>
              </w:rPr>
            </w:pPr>
            <w:r>
              <w:rPr>
                <w:rFonts w:ascii="AR CENA" w:hAnsi="AR CENA"/>
              </w:rPr>
              <w:t xml:space="preserve">Volume </w:t>
            </w:r>
          </w:p>
        </w:tc>
        <w:tc>
          <w:tcPr>
            <w:tcW w:w="7767" w:type="dxa"/>
          </w:tcPr>
          <w:p w:rsidR="007F7373" w:rsidRDefault="007F7373" w:rsidP="007F7373">
            <w:pPr>
              <w:rPr>
                <w:rFonts w:ascii="AR CENA" w:hAnsi="AR CENA"/>
              </w:rPr>
            </w:pPr>
            <w:r>
              <w:rPr>
                <w:rFonts w:ascii="AR CENA" w:hAnsi="AR CENA"/>
              </w:rPr>
              <w:t xml:space="preserve">User can filter the reservation data based on Volume(CBM) clicking the filter sign just next to Volume  Tab </w:t>
            </w:r>
          </w:p>
          <w:p w:rsidR="00EF6C4F" w:rsidRDefault="00BC18C0" w:rsidP="00EE62A9">
            <w:pPr>
              <w:rPr>
                <w:rFonts w:ascii="AR CENA" w:hAnsi="AR CENA"/>
              </w:rPr>
            </w:pPr>
            <w:r>
              <w:rPr>
                <w:rFonts w:ascii="AR CENA" w:hAnsi="AR CENA"/>
                <w:noProof/>
                <w:lang w:val="en-IN" w:eastAsia="en-IN"/>
              </w:rPr>
              <w:drawing>
                <wp:inline distT="0" distB="0" distL="0" distR="0">
                  <wp:extent cx="2027208" cy="1121434"/>
                  <wp:effectExtent l="19050" t="19050" r="11430" b="21590"/>
                  <wp:docPr id="30" name="Picture 30" descr="C:\Users\Pradip\Desktop\screen\v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dip\Desktop\screen\vo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7499" cy="1121595"/>
                          </a:xfrm>
                          <a:prstGeom prst="rect">
                            <a:avLst/>
                          </a:prstGeom>
                          <a:noFill/>
                          <a:ln>
                            <a:solidFill>
                              <a:schemeClr val="accent1"/>
                            </a:solidFill>
                          </a:ln>
                        </pic:spPr>
                      </pic:pic>
                    </a:graphicData>
                  </a:graphic>
                </wp:inline>
              </w:drawing>
            </w:r>
          </w:p>
          <w:p w:rsidR="00BC18C0" w:rsidRPr="00BC0436" w:rsidRDefault="005019B2" w:rsidP="00EE62A9">
            <w:pPr>
              <w:rPr>
                <w:rFonts w:ascii="AR CENA" w:hAnsi="AR CENA"/>
              </w:rPr>
            </w:pPr>
            <w:r>
              <w:rPr>
                <w:rFonts w:ascii="AR CENA" w:hAnsi="AR CENA"/>
              </w:rPr>
              <w:t xml:space="preserve">Type the </w:t>
            </w:r>
            <w:r w:rsidR="00724D82">
              <w:rPr>
                <w:rFonts w:ascii="AR CENA" w:hAnsi="AR CENA"/>
              </w:rPr>
              <w:t>Volume</w:t>
            </w:r>
            <w:r>
              <w:rPr>
                <w:rFonts w:ascii="AR CENA" w:hAnsi="AR CENA"/>
              </w:rPr>
              <w:t xml:space="preserve">   and click to the filter button , system will automatically filter the data and will get display in the Grid</w:t>
            </w:r>
          </w:p>
        </w:tc>
      </w:tr>
      <w:tr w:rsidR="00EF6C4F" w:rsidTr="008D11F8">
        <w:tc>
          <w:tcPr>
            <w:tcW w:w="1809" w:type="dxa"/>
          </w:tcPr>
          <w:p w:rsidR="00EF6C4F" w:rsidRDefault="00EF6C4F" w:rsidP="00EE62A9">
            <w:pPr>
              <w:rPr>
                <w:rFonts w:ascii="AR CENA" w:hAnsi="AR CENA"/>
              </w:rPr>
            </w:pPr>
            <w:r>
              <w:rPr>
                <w:rFonts w:ascii="AR CENA" w:hAnsi="AR CENA"/>
              </w:rPr>
              <w:t xml:space="preserve">AWB Status </w:t>
            </w:r>
          </w:p>
        </w:tc>
        <w:tc>
          <w:tcPr>
            <w:tcW w:w="7767" w:type="dxa"/>
          </w:tcPr>
          <w:p w:rsidR="00EF6C4F" w:rsidRDefault="005F1301" w:rsidP="00EE62A9">
            <w:pPr>
              <w:rPr>
                <w:rFonts w:ascii="AR CENA" w:hAnsi="AR CENA"/>
              </w:rPr>
            </w:pPr>
            <w:r>
              <w:rPr>
                <w:rFonts w:ascii="AR CENA" w:hAnsi="AR CENA"/>
              </w:rPr>
              <w:t xml:space="preserve">It indicates the </w:t>
            </w:r>
            <w:r w:rsidR="000144AB">
              <w:rPr>
                <w:rFonts w:ascii="AR CENA" w:hAnsi="AR CENA"/>
              </w:rPr>
              <w:t xml:space="preserve">current status of the </w:t>
            </w:r>
            <w:r w:rsidR="00F84C55">
              <w:rPr>
                <w:rFonts w:ascii="AR CENA" w:hAnsi="AR CENA"/>
              </w:rPr>
              <w:t>AWB,</w:t>
            </w:r>
            <w:r w:rsidR="000144AB">
              <w:rPr>
                <w:rFonts w:ascii="AR CENA" w:hAnsi="AR CENA"/>
              </w:rPr>
              <w:t xml:space="preserve"> Like </w:t>
            </w:r>
            <w:r w:rsidR="00F84C55">
              <w:rPr>
                <w:rFonts w:ascii="AR CENA" w:hAnsi="AR CENA"/>
              </w:rPr>
              <w:t>Booked, Executed</w:t>
            </w:r>
            <w:r w:rsidR="000144AB">
              <w:rPr>
                <w:rFonts w:ascii="AR CENA" w:hAnsi="AR CENA"/>
              </w:rPr>
              <w:t>, Accepted, Departed etc.</w:t>
            </w:r>
          </w:p>
          <w:p w:rsidR="004A6DAB" w:rsidRDefault="004A6DAB" w:rsidP="004A6DAB">
            <w:pPr>
              <w:rPr>
                <w:rFonts w:ascii="AR CENA" w:hAnsi="AR CENA"/>
              </w:rPr>
            </w:pPr>
            <w:r>
              <w:rPr>
                <w:rFonts w:ascii="AR CENA" w:hAnsi="AR CENA"/>
              </w:rPr>
              <w:t xml:space="preserve">User can filter the reservation data based on AWB status  clicking the filter sign just next to AWB status Tab </w:t>
            </w:r>
          </w:p>
          <w:p w:rsidR="004A6DAB" w:rsidRDefault="00F01F09" w:rsidP="00EE62A9">
            <w:pPr>
              <w:rPr>
                <w:rFonts w:ascii="AR CENA" w:hAnsi="AR CENA"/>
              </w:rPr>
            </w:pPr>
            <w:r>
              <w:rPr>
                <w:rFonts w:ascii="AR CENA" w:hAnsi="AR CENA"/>
                <w:noProof/>
                <w:lang w:val="en-IN" w:eastAsia="en-IN"/>
              </w:rPr>
              <w:lastRenderedPageBreak/>
              <w:drawing>
                <wp:inline distT="0" distB="0" distL="0" distR="0">
                  <wp:extent cx="2053087" cy="1147314"/>
                  <wp:effectExtent l="19050" t="19050" r="23495" b="15240"/>
                  <wp:docPr id="32" name="Picture 32" descr="C:\Users\Pradip\Desktop\screen\a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dip\Desktop\screen\aw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3333" cy="1147451"/>
                          </a:xfrm>
                          <a:prstGeom prst="rect">
                            <a:avLst/>
                          </a:prstGeom>
                          <a:noFill/>
                          <a:ln>
                            <a:solidFill>
                              <a:schemeClr val="accent1"/>
                            </a:solidFill>
                          </a:ln>
                        </pic:spPr>
                      </pic:pic>
                    </a:graphicData>
                  </a:graphic>
                </wp:inline>
              </w:drawing>
            </w:r>
          </w:p>
          <w:p w:rsidR="00F84C55" w:rsidRPr="00BC0436" w:rsidRDefault="00F01F09" w:rsidP="00EE62A9">
            <w:pPr>
              <w:rPr>
                <w:rFonts w:ascii="AR CENA" w:hAnsi="AR CENA"/>
              </w:rPr>
            </w:pPr>
            <w:r>
              <w:rPr>
                <w:rFonts w:ascii="AR CENA" w:hAnsi="AR CENA"/>
              </w:rPr>
              <w:t>Type the AWB status   and click to the filter button , system will automatically filter the data and will get display in the Grid</w:t>
            </w:r>
          </w:p>
        </w:tc>
      </w:tr>
      <w:tr w:rsidR="00EF6C4F" w:rsidTr="008D11F8">
        <w:tc>
          <w:tcPr>
            <w:tcW w:w="1809" w:type="dxa"/>
          </w:tcPr>
          <w:p w:rsidR="00EF6C4F" w:rsidRDefault="00EF6C4F" w:rsidP="00EE62A9">
            <w:pPr>
              <w:rPr>
                <w:rFonts w:ascii="AR CENA" w:hAnsi="AR CENA"/>
              </w:rPr>
            </w:pPr>
            <w:r>
              <w:rPr>
                <w:rFonts w:ascii="AR CENA" w:hAnsi="AR CENA"/>
              </w:rPr>
              <w:lastRenderedPageBreak/>
              <w:t xml:space="preserve">Type </w:t>
            </w:r>
          </w:p>
        </w:tc>
        <w:tc>
          <w:tcPr>
            <w:tcW w:w="7767" w:type="dxa"/>
          </w:tcPr>
          <w:p w:rsidR="00EF6C4F" w:rsidRDefault="0096090F" w:rsidP="00EE62A9">
            <w:pPr>
              <w:rPr>
                <w:rFonts w:ascii="AR CENA" w:hAnsi="AR CENA"/>
              </w:rPr>
            </w:pPr>
            <w:r>
              <w:rPr>
                <w:rFonts w:ascii="AR CENA" w:hAnsi="AR CENA"/>
              </w:rPr>
              <w:t xml:space="preserve">Type indicates the Type of </w:t>
            </w:r>
            <w:r w:rsidR="008D484C">
              <w:rPr>
                <w:rFonts w:ascii="AR CENA" w:hAnsi="AR CENA"/>
              </w:rPr>
              <w:t>Transaction, Example</w:t>
            </w:r>
            <w:r>
              <w:rPr>
                <w:rFonts w:ascii="AR CENA" w:hAnsi="AR CENA"/>
              </w:rPr>
              <w:t xml:space="preserve"> –Domestic or International etc.</w:t>
            </w:r>
          </w:p>
          <w:p w:rsidR="005B3C79" w:rsidRDefault="005B3C79" w:rsidP="00EE62A9">
            <w:pPr>
              <w:rPr>
                <w:rFonts w:ascii="AR CENA" w:hAnsi="AR CENA"/>
              </w:rPr>
            </w:pPr>
            <w:r>
              <w:rPr>
                <w:rFonts w:ascii="AR CENA" w:hAnsi="AR CENA"/>
              </w:rPr>
              <w:t xml:space="preserve">User can filter the reservation data based on Type(Dom or Intl)  clicking the filter sign just next to Type  Tab </w:t>
            </w:r>
          </w:p>
          <w:p w:rsidR="005B3C79" w:rsidRDefault="005B3C79" w:rsidP="00EE62A9">
            <w:pPr>
              <w:rPr>
                <w:rFonts w:ascii="AR CENA" w:hAnsi="AR CENA"/>
              </w:rPr>
            </w:pPr>
            <w:r>
              <w:rPr>
                <w:rFonts w:ascii="AR CENA" w:hAnsi="AR CENA"/>
                <w:noProof/>
                <w:lang w:val="en-IN" w:eastAsia="en-IN"/>
              </w:rPr>
              <w:drawing>
                <wp:inline distT="0" distB="0" distL="0" distR="0">
                  <wp:extent cx="2035834" cy="940280"/>
                  <wp:effectExtent l="19050" t="19050" r="21590" b="12700"/>
                  <wp:docPr id="33" name="Picture 33" descr="C:\Users\Pradip\Desktop\screen\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dip\Desktop\screen\typ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6233" cy="940464"/>
                          </a:xfrm>
                          <a:prstGeom prst="rect">
                            <a:avLst/>
                          </a:prstGeom>
                          <a:noFill/>
                          <a:ln>
                            <a:solidFill>
                              <a:schemeClr val="accent1"/>
                            </a:solidFill>
                          </a:ln>
                        </pic:spPr>
                      </pic:pic>
                    </a:graphicData>
                  </a:graphic>
                </wp:inline>
              </w:drawing>
            </w:r>
          </w:p>
          <w:p w:rsidR="005B3C79" w:rsidRPr="00BC0436" w:rsidRDefault="0079555D" w:rsidP="00EE62A9">
            <w:pPr>
              <w:rPr>
                <w:rFonts w:ascii="AR CENA" w:hAnsi="AR CENA"/>
              </w:rPr>
            </w:pPr>
            <w:r>
              <w:rPr>
                <w:rFonts w:ascii="AR CENA" w:hAnsi="AR CENA"/>
              </w:rPr>
              <w:t xml:space="preserve">Type the </w:t>
            </w:r>
            <w:r w:rsidR="00305714">
              <w:rPr>
                <w:rFonts w:ascii="AR CENA" w:hAnsi="AR CENA"/>
              </w:rPr>
              <w:t>(Dom/intl)</w:t>
            </w:r>
            <w:r>
              <w:rPr>
                <w:rFonts w:ascii="AR CENA" w:hAnsi="AR CENA"/>
              </w:rPr>
              <w:t xml:space="preserve">   and click to the filter button , system will automatically filter the data and will get display in the Grid</w:t>
            </w:r>
          </w:p>
        </w:tc>
      </w:tr>
      <w:tr w:rsidR="00EF6C4F" w:rsidTr="008D11F8">
        <w:tc>
          <w:tcPr>
            <w:tcW w:w="1809" w:type="dxa"/>
          </w:tcPr>
          <w:p w:rsidR="00EF6C4F" w:rsidRDefault="00EF6C4F" w:rsidP="00EE62A9">
            <w:pPr>
              <w:rPr>
                <w:rFonts w:ascii="AR CENA" w:hAnsi="AR CENA"/>
              </w:rPr>
            </w:pPr>
            <w:r>
              <w:rPr>
                <w:rFonts w:ascii="AR CENA" w:hAnsi="AR CENA"/>
              </w:rPr>
              <w:t>CCA</w:t>
            </w:r>
          </w:p>
        </w:tc>
        <w:tc>
          <w:tcPr>
            <w:tcW w:w="7767" w:type="dxa"/>
          </w:tcPr>
          <w:p w:rsidR="00EF6C4F" w:rsidRDefault="0042550A" w:rsidP="00EE62A9">
            <w:pPr>
              <w:rPr>
                <w:rFonts w:ascii="AR CENA" w:hAnsi="AR CENA"/>
              </w:rPr>
            </w:pPr>
            <w:r>
              <w:rPr>
                <w:rFonts w:ascii="AR CENA" w:hAnsi="AR CENA"/>
              </w:rPr>
              <w:t xml:space="preserve">It Indicates if any of the AWB has raised CCA against it and it will display as Yes or No , </w:t>
            </w:r>
          </w:p>
          <w:p w:rsidR="0042550A" w:rsidRDefault="0042550A" w:rsidP="0042550A">
            <w:pPr>
              <w:rPr>
                <w:rFonts w:ascii="AR CENA" w:hAnsi="AR CENA"/>
              </w:rPr>
            </w:pPr>
            <w:r>
              <w:rPr>
                <w:rFonts w:ascii="AR CENA" w:hAnsi="AR CENA"/>
              </w:rPr>
              <w:t xml:space="preserve">User can filter the reservation data based on CCA(as Yes or No)  clicking the filter sign just next to CCA  Tab </w:t>
            </w:r>
          </w:p>
          <w:p w:rsidR="0042550A" w:rsidRDefault="00CB33A1" w:rsidP="00EE62A9">
            <w:pPr>
              <w:rPr>
                <w:rFonts w:ascii="AR CENA" w:hAnsi="AR CENA"/>
              </w:rPr>
            </w:pPr>
            <w:r>
              <w:rPr>
                <w:rFonts w:ascii="AR CENA" w:hAnsi="AR CENA"/>
                <w:noProof/>
                <w:lang w:val="en-IN" w:eastAsia="en-IN"/>
              </w:rPr>
              <w:drawing>
                <wp:inline distT="0" distB="0" distL="0" distR="0">
                  <wp:extent cx="2035834" cy="1069676"/>
                  <wp:effectExtent l="19050" t="19050" r="21590" b="16510"/>
                  <wp:docPr id="34" name="Picture 34" descr="C:\Users\Pradip\Desktop\screen\c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dip\Desktop\screen\c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5956" cy="1069740"/>
                          </a:xfrm>
                          <a:prstGeom prst="rect">
                            <a:avLst/>
                          </a:prstGeom>
                          <a:noFill/>
                          <a:ln>
                            <a:solidFill>
                              <a:schemeClr val="accent1"/>
                            </a:solidFill>
                          </a:ln>
                        </pic:spPr>
                      </pic:pic>
                    </a:graphicData>
                  </a:graphic>
                </wp:inline>
              </w:drawing>
            </w:r>
          </w:p>
          <w:p w:rsidR="004A79B6" w:rsidRPr="00BC0436" w:rsidRDefault="00A3211C" w:rsidP="00EE62A9">
            <w:pPr>
              <w:rPr>
                <w:rFonts w:ascii="AR CENA" w:hAnsi="AR CENA"/>
              </w:rPr>
            </w:pPr>
            <w:r>
              <w:rPr>
                <w:rFonts w:ascii="AR CENA" w:hAnsi="AR CENA"/>
              </w:rPr>
              <w:t>Type the Yes or No    and click to the filter button , system will automatically filter the data and will get display in the Grid</w:t>
            </w:r>
          </w:p>
        </w:tc>
      </w:tr>
      <w:tr w:rsidR="00EF6C4F" w:rsidTr="008D11F8">
        <w:tc>
          <w:tcPr>
            <w:tcW w:w="1809" w:type="dxa"/>
          </w:tcPr>
          <w:p w:rsidR="00EF6C4F" w:rsidRDefault="00EF6C4F" w:rsidP="00EE62A9">
            <w:pPr>
              <w:rPr>
                <w:rFonts w:ascii="AR CENA" w:hAnsi="AR CENA"/>
              </w:rPr>
            </w:pPr>
            <w:r>
              <w:rPr>
                <w:rFonts w:ascii="AR CENA" w:hAnsi="AR CENA"/>
              </w:rPr>
              <w:t xml:space="preserve">Flight No </w:t>
            </w:r>
          </w:p>
        </w:tc>
        <w:tc>
          <w:tcPr>
            <w:tcW w:w="7767" w:type="dxa"/>
          </w:tcPr>
          <w:p w:rsidR="006F1E68" w:rsidRDefault="006F1E68" w:rsidP="006F1E68">
            <w:pPr>
              <w:rPr>
                <w:rFonts w:ascii="AR CENA" w:hAnsi="AR CENA"/>
              </w:rPr>
            </w:pPr>
            <w:r>
              <w:rPr>
                <w:rFonts w:ascii="AR CENA" w:hAnsi="AR CENA"/>
              </w:rPr>
              <w:t xml:space="preserve">User can filter the reservation data based on Flight Number   clicking the filter sign just next to Flight No Tab </w:t>
            </w:r>
          </w:p>
          <w:p w:rsidR="00EF6C4F" w:rsidRDefault="003B27E0" w:rsidP="00EE62A9">
            <w:pPr>
              <w:rPr>
                <w:rFonts w:ascii="AR CENA" w:hAnsi="AR CENA"/>
              </w:rPr>
            </w:pPr>
            <w:r>
              <w:rPr>
                <w:rFonts w:ascii="AR CENA" w:hAnsi="AR CENA"/>
                <w:noProof/>
                <w:lang w:val="en-IN" w:eastAsia="en-IN"/>
              </w:rPr>
              <w:lastRenderedPageBreak/>
              <w:drawing>
                <wp:inline distT="0" distB="0" distL="0" distR="0">
                  <wp:extent cx="2035834" cy="1061049"/>
                  <wp:effectExtent l="19050" t="19050" r="21590" b="25400"/>
                  <wp:docPr id="35" name="Picture 35" descr="C:\Users\Pradip\Desktop\screen\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dip\Desktop\screen\fligh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5134" cy="1065896"/>
                          </a:xfrm>
                          <a:prstGeom prst="rect">
                            <a:avLst/>
                          </a:prstGeom>
                          <a:noFill/>
                          <a:ln>
                            <a:solidFill>
                              <a:schemeClr val="accent1"/>
                            </a:solidFill>
                          </a:ln>
                        </pic:spPr>
                      </pic:pic>
                    </a:graphicData>
                  </a:graphic>
                </wp:inline>
              </w:drawing>
            </w:r>
          </w:p>
          <w:p w:rsidR="00ED39A4" w:rsidRPr="00BC0436" w:rsidRDefault="00ED39A4" w:rsidP="00EE62A9">
            <w:pPr>
              <w:rPr>
                <w:rFonts w:ascii="AR CENA" w:hAnsi="AR CENA"/>
              </w:rPr>
            </w:pPr>
            <w:r>
              <w:rPr>
                <w:rFonts w:ascii="AR CENA" w:hAnsi="AR CENA"/>
              </w:rPr>
              <w:t xml:space="preserve">Type the </w:t>
            </w:r>
            <w:r w:rsidR="00550E21">
              <w:rPr>
                <w:rFonts w:ascii="AR CENA" w:hAnsi="AR CENA"/>
              </w:rPr>
              <w:t>flight number</w:t>
            </w:r>
            <w:r>
              <w:rPr>
                <w:rFonts w:ascii="AR CENA" w:hAnsi="AR CENA"/>
              </w:rPr>
              <w:t xml:space="preserve"> and click to the filter button , system will automatically filter the data and will get display in the Grid</w:t>
            </w:r>
          </w:p>
        </w:tc>
      </w:tr>
      <w:tr w:rsidR="00EF6C4F" w:rsidTr="008D11F8">
        <w:tc>
          <w:tcPr>
            <w:tcW w:w="1809" w:type="dxa"/>
          </w:tcPr>
          <w:p w:rsidR="00EF6C4F" w:rsidRDefault="00EF6C4F" w:rsidP="00EE62A9">
            <w:pPr>
              <w:rPr>
                <w:rFonts w:ascii="AR CENA" w:hAnsi="AR CENA"/>
              </w:rPr>
            </w:pPr>
            <w:r>
              <w:rPr>
                <w:rFonts w:ascii="AR CENA" w:hAnsi="AR CENA"/>
              </w:rPr>
              <w:lastRenderedPageBreak/>
              <w:t xml:space="preserve">Flight Date </w:t>
            </w:r>
          </w:p>
        </w:tc>
        <w:tc>
          <w:tcPr>
            <w:tcW w:w="7767" w:type="dxa"/>
          </w:tcPr>
          <w:p w:rsidR="00F25DC0" w:rsidRDefault="00F25DC0" w:rsidP="00F25DC0">
            <w:pPr>
              <w:rPr>
                <w:rFonts w:ascii="AR CENA" w:hAnsi="AR CENA"/>
              </w:rPr>
            </w:pPr>
            <w:r>
              <w:rPr>
                <w:rFonts w:ascii="AR CENA" w:hAnsi="AR CENA"/>
              </w:rPr>
              <w:t xml:space="preserve">User can filter the reservation data based on Flight date    clicking the filter sign just next to Flight date Tab </w:t>
            </w:r>
          </w:p>
          <w:p w:rsidR="00EF6C4F" w:rsidRDefault="00176E8E" w:rsidP="00EE62A9">
            <w:pPr>
              <w:rPr>
                <w:rFonts w:ascii="AR CENA" w:hAnsi="AR CENA"/>
              </w:rPr>
            </w:pPr>
            <w:r>
              <w:rPr>
                <w:rFonts w:ascii="AR CENA" w:hAnsi="AR CENA"/>
                <w:noProof/>
                <w:lang w:val="en-IN" w:eastAsia="en-IN"/>
              </w:rPr>
              <w:drawing>
                <wp:inline distT="0" distB="0" distL="0" distR="0">
                  <wp:extent cx="2147978" cy="1086929"/>
                  <wp:effectExtent l="0" t="0" r="5080" b="0"/>
                  <wp:docPr id="36" name="Picture 36" descr="C:\Users\Pradip\Desktop\screen\flight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adip\Desktop\screen\flight d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8285" cy="1087085"/>
                          </a:xfrm>
                          <a:prstGeom prst="rect">
                            <a:avLst/>
                          </a:prstGeom>
                          <a:noFill/>
                          <a:ln>
                            <a:noFill/>
                          </a:ln>
                        </pic:spPr>
                      </pic:pic>
                    </a:graphicData>
                  </a:graphic>
                </wp:inline>
              </w:drawing>
            </w:r>
          </w:p>
          <w:p w:rsidR="00176E8E" w:rsidRPr="00BC0436" w:rsidRDefault="000A0DF3" w:rsidP="00EE62A9">
            <w:pPr>
              <w:rPr>
                <w:rFonts w:ascii="AR CENA" w:hAnsi="AR CENA"/>
              </w:rPr>
            </w:pPr>
            <w:r>
              <w:rPr>
                <w:rFonts w:ascii="AR CENA" w:hAnsi="AR CENA"/>
              </w:rPr>
              <w:t>Select the date from calendar  and click to the filter button , system will automatically filter the data and will get display in the Grid</w:t>
            </w:r>
          </w:p>
        </w:tc>
      </w:tr>
      <w:tr w:rsidR="00BC71D4" w:rsidTr="008D11F8">
        <w:tc>
          <w:tcPr>
            <w:tcW w:w="1809" w:type="dxa"/>
          </w:tcPr>
          <w:p w:rsidR="00BC71D4" w:rsidRDefault="00BC71D4" w:rsidP="00EE62A9">
            <w:pPr>
              <w:rPr>
                <w:rFonts w:ascii="AR CENA" w:hAnsi="AR CENA"/>
              </w:rPr>
            </w:pPr>
            <w:r>
              <w:rPr>
                <w:rFonts w:ascii="AR CENA" w:hAnsi="AR CENA"/>
              </w:rPr>
              <w:t xml:space="preserve">Split plan </w:t>
            </w:r>
          </w:p>
        </w:tc>
        <w:tc>
          <w:tcPr>
            <w:tcW w:w="7767" w:type="dxa"/>
          </w:tcPr>
          <w:p w:rsidR="00BC71D4" w:rsidRDefault="003432D6" w:rsidP="00EE62A9">
            <w:pPr>
              <w:rPr>
                <w:rFonts w:ascii="AR CENA" w:hAnsi="AR CENA"/>
              </w:rPr>
            </w:pPr>
            <w:r>
              <w:rPr>
                <w:rFonts w:ascii="AR CENA" w:hAnsi="AR CENA"/>
              </w:rPr>
              <w:t>It Indicate the part shipment planned in different flight ,</w:t>
            </w:r>
          </w:p>
          <w:p w:rsidR="003432D6" w:rsidRDefault="003432D6" w:rsidP="003432D6">
            <w:pPr>
              <w:rPr>
                <w:rFonts w:ascii="AR CENA" w:hAnsi="AR CENA"/>
              </w:rPr>
            </w:pPr>
            <w:r>
              <w:rPr>
                <w:rFonts w:ascii="AR CENA" w:hAnsi="AR CENA"/>
              </w:rPr>
              <w:t xml:space="preserve">User can filter the reservation data based on Split plan(Yes/No)   clicking the filter sign just next to Split plan Tab </w:t>
            </w:r>
          </w:p>
          <w:p w:rsidR="003432D6" w:rsidRDefault="008C3801" w:rsidP="00EE62A9">
            <w:pPr>
              <w:rPr>
                <w:rFonts w:ascii="AR CENA" w:hAnsi="AR CENA"/>
              </w:rPr>
            </w:pPr>
            <w:r>
              <w:rPr>
                <w:rFonts w:ascii="AR CENA" w:hAnsi="AR CENA"/>
                <w:noProof/>
                <w:lang w:val="en-IN" w:eastAsia="en-IN"/>
              </w:rPr>
              <w:drawing>
                <wp:inline distT="0" distB="0" distL="0" distR="0">
                  <wp:extent cx="2078966" cy="1000664"/>
                  <wp:effectExtent l="19050" t="19050" r="17145" b="28575"/>
                  <wp:docPr id="37" name="Picture 37" descr="C:\Users\Pradip\Desktop\screen\sp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adip\Desktop\screen\spl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9236" cy="1000794"/>
                          </a:xfrm>
                          <a:prstGeom prst="rect">
                            <a:avLst/>
                          </a:prstGeom>
                          <a:noFill/>
                          <a:ln>
                            <a:solidFill>
                              <a:schemeClr val="accent1"/>
                            </a:solidFill>
                          </a:ln>
                        </pic:spPr>
                      </pic:pic>
                    </a:graphicData>
                  </a:graphic>
                </wp:inline>
              </w:drawing>
            </w:r>
          </w:p>
          <w:p w:rsidR="003432D6" w:rsidRPr="00BC0436" w:rsidRDefault="0079721C" w:rsidP="00EE62A9">
            <w:pPr>
              <w:rPr>
                <w:rFonts w:ascii="AR CENA" w:hAnsi="AR CENA"/>
              </w:rPr>
            </w:pPr>
            <w:r>
              <w:rPr>
                <w:rFonts w:ascii="AR CENA" w:hAnsi="AR CENA"/>
              </w:rPr>
              <w:t>Type Yes/No  and click to the filter button , system will automatically filter the data and will get display in the Grid</w:t>
            </w:r>
          </w:p>
        </w:tc>
      </w:tr>
      <w:tr w:rsidR="00BC71D4" w:rsidTr="008D11F8">
        <w:tc>
          <w:tcPr>
            <w:tcW w:w="1809" w:type="dxa"/>
          </w:tcPr>
          <w:p w:rsidR="00BC71D4" w:rsidRDefault="00BC71D4" w:rsidP="00EE62A9">
            <w:pPr>
              <w:rPr>
                <w:rFonts w:ascii="AR CENA" w:hAnsi="AR CENA"/>
              </w:rPr>
            </w:pPr>
            <w:r>
              <w:rPr>
                <w:rFonts w:ascii="AR CENA" w:hAnsi="AR CENA"/>
              </w:rPr>
              <w:t xml:space="preserve">Shipment status </w:t>
            </w:r>
          </w:p>
        </w:tc>
        <w:tc>
          <w:tcPr>
            <w:tcW w:w="7767" w:type="dxa"/>
          </w:tcPr>
          <w:p w:rsidR="00BC71D4" w:rsidRDefault="00B254AB" w:rsidP="00EE62A9">
            <w:pPr>
              <w:rPr>
                <w:rFonts w:ascii="AR CENA" w:hAnsi="AR CENA"/>
              </w:rPr>
            </w:pPr>
            <w:r>
              <w:rPr>
                <w:rFonts w:ascii="AR CENA" w:hAnsi="AR CENA"/>
              </w:rPr>
              <w:t>It indicates the status of shipment –Example- confirms (KK) or waits listed (LL) etc.</w:t>
            </w:r>
          </w:p>
          <w:p w:rsidR="00AF629B" w:rsidRDefault="00AF629B" w:rsidP="00AF629B">
            <w:pPr>
              <w:rPr>
                <w:rFonts w:ascii="AR CENA" w:hAnsi="AR CENA"/>
              </w:rPr>
            </w:pPr>
            <w:r>
              <w:rPr>
                <w:rFonts w:ascii="AR CENA" w:hAnsi="AR CENA"/>
              </w:rPr>
              <w:t xml:space="preserve">User can filter the reservation data based on shipment status(KK/LL)   clicking the filter sign just next to Shipment status  Tab </w:t>
            </w:r>
          </w:p>
          <w:p w:rsidR="00AF629B" w:rsidRDefault="00AF629B" w:rsidP="00EE62A9">
            <w:pPr>
              <w:rPr>
                <w:rFonts w:ascii="AR CENA" w:hAnsi="AR CENA"/>
              </w:rPr>
            </w:pPr>
          </w:p>
          <w:p w:rsidR="00B254AB" w:rsidRDefault="002B3C8A" w:rsidP="00EE62A9">
            <w:pPr>
              <w:rPr>
                <w:rFonts w:ascii="AR CENA" w:hAnsi="AR CENA"/>
              </w:rPr>
            </w:pPr>
            <w:r>
              <w:rPr>
                <w:rFonts w:ascii="AR CENA" w:hAnsi="AR CENA"/>
                <w:noProof/>
                <w:lang w:val="en-IN" w:eastAsia="en-IN"/>
              </w:rPr>
              <w:lastRenderedPageBreak/>
              <w:drawing>
                <wp:inline distT="0" distB="0" distL="0" distR="0">
                  <wp:extent cx="2035834" cy="888521"/>
                  <wp:effectExtent l="19050" t="19050" r="21590" b="26035"/>
                  <wp:docPr id="38" name="Picture 38" descr="C:\Users\Pradip\Desktop\screen\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adip\Desktop\screen\S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6171" cy="888668"/>
                          </a:xfrm>
                          <a:prstGeom prst="rect">
                            <a:avLst/>
                          </a:prstGeom>
                          <a:noFill/>
                          <a:ln>
                            <a:solidFill>
                              <a:schemeClr val="accent1"/>
                            </a:solidFill>
                          </a:ln>
                        </pic:spPr>
                      </pic:pic>
                    </a:graphicData>
                  </a:graphic>
                </wp:inline>
              </w:drawing>
            </w:r>
          </w:p>
          <w:p w:rsidR="00AF629B" w:rsidRPr="00BC0436" w:rsidRDefault="002E0425" w:rsidP="00EE62A9">
            <w:pPr>
              <w:rPr>
                <w:rFonts w:ascii="AR CENA" w:hAnsi="AR CENA"/>
              </w:rPr>
            </w:pPr>
            <w:r>
              <w:rPr>
                <w:rFonts w:ascii="AR CENA" w:hAnsi="AR CENA"/>
              </w:rPr>
              <w:t>Type KK/LL   and click to the filter button , system will automatically filter the data and will get display in the Grid</w:t>
            </w:r>
          </w:p>
        </w:tc>
      </w:tr>
      <w:tr w:rsidR="00BC71D4" w:rsidTr="008D11F8">
        <w:tc>
          <w:tcPr>
            <w:tcW w:w="1809" w:type="dxa"/>
          </w:tcPr>
          <w:p w:rsidR="00BC71D4" w:rsidRDefault="00BC71D4" w:rsidP="00EE62A9">
            <w:pPr>
              <w:rPr>
                <w:rFonts w:ascii="AR CENA" w:hAnsi="AR CENA"/>
              </w:rPr>
            </w:pPr>
            <w:r>
              <w:rPr>
                <w:rFonts w:ascii="AR CENA" w:hAnsi="AR CENA"/>
              </w:rPr>
              <w:lastRenderedPageBreak/>
              <w:t xml:space="preserve">ITL Time </w:t>
            </w:r>
          </w:p>
        </w:tc>
        <w:tc>
          <w:tcPr>
            <w:tcW w:w="7767" w:type="dxa"/>
          </w:tcPr>
          <w:p w:rsidR="00BC71D4" w:rsidRDefault="006060CB" w:rsidP="00EE62A9">
            <w:pPr>
              <w:rPr>
                <w:rFonts w:ascii="AR CENA" w:hAnsi="AR CENA"/>
              </w:rPr>
            </w:pPr>
            <w:r>
              <w:rPr>
                <w:rFonts w:ascii="AR CENA" w:hAnsi="AR CENA"/>
              </w:rPr>
              <w:t xml:space="preserve">It indicate the Issue Time limit (defined in Hour/minute), </w:t>
            </w:r>
          </w:p>
          <w:p w:rsidR="009A4AB1" w:rsidRDefault="009A4AB1" w:rsidP="009A4AB1">
            <w:pPr>
              <w:rPr>
                <w:rFonts w:ascii="AR CENA" w:hAnsi="AR CENA"/>
              </w:rPr>
            </w:pPr>
            <w:r>
              <w:rPr>
                <w:rFonts w:ascii="AR CENA" w:hAnsi="AR CENA"/>
              </w:rPr>
              <w:t xml:space="preserve">User can filter the reservation data based on ITL time(hour/minute)   clicking the filter sign just next to ITL time  Tab </w:t>
            </w:r>
          </w:p>
          <w:p w:rsidR="009A4AB1" w:rsidRDefault="00246A59" w:rsidP="00EE62A9">
            <w:pPr>
              <w:rPr>
                <w:rFonts w:ascii="AR CENA" w:hAnsi="AR CENA"/>
              </w:rPr>
            </w:pPr>
            <w:r>
              <w:rPr>
                <w:rFonts w:ascii="AR CENA" w:hAnsi="AR CENA"/>
                <w:noProof/>
                <w:lang w:val="en-IN" w:eastAsia="en-IN"/>
              </w:rPr>
              <w:drawing>
                <wp:inline distT="0" distB="0" distL="0" distR="0">
                  <wp:extent cx="2018581" cy="776377"/>
                  <wp:effectExtent l="19050" t="19050" r="20320" b="24130"/>
                  <wp:docPr id="39" name="Picture 39" descr="C:\Users\Pradip\Desktop\screen\i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adip\Desktop\screen\it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8823" cy="776470"/>
                          </a:xfrm>
                          <a:prstGeom prst="rect">
                            <a:avLst/>
                          </a:prstGeom>
                          <a:noFill/>
                          <a:ln>
                            <a:solidFill>
                              <a:schemeClr val="accent1"/>
                            </a:solidFill>
                          </a:ln>
                        </pic:spPr>
                      </pic:pic>
                    </a:graphicData>
                  </a:graphic>
                </wp:inline>
              </w:drawing>
            </w:r>
          </w:p>
          <w:p w:rsidR="0011275C" w:rsidRPr="00BC0436" w:rsidRDefault="0011275C" w:rsidP="00EE62A9">
            <w:pPr>
              <w:rPr>
                <w:rFonts w:ascii="AR CENA" w:hAnsi="AR CENA"/>
              </w:rPr>
            </w:pPr>
            <w:r>
              <w:rPr>
                <w:rFonts w:ascii="AR CENA" w:hAnsi="AR CENA"/>
              </w:rPr>
              <w:t>Type time in Hour/min   and click to the filter button , system will automatically filter the data and will get display in the Grid</w:t>
            </w:r>
          </w:p>
        </w:tc>
      </w:tr>
    </w:tbl>
    <w:p w:rsidR="00EE62A9" w:rsidRPr="00EE62A9" w:rsidRDefault="00EE62A9" w:rsidP="00EE62A9"/>
    <w:p w:rsidR="00EF5D4F" w:rsidRPr="00F551AD" w:rsidRDefault="00F551AD" w:rsidP="00F551AD">
      <w:pPr>
        <w:pStyle w:val="Heading3"/>
        <w:rPr>
          <w:rFonts w:ascii="AR CENA" w:hAnsi="AR CENA"/>
          <w:b w:val="0"/>
        </w:rPr>
      </w:pPr>
      <w:bookmarkStart w:id="9" w:name="_Toc500933533"/>
      <w:r w:rsidRPr="00F551AD">
        <w:rPr>
          <w:rFonts w:ascii="AR CENA" w:hAnsi="AR CENA"/>
          <w:b w:val="0"/>
        </w:rPr>
        <w:t>Create New Booking</w:t>
      </w:r>
      <w:bookmarkEnd w:id="9"/>
      <w:r w:rsidRPr="00F551AD">
        <w:rPr>
          <w:rFonts w:ascii="AR CENA" w:hAnsi="AR CENA"/>
          <w:b w:val="0"/>
        </w:rPr>
        <w:t xml:space="preserve"> </w:t>
      </w:r>
    </w:p>
    <w:p w:rsidR="00F551AD" w:rsidRPr="009E5B9E" w:rsidRDefault="00021CC6" w:rsidP="00F551AD">
      <w:pPr>
        <w:rPr>
          <w:rFonts w:ascii="AR CENA" w:hAnsi="AR CENA"/>
        </w:rPr>
      </w:pPr>
      <w:r w:rsidRPr="009E5B9E">
        <w:rPr>
          <w:rFonts w:ascii="AR CENA" w:hAnsi="AR CENA"/>
        </w:rPr>
        <w:t xml:space="preserve">New Booking function used to make a Booking by the </w:t>
      </w:r>
      <w:r w:rsidR="00572F36">
        <w:rPr>
          <w:rFonts w:ascii="AR CENA" w:hAnsi="AR CENA"/>
        </w:rPr>
        <w:t>user (</w:t>
      </w:r>
      <w:r w:rsidR="00A06EEC">
        <w:rPr>
          <w:rFonts w:ascii="AR CENA" w:hAnsi="AR CENA"/>
        </w:rPr>
        <w:t xml:space="preserve">user be Airline/agent GSA or </w:t>
      </w:r>
      <w:r w:rsidR="00572F36">
        <w:rPr>
          <w:rFonts w:ascii="AR CENA" w:hAnsi="AR CENA"/>
        </w:rPr>
        <w:t>POS)</w:t>
      </w:r>
    </w:p>
    <w:p w:rsidR="00021CC6" w:rsidRPr="009E5B9E" w:rsidRDefault="009E5B9E" w:rsidP="00F551AD">
      <w:pPr>
        <w:rPr>
          <w:rFonts w:ascii="AR CENA" w:hAnsi="AR CENA"/>
        </w:rPr>
      </w:pPr>
      <w:r w:rsidRPr="009E5B9E">
        <w:rPr>
          <w:rFonts w:ascii="AR CENA" w:hAnsi="AR CENA"/>
        </w:rPr>
        <w:t>Navigation-R</w:t>
      </w:r>
      <w:r w:rsidR="0025792D">
        <w:rPr>
          <w:rFonts w:ascii="AR CENA" w:hAnsi="AR CENA"/>
        </w:rPr>
        <w:t>eservation&gt;Cargo Booking</w:t>
      </w:r>
      <w:r w:rsidRPr="009E5B9E">
        <w:rPr>
          <w:rFonts w:ascii="AR CENA" w:hAnsi="AR CENA"/>
        </w:rPr>
        <w:t xml:space="preserve">&gt;click New Booking </w:t>
      </w:r>
    </w:p>
    <w:p w:rsidR="00D327A9" w:rsidRDefault="00C53290" w:rsidP="00D327A9">
      <w:pPr>
        <w:keepNext/>
      </w:pPr>
      <w:r>
        <w:rPr>
          <w:noProof/>
          <w:lang w:val="en-IN" w:eastAsia="en-IN"/>
        </w:rPr>
        <mc:AlternateContent>
          <mc:Choice Requires="wps">
            <w:drawing>
              <wp:anchor distT="0" distB="0" distL="114300" distR="114300" simplePos="0" relativeHeight="251668480" behindDoc="0" locked="0" layoutInCell="1" allowOverlap="1">
                <wp:simplePos x="0" y="0"/>
                <wp:positionH relativeFrom="column">
                  <wp:posOffset>189781</wp:posOffset>
                </wp:positionH>
                <wp:positionV relativeFrom="paragraph">
                  <wp:posOffset>2253891</wp:posOffset>
                </wp:positionV>
                <wp:extent cx="422694" cy="215660"/>
                <wp:effectExtent l="38100" t="0" r="0" b="32385"/>
                <wp:wrapNone/>
                <wp:docPr id="306" name="Down Arrow 306"/>
                <wp:cNvGraphicFramePr/>
                <a:graphic xmlns:a="http://schemas.openxmlformats.org/drawingml/2006/main">
                  <a:graphicData uri="http://schemas.microsoft.com/office/word/2010/wordprocessingShape">
                    <wps:wsp>
                      <wps:cNvSpPr/>
                      <wps:spPr>
                        <a:xfrm>
                          <a:off x="0" y="0"/>
                          <a:ext cx="422694" cy="215660"/>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06" o:spid="_x0000_s1026" type="#_x0000_t67" style="position:absolute;margin-left:14.95pt;margin-top:177.45pt;width:33.3pt;height:1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" adj="10800" filled="f" strokecolor="#243f60 [1604]" strokeweight="2pt"/>
            </w:pict>
          </mc:Fallback>
        </mc:AlternateContent>
      </w:r>
      <w:r w:rsidR="003373EC">
        <w:rPr>
          <w:noProof/>
          <w:lang w:val="en-IN" w:eastAsia="en-IN"/>
        </w:rPr>
        <w:drawing>
          <wp:inline distT="0" distB="0" distL="0" distR="0" wp14:anchorId="7AE57382" wp14:editId="4F8D3FBB">
            <wp:extent cx="5943600" cy="2668324"/>
            <wp:effectExtent l="19050" t="19050" r="19050" b="17780"/>
            <wp:docPr id="304" name="Picture 304" descr="C:\Users\Pradip\Desktop\screen\new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dip\Desktop\screen\new book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68324"/>
                    </a:xfrm>
                    <a:prstGeom prst="rect">
                      <a:avLst/>
                    </a:prstGeom>
                    <a:noFill/>
                    <a:ln>
                      <a:solidFill>
                        <a:schemeClr val="accent1"/>
                      </a:solidFill>
                    </a:ln>
                  </pic:spPr>
                </pic:pic>
              </a:graphicData>
            </a:graphic>
          </wp:inline>
        </w:drawing>
      </w:r>
    </w:p>
    <w:p w:rsidR="00F551AD" w:rsidRDefault="00D327A9" w:rsidP="00D327A9">
      <w:pPr>
        <w:pStyle w:val="Caption"/>
        <w:jc w:val="center"/>
      </w:pPr>
      <w:bookmarkStart w:id="10" w:name="_Toc500933597"/>
      <w:r>
        <w:t xml:space="preserve">Figure </w:t>
      </w:r>
      <w:fldSimple w:instr=" SEQ Figure \* ARABIC ">
        <w:r w:rsidR="003E0BCF">
          <w:rPr>
            <w:noProof/>
          </w:rPr>
          <w:t>5</w:t>
        </w:r>
      </w:fldSimple>
      <w:r>
        <w:t xml:space="preserve"> New Booking</w:t>
      </w:r>
      <w:bookmarkEnd w:id="10"/>
    </w:p>
    <w:p w:rsidR="00D327A9" w:rsidRPr="00D327A9" w:rsidRDefault="00D327A9" w:rsidP="00D327A9">
      <w:pPr>
        <w:rPr>
          <w:rFonts w:ascii="AR CENA" w:hAnsi="AR CENA"/>
        </w:rPr>
      </w:pPr>
      <w:r w:rsidRPr="00D327A9">
        <w:rPr>
          <w:rFonts w:ascii="AR CENA" w:hAnsi="AR CENA"/>
        </w:rPr>
        <w:lastRenderedPageBreak/>
        <w:t xml:space="preserve">Once user click to the New </w:t>
      </w:r>
      <w:r w:rsidR="0038055F" w:rsidRPr="00D327A9">
        <w:rPr>
          <w:rFonts w:ascii="AR CENA" w:hAnsi="AR CENA"/>
        </w:rPr>
        <w:t>Booking,</w:t>
      </w:r>
      <w:r w:rsidRPr="00D327A9">
        <w:rPr>
          <w:rFonts w:ascii="AR CENA" w:hAnsi="AR CENA"/>
        </w:rPr>
        <w:t xml:space="preserve"> system will open the new Reservation Window for Booking </w:t>
      </w:r>
    </w:p>
    <w:p w:rsidR="00D327A9" w:rsidRDefault="00551037" w:rsidP="00D327A9">
      <w:r>
        <w:rPr>
          <w:noProof/>
          <w:lang w:val="en-IN" w:eastAsia="en-IN"/>
        </w:rPr>
        <w:drawing>
          <wp:inline distT="0" distB="0" distL="0" distR="0">
            <wp:extent cx="5943600" cy="2172708"/>
            <wp:effectExtent l="19050" t="19050" r="19050" b="18415"/>
            <wp:docPr id="305" name="Picture 305" descr="C:\Users\Pradip\Desktop\screen\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dip\Desktop\screen\book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72708"/>
                    </a:xfrm>
                    <a:prstGeom prst="rect">
                      <a:avLst/>
                    </a:prstGeom>
                    <a:noFill/>
                    <a:ln>
                      <a:solidFill>
                        <a:schemeClr val="accent1"/>
                      </a:solidFill>
                    </a:ln>
                  </pic:spPr>
                </pic:pic>
              </a:graphicData>
            </a:graphic>
          </wp:inline>
        </w:drawing>
      </w:r>
    </w:p>
    <w:p w:rsidR="000126C0" w:rsidRDefault="000126C0" w:rsidP="00D327A9">
      <w:pPr>
        <w:rPr>
          <w:rFonts w:ascii="AR CENA" w:hAnsi="AR CENA"/>
        </w:rPr>
      </w:pPr>
      <w:r w:rsidRPr="000126C0">
        <w:rPr>
          <w:rFonts w:ascii="AR CENA" w:hAnsi="AR CENA"/>
        </w:rPr>
        <w:t xml:space="preserve">Process Details </w:t>
      </w:r>
    </w:p>
    <w:tbl>
      <w:tblPr>
        <w:tblStyle w:val="TableGrid"/>
        <w:tblW w:w="0" w:type="auto"/>
        <w:tblLook w:val="04A0" w:firstRow="1" w:lastRow="0" w:firstColumn="1" w:lastColumn="0" w:noHBand="0" w:noVBand="1"/>
      </w:tblPr>
      <w:tblGrid>
        <w:gridCol w:w="1770"/>
        <w:gridCol w:w="7806"/>
      </w:tblGrid>
      <w:tr w:rsidR="00F139CD" w:rsidTr="00F139CD">
        <w:tc>
          <w:tcPr>
            <w:tcW w:w="1809" w:type="dxa"/>
          </w:tcPr>
          <w:p w:rsidR="00F139CD" w:rsidRDefault="00626BC2" w:rsidP="00D327A9">
            <w:pPr>
              <w:rPr>
                <w:rFonts w:ascii="AR CENA" w:hAnsi="AR CENA"/>
              </w:rPr>
            </w:pPr>
            <w:r>
              <w:rPr>
                <w:rFonts w:ascii="AR CENA" w:hAnsi="AR CENA"/>
              </w:rPr>
              <w:t xml:space="preserve">Booking Type </w:t>
            </w:r>
          </w:p>
        </w:tc>
        <w:tc>
          <w:tcPr>
            <w:tcW w:w="7767" w:type="dxa"/>
          </w:tcPr>
          <w:p w:rsidR="00F139CD" w:rsidRDefault="00A417AC" w:rsidP="00D327A9">
            <w:pPr>
              <w:rPr>
                <w:rFonts w:ascii="AR CENA" w:hAnsi="AR CENA"/>
              </w:rPr>
            </w:pPr>
            <w:r>
              <w:rPr>
                <w:rFonts w:ascii="AR CENA" w:hAnsi="AR CENA"/>
              </w:rPr>
              <w:t xml:space="preserve">Select the Booking type , Example –Cargo, Courier </w:t>
            </w:r>
          </w:p>
          <w:p w:rsidR="009C3680" w:rsidRDefault="009C3680" w:rsidP="00D327A9">
            <w:pPr>
              <w:rPr>
                <w:rFonts w:ascii="AR CENA" w:hAnsi="AR CENA"/>
              </w:rPr>
            </w:pPr>
            <w:r>
              <w:rPr>
                <w:rFonts w:ascii="AR CENA" w:hAnsi="AR CENA"/>
              </w:rPr>
              <w:t xml:space="preserve">Note-MAIL under cargo can be booked using product type as MAIL </w:t>
            </w:r>
          </w:p>
        </w:tc>
      </w:tr>
      <w:tr w:rsidR="00F139CD" w:rsidTr="00F139CD">
        <w:tc>
          <w:tcPr>
            <w:tcW w:w="1809" w:type="dxa"/>
          </w:tcPr>
          <w:p w:rsidR="00F139CD" w:rsidRDefault="00626BC2" w:rsidP="00D327A9">
            <w:pPr>
              <w:rPr>
                <w:rFonts w:ascii="AR CENA" w:hAnsi="AR CENA"/>
              </w:rPr>
            </w:pPr>
            <w:r>
              <w:rPr>
                <w:rFonts w:ascii="AR CENA" w:hAnsi="AR CENA"/>
              </w:rPr>
              <w:t xml:space="preserve">AWB Stock </w:t>
            </w:r>
          </w:p>
        </w:tc>
        <w:tc>
          <w:tcPr>
            <w:tcW w:w="7767" w:type="dxa"/>
          </w:tcPr>
          <w:p w:rsidR="00E93AD6" w:rsidRDefault="00E93AD6" w:rsidP="00D327A9">
            <w:pPr>
              <w:rPr>
                <w:rFonts w:ascii="AR CENA" w:hAnsi="AR CENA"/>
              </w:rPr>
            </w:pPr>
            <w:r>
              <w:rPr>
                <w:rFonts w:ascii="AR CENA" w:hAnsi="AR CENA"/>
              </w:rPr>
              <w:t>It indicates the stock type ,</w:t>
            </w:r>
          </w:p>
          <w:p w:rsidR="00E93AD6" w:rsidRPr="00E93AD6" w:rsidRDefault="00E93AD6" w:rsidP="00E93AD6">
            <w:pPr>
              <w:pStyle w:val="NoSpacing"/>
              <w:rPr>
                <w:rFonts w:ascii="AR CENA" w:hAnsi="AR CENA"/>
              </w:rPr>
            </w:pPr>
            <w:r w:rsidRPr="00E93AD6">
              <w:rPr>
                <w:rFonts w:ascii="AR CENA" w:hAnsi="AR CENA"/>
              </w:rPr>
              <w:t xml:space="preserve"> Manual –In case GA has issued the stock to any specific Office/agent </w:t>
            </w:r>
            <w:r>
              <w:rPr>
                <w:rFonts w:ascii="AR CENA" w:hAnsi="AR CENA"/>
              </w:rPr>
              <w:t xml:space="preserve">, In this case user to type the AWB number that issued </w:t>
            </w:r>
          </w:p>
          <w:p w:rsidR="00E93AD6" w:rsidRPr="00E93AD6" w:rsidRDefault="00E93AD6" w:rsidP="00E93AD6">
            <w:pPr>
              <w:pStyle w:val="NoSpacing"/>
              <w:rPr>
                <w:rFonts w:ascii="AR CENA" w:hAnsi="AR CENA"/>
              </w:rPr>
            </w:pPr>
            <w:r w:rsidRPr="00E93AD6">
              <w:rPr>
                <w:rFonts w:ascii="AR CENA" w:hAnsi="AR CENA"/>
              </w:rPr>
              <w:t>Automatic-If user has no stock then user can select the automatic as stock option to process for Booking</w:t>
            </w:r>
          </w:p>
          <w:p w:rsidR="00E93AD6" w:rsidRDefault="00E93AD6" w:rsidP="00D327A9">
            <w:pPr>
              <w:rPr>
                <w:rFonts w:ascii="AR CENA" w:hAnsi="AR CENA"/>
              </w:rPr>
            </w:pPr>
          </w:p>
          <w:p w:rsidR="00BD0D59" w:rsidRDefault="00BD0D59" w:rsidP="00D327A9">
            <w:pPr>
              <w:rPr>
                <w:rFonts w:ascii="AR CENA" w:hAnsi="AR CENA"/>
              </w:rPr>
            </w:pPr>
            <w:r>
              <w:rPr>
                <w:rFonts w:ascii="AR CENA" w:hAnsi="AR CENA"/>
              </w:rPr>
              <w:t xml:space="preserve">Select the stock type </w:t>
            </w:r>
          </w:p>
        </w:tc>
      </w:tr>
      <w:tr w:rsidR="00F139CD" w:rsidTr="00F139CD">
        <w:tc>
          <w:tcPr>
            <w:tcW w:w="1809" w:type="dxa"/>
          </w:tcPr>
          <w:p w:rsidR="00F139CD" w:rsidRDefault="00626BC2" w:rsidP="00D327A9">
            <w:pPr>
              <w:rPr>
                <w:rFonts w:ascii="AR CENA" w:hAnsi="AR CENA"/>
              </w:rPr>
            </w:pPr>
            <w:r>
              <w:rPr>
                <w:rFonts w:ascii="AR CENA" w:hAnsi="AR CENA"/>
              </w:rPr>
              <w:t xml:space="preserve">Prefix </w:t>
            </w:r>
          </w:p>
        </w:tc>
        <w:tc>
          <w:tcPr>
            <w:tcW w:w="7767" w:type="dxa"/>
          </w:tcPr>
          <w:p w:rsidR="00F139CD" w:rsidRDefault="00BD0D59" w:rsidP="00D327A9">
            <w:pPr>
              <w:rPr>
                <w:rFonts w:ascii="AR CENA" w:hAnsi="AR CENA"/>
              </w:rPr>
            </w:pPr>
            <w:r>
              <w:rPr>
                <w:rFonts w:ascii="AR CENA" w:hAnsi="AR CENA"/>
              </w:rPr>
              <w:t xml:space="preserve">Select the </w:t>
            </w:r>
            <w:r w:rsidR="0027633F">
              <w:rPr>
                <w:rFonts w:ascii="AR CENA" w:hAnsi="AR CENA"/>
              </w:rPr>
              <w:t>prefix,</w:t>
            </w:r>
            <w:r>
              <w:rPr>
                <w:rFonts w:ascii="AR CENA" w:hAnsi="AR CENA"/>
              </w:rPr>
              <w:t xml:space="preserve"> example -</w:t>
            </w:r>
            <w:r w:rsidR="0027633F">
              <w:rPr>
                <w:rFonts w:ascii="AR CENA" w:hAnsi="AR CENA"/>
              </w:rPr>
              <w:t>126,</w:t>
            </w:r>
            <w:r>
              <w:rPr>
                <w:rFonts w:ascii="AR CENA" w:hAnsi="AR CENA"/>
              </w:rPr>
              <w:t xml:space="preserve"> If </w:t>
            </w:r>
            <w:r w:rsidR="0027633F">
              <w:rPr>
                <w:rFonts w:ascii="AR CENA" w:hAnsi="AR CENA"/>
              </w:rPr>
              <w:t>user looking for interlines</w:t>
            </w:r>
            <w:r>
              <w:rPr>
                <w:rFonts w:ascii="AR CENA" w:hAnsi="AR CENA"/>
              </w:rPr>
              <w:t xml:space="preserve"> booking need to select appropriate airline prefix like -618,176 etc</w:t>
            </w:r>
            <w:r w:rsidR="0027633F">
              <w:rPr>
                <w:rFonts w:ascii="AR CENA" w:hAnsi="AR CENA"/>
              </w:rPr>
              <w:t>.</w:t>
            </w:r>
            <w:r>
              <w:rPr>
                <w:rFonts w:ascii="AR CENA" w:hAnsi="AR CENA"/>
              </w:rPr>
              <w:t xml:space="preserve"> </w:t>
            </w:r>
          </w:p>
          <w:p w:rsidR="00BD0D59" w:rsidRDefault="00BD0D59" w:rsidP="00D327A9">
            <w:pPr>
              <w:rPr>
                <w:rFonts w:ascii="AR CENA" w:hAnsi="AR CENA"/>
              </w:rPr>
            </w:pPr>
            <w:r>
              <w:rPr>
                <w:rFonts w:ascii="AR CENA" w:hAnsi="AR CENA"/>
              </w:rPr>
              <w:t xml:space="preserve">By default system will display as 126 as Host airline prefix </w:t>
            </w:r>
          </w:p>
          <w:p w:rsidR="00BD0D59" w:rsidRDefault="00BD0D59" w:rsidP="00D327A9">
            <w:pPr>
              <w:rPr>
                <w:rFonts w:ascii="AR CENA" w:hAnsi="AR CENA"/>
              </w:rPr>
            </w:pPr>
            <w:r>
              <w:rPr>
                <w:rFonts w:ascii="AR CENA" w:hAnsi="AR CENA"/>
              </w:rPr>
              <w:t xml:space="preserve">Note-In case of POS booking it is always  126 </w:t>
            </w:r>
          </w:p>
        </w:tc>
      </w:tr>
      <w:tr w:rsidR="00F013AF" w:rsidTr="00F139CD">
        <w:tc>
          <w:tcPr>
            <w:tcW w:w="1809" w:type="dxa"/>
          </w:tcPr>
          <w:p w:rsidR="00F013AF" w:rsidRDefault="00F013AF" w:rsidP="00D327A9">
            <w:pPr>
              <w:rPr>
                <w:rFonts w:ascii="AR CENA" w:hAnsi="AR CENA"/>
              </w:rPr>
            </w:pPr>
            <w:r>
              <w:rPr>
                <w:rFonts w:ascii="AR CENA" w:hAnsi="AR CENA"/>
              </w:rPr>
              <w:t xml:space="preserve">AWB No </w:t>
            </w:r>
          </w:p>
        </w:tc>
        <w:tc>
          <w:tcPr>
            <w:tcW w:w="7767" w:type="dxa"/>
          </w:tcPr>
          <w:p w:rsidR="00F013AF" w:rsidRDefault="00F013AF" w:rsidP="00D327A9">
            <w:pPr>
              <w:rPr>
                <w:rFonts w:ascii="AR CENA" w:hAnsi="AR CENA"/>
              </w:rPr>
            </w:pPr>
            <w:r>
              <w:rPr>
                <w:rFonts w:ascii="AR CENA" w:hAnsi="AR CENA"/>
              </w:rPr>
              <w:t xml:space="preserve">If user selected stock Type as Manual-user need to type the 8 digit AWB serial number  or else if it is selected as automatic then this will be disable and system will generate the AWB number while on Booking/execution depend on domestic and international Booking </w:t>
            </w:r>
          </w:p>
        </w:tc>
      </w:tr>
      <w:tr w:rsidR="00F139CD" w:rsidTr="00F139CD">
        <w:tc>
          <w:tcPr>
            <w:tcW w:w="1809" w:type="dxa"/>
          </w:tcPr>
          <w:p w:rsidR="00F139CD" w:rsidRDefault="00626BC2" w:rsidP="00D327A9">
            <w:pPr>
              <w:rPr>
                <w:rFonts w:ascii="AR CENA" w:hAnsi="AR CENA"/>
              </w:rPr>
            </w:pPr>
            <w:r>
              <w:rPr>
                <w:rFonts w:ascii="AR CENA" w:hAnsi="AR CENA"/>
              </w:rPr>
              <w:t>Payment Type</w:t>
            </w:r>
          </w:p>
        </w:tc>
        <w:tc>
          <w:tcPr>
            <w:tcW w:w="7767" w:type="dxa"/>
          </w:tcPr>
          <w:p w:rsidR="007247E2" w:rsidRDefault="007247E2" w:rsidP="00D327A9">
            <w:pPr>
              <w:rPr>
                <w:rFonts w:ascii="AR CENA" w:hAnsi="AR CENA"/>
              </w:rPr>
            </w:pPr>
            <w:r>
              <w:rPr>
                <w:rFonts w:ascii="AR CENA" w:hAnsi="AR CENA"/>
              </w:rPr>
              <w:t xml:space="preserve">Select as PP or CC , By default system will show as PP </w:t>
            </w:r>
          </w:p>
        </w:tc>
      </w:tr>
      <w:tr w:rsidR="00F139CD" w:rsidTr="00F139CD">
        <w:tc>
          <w:tcPr>
            <w:tcW w:w="1809" w:type="dxa"/>
          </w:tcPr>
          <w:p w:rsidR="00F139CD" w:rsidRDefault="00626BC2" w:rsidP="00D327A9">
            <w:pPr>
              <w:rPr>
                <w:rFonts w:ascii="AR CENA" w:hAnsi="AR CENA"/>
              </w:rPr>
            </w:pPr>
            <w:r>
              <w:rPr>
                <w:rFonts w:ascii="AR CENA" w:hAnsi="AR CENA"/>
              </w:rPr>
              <w:t xml:space="preserve">No Of HAWB </w:t>
            </w:r>
          </w:p>
        </w:tc>
        <w:tc>
          <w:tcPr>
            <w:tcW w:w="7767" w:type="dxa"/>
          </w:tcPr>
          <w:p w:rsidR="00F139CD" w:rsidRDefault="00C16F6B" w:rsidP="00D327A9">
            <w:pPr>
              <w:rPr>
                <w:rFonts w:ascii="AR CENA" w:hAnsi="AR CENA"/>
              </w:rPr>
            </w:pPr>
            <w:r>
              <w:rPr>
                <w:rFonts w:ascii="AR CENA" w:hAnsi="AR CENA"/>
              </w:rPr>
              <w:t xml:space="preserve">Type the no of HAWB if user making booking for Consol shipment </w:t>
            </w:r>
          </w:p>
        </w:tc>
      </w:tr>
      <w:tr w:rsidR="00F139CD" w:rsidTr="00F139CD">
        <w:tc>
          <w:tcPr>
            <w:tcW w:w="1809" w:type="dxa"/>
          </w:tcPr>
          <w:p w:rsidR="00F139CD" w:rsidRDefault="00626BC2" w:rsidP="00D327A9">
            <w:pPr>
              <w:rPr>
                <w:rFonts w:ascii="AR CENA" w:hAnsi="AR CENA"/>
              </w:rPr>
            </w:pPr>
            <w:r>
              <w:rPr>
                <w:rFonts w:ascii="AR CENA" w:hAnsi="AR CENA"/>
              </w:rPr>
              <w:t xml:space="preserve">BUP </w:t>
            </w:r>
          </w:p>
        </w:tc>
        <w:tc>
          <w:tcPr>
            <w:tcW w:w="7767" w:type="dxa"/>
          </w:tcPr>
          <w:p w:rsidR="00F139CD" w:rsidRDefault="00F27262" w:rsidP="00D327A9">
            <w:pPr>
              <w:rPr>
                <w:rFonts w:ascii="AR CENA" w:hAnsi="AR CENA"/>
              </w:rPr>
            </w:pPr>
            <w:r>
              <w:rPr>
                <w:rFonts w:ascii="AR CENA" w:hAnsi="AR CENA"/>
              </w:rPr>
              <w:t xml:space="preserve">Select BUP , if agent is making ULD booking , Once user select the BUP button system will ask for to type </w:t>
            </w:r>
            <w:r>
              <w:rPr>
                <w:rFonts w:ascii="AR CENA" w:hAnsi="AR CENA"/>
              </w:rPr>
              <w:lastRenderedPageBreak/>
              <w:t xml:space="preserve">the no of BUP , user need to type the no here </w:t>
            </w:r>
          </w:p>
          <w:p w:rsidR="00F27262" w:rsidRDefault="00F27262" w:rsidP="00D327A9">
            <w:pPr>
              <w:rPr>
                <w:rFonts w:ascii="AR CENA" w:hAnsi="AR CENA"/>
              </w:rPr>
            </w:pPr>
            <w:r>
              <w:rPr>
                <w:rFonts w:ascii="AR CENA" w:hAnsi="AR CENA"/>
                <w:noProof/>
                <w:lang w:val="en-IN" w:eastAsia="en-IN"/>
              </w:rPr>
              <w:drawing>
                <wp:inline distT="0" distB="0" distL="0" distR="0">
                  <wp:extent cx="1069676" cy="655608"/>
                  <wp:effectExtent l="19050" t="19050" r="16510" b="11430"/>
                  <wp:docPr id="42" name="Picture 42" descr="C:\Users\Pradip\Desktop\screen\b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adip\Desktop\screen\bu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70330" cy="656009"/>
                          </a:xfrm>
                          <a:prstGeom prst="rect">
                            <a:avLst/>
                          </a:prstGeom>
                          <a:noFill/>
                          <a:ln>
                            <a:solidFill>
                              <a:schemeClr val="accent1"/>
                            </a:solidFill>
                          </a:ln>
                        </pic:spPr>
                      </pic:pic>
                    </a:graphicData>
                  </a:graphic>
                </wp:inline>
              </w:drawing>
            </w:r>
          </w:p>
          <w:p w:rsidR="007C7680" w:rsidRDefault="007C7680" w:rsidP="00D327A9">
            <w:pPr>
              <w:rPr>
                <w:rFonts w:ascii="AR CENA" w:hAnsi="AR CENA"/>
              </w:rPr>
            </w:pPr>
            <w:r>
              <w:rPr>
                <w:rFonts w:ascii="AR CENA" w:hAnsi="AR CENA"/>
              </w:rPr>
              <w:t>Type the No of BUP like 1, 2 or 3 etc.</w:t>
            </w:r>
          </w:p>
        </w:tc>
      </w:tr>
      <w:tr w:rsidR="00F139CD" w:rsidTr="00F139CD">
        <w:tc>
          <w:tcPr>
            <w:tcW w:w="1809" w:type="dxa"/>
          </w:tcPr>
          <w:p w:rsidR="00F139CD" w:rsidRDefault="00626BC2" w:rsidP="00D327A9">
            <w:pPr>
              <w:rPr>
                <w:rFonts w:ascii="AR CENA" w:hAnsi="AR CENA"/>
              </w:rPr>
            </w:pPr>
            <w:r>
              <w:rPr>
                <w:rFonts w:ascii="AR CENA" w:hAnsi="AR CENA"/>
              </w:rPr>
              <w:lastRenderedPageBreak/>
              <w:t xml:space="preserve">Product </w:t>
            </w:r>
          </w:p>
        </w:tc>
        <w:tc>
          <w:tcPr>
            <w:tcW w:w="7767" w:type="dxa"/>
          </w:tcPr>
          <w:p w:rsidR="00F139CD" w:rsidRDefault="00221C7D" w:rsidP="00D327A9">
            <w:pPr>
              <w:rPr>
                <w:rFonts w:ascii="AR CENA" w:hAnsi="AR CENA"/>
              </w:rPr>
            </w:pPr>
            <w:r>
              <w:rPr>
                <w:rFonts w:ascii="AR CENA" w:hAnsi="AR CENA"/>
              </w:rPr>
              <w:t>It indicates the product type, Example –General, Airport to airport, Go express, Mail etc.</w:t>
            </w:r>
          </w:p>
          <w:p w:rsidR="00920D1E" w:rsidRDefault="00920D1E" w:rsidP="00D327A9">
            <w:pPr>
              <w:rPr>
                <w:rFonts w:ascii="AR CENA" w:hAnsi="AR CENA"/>
              </w:rPr>
            </w:pPr>
            <w:r>
              <w:rPr>
                <w:rFonts w:ascii="AR CENA" w:hAnsi="AR CENA"/>
                <w:noProof/>
                <w:lang w:val="en-IN" w:eastAsia="en-IN"/>
              </w:rPr>
              <w:drawing>
                <wp:inline distT="0" distB="0" distL="0" distR="0">
                  <wp:extent cx="1544129" cy="1492370"/>
                  <wp:effectExtent l="19050" t="19050" r="18415" b="12700"/>
                  <wp:docPr id="43" name="Picture 43" descr="C:\Users\Pradip\Desktop\scree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dip\Desktop\screen\produ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4507" cy="1492735"/>
                          </a:xfrm>
                          <a:prstGeom prst="rect">
                            <a:avLst/>
                          </a:prstGeom>
                          <a:noFill/>
                          <a:ln>
                            <a:solidFill>
                              <a:schemeClr val="accent1"/>
                            </a:solidFill>
                          </a:ln>
                        </pic:spPr>
                      </pic:pic>
                    </a:graphicData>
                  </a:graphic>
                </wp:inline>
              </w:drawing>
            </w:r>
          </w:p>
          <w:p w:rsidR="00221C7D" w:rsidRDefault="00920D1E" w:rsidP="00D327A9">
            <w:pPr>
              <w:rPr>
                <w:rFonts w:ascii="AR CENA" w:hAnsi="AR CENA"/>
              </w:rPr>
            </w:pPr>
            <w:r>
              <w:rPr>
                <w:rFonts w:ascii="AR CENA" w:hAnsi="AR CENA"/>
              </w:rPr>
              <w:t xml:space="preserve">Select the appropriate product , By default system will display as General </w:t>
            </w:r>
          </w:p>
        </w:tc>
      </w:tr>
      <w:tr w:rsidR="00F139CD" w:rsidTr="00F139CD">
        <w:tc>
          <w:tcPr>
            <w:tcW w:w="1809" w:type="dxa"/>
          </w:tcPr>
          <w:p w:rsidR="00F139CD" w:rsidRDefault="00626BC2" w:rsidP="00D327A9">
            <w:pPr>
              <w:rPr>
                <w:rFonts w:ascii="AR CENA" w:hAnsi="AR CENA"/>
              </w:rPr>
            </w:pPr>
            <w:r>
              <w:rPr>
                <w:rFonts w:ascii="AR CENA" w:hAnsi="AR CENA"/>
              </w:rPr>
              <w:t xml:space="preserve">Origin </w:t>
            </w:r>
          </w:p>
        </w:tc>
        <w:tc>
          <w:tcPr>
            <w:tcW w:w="7767" w:type="dxa"/>
          </w:tcPr>
          <w:p w:rsidR="00F139CD" w:rsidRDefault="007D0C05" w:rsidP="00D327A9">
            <w:pPr>
              <w:rPr>
                <w:rFonts w:ascii="AR CENA" w:hAnsi="AR CENA"/>
              </w:rPr>
            </w:pPr>
            <w:r>
              <w:rPr>
                <w:rFonts w:ascii="AR CENA" w:hAnsi="AR CENA"/>
              </w:rPr>
              <w:t xml:space="preserve">Select the origin city from the drop down </w:t>
            </w:r>
          </w:p>
        </w:tc>
      </w:tr>
      <w:tr w:rsidR="00F139CD" w:rsidTr="00F139CD">
        <w:tc>
          <w:tcPr>
            <w:tcW w:w="1809" w:type="dxa"/>
          </w:tcPr>
          <w:p w:rsidR="00F139CD" w:rsidRDefault="00626BC2" w:rsidP="00D327A9">
            <w:pPr>
              <w:rPr>
                <w:rFonts w:ascii="AR CENA" w:hAnsi="AR CENA"/>
              </w:rPr>
            </w:pPr>
            <w:r>
              <w:rPr>
                <w:rFonts w:ascii="AR CENA" w:hAnsi="AR CENA"/>
              </w:rPr>
              <w:t xml:space="preserve">Destination </w:t>
            </w:r>
          </w:p>
        </w:tc>
        <w:tc>
          <w:tcPr>
            <w:tcW w:w="7767" w:type="dxa"/>
          </w:tcPr>
          <w:p w:rsidR="00F139CD" w:rsidRDefault="007D0C05" w:rsidP="00D327A9">
            <w:pPr>
              <w:rPr>
                <w:rFonts w:ascii="AR CENA" w:hAnsi="AR CENA"/>
              </w:rPr>
            </w:pPr>
            <w:r>
              <w:rPr>
                <w:rFonts w:ascii="AR CENA" w:hAnsi="AR CENA"/>
              </w:rPr>
              <w:t xml:space="preserve">Select the Destination city from the drop down </w:t>
            </w:r>
          </w:p>
        </w:tc>
      </w:tr>
      <w:tr w:rsidR="00F139CD" w:rsidTr="00F139CD">
        <w:tc>
          <w:tcPr>
            <w:tcW w:w="1809" w:type="dxa"/>
          </w:tcPr>
          <w:p w:rsidR="00F139CD" w:rsidRDefault="00626BC2" w:rsidP="00D327A9">
            <w:pPr>
              <w:rPr>
                <w:rFonts w:ascii="AR CENA" w:hAnsi="AR CENA"/>
              </w:rPr>
            </w:pPr>
            <w:r>
              <w:rPr>
                <w:rFonts w:ascii="AR CENA" w:hAnsi="AR CENA"/>
              </w:rPr>
              <w:t xml:space="preserve">Agent </w:t>
            </w:r>
          </w:p>
        </w:tc>
        <w:tc>
          <w:tcPr>
            <w:tcW w:w="7767" w:type="dxa"/>
          </w:tcPr>
          <w:p w:rsidR="00F139CD" w:rsidRDefault="007D0C05" w:rsidP="00D327A9">
            <w:pPr>
              <w:rPr>
                <w:rFonts w:ascii="AR CENA" w:hAnsi="AR CENA"/>
              </w:rPr>
            </w:pPr>
            <w:r>
              <w:rPr>
                <w:rFonts w:ascii="AR CENA" w:hAnsi="AR CENA"/>
              </w:rPr>
              <w:t xml:space="preserve">Select the agent name from the drop down list </w:t>
            </w:r>
          </w:p>
        </w:tc>
      </w:tr>
      <w:tr w:rsidR="00F139CD" w:rsidTr="007D0C05">
        <w:trPr>
          <w:trHeight w:val="259"/>
        </w:trPr>
        <w:tc>
          <w:tcPr>
            <w:tcW w:w="1809" w:type="dxa"/>
            <w:shd w:val="clear" w:color="auto" w:fill="F79646" w:themeFill="accent6"/>
          </w:tcPr>
          <w:p w:rsidR="00F139CD" w:rsidRPr="007D0C05" w:rsidRDefault="00F139CD" w:rsidP="00D327A9">
            <w:pPr>
              <w:rPr>
                <w:rFonts w:ascii="AR CENA" w:hAnsi="AR CENA"/>
                <w:highlight w:val="yellow"/>
              </w:rPr>
            </w:pPr>
          </w:p>
        </w:tc>
        <w:tc>
          <w:tcPr>
            <w:tcW w:w="7767" w:type="dxa"/>
            <w:shd w:val="clear" w:color="auto" w:fill="F79646" w:themeFill="accent6"/>
          </w:tcPr>
          <w:p w:rsidR="00F139CD" w:rsidRPr="007D0C05" w:rsidRDefault="00A20B89" w:rsidP="007D0C05">
            <w:pPr>
              <w:jc w:val="center"/>
              <w:rPr>
                <w:rFonts w:ascii="AR CENA" w:hAnsi="AR CENA"/>
                <w:highlight w:val="yellow"/>
              </w:rPr>
            </w:pPr>
            <w:r w:rsidRPr="007D0C05">
              <w:rPr>
                <w:rFonts w:ascii="AR CENA" w:hAnsi="AR CENA"/>
              </w:rPr>
              <w:t>Weight Details</w:t>
            </w:r>
          </w:p>
        </w:tc>
      </w:tr>
      <w:tr w:rsidR="00F139CD" w:rsidTr="00F139CD">
        <w:tc>
          <w:tcPr>
            <w:tcW w:w="1809" w:type="dxa"/>
          </w:tcPr>
          <w:p w:rsidR="00F139CD" w:rsidRDefault="00A20B89" w:rsidP="00D327A9">
            <w:pPr>
              <w:rPr>
                <w:rFonts w:ascii="AR CENA" w:hAnsi="AR CENA"/>
              </w:rPr>
            </w:pPr>
            <w:r>
              <w:rPr>
                <w:rFonts w:ascii="AR CENA" w:hAnsi="AR CENA"/>
              </w:rPr>
              <w:t xml:space="preserve">Pieces </w:t>
            </w:r>
          </w:p>
        </w:tc>
        <w:tc>
          <w:tcPr>
            <w:tcW w:w="7767" w:type="dxa"/>
          </w:tcPr>
          <w:p w:rsidR="00F139CD" w:rsidRDefault="000735A0" w:rsidP="00D327A9">
            <w:pPr>
              <w:rPr>
                <w:rFonts w:ascii="AR CENA" w:hAnsi="AR CENA"/>
              </w:rPr>
            </w:pPr>
            <w:r>
              <w:rPr>
                <w:rFonts w:ascii="AR CENA" w:hAnsi="AR CENA"/>
              </w:rPr>
              <w:t xml:space="preserve">Type the total no of AWB pieces </w:t>
            </w:r>
          </w:p>
        </w:tc>
      </w:tr>
      <w:tr w:rsidR="00F139CD" w:rsidTr="00F139CD">
        <w:tc>
          <w:tcPr>
            <w:tcW w:w="1809" w:type="dxa"/>
          </w:tcPr>
          <w:p w:rsidR="00F139CD" w:rsidRDefault="00A20B89" w:rsidP="00D327A9">
            <w:pPr>
              <w:rPr>
                <w:rFonts w:ascii="AR CENA" w:hAnsi="AR CENA"/>
              </w:rPr>
            </w:pPr>
            <w:r>
              <w:rPr>
                <w:rFonts w:ascii="AR CENA" w:hAnsi="AR CENA"/>
              </w:rPr>
              <w:t xml:space="preserve">Gross weight </w:t>
            </w:r>
          </w:p>
        </w:tc>
        <w:tc>
          <w:tcPr>
            <w:tcW w:w="7767" w:type="dxa"/>
          </w:tcPr>
          <w:p w:rsidR="00F139CD" w:rsidRDefault="000735A0" w:rsidP="00D327A9">
            <w:pPr>
              <w:rPr>
                <w:rFonts w:ascii="AR CENA" w:hAnsi="AR CENA"/>
              </w:rPr>
            </w:pPr>
            <w:r>
              <w:rPr>
                <w:rFonts w:ascii="AR CENA" w:hAnsi="AR CENA"/>
              </w:rPr>
              <w:t xml:space="preserve">Type the Gross weight of the shipment </w:t>
            </w:r>
          </w:p>
        </w:tc>
      </w:tr>
      <w:tr w:rsidR="00F139CD" w:rsidTr="00F139CD">
        <w:tc>
          <w:tcPr>
            <w:tcW w:w="1809" w:type="dxa"/>
          </w:tcPr>
          <w:p w:rsidR="00F139CD" w:rsidRDefault="00A20B89" w:rsidP="00D327A9">
            <w:pPr>
              <w:rPr>
                <w:rFonts w:ascii="AR CENA" w:hAnsi="AR CENA"/>
              </w:rPr>
            </w:pPr>
            <w:r>
              <w:rPr>
                <w:rFonts w:ascii="AR CENA" w:hAnsi="AR CENA"/>
              </w:rPr>
              <w:t xml:space="preserve">UM </w:t>
            </w:r>
          </w:p>
        </w:tc>
        <w:tc>
          <w:tcPr>
            <w:tcW w:w="7767" w:type="dxa"/>
          </w:tcPr>
          <w:p w:rsidR="00F139CD" w:rsidRDefault="000735A0" w:rsidP="00D327A9">
            <w:pPr>
              <w:rPr>
                <w:rFonts w:ascii="AR CENA" w:hAnsi="AR CENA"/>
              </w:rPr>
            </w:pPr>
            <w:r>
              <w:rPr>
                <w:rFonts w:ascii="AR CENA" w:hAnsi="AR CENA"/>
              </w:rPr>
              <w:t>Select the UM(Unit of measurement ) from the drop down list , Example- K or L</w:t>
            </w:r>
          </w:p>
        </w:tc>
      </w:tr>
      <w:tr w:rsidR="00F139CD" w:rsidTr="00F139CD">
        <w:tc>
          <w:tcPr>
            <w:tcW w:w="1809" w:type="dxa"/>
          </w:tcPr>
          <w:p w:rsidR="00F139CD" w:rsidRDefault="00A20B89" w:rsidP="00D327A9">
            <w:pPr>
              <w:rPr>
                <w:rFonts w:ascii="AR CENA" w:hAnsi="AR CENA"/>
              </w:rPr>
            </w:pPr>
            <w:r>
              <w:rPr>
                <w:rFonts w:ascii="AR CENA" w:hAnsi="AR CENA"/>
              </w:rPr>
              <w:t xml:space="preserve">CBM </w:t>
            </w:r>
          </w:p>
        </w:tc>
        <w:tc>
          <w:tcPr>
            <w:tcW w:w="7767" w:type="dxa"/>
          </w:tcPr>
          <w:p w:rsidR="00F139CD" w:rsidRDefault="000735A0" w:rsidP="00D327A9">
            <w:pPr>
              <w:rPr>
                <w:rFonts w:ascii="AR CENA" w:hAnsi="AR CENA"/>
              </w:rPr>
            </w:pPr>
            <w:r>
              <w:rPr>
                <w:rFonts w:ascii="AR CENA" w:hAnsi="AR CENA"/>
              </w:rPr>
              <w:t xml:space="preserve">Type the volume if known for Booking purpose , if Dimensions is there user can click to the Dimension tab and update , system will calculate volume and weight based on that </w:t>
            </w:r>
          </w:p>
        </w:tc>
      </w:tr>
      <w:tr w:rsidR="00F139CD" w:rsidTr="00F139CD">
        <w:tc>
          <w:tcPr>
            <w:tcW w:w="1809" w:type="dxa"/>
          </w:tcPr>
          <w:p w:rsidR="00F139CD" w:rsidRDefault="00A20B89" w:rsidP="00D327A9">
            <w:pPr>
              <w:rPr>
                <w:rFonts w:ascii="AR CENA" w:hAnsi="AR CENA"/>
              </w:rPr>
            </w:pPr>
            <w:r>
              <w:rPr>
                <w:rFonts w:ascii="AR CENA" w:hAnsi="AR CENA"/>
              </w:rPr>
              <w:t xml:space="preserve">Volume weight </w:t>
            </w:r>
          </w:p>
        </w:tc>
        <w:tc>
          <w:tcPr>
            <w:tcW w:w="7767" w:type="dxa"/>
          </w:tcPr>
          <w:p w:rsidR="00F139CD" w:rsidRDefault="004D4F78" w:rsidP="00D327A9">
            <w:pPr>
              <w:rPr>
                <w:rFonts w:ascii="AR CENA" w:hAnsi="AR CENA"/>
              </w:rPr>
            </w:pPr>
            <w:r>
              <w:rPr>
                <w:rFonts w:ascii="AR CENA" w:hAnsi="AR CENA"/>
              </w:rPr>
              <w:t>Type the Volume weight, If user has put the volume then system calculates the volume weight and chargeable weight.</w:t>
            </w:r>
          </w:p>
        </w:tc>
      </w:tr>
      <w:tr w:rsidR="00A20B89" w:rsidTr="00F139CD">
        <w:tc>
          <w:tcPr>
            <w:tcW w:w="1809" w:type="dxa"/>
          </w:tcPr>
          <w:p w:rsidR="00A20B89" w:rsidRDefault="00A20B89" w:rsidP="00D327A9">
            <w:pPr>
              <w:rPr>
                <w:rFonts w:ascii="AR CENA" w:hAnsi="AR CENA"/>
              </w:rPr>
            </w:pPr>
            <w:r>
              <w:rPr>
                <w:rFonts w:ascii="AR CENA" w:hAnsi="AR CENA"/>
              </w:rPr>
              <w:t xml:space="preserve">Chargeable weight </w:t>
            </w:r>
          </w:p>
        </w:tc>
        <w:tc>
          <w:tcPr>
            <w:tcW w:w="7767" w:type="dxa"/>
          </w:tcPr>
          <w:p w:rsidR="00A20B89" w:rsidRDefault="004D4F78" w:rsidP="00D327A9">
            <w:pPr>
              <w:rPr>
                <w:rFonts w:ascii="AR CENA" w:hAnsi="AR CENA"/>
              </w:rPr>
            </w:pPr>
            <w:r>
              <w:rPr>
                <w:rFonts w:ascii="AR CENA" w:hAnsi="AR CENA"/>
              </w:rPr>
              <w:t xml:space="preserve">Type the chargeable weight </w:t>
            </w:r>
            <w:r w:rsidR="00A43BAF">
              <w:rPr>
                <w:rFonts w:ascii="AR CENA" w:hAnsi="AR CENA"/>
              </w:rPr>
              <w:t xml:space="preserve">, system also calculate the chargeable weight based on dimensions </w:t>
            </w:r>
          </w:p>
        </w:tc>
      </w:tr>
      <w:tr w:rsidR="00A20B89" w:rsidTr="00F139CD">
        <w:tc>
          <w:tcPr>
            <w:tcW w:w="1809" w:type="dxa"/>
          </w:tcPr>
          <w:p w:rsidR="00A20B89" w:rsidRDefault="00A20B89" w:rsidP="00D327A9">
            <w:pPr>
              <w:rPr>
                <w:rFonts w:ascii="AR CENA" w:hAnsi="AR CENA"/>
              </w:rPr>
            </w:pPr>
            <w:r>
              <w:rPr>
                <w:rFonts w:ascii="AR CENA" w:hAnsi="AR CENA"/>
              </w:rPr>
              <w:t xml:space="preserve">Add Dimension </w:t>
            </w:r>
          </w:p>
        </w:tc>
        <w:tc>
          <w:tcPr>
            <w:tcW w:w="7767" w:type="dxa"/>
          </w:tcPr>
          <w:p w:rsidR="00A20B89" w:rsidRDefault="00144A5C" w:rsidP="00D327A9">
            <w:pPr>
              <w:rPr>
                <w:rFonts w:ascii="AR CENA" w:hAnsi="AR CENA"/>
              </w:rPr>
            </w:pPr>
            <w:r>
              <w:rPr>
                <w:rFonts w:ascii="AR CENA" w:hAnsi="AR CENA"/>
              </w:rPr>
              <w:t xml:space="preserve">Add Dimension Tab Used to update the dimension of the individual or total pieces </w:t>
            </w:r>
          </w:p>
          <w:p w:rsidR="00144A5C" w:rsidRDefault="00144A5C" w:rsidP="00D327A9">
            <w:pPr>
              <w:rPr>
                <w:rFonts w:ascii="AR CENA" w:hAnsi="AR CENA"/>
              </w:rPr>
            </w:pPr>
            <w:r>
              <w:rPr>
                <w:rFonts w:ascii="AR CENA" w:hAnsi="AR CENA"/>
                <w:noProof/>
                <w:lang w:val="en-IN" w:eastAsia="en-IN"/>
              </w:rPr>
              <mc:AlternateContent>
                <mc:Choice Requires="wps">
                  <w:drawing>
                    <wp:anchor distT="0" distB="0" distL="114300" distR="114300" simplePos="0" relativeHeight="251670528" behindDoc="0" locked="0" layoutInCell="1" allowOverlap="1">
                      <wp:simplePos x="0" y="0"/>
                      <wp:positionH relativeFrom="column">
                        <wp:posOffset>447172</wp:posOffset>
                      </wp:positionH>
                      <wp:positionV relativeFrom="paragraph">
                        <wp:posOffset>223891</wp:posOffset>
                      </wp:positionV>
                      <wp:extent cx="250166" cy="120770"/>
                      <wp:effectExtent l="38100" t="0" r="0" b="31750"/>
                      <wp:wrapNone/>
                      <wp:docPr id="47" name="Down Arrow 47"/>
                      <wp:cNvGraphicFramePr/>
                      <a:graphic xmlns:a="http://schemas.openxmlformats.org/drawingml/2006/main">
                        <a:graphicData uri="http://schemas.microsoft.com/office/word/2010/wordprocessingShape">
                          <wps:wsp>
                            <wps:cNvSpPr/>
                            <wps:spPr>
                              <a:xfrm>
                                <a:off x="0" y="0"/>
                                <a:ext cx="250166" cy="120770"/>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47" o:spid="_x0000_s1026" type="#_x0000_t67" style="position:absolute;margin-left:35.2pt;margin-top:17.65pt;width:19.7pt;height: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" adj="10800" filled="f" strokecolor="#243f60 [1604]" strokeweight="2pt"/>
                  </w:pict>
                </mc:Fallback>
              </mc:AlternateContent>
            </w:r>
            <w:r>
              <w:rPr>
                <w:rFonts w:ascii="AR CENA" w:hAnsi="AR CENA"/>
              </w:rPr>
              <w:t>Click to Add dimension Tab -</w:t>
            </w:r>
          </w:p>
          <w:p w:rsidR="00144A5C" w:rsidRDefault="00144A5C" w:rsidP="00D327A9">
            <w:pPr>
              <w:rPr>
                <w:rFonts w:ascii="AR CENA" w:hAnsi="AR CENA"/>
              </w:rPr>
            </w:pPr>
            <w:r>
              <w:rPr>
                <w:rFonts w:ascii="AR CENA" w:hAnsi="AR CENA"/>
                <w:noProof/>
                <w:lang w:val="en-IN" w:eastAsia="en-IN"/>
              </w:rPr>
              <w:lastRenderedPageBreak/>
              <w:drawing>
                <wp:inline distT="0" distB="0" distL="0" distR="0">
                  <wp:extent cx="1043940" cy="422910"/>
                  <wp:effectExtent l="19050" t="19050" r="22860" b="15240"/>
                  <wp:docPr id="45" name="Picture 45" descr="C:\Users\Pradip\Desktop\scr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adip\Desktop\screen\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43940" cy="422910"/>
                          </a:xfrm>
                          <a:prstGeom prst="rect">
                            <a:avLst/>
                          </a:prstGeom>
                          <a:noFill/>
                          <a:ln>
                            <a:solidFill>
                              <a:schemeClr val="accent1"/>
                            </a:solidFill>
                          </a:ln>
                        </pic:spPr>
                      </pic:pic>
                    </a:graphicData>
                  </a:graphic>
                </wp:inline>
              </w:drawing>
            </w:r>
          </w:p>
          <w:p w:rsidR="005976DA" w:rsidRDefault="005976DA" w:rsidP="00D327A9">
            <w:pPr>
              <w:rPr>
                <w:rFonts w:ascii="AR CENA" w:hAnsi="AR CENA"/>
              </w:rPr>
            </w:pPr>
            <w:r>
              <w:rPr>
                <w:rFonts w:ascii="AR CENA" w:hAnsi="AR CENA"/>
              </w:rPr>
              <w:t xml:space="preserve">Once user click to the Add dimension tab , it will open into the New Dimension Tab  for updating </w:t>
            </w:r>
          </w:p>
          <w:p w:rsidR="005976DA" w:rsidRDefault="00C77F80" w:rsidP="00D327A9">
            <w:pPr>
              <w:rPr>
                <w:rFonts w:ascii="AR CENA" w:hAnsi="AR CENA"/>
              </w:rPr>
            </w:pPr>
            <w:r>
              <w:rPr>
                <w:rFonts w:ascii="AR CENA" w:hAnsi="AR CENA"/>
                <w:noProof/>
                <w:lang w:val="en-IN" w:eastAsia="en-IN"/>
              </w:rPr>
              <w:drawing>
                <wp:inline distT="0" distB="0" distL="0" distR="0">
                  <wp:extent cx="4760042" cy="957532"/>
                  <wp:effectExtent l="19050" t="19050" r="21590" b="14605"/>
                  <wp:docPr id="48" name="Picture 48" descr="C:\Users\Pradip\Desktop\screen\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adip\Desktop\screen\ta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0759" cy="957676"/>
                          </a:xfrm>
                          <a:prstGeom prst="rect">
                            <a:avLst/>
                          </a:prstGeom>
                          <a:noFill/>
                          <a:ln>
                            <a:solidFill>
                              <a:schemeClr val="accent1"/>
                            </a:solidFill>
                          </a:ln>
                        </pic:spPr>
                      </pic:pic>
                    </a:graphicData>
                  </a:graphic>
                </wp:inline>
              </w:drawing>
            </w:r>
          </w:p>
          <w:p w:rsidR="00C77F80" w:rsidRDefault="00B232BB" w:rsidP="00D327A9">
            <w:pPr>
              <w:rPr>
                <w:rFonts w:ascii="AR CENA" w:hAnsi="AR CENA"/>
              </w:rPr>
            </w:pPr>
            <w:r>
              <w:rPr>
                <w:rFonts w:ascii="AR CENA" w:hAnsi="AR CENA"/>
              </w:rPr>
              <w:t xml:space="preserve">Type the Lenth,width,Height  and click update , so it will save automatically </w:t>
            </w:r>
            <w:r w:rsidR="002D08AD">
              <w:rPr>
                <w:rFonts w:ascii="AR CENA" w:hAnsi="AR CENA"/>
              </w:rPr>
              <w:t xml:space="preserve">, user can go back to reservation page by clicking the </w:t>
            </w:r>
            <w:r w:rsidR="002D08AD" w:rsidRPr="002D08AD">
              <w:rPr>
                <w:rFonts w:ascii="AR CENA" w:hAnsi="AR CENA"/>
                <w:u w:val="single"/>
                <w:shd w:val="clear" w:color="auto" w:fill="F79646" w:themeFill="accent6"/>
              </w:rPr>
              <w:t>Back to reservation</w:t>
            </w:r>
            <w:r w:rsidR="002D08AD">
              <w:rPr>
                <w:rFonts w:ascii="AR CENA" w:hAnsi="AR CENA"/>
              </w:rPr>
              <w:t xml:space="preserve"> tab </w:t>
            </w:r>
          </w:p>
          <w:p w:rsidR="002D08AD" w:rsidRDefault="002D08AD" w:rsidP="00D327A9">
            <w:pPr>
              <w:rPr>
                <w:rFonts w:ascii="AR CENA" w:hAnsi="AR CENA"/>
              </w:rPr>
            </w:pPr>
            <w:r>
              <w:rPr>
                <w:rFonts w:ascii="AR CENA" w:hAnsi="AR CENA"/>
              </w:rPr>
              <w:t xml:space="preserve">If shipment Type as BUP , It will open as bellow screen </w:t>
            </w:r>
          </w:p>
          <w:p w:rsidR="002D08AD" w:rsidRDefault="002D08AD" w:rsidP="00D327A9">
            <w:pPr>
              <w:rPr>
                <w:rFonts w:ascii="AR CENA" w:hAnsi="AR CENA"/>
              </w:rPr>
            </w:pPr>
            <w:r>
              <w:rPr>
                <w:rFonts w:ascii="AR CENA" w:hAnsi="AR CENA"/>
                <w:noProof/>
                <w:lang w:val="en-IN" w:eastAsia="en-IN"/>
              </w:rPr>
              <w:drawing>
                <wp:inline distT="0" distB="0" distL="0" distR="0">
                  <wp:extent cx="4779034" cy="1026543"/>
                  <wp:effectExtent l="19050" t="19050" r="21590" b="21590"/>
                  <wp:docPr id="49" name="Picture 49" descr="C:\Users\Pradip\Desktop\screen\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adip\Desktop\screen\bp.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96793" cy="1030358"/>
                          </a:xfrm>
                          <a:prstGeom prst="rect">
                            <a:avLst/>
                          </a:prstGeom>
                          <a:noFill/>
                          <a:ln>
                            <a:solidFill>
                              <a:schemeClr val="accent1"/>
                            </a:solidFill>
                          </a:ln>
                        </pic:spPr>
                      </pic:pic>
                    </a:graphicData>
                  </a:graphic>
                </wp:inline>
              </w:drawing>
            </w:r>
          </w:p>
          <w:p w:rsidR="00353D9D" w:rsidRDefault="00353D9D" w:rsidP="00D327A9">
            <w:pPr>
              <w:rPr>
                <w:rFonts w:ascii="AR CENA" w:hAnsi="AR CENA"/>
              </w:rPr>
            </w:pPr>
            <w:r>
              <w:rPr>
                <w:rFonts w:ascii="AR CENA" w:hAnsi="AR CENA"/>
              </w:rPr>
              <w:t>Select the ULD Type from the drop down list-AKE,PMC  and click update all</w:t>
            </w:r>
          </w:p>
          <w:p w:rsidR="002D08AD" w:rsidRDefault="002D08AD" w:rsidP="00D327A9">
            <w:pPr>
              <w:rPr>
                <w:rFonts w:ascii="AR CENA" w:hAnsi="AR CENA"/>
              </w:rPr>
            </w:pPr>
          </w:p>
        </w:tc>
      </w:tr>
      <w:tr w:rsidR="00A20B89" w:rsidTr="00F139CD">
        <w:tc>
          <w:tcPr>
            <w:tcW w:w="1809" w:type="dxa"/>
          </w:tcPr>
          <w:p w:rsidR="00A20B89" w:rsidRDefault="00A20B89" w:rsidP="00D327A9">
            <w:pPr>
              <w:rPr>
                <w:rFonts w:ascii="AR CENA" w:hAnsi="AR CENA"/>
              </w:rPr>
            </w:pPr>
            <w:r>
              <w:rPr>
                <w:rFonts w:ascii="AR CENA" w:hAnsi="AR CENA"/>
              </w:rPr>
              <w:lastRenderedPageBreak/>
              <w:t xml:space="preserve">Priority </w:t>
            </w:r>
          </w:p>
        </w:tc>
        <w:tc>
          <w:tcPr>
            <w:tcW w:w="7767" w:type="dxa"/>
          </w:tcPr>
          <w:p w:rsidR="00ED5639" w:rsidRDefault="00ED5639" w:rsidP="00D327A9">
            <w:pPr>
              <w:rPr>
                <w:rFonts w:ascii="AR CENA" w:hAnsi="AR CENA"/>
              </w:rPr>
            </w:pPr>
            <w:r>
              <w:rPr>
                <w:rFonts w:ascii="AR CENA" w:hAnsi="AR CENA"/>
              </w:rPr>
              <w:t xml:space="preserve">It indicate the priority of the shipment that will transport from origin to destination </w:t>
            </w:r>
          </w:p>
          <w:p w:rsidR="00A20B89" w:rsidRDefault="00ED5639" w:rsidP="00D327A9">
            <w:pPr>
              <w:rPr>
                <w:rFonts w:ascii="AR CENA" w:hAnsi="AR CENA"/>
              </w:rPr>
            </w:pPr>
            <w:r>
              <w:rPr>
                <w:rFonts w:ascii="AR CENA" w:hAnsi="AR CENA"/>
              </w:rPr>
              <w:t xml:space="preserve">Select the priority from the drop down if any </w:t>
            </w:r>
          </w:p>
        </w:tc>
      </w:tr>
      <w:tr w:rsidR="00A20B89" w:rsidTr="00247308">
        <w:tc>
          <w:tcPr>
            <w:tcW w:w="1809" w:type="dxa"/>
            <w:shd w:val="clear" w:color="auto" w:fill="F79646" w:themeFill="accent6"/>
          </w:tcPr>
          <w:p w:rsidR="00A20B89" w:rsidRDefault="00A20B89" w:rsidP="00D327A9">
            <w:pPr>
              <w:rPr>
                <w:rFonts w:ascii="AR CENA" w:hAnsi="AR CENA"/>
              </w:rPr>
            </w:pPr>
          </w:p>
        </w:tc>
        <w:tc>
          <w:tcPr>
            <w:tcW w:w="7767" w:type="dxa"/>
            <w:shd w:val="clear" w:color="auto" w:fill="F79646" w:themeFill="accent6"/>
          </w:tcPr>
          <w:p w:rsidR="00A20B89" w:rsidRDefault="00857D7F" w:rsidP="00247308">
            <w:pPr>
              <w:jc w:val="center"/>
              <w:rPr>
                <w:rFonts w:ascii="AR CENA" w:hAnsi="AR CENA"/>
              </w:rPr>
            </w:pPr>
            <w:r>
              <w:rPr>
                <w:rFonts w:ascii="AR CENA" w:hAnsi="AR CENA"/>
              </w:rPr>
              <w:t>Content Details</w:t>
            </w:r>
          </w:p>
        </w:tc>
      </w:tr>
      <w:tr w:rsidR="00A20B89" w:rsidTr="00F139CD">
        <w:tc>
          <w:tcPr>
            <w:tcW w:w="1809" w:type="dxa"/>
          </w:tcPr>
          <w:p w:rsidR="00A20B89" w:rsidRDefault="00857D7F" w:rsidP="00D327A9">
            <w:pPr>
              <w:rPr>
                <w:rFonts w:ascii="AR CENA" w:hAnsi="AR CENA"/>
              </w:rPr>
            </w:pPr>
            <w:r>
              <w:rPr>
                <w:rFonts w:ascii="AR CENA" w:hAnsi="AR CENA"/>
              </w:rPr>
              <w:t>Commodity</w:t>
            </w:r>
          </w:p>
        </w:tc>
        <w:tc>
          <w:tcPr>
            <w:tcW w:w="7767" w:type="dxa"/>
          </w:tcPr>
          <w:p w:rsidR="00A20B89" w:rsidRDefault="004725D9" w:rsidP="00D327A9">
            <w:pPr>
              <w:rPr>
                <w:rFonts w:ascii="AR CENA" w:hAnsi="AR CENA"/>
              </w:rPr>
            </w:pPr>
            <w:r>
              <w:rPr>
                <w:rFonts w:ascii="AR CENA" w:hAnsi="AR CENA"/>
              </w:rPr>
              <w:t xml:space="preserve">Select the commodity from the drop down list </w:t>
            </w:r>
          </w:p>
        </w:tc>
      </w:tr>
      <w:tr w:rsidR="00A20B89" w:rsidTr="00F139CD">
        <w:tc>
          <w:tcPr>
            <w:tcW w:w="1809" w:type="dxa"/>
          </w:tcPr>
          <w:p w:rsidR="00A20B89" w:rsidRDefault="00857D7F" w:rsidP="00D327A9">
            <w:pPr>
              <w:rPr>
                <w:rFonts w:ascii="AR CENA" w:hAnsi="AR CENA"/>
              </w:rPr>
            </w:pPr>
            <w:r>
              <w:rPr>
                <w:rFonts w:ascii="AR CENA" w:hAnsi="AR CENA"/>
              </w:rPr>
              <w:t xml:space="preserve">NOG </w:t>
            </w:r>
          </w:p>
        </w:tc>
        <w:tc>
          <w:tcPr>
            <w:tcW w:w="7767" w:type="dxa"/>
          </w:tcPr>
          <w:p w:rsidR="004725D9" w:rsidRDefault="004725D9" w:rsidP="00D327A9">
            <w:pPr>
              <w:rPr>
                <w:rFonts w:ascii="AR CENA" w:hAnsi="AR CENA"/>
              </w:rPr>
            </w:pPr>
            <w:r>
              <w:rPr>
                <w:rFonts w:ascii="AR CENA" w:hAnsi="AR CENA"/>
              </w:rPr>
              <w:t>NOG-(Nature of Goods )</w:t>
            </w:r>
          </w:p>
          <w:p w:rsidR="00A20B89" w:rsidRDefault="004725D9" w:rsidP="00D327A9">
            <w:pPr>
              <w:rPr>
                <w:rFonts w:ascii="AR CENA" w:hAnsi="AR CENA"/>
              </w:rPr>
            </w:pPr>
            <w:r>
              <w:rPr>
                <w:rFonts w:ascii="AR CENA" w:hAnsi="AR CENA"/>
              </w:rPr>
              <w:t xml:space="preserve">Type the Nature of goods as free text field </w:t>
            </w:r>
          </w:p>
        </w:tc>
      </w:tr>
      <w:tr w:rsidR="00A20B89" w:rsidTr="00F139CD">
        <w:tc>
          <w:tcPr>
            <w:tcW w:w="1809" w:type="dxa"/>
          </w:tcPr>
          <w:p w:rsidR="00A20B89" w:rsidRDefault="00857D7F" w:rsidP="00D327A9">
            <w:pPr>
              <w:rPr>
                <w:rFonts w:ascii="AR CENA" w:hAnsi="AR CENA"/>
              </w:rPr>
            </w:pPr>
            <w:r>
              <w:rPr>
                <w:rFonts w:ascii="AR CENA" w:hAnsi="AR CENA"/>
              </w:rPr>
              <w:t xml:space="preserve">SHC </w:t>
            </w:r>
          </w:p>
        </w:tc>
        <w:tc>
          <w:tcPr>
            <w:tcW w:w="7767" w:type="dxa"/>
          </w:tcPr>
          <w:p w:rsidR="00A20B89" w:rsidRDefault="004725D9" w:rsidP="00D327A9">
            <w:pPr>
              <w:rPr>
                <w:rFonts w:ascii="AR CENA" w:hAnsi="AR CENA"/>
              </w:rPr>
            </w:pPr>
            <w:r>
              <w:rPr>
                <w:rFonts w:ascii="AR CENA" w:hAnsi="AR CENA"/>
              </w:rPr>
              <w:t xml:space="preserve">Select the SHC from the drop down list </w:t>
            </w:r>
            <w:r w:rsidR="005F10A7">
              <w:rPr>
                <w:rFonts w:ascii="AR CENA" w:hAnsi="AR CENA"/>
              </w:rPr>
              <w:t xml:space="preserve">, Note –if any of the SHC has associated with commodity will display automatically here </w:t>
            </w:r>
          </w:p>
        </w:tc>
      </w:tr>
      <w:tr w:rsidR="00857D7F" w:rsidTr="00D27DF1">
        <w:tc>
          <w:tcPr>
            <w:tcW w:w="1809" w:type="dxa"/>
            <w:shd w:val="clear" w:color="auto" w:fill="F79646" w:themeFill="accent6"/>
          </w:tcPr>
          <w:p w:rsidR="00857D7F" w:rsidRDefault="00857D7F" w:rsidP="00D327A9">
            <w:pPr>
              <w:rPr>
                <w:rFonts w:ascii="AR CENA" w:hAnsi="AR CENA"/>
              </w:rPr>
            </w:pPr>
          </w:p>
        </w:tc>
        <w:tc>
          <w:tcPr>
            <w:tcW w:w="7767" w:type="dxa"/>
            <w:shd w:val="clear" w:color="auto" w:fill="F79646" w:themeFill="accent6"/>
          </w:tcPr>
          <w:p w:rsidR="00857D7F" w:rsidRDefault="00857D7F" w:rsidP="00D27DF1">
            <w:pPr>
              <w:jc w:val="center"/>
              <w:rPr>
                <w:rFonts w:ascii="AR CENA" w:hAnsi="AR CENA"/>
              </w:rPr>
            </w:pPr>
            <w:r>
              <w:rPr>
                <w:rFonts w:ascii="AR CENA" w:hAnsi="AR CENA"/>
              </w:rPr>
              <w:t>Flight Itinerary</w:t>
            </w:r>
          </w:p>
        </w:tc>
      </w:tr>
      <w:tr w:rsidR="00857D7F" w:rsidTr="00F139CD">
        <w:tc>
          <w:tcPr>
            <w:tcW w:w="1809" w:type="dxa"/>
          </w:tcPr>
          <w:p w:rsidR="00857D7F" w:rsidRDefault="00857D7F" w:rsidP="00D327A9">
            <w:pPr>
              <w:rPr>
                <w:rFonts w:ascii="AR CENA" w:hAnsi="AR CENA"/>
              </w:rPr>
            </w:pPr>
            <w:r>
              <w:rPr>
                <w:rFonts w:ascii="AR CENA" w:hAnsi="AR CENA"/>
              </w:rPr>
              <w:t>Origin Airport</w:t>
            </w:r>
          </w:p>
        </w:tc>
        <w:tc>
          <w:tcPr>
            <w:tcW w:w="7767" w:type="dxa"/>
          </w:tcPr>
          <w:p w:rsidR="00857D7F" w:rsidRDefault="00975B22" w:rsidP="00D327A9">
            <w:pPr>
              <w:rPr>
                <w:rFonts w:ascii="AR CENA" w:hAnsi="AR CENA"/>
              </w:rPr>
            </w:pPr>
            <w:r>
              <w:rPr>
                <w:rFonts w:ascii="AR CENA" w:hAnsi="AR CENA"/>
              </w:rPr>
              <w:t xml:space="preserve">Select the origin airport ,System will display the airport based on origin city </w:t>
            </w:r>
          </w:p>
        </w:tc>
      </w:tr>
      <w:tr w:rsidR="00857D7F" w:rsidTr="00F139CD">
        <w:tc>
          <w:tcPr>
            <w:tcW w:w="1809" w:type="dxa"/>
          </w:tcPr>
          <w:p w:rsidR="00857D7F" w:rsidRDefault="00857D7F" w:rsidP="00D327A9">
            <w:pPr>
              <w:rPr>
                <w:rFonts w:ascii="AR CENA" w:hAnsi="AR CENA"/>
              </w:rPr>
            </w:pPr>
            <w:r>
              <w:rPr>
                <w:rFonts w:ascii="AR CENA" w:hAnsi="AR CENA"/>
              </w:rPr>
              <w:t>Destination Airport</w:t>
            </w:r>
          </w:p>
        </w:tc>
        <w:tc>
          <w:tcPr>
            <w:tcW w:w="7767" w:type="dxa"/>
          </w:tcPr>
          <w:p w:rsidR="00857D7F" w:rsidRDefault="00975B22" w:rsidP="00D327A9">
            <w:pPr>
              <w:rPr>
                <w:rFonts w:ascii="AR CENA" w:hAnsi="AR CENA"/>
              </w:rPr>
            </w:pPr>
            <w:r>
              <w:rPr>
                <w:rFonts w:ascii="AR CENA" w:hAnsi="AR CENA"/>
              </w:rPr>
              <w:t xml:space="preserve">Select the Destination airport from the drop down list , it will auto populated based on Destination city </w:t>
            </w:r>
          </w:p>
        </w:tc>
      </w:tr>
      <w:tr w:rsidR="00857D7F" w:rsidTr="00F139CD">
        <w:tc>
          <w:tcPr>
            <w:tcW w:w="1809" w:type="dxa"/>
          </w:tcPr>
          <w:p w:rsidR="00857D7F" w:rsidRDefault="00857D7F" w:rsidP="00D327A9">
            <w:pPr>
              <w:rPr>
                <w:rFonts w:ascii="AR CENA" w:hAnsi="AR CENA"/>
              </w:rPr>
            </w:pPr>
            <w:r>
              <w:rPr>
                <w:rFonts w:ascii="AR CENA" w:hAnsi="AR CENA"/>
              </w:rPr>
              <w:lastRenderedPageBreak/>
              <w:t xml:space="preserve">Carrier Code </w:t>
            </w:r>
          </w:p>
        </w:tc>
        <w:tc>
          <w:tcPr>
            <w:tcW w:w="7767" w:type="dxa"/>
          </w:tcPr>
          <w:p w:rsidR="00857D7F" w:rsidRDefault="00401AFC" w:rsidP="00D327A9">
            <w:pPr>
              <w:rPr>
                <w:rFonts w:ascii="AR CENA" w:hAnsi="AR CENA"/>
              </w:rPr>
            </w:pPr>
            <w:r>
              <w:rPr>
                <w:rFonts w:ascii="AR CENA" w:hAnsi="AR CENA"/>
              </w:rPr>
              <w:t xml:space="preserve">System will auto populate the carrier code based on AWB prefix choose by user </w:t>
            </w:r>
          </w:p>
        </w:tc>
      </w:tr>
      <w:tr w:rsidR="00857D7F" w:rsidTr="00F139CD">
        <w:tc>
          <w:tcPr>
            <w:tcW w:w="1809" w:type="dxa"/>
          </w:tcPr>
          <w:p w:rsidR="00857D7F" w:rsidRDefault="00857D7F" w:rsidP="00D327A9">
            <w:pPr>
              <w:rPr>
                <w:rFonts w:ascii="AR CENA" w:hAnsi="AR CENA"/>
              </w:rPr>
            </w:pPr>
            <w:r>
              <w:rPr>
                <w:rFonts w:ascii="AR CENA" w:hAnsi="AR CENA"/>
              </w:rPr>
              <w:t xml:space="preserve">Flight No </w:t>
            </w:r>
          </w:p>
        </w:tc>
        <w:tc>
          <w:tcPr>
            <w:tcW w:w="7767" w:type="dxa"/>
          </w:tcPr>
          <w:p w:rsidR="00857D7F" w:rsidRDefault="00401AFC" w:rsidP="00D327A9">
            <w:pPr>
              <w:rPr>
                <w:rFonts w:ascii="AR CENA" w:hAnsi="AR CENA"/>
              </w:rPr>
            </w:pPr>
            <w:r>
              <w:rPr>
                <w:rFonts w:ascii="AR CENA" w:hAnsi="AR CENA"/>
              </w:rPr>
              <w:t xml:space="preserve">Select the flight number </w:t>
            </w:r>
            <w:r w:rsidR="00AC65B1">
              <w:rPr>
                <w:rFonts w:ascii="AR CENA" w:hAnsi="AR CENA"/>
              </w:rPr>
              <w:t xml:space="preserve">from the drop down </w:t>
            </w:r>
          </w:p>
        </w:tc>
      </w:tr>
      <w:tr w:rsidR="00857D7F" w:rsidTr="00F139CD">
        <w:tc>
          <w:tcPr>
            <w:tcW w:w="1809" w:type="dxa"/>
          </w:tcPr>
          <w:p w:rsidR="00857D7F" w:rsidRDefault="00857D7F" w:rsidP="00D327A9">
            <w:pPr>
              <w:rPr>
                <w:rFonts w:ascii="AR CENA" w:hAnsi="AR CENA"/>
              </w:rPr>
            </w:pPr>
            <w:r>
              <w:rPr>
                <w:rFonts w:ascii="AR CENA" w:hAnsi="AR CENA"/>
              </w:rPr>
              <w:t xml:space="preserve">Flight Date </w:t>
            </w:r>
          </w:p>
        </w:tc>
        <w:tc>
          <w:tcPr>
            <w:tcW w:w="7767" w:type="dxa"/>
          </w:tcPr>
          <w:p w:rsidR="00857D7F" w:rsidRDefault="00AC65B1" w:rsidP="00D327A9">
            <w:pPr>
              <w:rPr>
                <w:rFonts w:ascii="AR CENA" w:hAnsi="AR CENA"/>
              </w:rPr>
            </w:pPr>
            <w:r>
              <w:rPr>
                <w:rFonts w:ascii="AR CENA" w:hAnsi="AR CENA"/>
              </w:rPr>
              <w:t xml:space="preserve">Select the flight date from the date calendar </w:t>
            </w:r>
          </w:p>
        </w:tc>
      </w:tr>
      <w:tr w:rsidR="008A1771" w:rsidTr="00F139CD">
        <w:tc>
          <w:tcPr>
            <w:tcW w:w="1809" w:type="dxa"/>
          </w:tcPr>
          <w:p w:rsidR="008A1771" w:rsidRDefault="00AB38DE" w:rsidP="00D327A9">
            <w:pPr>
              <w:rPr>
                <w:rFonts w:ascii="AR CENA" w:hAnsi="AR CENA"/>
              </w:rPr>
            </w:pPr>
            <w:r>
              <w:rPr>
                <w:rFonts w:ascii="AR CENA" w:hAnsi="AR CENA"/>
              </w:rPr>
              <w:t xml:space="preserve">Pieces </w:t>
            </w:r>
          </w:p>
        </w:tc>
        <w:tc>
          <w:tcPr>
            <w:tcW w:w="7767" w:type="dxa"/>
          </w:tcPr>
          <w:p w:rsidR="008A1771" w:rsidRDefault="004F099F" w:rsidP="00D327A9">
            <w:pPr>
              <w:rPr>
                <w:rFonts w:ascii="AR CENA" w:hAnsi="AR CENA"/>
              </w:rPr>
            </w:pPr>
            <w:r>
              <w:rPr>
                <w:rFonts w:ascii="AR CENA" w:hAnsi="AR CENA"/>
              </w:rPr>
              <w:t xml:space="preserve">It indicate the part shipment to be planned by the user , Once user type the piece here will automatically split the shipment </w:t>
            </w:r>
          </w:p>
        </w:tc>
      </w:tr>
      <w:tr w:rsidR="008A1771" w:rsidTr="00F139CD">
        <w:tc>
          <w:tcPr>
            <w:tcW w:w="1809" w:type="dxa"/>
          </w:tcPr>
          <w:p w:rsidR="008A1771" w:rsidRDefault="00AB38DE" w:rsidP="00D327A9">
            <w:pPr>
              <w:rPr>
                <w:rFonts w:ascii="AR CENA" w:hAnsi="AR CENA"/>
              </w:rPr>
            </w:pPr>
            <w:r>
              <w:rPr>
                <w:rFonts w:ascii="AR CENA" w:hAnsi="AR CENA"/>
              </w:rPr>
              <w:t xml:space="preserve">Gross weight </w:t>
            </w:r>
          </w:p>
        </w:tc>
        <w:tc>
          <w:tcPr>
            <w:tcW w:w="7767" w:type="dxa"/>
          </w:tcPr>
          <w:p w:rsidR="008A1771" w:rsidRDefault="004F099F" w:rsidP="00D327A9">
            <w:pPr>
              <w:rPr>
                <w:rFonts w:ascii="AR CENA" w:hAnsi="AR CENA"/>
              </w:rPr>
            </w:pPr>
            <w:r>
              <w:rPr>
                <w:rFonts w:ascii="AR CENA" w:hAnsi="AR CENA"/>
              </w:rPr>
              <w:t xml:space="preserve">It indicated the weight of the split pieces </w:t>
            </w:r>
          </w:p>
        </w:tc>
      </w:tr>
      <w:tr w:rsidR="008A1771" w:rsidTr="00F139CD">
        <w:tc>
          <w:tcPr>
            <w:tcW w:w="1809" w:type="dxa"/>
          </w:tcPr>
          <w:p w:rsidR="008A1771" w:rsidRDefault="00AB38DE" w:rsidP="00D327A9">
            <w:pPr>
              <w:rPr>
                <w:rFonts w:ascii="AR CENA" w:hAnsi="AR CENA"/>
              </w:rPr>
            </w:pPr>
            <w:r>
              <w:rPr>
                <w:rFonts w:ascii="AR CENA" w:hAnsi="AR CENA"/>
              </w:rPr>
              <w:t xml:space="preserve">Volume (CBM </w:t>
            </w:r>
          </w:p>
        </w:tc>
        <w:tc>
          <w:tcPr>
            <w:tcW w:w="7767" w:type="dxa"/>
          </w:tcPr>
          <w:p w:rsidR="008A1771" w:rsidRDefault="0045786F" w:rsidP="00D327A9">
            <w:pPr>
              <w:rPr>
                <w:rFonts w:ascii="AR CENA" w:hAnsi="AR CENA"/>
              </w:rPr>
            </w:pPr>
            <w:r>
              <w:rPr>
                <w:rFonts w:ascii="AR CENA" w:hAnsi="AR CENA"/>
              </w:rPr>
              <w:t xml:space="preserve">It indicate the volume of the split pieces </w:t>
            </w:r>
          </w:p>
        </w:tc>
      </w:tr>
      <w:tr w:rsidR="008A1771" w:rsidTr="00F139CD">
        <w:tc>
          <w:tcPr>
            <w:tcW w:w="1809" w:type="dxa"/>
          </w:tcPr>
          <w:p w:rsidR="008A1771" w:rsidRDefault="00AB38DE" w:rsidP="00D327A9">
            <w:pPr>
              <w:rPr>
                <w:rFonts w:ascii="AR CENA" w:hAnsi="AR CENA"/>
              </w:rPr>
            </w:pPr>
            <w:r>
              <w:rPr>
                <w:rFonts w:ascii="AR CENA" w:hAnsi="AR CENA"/>
              </w:rPr>
              <w:t xml:space="preserve">Route complete </w:t>
            </w:r>
          </w:p>
        </w:tc>
        <w:tc>
          <w:tcPr>
            <w:tcW w:w="7767" w:type="dxa"/>
          </w:tcPr>
          <w:p w:rsidR="008A1771" w:rsidRDefault="00C125FB" w:rsidP="00D327A9">
            <w:pPr>
              <w:rPr>
                <w:rFonts w:ascii="AR CENA" w:hAnsi="AR CENA"/>
              </w:rPr>
            </w:pPr>
            <w:r>
              <w:rPr>
                <w:rFonts w:ascii="AR CENA" w:hAnsi="AR CENA"/>
              </w:rPr>
              <w:t xml:space="preserve">It indicate that if user need to override the route with compare with the final destination </w:t>
            </w:r>
          </w:p>
          <w:p w:rsidR="00C125FB" w:rsidRDefault="00C125FB" w:rsidP="00D327A9">
            <w:pPr>
              <w:rPr>
                <w:rFonts w:ascii="AR CENA" w:hAnsi="AR CENA"/>
              </w:rPr>
            </w:pPr>
            <w:r>
              <w:rPr>
                <w:rFonts w:ascii="AR CENA" w:hAnsi="AR CENA"/>
              </w:rPr>
              <w:t xml:space="preserve">Example-If shipment Origin city as JKT to SYD via DPS , user can complete the route as JKT  -DPS if user tick the route complete radio button </w:t>
            </w:r>
          </w:p>
        </w:tc>
      </w:tr>
      <w:tr w:rsidR="00AB38DE" w:rsidTr="00F139CD">
        <w:tc>
          <w:tcPr>
            <w:tcW w:w="1809" w:type="dxa"/>
          </w:tcPr>
          <w:p w:rsidR="00AB38DE" w:rsidRDefault="00AB38DE" w:rsidP="00D327A9">
            <w:pPr>
              <w:rPr>
                <w:rFonts w:ascii="AR CENA" w:hAnsi="AR CENA"/>
              </w:rPr>
            </w:pPr>
            <w:r>
              <w:rPr>
                <w:rFonts w:ascii="AR CENA" w:hAnsi="AR CENA"/>
              </w:rPr>
              <w:t>BCT</w:t>
            </w:r>
          </w:p>
        </w:tc>
        <w:tc>
          <w:tcPr>
            <w:tcW w:w="7767" w:type="dxa"/>
          </w:tcPr>
          <w:p w:rsidR="00AB38DE" w:rsidRDefault="006978DF" w:rsidP="00D327A9">
            <w:pPr>
              <w:rPr>
                <w:rFonts w:ascii="AR CENA" w:hAnsi="AR CENA"/>
              </w:rPr>
            </w:pPr>
            <w:r>
              <w:rPr>
                <w:rFonts w:ascii="AR CENA" w:hAnsi="AR CENA"/>
              </w:rPr>
              <w:t xml:space="preserve">BCT-Booking closer time , If user tick the BCT  it will override the BCT </w:t>
            </w:r>
          </w:p>
        </w:tc>
      </w:tr>
      <w:tr w:rsidR="00AB38DE" w:rsidTr="00F139CD">
        <w:tc>
          <w:tcPr>
            <w:tcW w:w="1809" w:type="dxa"/>
          </w:tcPr>
          <w:p w:rsidR="00AB38DE" w:rsidRDefault="00AB38DE" w:rsidP="00D327A9">
            <w:pPr>
              <w:rPr>
                <w:rFonts w:ascii="AR CENA" w:hAnsi="AR CENA"/>
              </w:rPr>
            </w:pPr>
            <w:r>
              <w:rPr>
                <w:rFonts w:ascii="AR CENA" w:hAnsi="AR CENA"/>
              </w:rPr>
              <w:t>MCT</w:t>
            </w:r>
          </w:p>
        </w:tc>
        <w:tc>
          <w:tcPr>
            <w:tcW w:w="7767" w:type="dxa"/>
          </w:tcPr>
          <w:p w:rsidR="00AB38DE" w:rsidRDefault="006978DF" w:rsidP="00D327A9">
            <w:pPr>
              <w:rPr>
                <w:rFonts w:ascii="AR CENA" w:hAnsi="AR CENA"/>
              </w:rPr>
            </w:pPr>
            <w:r>
              <w:rPr>
                <w:rFonts w:ascii="AR CENA" w:hAnsi="AR CENA"/>
              </w:rPr>
              <w:t xml:space="preserve">MCT-Minimum connection time ,If user tick the MCT it will override the MCT </w:t>
            </w:r>
          </w:p>
        </w:tc>
      </w:tr>
    </w:tbl>
    <w:p w:rsidR="00937923" w:rsidRDefault="00937923" w:rsidP="00D327A9">
      <w:pPr>
        <w:rPr>
          <w:rFonts w:ascii="AR CENA" w:hAnsi="AR CENA"/>
        </w:rPr>
      </w:pPr>
    </w:p>
    <w:p w:rsidR="009451B2" w:rsidRDefault="009451B2" w:rsidP="009451B2">
      <w:pPr>
        <w:pStyle w:val="Heading4"/>
        <w:rPr>
          <w:rFonts w:ascii="AR CENA" w:hAnsi="AR CENA"/>
          <w:b w:val="0"/>
          <w:i w:val="0"/>
        </w:rPr>
      </w:pPr>
      <w:r w:rsidRPr="009451B2">
        <w:rPr>
          <w:rFonts w:ascii="AR CENA" w:hAnsi="AR CENA"/>
          <w:b w:val="0"/>
          <w:i w:val="0"/>
        </w:rPr>
        <w:t xml:space="preserve">Search Button </w:t>
      </w:r>
    </w:p>
    <w:p w:rsidR="009050E5" w:rsidRDefault="009050E5" w:rsidP="009050E5">
      <w:pPr>
        <w:rPr>
          <w:rFonts w:ascii="AR CENA" w:hAnsi="AR CENA"/>
        </w:rPr>
      </w:pPr>
      <w:r w:rsidRPr="009050E5">
        <w:rPr>
          <w:rFonts w:ascii="AR CENA" w:hAnsi="AR CENA"/>
        </w:rPr>
        <w:t xml:space="preserve">It used to search the flights based on above </w:t>
      </w:r>
      <w:r w:rsidR="00971160" w:rsidRPr="009050E5">
        <w:rPr>
          <w:rFonts w:ascii="AR CENA" w:hAnsi="AR CENA"/>
        </w:rPr>
        <w:t>criteria,</w:t>
      </w:r>
      <w:r>
        <w:rPr>
          <w:rFonts w:ascii="AR CENA" w:hAnsi="AR CENA"/>
        </w:rPr>
        <w:t xml:space="preserve"> click to search Button </w:t>
      </w:r>
    </w:p>
    <w:p w:rsidR="009C740B" w:rsidRDefault="0085170E" w:rsidP="009C740B">
      <w:pPr>
        <w:keepNext/>
      </w:pPr>
      <w:r>
        <w:rPr>
          <w:rFonts w:ascii="AR CENA" w:hAnsi="AR CENA"/>
          <w:noProof/>
          <w:lang w:val="en-IN" w:eastAsia="en-IN"/>
        </w:rPr>
        <mc:AlternateContent>
          <mc:Choice Requires="wps">
            <w:drawing>
              <wp:anchor distT="0" distB="0" distL="114300" distR="114300" simplePos="0" relativeHeight="251671552" behindDoc="0" locked="0" layoutInCell="1" allowOverlap="1" wp14:anchorId="1A409A3A" wp14:editId="3B695606">
                <wp:simplePos x="0" y="0"/>
                <wp:positionH relativeFrom="column">
                  <wp:posOffset>396755</wp:posOffset>
                </wp:positionH>
                <wp:positionV relativeFrom="paragraph">
                  <wp:posOffset>498894</wp:posOffset>
                </wp:positionV>
                <wp:extent cx="370936" cy="241540"/>
                <wp:effectExtent l="38100" t="19050" r="10160" b="25400"/>
                <wp:wrapNone/>
                <wp:docPr id="52" name="Up Arrow 52"/>
                <wp:cNvGraphicFramePr/>
                <a:graphic xmlns:a="http://schemas.openxmlformats.org/drawingml/2006/main">
                  <a:graphicData uri="http://schemas.microsoft.com/office/word/2010/wordprocessingShape">
                    <wps:wsp>
                      <wps:cNvSpPr/>
                      <wps:spPr>
                        <a:xfrm>
                          <a:off x="0" y="0"/>
                          <a:ext cx="370936" cy="241540"/>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52" o:spid="_x0000_s1026" type="#_x0000_t68" style="position:absolute;margin-left:31.25pt;margin-top:39.3pt;width:29.2pt;height:1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" adj="10800" filled="f" strokecolor="#243f60 [1604]" strokeweight="2pt"/>
            </w:pict>
          </mc:Fallback>
        </mc:AlternateContent>
      </w:r>
      <w:r w:rsidR="009050E5">
        <w:rPr>
          <w:rFonts w:ascii="AR CENA" w:hAnsi="AR CENA"/>
          <w:noProof/>
          <w:lang w:val="en-IN" w:eastAsia="en-IN"/>
        </w:rPr>
        <w:drawing>
          <wp:inline distT="0" distB="0" distL="0" distR="0" wp14:anchorId="5315EB70" wp14:editId="0AF5F791">
            <wp:extent cx="4270076" cy="636928"/>
            <wp:effectExtent l="19050" t="19050" r="16510" b="10795"/>
            <wp:docPr id="50" name="Picture 50" descr="C:\Users\Pradip\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adip\Desktop\screen\searc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0076" cy="636928"/>
                    </a:xfrm>
                    <a:prstGeom prst="rect">
                      <a:avLst/>
                    </a:prstGeom>
                    <a:noFill/>
                    <a:ln>
                      <a:solidFill>
                        <a:schemeClr val="accent1"/>
                      </a:solidFill>
                    </a:ln>
                  </pic:spPr>
                </pic:pic>
              </a:graphicData>
            </a:graphic>
          </wp:inline>
        </w:drawing>
      </w:r>
    </w:p>
    <w:p w:rsidR="009050E5" w:rsidRDefault="009C740B" w:rsidP="009C740B">
      <w:pPr>
        <w:pStyle w:val="Caption"/>
        <w:jc w:val="center"/>
        <w:rPr>
          <w:rFonts w:ascii="AR CENA" w:hAnsi="AR CENA"/>
        </w:rPr>
      </w:pPr>
      <w:bookmarkStart w:id="11" w:name="_Toc500933598"/>
      <w:r>
        <w:t xml:space="preserve">Figure </w:t>
      </w:r>
      <w:fldSimple w:instr=" SEQ Figure \* ARABIC ">
        <w:r w:rsidR="003E0BCF">
          <w:rPr>
            <w:noProof/>
          </w:rPr>
          <w:t>6</w:t>
        </w:r>
      </w:fldSimple>
      <w:r>
        <w:t xml:space="preserve"> Search flight Route</w:t>
      </w:r>
      <w:bookmarkEnd w:id="11"/>
    </w:p>
    <w:p w:rsidR="009050E5" w:rsidRDefault="00CA1D98" w:rsidP="009050E5">
      <w:pPr>
        <w:rPr>
          <w:rFonts w:ascii="AR CENA" w:hAnsi="AR CENA"/>
        </w:rPr>
      </w:pPr>
      <w:r>
        <w:rPr>
          <w:rFonts w:ascii="AR CENA" w:hAnsi="AR CENA"/>
        </w:rPr>
        <w:t xml:space="preserve">It will display the flights as bellow sub window </w:t>
      </w:r>
    </w:p>
    <w:p w:rsidR="0068730F" w:rsidRDefault="00151576" w:rsidP="0068730F">
      <w:pPr>
        <w:keepNext/>
      </w:pPr>
      <w:r>
        <w:rPr>
          <w:rFonts w:ascii="AR CENA" w:hAnsi="AR CENA"/>
          <w:noProof/>
          <w:lang w:val="en-IN" w:eastAsia="en-IN"/>
        </w:rPr>
        <mc:AlternateContent>
          <mc:Choice Requires="wps">
            <w:drawing>
              <wp:anchor distT="0" distB="0" distL="114300" distR="114300" simplePos="0" relativeHeight="251672576" behindDoc="0" locked="0" layoutInCell="1" allowOverlap="1" wp14:anchorId="33D620D3" wp14:editId="38B60C47">
                <wp:simplePos x="0" y="0"/>
                <wp:positionH relativeFrom="column">
                  <wp:posOffset>5960853</wp:posOffset>
                </wp:positionH>
                <wp:positionV relativeFrom="paragraph">
                  <wp:posOffset>782332</wp:posOffset>
                </wp:positionV>
                <wp:extent cx="215660" cy="155275"/>
                <wp:effectExtent l="0" t="0" r="13335" b="16510"/>
                <wp:wrapNone/>
                <wp:docPr id="54" name="Left Arrow 54"/>
                <wp:cNvGraphicFramePr/>
                <a:graphic xmlns:a="http://schemas.openxmlformats.org/drawingml/2006/main">
                  <a:graphicData uri="http://schemas.microsoft.com/office/word/2010/wordprocessingShape">
                    <wps:wsp>
                      <wps:cNvSpPr/>
                      <wps:spPr>
                        <a:xfrm>
                          <a:off x="0" y="0"/>
                          <a:ext cx="215660" cy="155275"/>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4" o:spid="_x0000_s1026" type="#_x0000_t66" style="position:absolute;margin-left:469.35pt;margin-top:61.6pt;width:17pt;height:1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" adj="7776" filled="f" strokecolor="#243f60 [1604]" strokeweight="2pt"/>
            </w:pict>
          </mc:Fallback>
        </mc:AlternateContent>
      </w:r>
      <w:r w:rsidR="00162A75">
        <w:rPr>
          <w:rFonts w:ascii="AR CENA" w:hAnsi="AR CENA"/>
          <w:noProof/>
          <w:lang w:val="en-IN" w:eastAsia="en-IN"/>
        </w:rPr>
        <w:drawing>
          <wp:inline distT="0" distB="0" distL="0" distR="0" wp14:anchorId="3B01E087" wp14:editId="520F61A0">
            <wp:extent cx="5943600" cy="1462509"/>
            <wp:effectExtent l="19050" t="19050" r="19050" b="23495"/>
            <wp:docPr id="53" name="Picture 53" descr="C:\Users\Pradip\Desktop\screen\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adip\Desktop\screen\f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462509"/>
                    </a:xfrm>
                    <a:prstGeom prst="rect">
                      <a:avLst/>
                    </a:prstGeom>
                    <a:noFill/>
                    <a:ln>
                      <a:solidFill>
                        <a:schemeClr val="accent1"/>
                      </a:solidFill>
                    </a:ln>
                  </pic:spPr>
                </pic:pic>
              </a:graphicData>
            </a:graphic>
          </wp:inline>
        </w:drawing>
      </w:r>
    </w:p>
    <w:p w:rsidR="00162A75" w:rsidRDefault="0068730F" w:rsidP="0068730F">
      <w:pPr>
        <w:pStyle w:val="Caption"/>
        <w:jc w:val="center"/>
        <w:rPr>
          <w:rFonts w:ascii="AR CENA" w:hAnsi="AR CENA"/>
        </w:rPr>
      </w:pPr>
      <w:bookmarkStart w:id="12" w:name="_Toc500933599"/>
      <w:r>
        <w:t xml:space="preserve">Figure </w:t>
      </w:r>
      <w:fldSimple w:instr=" SEQ Figure \* ARABIC ">
        <w:r w:rsidR="003E0BCF">
          <w:rPr>
            <w:noProof/>
          </w:rPr>
          <w:t>7</w:t>
        </w:r>
      </w:fldSimple>
      <w:r>
        <w:t xml:space="preserve"> Flight select</w:t>
      </w:r>
      <w:bookmarkEnd w:id="12"/>
    </w:p>
    <w:p w:rsidR="00026EF7" w:rsidRDefault="00026EF7" w:rsidP="009050E5">
      <w:pPr>
        <w:rPr>
          <w:rFonts w:ascii="AR CENA" w:hAnsi="AR CENA"/>
        </w:rPr>
      </w:pPr>
      <w:r>
        <w:rPr>
          <w:rFonts w:ascii="AR CENA" w:hAnsi="AR CENA"/>
        </w:rPr>
        <w:t xml:space="preserve">User need to select the flight by clicking </w:t>
      </w:r>
      <w:r w:rsidR="00151576">
        <w:rPr>
          <w:rFonts w:ascii="AR CENA" w:hAnsi="AR CENA"/>
        </w:rPr>
        <w:t>the select</w:t>
      </w:r>
      <w:r>
        <w:rPr>
          <w:rFonts w:ascii="AR CENA" w:hAnsi="AR CENA"/>
        </w:rPr>
        <w:t xml:space="preserve"> </w:t>
      </w:r>
      <w:r w:rsidR="00FC25CE">
        <w:rPr>
          <w:rFonts w:ascii="AR CENA" w:hAnsi="AR CENA"/>
        </w:rPr>
        <w:t>Button, once it is selected it will display into the Route grid as bellow</w:t>
      </w:r>
    </w:p>
    <w:p w:rsidR="00147568" w:rsidRDefault="00FC25CE" w:rsidP="00147568">
      <w:pPr>
        <w:keepNext/>
      </w:pPr>
      <w:r>
        <w:rPr>
          <w:rFonts w:ascii="AR CENA" w:hAnsi="AR CENA"/>
          <w:noProof/>
          <w:lang w:val="en-IN" w:eastAsia="en-IN"/>
        </w:rPr>
        <w:lastRenderedPageBreak/>
        <w:drawing>
          <wp:inline distT="0" distB="0" distL="0" distR="0" wp14:anchorId="33211503" wp14:editId="172FDE6C">
            <wp:extent cx="5943600" cy="883383"/>
            <wp:effectExtent l="19050" t="19050" r="19050" b="12065"/>
            <wp:docPr id="55" name="Picture 55" descr="C:\Users\Pradip\Desktop\screen\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adip\Desktop\screen\rou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83383"/>
                    </a:xfrm>
                    <a:prstGeom prst="rect">
                      <a:avLst/>
                    </a:prstGeom>
                    <a:noFill/>
                    <a:ln>
                      <a:solidFill>
                        <a:schemeClr val="accent1"/>
                      </a:solidFill>
                    </a:ln>
                  </pic:spPr>
                </pic:pic>
              </a:graphicData>
            </a:graphic>
          </wp:inline>
        </w:drawing>
      </w:r>
    </w:p>
    <w:p w:rsidR="00FC25CE" w:rsidRDefault="00147568" w:rsidP="00147568">
      <w:pPr>
        <w:pStyle w:val="Caption"/>
        <w:jc w:val="center"/>
        <w:rPr>
          <w:rFonts w:ascii="AR CENA" w:hAnsi="AR CENA"/>
        </w:rPr>
      </w:pPr>
      <w:bookmarkStart w:id="13" w:name="_Toc500933600"/>
      <w:r>
        <w:t xml:space="preserve">Figure </w:t>
      </w:r>
      <w:fldSimple w:instr=" SEQ Figure \* ARABIC ">
        <w:r w:rsidR="003E0BCF">
          <w:rPr>
            <w:noProof/>
          </w:rPr>
          <w:t>8</w:t>
        </w:r>
      </w:fldSimple>
      <w:r>
        <w:t xml:space="preserve"> </w:t>
      </w:r>
      <w:r w:rsidR="0014221F">
        <w:t>save</w:t>
      </w:r>
      <w:r>
        <w:t xml:space="preserve"> Reservation</w:t>
      </w:r>
      <w:bookmarkEnd w:id="13"/>
    </w:p>
    <w:p w:rsidR="00CA1D98" w:rsidRDefault="00FC25CE" w:rsidP="009050E5">
      <w:pPr>
        <w:rPr>
          <w:rFonts w:ascii="AR CENA" w:hAnsi="AR CENA"/>
        </w:rPr>
      </w:pPr>
      <w:r>
        <w:rPr>
          <w:rFonts w:ascii="AR CENA" w:hAnsi="AR CENA"/>
        </w:rPr>
        <w:t xml:space="preserve">Save Button –Click into the Save button to save the </w:t>
      </w:r>
      <w:r w:rsidR="00147568">
        <w:rPr>
          <w:rFonts w:ascii="AR CENA" w:hAnsi="AR CENA"/>
        </w:rPr>
        <w:t xml:space="preserve">reservation, Once Reservation is saved it will reflect into the main grid </w:t>
      </w:r>
    </w:p>
    <w:p w:rsidR="00CD7A3E" w:rsidRDefault="00190A0C" w:rsidP="00CD7A3E">
      <w:pPr>
        <w:keepNext/>
      </w:pPr>
      <w:r>
        <w:rPr>
          <w:rFonts w:ascii="AR CENA" w:hAnsi="AR CENA"/>
          <w:noProof/>
          <w:lang w:val="en-IN" w:eastAsia="en-IN"/>
        </w:rPr>
        <w:drawing>
          <wp:inline distT="0" distB="0" distL="0" distR="0" wp14:anchorId="22748FE8" wp14:editId="6CC1735F">
            <wp:extent cx="5193100" cy="1380226"/>
            <wp:effectExtent l="19050" t="19050" r="26670" b="1079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92870" cy="1380165"/>
                    </a:xfrm>
                    <a:prstGeom prst="rect">
                      <a:avLst/>
                    </a:prstGeom>
                    <a:noFill/>
                    <a:ln>
                      <a:solidFill>
                        <a:schemeClr val="accent1"/>
                      </a:solidFill>
                    </a:ln>
                  </pic:spPr>
                </pic:pic>
              </a:graphicData>
            </a:graphic>
          </wp:inline>
        </w:drawing>
      </w:r>
    </w:p>
    <w:p w:rsidR="00190A0C" w:rsidRDefault="00CD7A3E" w:rsidP="00CD7A3E">
      <w:pPr>
        <w:pStyle w:val="Caption"/>
        <w:jc w:val="center"/>
      </w:pPr>
      <w:bookmarkStart w:id="14" w:name="_Toc500933601"/>
      <w:r>
        <w:t xml:space="preserve">Figure </w:t>
      </w:r>
      <w:fldSimple w:instr=" SEQ Figure \* ARABIC ">
        <w:r w:rsidR="003E0BCF">
          <w:rPr>
            <w:noProof/>
          </w:rPr>
          <w:t>9</w:t>
        </w:r>
      </w:fldSimple>
      <w:r>
        <w:t xml:space="preserve"> Save successfully</w:t>
      </w:r>
      <w:bookmarkEnd w:id="14"/>
    </w:p>
    <w:p w:rsidR="00215BFF" w:rsidRDefault="00215BFF" w:rsidP="00215BFF"/>
    <w:p w:rsidR="00B6726D" w:rsidRDefault="00B6726D" w:rsidP="00215BFF"/>
    <w:p w:rsidR="00B6726D" w:rsidRDefault="00B6726D" w:rsidP="00215BFF"/>
    <w:p w:rsidR="00B6726D" w:rsidRDefault="00B6726D" w:rsidP="00215BFF"/>
    <w:p w:rsidR="00215BFF" w:rsidRDefault="00215BFF" w:rsidP="00215BFF">
      <w:pPr>
        <w:rPr>
          <w:rFonts w:ascii="AR CENA" w:hAnsi="AR CENA"/>
        </w:rPr>
      </w:pPr>
      <w:r>
        <w:t xml:space="preserve"> </w:t>
      </w:r>
      <w:r w:rsidRPr="00215BFF">
        <w:rPr>
          <w:rFonts w:ascii="AR CENA" w:hAnsi="AR CENA"/>
        </w:rPr>
        <w:t xml:space="preserve">And it will reflect as bellow </w:t>
      </w:r>
    </w:p>
    <w:p w:rsidR="00F97A80" w:rsidRDefault="002110A7" w:rsidP="00F97A80">
      <w:pPr>
        <w:keepNext/>
      </w:pPr>
      <w:r>
        <w:rPr>
          <w:rFonts w:ascii="AR CENA" w:hAnsi="AR CENA"/>
          <w:noProof/>
          <w:lang w:val="en-IN" w:eastAsia="en-IN"/>
        </w:rPr>
        <w:drawing>
          <wp:inline distT="0" distB="0" distL="0" distR="0" wp14:anchorId="5473F746" wp14:editId="7FE22AB1">
            <wp:extent cx="5943600" cy="606303"/>
            <wp:effectExtent l="19050" t="19050" r="19050" b="22860"/>
            <wp:docPr id="293" name="Picture 293" descr="C:\Users\Pradip\Desktop\screen\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radip\Desktop\screen\r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06303"/>
                    </a:xfrm>
                    <a:prstGeom prst="rect">
                      <a:avLst/>
                    </a:prstGeom>
                    <a:noFill/>
                    <a:ln>
                      <a:solidFill>
                        <a:schemeClr val="accent1"/>
                      </a:solidFill>
                    </a:ln>
                  </pic:spPr>
                </pic:pic>
              </a:graphicData>
            </a:graphic>
          </wp:inline>
        </w:drawing>
      </w:r>
    </w:p>
    <w:p w:rsidR="002110A7" w:rsidRPr="00215BFF" w:rsidRDefault="00F97A80" w:rsidP="00F97A80">
      <w:pPr>
        <w:pStyle w:val="Caption"/>
        <w:jc w:val="center"/>
        <w:rPr>
          <w:rFonts w:ascii="AR CENA" w:hAnsi="AR CENA"/>
        </w:rPr>
      </w:pPr>
      <w:bookmarkStart w:id="15" w:name="_Toc500933602"/>
      <w:r>
        <w:t xml:space="preserve">Figure </w:t>
      </w:r>
      <w:fldSimple w:instr=" SEQ Figure \* ARABIC ">
        <w:r w:rsidR="003E0BCF">
          <w:rPr>
            <w:noProof/>
          </w:rPr>
          <w:t>10</w:t>
        </w:r>
      </w:fldSimple>
      <w:r w:rsidR="00EA7A4F">
        <w:t xml:space="preserve"> AWB G</w:t>
      </w:r>
      <w:r>
        <w:t>rid</w:t>
      </w:r>
      <w:bookmarkEnd w:id="15"/>
    </w:p>
    <w:p w:rsidR="00215BFF" w:rsidRPr="00215BFF" w:rsidRDefault="00215BFF" w:rsidP="00215BFF"/>
    <w:p w:rsidR="00CD7A3E" w:rsidRDefault="00CD7A3E" w:rsidP="009050E5">
      <w:pPr>
        <w:rPr>
          <w:rFonts w:ascii="AR CENA" w:hAnsi="AR CENA"/>
        </w:rPr>
      </w:pPr>
    </w:p>
    <w:p w:rsidR="00FC25CE" w:rsidRDefault="00FC25CE" w:rsidP="009050E5">
      <w:pPr>
        <w:rPr>
          <w:rFonts w:ascii="AR CENA" w:hAnsi="AR CENA"/>
        </w:rPr>
      </w:pPr>
      <w:r>
        <w:rPr>
          <w:rFonts w:ascii="AR CENA" w:hAnsi="AR CENA"/>
        </w:rPr>
        <w:t xml:space="preserve">Cancel Button-Click cancel to exit from the reservation page </w:t>
      </w:r>
    </w:p>
    <w:p w:rsidR="00FC25CE" w:rsidRPr="009050E5" w:rsidRDefault="00FC25CE" w:rsidP="009050E5">
      <w:pPr>
        <w:rPr>
          <w:rFonts w:ascii="AR CENA" w:hAnsi="AR CENA"/>
        </w:rPr>
      </w:pPr>
      <w:r>
        <w:rPr>
          <w:rFonts w:ascii="AR CENA" w:hAnsi="AR CENA"/>
        </w:rPr>
        <w:t xml:space="preserve">Delete Button – click Delete button if user need to search another flight </w:t>
      </w:r>
    </w:p>
    <w:p w:rsidR="009050E5" w:rsidRPr="009050E5" w:rsidRDefault="009050E5" w:rsidP="009050E5"/>
    <w:p w:rsidR="009451B2" w:rsidRDefault="009451B2" w:rsidP="009451B2">
      <w:pPr>
        <w:pStyle w:val="Heading4"/>
        <w:rPr>
          <w:rFonts w:ascii="AR CENA" w:hAnsi="AR CENA"/>
          <w:b w:val="0"/>
          <w:i w:val="0"/>
        </w:rPr>
      </w:pPr>
      <w:r w:rsidRPr="009451B2">
        <w:rPr>
          <w:rFonts w:ascii="AR CENA" w:hAnsi="AR CENA"/>
          <w:b w:val="0"/>
          <w:i w:val="0"/>
        </w:rPr>
        <w:lastRenderedPageBreak/>
        <w:t xml:space="preserve">View Route </w:t>
      </w:r>
      <w:r w:rsidR="00EC3F99">
        <w:rPr>
          <w:rFonts w:ascii="AR CENA" w:hAnsi="AR CENA"/>
          <w:b w:val="0"/>
          <w:i w:val="0"/>
        </w:rPr>
        <w:t>Button</w:t>
      </w:r>
    </w:p>
    <w:p w:rsidR="00E13721" w:rsidRDefault="00E13721" w:rsidP="00E13721">
      <w:pPr>
        <w:rPr>
          <w:rFonts w:ascii="AR CENA" w:hAnsi="AR CENA"/>
        </w:rPr>
      </w:pPr>
      <w:r w:rsidRPr="00E13721">
        <w:rPr>
          <w:rFonts w:ascii="AR CENA" w:hAnsi="AR CENA"/>
        </w:rPr>
        <w:t xml:space="preserve">User can select the route using this tab </w:t>
      </w:r>
      <w:r>
        <w:rPr>
          <w:rFonts w:ascii="AR CENA" w:hAnsi="AR CENA"/>
        </w:rPr>
        <w:t xml:space="preserve">, Let’s say if user has choose as Origin as SIN and destination as AMS , system will show the route like SIN-JKT-AMS  or SIN-DPS-AMS or SIN-AMS , user need to select the route </w:t>
      </w:r>
    </w:p>
    <w:p w:rsidR="00A66E40" w:rsidRDefault="00A41232" w:rsidP="00A66E40">
      <w:pPr>
        <w:keepNext/>
      </w:pPr>
      <w:r>
        <w:rPr>
          <w:rFonts w:ascii="AR CENA" w:hAnsi="AR CENA"/>
          <w:noProof/>
          <w:lang w:val="en-IN" w:eastAsia="en-IN"/>
        </w:rPr>
        <mc:AlternateContent>
          <mc:Choice Requires="wps">
            <w:drawing>
              <wp:anchor distT="0" distB="0" distL="114300" distR="114300" simplePos="0" relativeHeight="251673600" behindDoc="0" locked="0" layoutInCell="1" allowOverlap="1" wp14:anchorId="228CC895" wp14:editId="0DF7AE69">
                <wp:simplePos x="0" y="0"/>
                <wp:positionH relativeFrom="column">
                  <wp:posOffset>103517</wp:posOffset>
                </wp:positionH>
                <wp:positionV relativeFrom="paragraph">
                  <wp:posOffset>478347</wp:posOffset>
                </wp:positionV>
                <wp:extent cx="284672" cy="224286"/>
                <wp:effectExtent l="19050" t="19050" r="39370" b="23495"/>
                <wp:wrapNone/>
                <wp:docPr id="58" name="Up Arrow 58"/>
                <wp:cNvGraphicFramePr/>
                <a:graphic xmlns:a="http://schemas.openxmlformats.org/drawingml/2006/main">
                  <a:graphicData uri="http://schemas.microsoft.com/office/word/2010/wordprocessingShape">
                    <wps:wsp>
                      <wps:cNvSpPr/>
                      <wps:spPr>
                        <a:xfrm>
                          <a:off x="0" y="0"/>
                          <a:ext cx="284672" cy="224286"/>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58" o:spid="_x0000_s1026" type="#_x0000_t68" style="position:absolute;margin-left:8.15pt;margin-top:37.65pt;width:22.4pt;height:17.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" adj="10800" filled="f" strokecolor="#243f60 [1604]" strokeweight="2pt"/>
            </w:pict>
          </mc:Fallback>
        </mc:AlternateContent>
      </w:r>
      <w:r w:rsidR="004A5CF2">
        <w:rPr>
          <w:rFonts w:ascii="AR CENA" w:hAnsi="AR CENA"/>
          <w:noProof/>
          <w:lang w:val="en-IN" w:eastAsia="en-IN"/>
        </w:rPr>
        <w:drawing>
          <wp:inline distT="0" distB="0" distL="0" distR="0" wp14:anchorId="71EAA10C" wp14:editId="51313E52">
            <wp:extent cx="4270076" cy="636928"/>
            <wp:effectExtent l="19050" t="19050" r="16510" b="10795"/>
            <wp:docPr id="56" name="Picture 56" descr="C:\Users\Pradip\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adip\Desktop\screen\searc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0076" cy="636928"/>
                    </a:xfrm>
                    <a:prstGeom prst="rect">
                      <a:avLst/>
                    </a:prstGeom>
                    <a:noFill/>
                    <a:ln>
                      <a:solidFill>
                        <a:schemeClr val="accent1"/>
                      </a:solidFill>
                    </a:ln>
                  </pic:spPr>
                </pic:pic>
              </a:graphicData>
            </a:graphic>
          </wp:inline>
        </w:drawing>
      </w:r>
    </w:p>
    <w:p w:rsidR="00E13721" w:rsidRDefault="00A66E40" w:rsidP="00A66E40">
      <w:pPr>
        <w:pStyle w:val="Caption"/>
        <w:jc w:val="center"/>
        <w:rPr>
          <w:rFonts w:ascii="AR CENA" w:hAnsi="AR CENA"/>
        </w:rPr>
      </w:pPr>
      <w:bookmarkStart w:id="16" w:name="_Toc500933603"/>
      <w:r>
        <w:t xml:space="preserve">Figure </w:t>
      </w:r>
      <w:fldSimple w:instr=" SEQ Figure \* ARABIC ">
        <w:r w:rsidR="003E0BCF">
          <w:rPr>
            <w:noProof/>
          </w:rPr>
          <w:t>11</w:t>
        </w:r>
      </w:fldSimple>
      <w:r>
        <w:t xml:space="preserve"> View Route</w:t>
      </w:r>
      <w:bookmarkEnd w:id="16"/>
    </w:p>
    <w:p w:rsidR="00A50E0D" w:rsidRDefault="00A50E0D" w:rsidP="00E13721">
      <w:pPr>
        <w:rPr>
          <w:rFonts w:ascii="AR CENA" w:hAnsi="AR CENA"/>
        </w:rPr>
      </w:pPr>
      <w:r>
        <w:rPr>
          <w:rFonts w:ascii="AR CENA" w:hAnsi="AR CENA"/>
        </w:rPr>
        <w:t>It will open new sub window as bellow –</w:t>
      </w:r>
    </w:p>
    <w:p w:rsidR="00163691" w:rsidRDefault="00A50E0D" w:rsidP="00163691">
      <w:pPr>
        <w:keepNext/>
      </w:pPr>
      <w:r>
        <w:rPr>
          <w:rFonts w:ascii="AR CENA" w:hAnsi="AR CENA"/>
          <w:noProof/>
          <w:lang w:val="en-IN" w:eastAsia="en-IN"/>
        </w:rPr>
        <w:drawing>
          <wp:inline distT="0" distB="0" distL="0" distR="0" wp14:anchorId="6930BE75" wp14:editId="0E077336">
            <wp:extent cx="4287328" cy="1319841"/>
            <wp:effectExtent l="0" t="0" r="0" b="0"/>
            <wp:docPr id="59" name="Picture 59" descr="C:\Users\Pradip\Desktop\screen\v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adip\Desktop\screen\vrout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87416" cy="1319868"/>
                    </a:xfrm>
                    <a:prstGeom prst="rect">
                      <a:avLst/>
                    </a:prstGeom>
                    <a:noFill/>
                    <a:ln>
                      <a:noFill/>
                    </a:ln>
                  </pic:spPr>
                </pic:pic>
              </a:graphicData>
            </a:graphic>
          </wp:inline>
        </w:drawing>
      </w:r>
    </w:p>
    <w:p w:rsidR="00A50E0D" w:rsidRDefault="00163691" w:rsidP="00163691">
      <w:pPr>
        <w:pStyle w:val="Caption"/>
        <w:jc w:val="center"/>
        <w:rPr>
          <w:rFonts w:ascii="AR CENA" w:hAnsi="AR CENA"/>
        </w:rPr>
      </w:pPr>
      <w:bookmarkStart w:id="17" w:name="_Toc500933604"/>
      <w:r>
        <w:t xml:space="preserve">Figure </w:t>
      </w:r>
      <w:fldSimple w:instr=" SEQ Figure \* ARABIC ">
        <w:r w:rsidR="003E0BCF">
          <w:rPr>
            <w:noProof/>
          </w:rPr>
          <w:t>12</w:t>
        </w:r>
      </w:fldSimple>
      <w:r>
        <w:t xml:space="preserve"> Search route</w:t>
      </w:r>
      <w:bookmarkEnd w:id="17"/>
    </w:p>
    <w:p w:rsidR="003434D7" w:rsidRDefault="003434D7" w:rsidP="00E13721">
      <w:pPr>
        <w:rPr>
          <w:rFonts w:ascii="AR CENA" w:hAnsi="AR CENA"/>
        </w:rPr>
      </w:pPr>
      <w:r>
        <w:rPr>
          <w:rFonts w:ascii="AR CENA" w:hAnsi="AR CENA"/>
        </w:rPr>
        <w:t xml:space="preserve">Select the route and then select the flight </w:t>
      </w:r>
    </w:p>
    <w:p w:rsidR="00E13721" w:rsidRDefault="00E13721" w:rsidP="00E13721">
      <w:pPr>
        <w:rPr>
          <w:rFonts w:ascii="AR CENA" w:hAnsi="AR CENA"/>
        </w:rPr>
      </w:pPr>
    </w:p>
    <w:p w:rsidR="00B6726D" w:rsidRPr="00E13721" w:rsidRDefault="00B6726D" w:rsidP="00E13721">
      <w:pPr>
        <w:rPr>
          <w:rFonts w:ascii="AR CENA" w:hAnsi="AR CENA"/>
        </w:rPr>
      </w:pPr>
    </w:p>
    <w:p w:rsidR="009451B2" w:rsidRDefault="009451B2" w:rsidP="009451B2">
      <w:pPr>
        <w:pStyle w:val="Heading4"/>
        <w:rPr>
          <w:rFonts w:ascii="AR CENA" w:hAnsi="AR CENA"/>
          <w:b w:val="0"/>
          <w:i w:val="0"/>
        </w:rPr>
      </w:pPr>
      <w:r w:rsidRPr="009451B2">
        <w:rPr>
          <w:rFonts w:ascii="AR CENA" w:hAnsi="AR CENA"/>
          <w:b w:val="0"/>
          <w:i w:val="0"/>
        </w:rPr>
        <w:t xml:space="preserve">Clear Itinerary </w:t>
      </w:r>
      <w:r w:rsidR="00EC3F99">
        <w:rPr>
          <w:rFonts w:ascii="AR CENA" w:hAnsi="AR CENA"/>
          <w:b w:val="0"/>
          <w:i w:val="0"/>
        </w:rPr>
        <w:t xml:space="preserve">Button </w:t>
      </w:r>
    </w:p>
    <w:p w:rsidR="002D7015" w:rsidRPr="0001160E" w:rsidRDefault="0001160E" w:rsidP="002D7015">
      <w:pPr>
        <w:rPr>
          <w:rFonts w:ascii="AR CENA" w:hAnsi="AR CENA"/>
        </w:rPr>
      </w:pPr>
      <w:r w:rsidRPr="0001160E">
        <w:rPr>
          <w:rFonts w:ascii="AR CENA" w:hAnsi="AR CENA"/>
        </w:rPr>
        <w:t xml:space="preserve">If user need to choose another route can user by clicking the Clear route Button </w:t>
      </w:r>
    </w:p>
    <w:p w:rsidR="00342EB1" w:rsidRDefault="00420D8B" w:rsidP="00342EB1">
      <w:pPr>
        <w:keepNext/>
      </w:pPr>
      <w:r>
        <w:rPr>
          <w:rFonts w:ascii="AR CENA" w:hAnsi="AR CENA"/>
          <w:noProof/>
          <w:lang w:val="en-IN" w:eastAsia="en-IN"/>
        </w:rPr>
        <mc:AlternateContent>
          <mc:Choice Requires="wps">
            <w:drawing>
              <wp:anchor distT="0" distB="0" distL="114300" distR="114300" simplePos="0" relativeHeight="251675648" behindDoc="0" locked="0" layoutInCell="1" allowOverlap="1" wp14:anchorId="4EDB96E3" wp14:editId="59386C1D">
                <wp:simplePos x="0" y="0"/>
                <wp:positionH relativeFrom="column">
                  <wp:posOffset>859155</wp:posOffset>
                </wp:positionH>
                <wp:positionV relativeFrom="paragraph">
                  <wp:posOffset>490220</wp:posOffset>
                </wp:positionV>
                <wp:extent cx="284480" cy="224155"/>
                <wp:effectExtent l="19050" t="19050" r="39370" b="23495"/>
                <wp:wrapNone/>
                <wp:docPr id="61" name="Up Arrow 61"/>
                <wp:cNvGraphicFramePr/>
                <a:graphic xmlns:a="http://schemas.openxmlformats.org/drawingml/2006/main">
                  <a:graphicData uri="http://schemas.microsoft.com/office/word/2010/wordprocessingShape">
                    <wps:wsp>
                      <wps:cNvSpPr/>
                      <wps:spPr>
                        <a:xfrm>
                          <a:off x="0" y="0"/>
                          <a:ext cx="284480" cy="224155"/>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61" o:spid="_x0000_s1026" type="#_x0000_t68" style="position:absolute;margin-left:67.65pt;margin-top:38.6pt;width:22.4pt;height:17.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" adj="10800" filled="f" strokecolor="#243f60 [1604]" strokeweight="2pt"/>
            </w:pict>
          </mc:Fallback>
        </mc:AlternateContent>
      </w:r>
      <w:r>
        <w:rPr>
          <w:rFonts w:ascii="AR CENA" w:hAnsi="AR CENA"/>
          <w:noProof/>
          <w:lang w:val="en-IN" w:eastAsia="en-IN"/>
        </w:rPr>
        <w:drawing>
          <wp:inline distT="0" distB="0" distL="0" distR="0" wp14:anchorId="649872B8" wp14:editId="4775E30C">
            <wp:extent cx="4270076" cy="636928"/>
            <wp:effectExtent l="19050" t="19050" r="16510" b="10795"/>
            <wp:docPr id="60" name="Picture 60" descr="C:\Users\Pradip\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adip\Desktop\screen\searc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0076" cy="636928"/>
                    </a:xfrm>
                    <a:prstGeom prst="rect">
                      <a:avLst/>
                    </a:prstGeom>
                    <a:noFill/>
                    <a:ln>
                      <a:solidFill>
                        <a:schemeClr val="accent1"/>
                      </a:solidFill>
                    </a:ln>
                  </pic:spPr>
                </pic:pic>
              </a:graphicData>
            </a:graphic>
          </wp:inline>
        </w:drawing>
      </w:r>
    </w:p>
    <w:p w:rsidR="002D7015" w:rsidRDefault="00342EB1" w:rsidP="00342EB1">
      <w:pPr>
        <w:pStyle w:val="Caption"/>
        <w:jc w:val="center"/>
        <w:rPr>
          <w:rFonts w:ascii="AR CENA" w:hAnsi="AR CENA"/>
        </w:rPr>
      </w:pPr>
      <w:bookmarkStart w:id="18" w:name="_Toc500933605"/>
      <w:r>
        <w:t xml:space="preserve">Figure </w:t>
      </w:r>
      <w:fldSimple w:instr=" SEQ Figure \* ARABIC ">
        <w:r w:rsidR="003E0BCF">
          <w:rPr>
            <w:noProof/>
          </w:rPr>
          <w:t>13</w:t>
        </w:r>
      </w:fldSimple>
      <w:r>
        <w:t xml:space="preserve"> Clear Itinerary</w:t>
      </w:r>
      <w:bookmarkEnd w:id="18"/>
    </w:p>
    <w:p w:rsidR="00FD5CED" w:rsidRDefault="00FD5CED" w:rsidP="002D7015">
      <w:pPr>
        <w:rPr>
          <w:rFonts w:ascii="AR CENA" w:hAnsi="AR CENA"/>
        </w:rPr>
      </w:pPr>
    </w:p>
    <w:p w:rsidR="00FD5CED" w:rsidRPr="00542C31" w:rsidRDefault="00542C31" w:rsidP="00542C31">
      <w:pPr>
        <w:pStyle w:val="Heading3"/>
        <w:rPr>
          <w:rFonts w:ascii="AR CENA" w:hAnsi="AR CENA"/>
          <w:b w:val="0"/>
        </w:rPr>
      </w:pPr>
      <w:bookmarkStart w:id="19" w:name="_Toc500933534"/>
      <w:r w:rsidRPr="00542C31">
        <w:rPr>
          <w:rFonts w:ascii="AR CENA" w:hAnsi="AR CENA"/>
          <w:b w:val="0"/>
        </w:rPr>
        <w:t>Update Booking</w:t>
      </w:r>
      <w:bookmarkEnd w:id="19"/>
      <w:r w:rsidRPr="00542C31">
        <w:rPr>
          <w:rFonts w:ascii="AR CENA" w:hAnsi="AR CENA"/>
          <w:b w:val="0"/>
        </w:rPr>
        <w:t xml:space="preserve"> </w:t>
      </w:r>
    </w:p>
    <w:p w:rsidR="00542C31" w:rsidRDefault="00EE307D" w:rsidP="00542C31">
      <w:pPr>
        <w:rPr>
          <w:rFonts w:ascii="AR CENA" w:hAnsi="AR CENA"/>
        </w:rPr>
      </w:pPr>
      <w:r>
        <w:rPr>
          <w:rFonts w:ascii="AR CENA" w:hAnsi="AR CENA"/>
        </w:rPr>
        <w:t xml:space="preserve">Update Booking used to modify the any existing Booking by the </w:t>
      </w:r>
      <w:r w:rsidR="00431428">
        <w:rPr>
          <w:rFonts w:ascii="AR CENA" w:hAnsi="AR CENA"/>
        </w:rPr>
        <w:t>user, to</w:t>
      </w:r>
      <w:r>
        <w:rPr>
          <w:rFonts w:ascii="AR CENA" w:hAnsi="AR CENA"/>
        </w:rPr>
        <w:t xml:space="preserve"> update any existing Booking user need to click into the U tab on the main reservation grid </w:t>
      </w:r>
    </w:p>
    <w:p w:rsidR="00B00A0D" w:rsidRDefault="00B00A0D" w:rsidP="00542C31">
      <w:pPr>
        <w:rPr>
          <w:rFonts w:ascii="AR CENA" w:hAnsi="AR CENA"/>
        </w:rPr>
      </w:pPr>
      <w:r>
        <w:rPr>
          <w:rFonts w:ascii="AR CENA" w:hAnsi="AR CENA"/>
        </w:rPr>
        <w:t>Navigation-</w:t>
      </w:r>
      <w:r w:rsidR="0025792D">
        <w:rPr>
          <w:rFonts w:ascii="AR CENA" w:hAnsi="AR CENA"/>
        </w:rPr>
        <w:t xml:space="preserve">Click Reservation&gt;Cargo </w:t>
      </w:r>
      <w:r>
        <w:rPr>
          <w:rFonts w:ascii="AR CENA" w:hAnsi="AR CENA"/>
        </w:rPr>
        <w:t xml:space="preserve">Booking&gt;Click into the U tab </w:t>
      </w:r>
    </w:p>
    <w:p w:rsidR="00165A25" w:rsidRDefault="005667E1" w:rsidP="00165A25">
      <w:pPr>
        <w:keepNext/>
      </w:pPr>
      <w:r>
        <w:rPr>
          <w:rFonts w:ascii="AR CENA" w:hAnsi="AR CENA"/>
          <w:noProof/>
          <w:lang w:val="en-IN" w:eastAsia="en-IN"/>
        </w:rPr>
        <w:lastRenderedPageBreak/>
        <mc:AlternateContent>
          <mc:Choice Requires="wps">
            <w:drawing>
              <wp:anchor distT="0" distB="0" distL="114300" distR="114300" simplePos="0" relativeHeight="251677696" behindDoc="0" locked="0" layoutInCell="1" allowOverlap="1" wp14:anchorId="109413E9" wp14:editId="1BCC8F3D">
                <wp:simplePos x="0" y="0"/>
                <wp:positionH relativeFrom="column">
                  <wp:posOffset>0</wp:posOffset>
                </wp:positionH>
                <wp:positionV relativeFrom="paragraph">
                  <wp:posOffset>567642</wp:posOffset>
                </wp:positionV>
                <wp:extent cx="5943600" cy="103517"/>
                <wp:effectExtent l="0" t="0" r="19050" b="10795"/>
                <wp:wrapNone/>
                <wp:docPr id="288" name="Rectangle 288"/>
                <wp:cNvGraphicFramePr/>
                <a:graphic xmlns:a="http://schemas.openxmlformats.org/drawingml/2006/main">
                  <a:graphicData uri="http://schemas.microsoft.com/office/word/2010/wordprocessingShape">
                    <wps:wsp>
                      <wps:cNvSpPr/>
                      <wps:spPr>
                        <a:xfrm>
                          <a:off x="0" y="0"/>
                          <a:ext cx="5943600" cy="10351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8" o:spid="_x0000_s1026" style="position:absolute;margin-left:0;margin-top:44.7pt;width:468pt;height:8.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676672" behindDoc="0" locked="0" layoutInCell="1" allowOverlap="1" wp14:anchorId="119FD67A" wp14:editId="3BF3CC74">
                <wp:simplePos x="0" y="0"/>
                <wp:positionH relativeFrom="column">
                  <wp:posOffset>5382883</wp:posOffset>
                </wp:positionH>
                <wp:positionV relativeFrom="paragraph">
                  <wp:posOffset>446872</wp:posOffset>
                </wp:positionV>
                <wp:extent cx="189781" cy="569344"/>
                <wp:effectExtent l="0" t="0" r="20320" b="21590"/>
                <wp:wrapNone/>
                <wp:docPr id="63" name="Rounded Rectangle 63"/>
                <wp:cNvGraphicFramePr/>
                <a:graphic xmlns:a="http://schemas.openxmlformats.org/drawingml/2006/main">
                  <a:graphicData uri="http://schemas.microsoft.com/office/word/2010/wordprocessingShape">
                    <wps:wsp>
                      <wps:cNvSpPr/>
                      <wps:spPr>
                        <a:xfrm>
                          <a:off x="0" y="0"/>
                          <a:ext cx="189781" cy="56934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3" o:spid="_x0000_s1026" style="position:absolute;margin-left:423.85pt;margin-top:35.2pt;width:14.95pt;height:44.8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" filled="f" strokecolor="#243f60 [1604]" strokeweight="2pt"/>
            </w:pict>
          </mc:Fallback>
        </mc:AlternateContent>
      </w:r>
      <w:r w:rsidR="00C56899">
        <w:rPr>
          <w:rFonts w:ascii="AR CENA" w:hAnsi="AR CENA"/>
          <w:noProof/>
          <w:lang w:val="en-IN" w:eastAsia="en-IN"/>
        </w:rPr>
        <w:drawing>
          <wp:inline distT="0" distB="0" distL="0" distR="0" wp14:anchorId="12F75895" wp14:editId="360E08D2">
            <wp:extent cx="5943482" cy="1949569"/>
            <wp:effectExtent l="19050" t="19050" r="19685" b="12700"/>
            <wp:docPr id="62" name="Picture 62" descr="C:\Users\Pradip\Desktop\screen\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adip\Desktop\screen\upda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49608"/>
                    </a:xfrm>
                    <a:prstGeom prst="rect">
                      <a:avLst/>
                    </a:prstGeom>
                    <a:noFill/>
                    <a:ln>
                      <a:solidFill>
                        <a:schemeClr val="accent1"/>
                      </a:solidFill>
                    </a:ln>
                  </pic:spPr>
                </pic:pic>
              </a:graphicData>
            </a:graphic>
          </wp:inline>
        </w:drawing>
      </w:r>
    </w:p>
    <w:p w:rsidR="00EE307D" w:rsidRPr="00542C31" w:rsidRDefault="00165A25" w:rsidP="00165A25">
      <w:pPr>
        <w:pStyle w:val="Caption"/>
        <w:jc w:val="center"/>
        <w:rPr>
          <w:rFonts w:ascii="AR CENA" w:hAnsi="AR CENA"/>
          <w:b w:val="0"/>
        </w:rPr>
      </w:pPr>
      <w:bookmarkStart w:id="20" w:name="_Toc500933606"/>
      <w:r>
        <w:t xml:space="preserve">Figure </w:t>
      </w:r>
      <w:fldSimple w:instr=" SEQ Figure \* ARABIC ">
        <w:r w:rsidR="003E0BCF">
          <w:rPr>
            <w:noProof/>
          </w:rPr>
          <w:t>14</w:t>
        </w:r>
      </w:fldSimple>
      <w:r>
        <w:t xml:space="preserve"> U Tab</w:t>
      </w:r>
      <w:bookmarkEnd w:id="20"/>
    </w:p>
    <w:p w:rsidR="009451B2" w:rsidRDefault="009451B2" w:rsidP="00D327A9">
      <w:pPr>
        <w:rPr>
          <w:rFonts w:ascii="AR CENA" w:hAnsi="AR CENA"/>
        </w:rPr>
      </w:pPr>
    </w:p>
    <w:p w:rsidR="00B00A0D" w:rsidRDefault="00B00A0D" w:rsidP="00D327A9">
      <w:pPr>
        <w:rPr>
          <w:rFonts w:ascii="AR CENA" w:hAnsi="AR CENA"/>
        </w:rPr>
      </w:pPr>
      <w:r>
        <w:rPr>
          <w:rFonts w:ascii="AR CENA" w:hAnsi="AR CENA"/>
        </w:rPr>
        <w:t xml:space="preserve">Click into the </w:t>
      </w:r>
      <w:r w:rsidR="007A2183">
        <w:rPr>
          <w:rFonts w:ascii="AR CENA" w:hAnsi="AR CENA"/>
        </w:rPr>
        <w:t xml:space="preserve">U Tab, it will open the respective information of that particular AWB as bellow </w:t>
      </w:r>
    </w:p>
    <w:p w:rsidR="00165A25" w:rsidRDefault="00B97F80" w:rsidP="00165A25">
      <w:pPr>
        <w:keepNext/>
      </w:pPr>
      <w:r>
        <w:rPr>
          <w:rFonts w:ascii="AR CENA" w:hAnsi="AR CENA"/>
          <w:noProof/>
          <w:lang w:val="en-IN" w:eastAsia="en-IN"/>
        </w:rPr>
        <w:drawing>
          <wp:inline distT="0" distB="0" distL="0" distR="0" wp14:anchorId="53753F13" wp14:editId="54018D20">
            <wp:extent cx="5943600" cy="1820174"/>
            <wp:effectExtent l="19050" t="19050" r="19050" b="27940"/>
            <wp:docPr id="289" name="Picture 289" descr="C:\Users\Pradip\Desktop\scree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adip\Desktop\screen\u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820174"/>
                    </a:xfrm>
                    <a:prstGeom prst="rect">
                      <a:avLst/>
                    </a:prstGeom>
                    <a:noFill/>
                    <a:ln>
                      <a:solidFill>
                        <a:schemeClr val="accent1"/>
                      </a:solidFill>
                    </a:ln>
                  </pic:spPr>
                </pic:pic>
              </a:graphicData>
            </a:graphic>
          </wp:inline>
        </w:drawing>
      </w:r>
    </w:p>
    <w:p w:rsidR="007A2183" w:rsidRDefault="00165A25" w:rsidP="00165A25">
      <w:pPr>
        <w:pStyle w:val="Caption"/>
        <w:jc w:val="center"/>
        <w:rPr>
          <w:rFonts w:ascii="AR CENA" w:hAnsi="AR CENA"/>
        </w:rPr>
      </w:pPr>
      <w:bookmarkStart w:id="21" w:name="_Toc500933607"/>
      <w:r>
        <w:t xml:space="preserve">Figure </w:t>
      </w:r>
      <w:fldSimple w:instr=" SEQ Figure \* ARABIC ">
        <w:r w:rsidR="003E0BCF">
          <w:rPr>
            <w:noProof/>
          </w:rPr>
          <w:t>15</w:t>
        </w:r>
      </w:fldSimple>
      <w:r>
        <w:t xml:space="preserve"> Update Booking</w:t>
      </w:r>
      <w:bookmarkEnd w:id="21"/>
    </w:p>
    <w:p w:rsidR="00244862" w:rsidRDefault="00244862" w:rsidP="00D327A9">
      <w:pPr>
        <w:rPr>
          <w:rFonts w:ascii="AR CENA" w:hAnsi="AR CENA"/>
        </w:rPr>
      </w:pPr>
      <w:r>
        <w:rPr>
          <w:rFonts w:ascii="AR CENA" w:hAnsi="AR CENA"/>
        </w:rPr>
        <w:t xml:space="preserve">User able to modify the bellow information </w:t>
      </w:r>
      <w:r w:rsidR="00B6726D">
        <w:rPr>
          <w:rFonts w:ascii="AR CENA" w:hAnsi="AR CENA"/>
        </w:rPr>
        <w:t>(refer screen-15)</w:t>
      </w:r>
    </w:p>
    <w:p w:rsidR="00244862" w:rsidRDefault="00244862" w:rsidP="00DD0C3F">
      <w:pPr>
        <w:pStyle w:val="ListParagraph"/>
        <w:numPr>
          <w:ilvl w:val="0"/>
          <w:numId w:val="3"/>
        </w:numPr>
        <w:rPr>
          <w:rFonts w:ascii="AR CENA" w:hAnsi="AR CENA"/>
        </w:rPr>
      </w:pPr>
      <w:r>
        <w:rPr>
          <w:rFonts w:ascii="AR CENA" w:hAnsi="AR CENA"/>
        </w:rPr>
        <w:t xml:space="preserve">Product </w:t>
      </w:r>
    </w:p>
    <w:p w:rsidR="00244862" w:rsidRDefault="00244862" w:rsidP="00DD0C3F">
      <w:pPr>
        <w:pStyle w:val="ListParagraph"/>
        <w:numPr>
          <w:ilvl w:val="0"/>
          <w:numId w:val="3"/>
        </w:numPr>
        <w:rPr>
          <w:rFonts w:ascii="AR CENA" w:hAnsi="AR CENA"/>
        </w:rPr>
      </w:pPr>
      <w:r>
        <w:rPr>
          <w:rFonts w:ascii="AR CENA" w:hAnsi="AR CENA"/>
        </w:rPr>
        <w:t xml:space="preserve">No of pieces </w:t>
      </w:r>
    </w:p>
    <w:p w:rsidR="00244862" w:rsidRDefault="00244862" w:rsidP="00DD0C3F">
      <w:pPr>
        <w:pStyle w:val="ListParagraph"/>
        <w:numPr>
          <w:ilvl w:val="0"/>
          <w:numId w:val="3"/>
        </w:numPr>
        <w:rPr>
          <w:rFonts w:ascii="AR CENA" w:hAnsi="AR CENA"/>
        </w:rPr>
      </w:pPr>
      <w:r>
        <w:rPr>
          <w:rFonts w:ascii="AR CENA" w:hAnsi="AR CENA"/>
        </w:rPr>
        <w:t xml:space="preserve">Gross weight </w:t>
      </w:r>
    </w:p>
    <w:p w:rsidR="00244862" w:rsidRDefault="00244862" w:rsidP="00DD0C3F">
      <w:pPr>
        <w:pStyle w:val="ListParagraph"/>
        <w:numPr>
          <w:ilvl w:val="0"/>
          <w:numId w:val="3"/>
        </w:numPr>
        <w:rPr>
          <w:rFonts w:ascii="AR CENA" w:hAnsi="AR CENA"/>
        </w:rPr>
      </w:pPr>
      <w:r>
        <w:rPr>
          <w:rFonts w:ascii="AR CENA" w:hAnsi="AR CENA"/>
        </w:rPr>
        <w:t xml:space="preserve">Dimension </w:t>
      </w:r>
    </w:p>
    <w:p w:rsidR="00244862" w:rsidRDefault="00244862" w:rsidP="00DD0C3F">
      <w:pPr>
        <w:pStyle w:val="ListParagraph"/>
        <w:numPr>
          <w:ilvl w:val="0"/>
          <w:numId w:val="3"/>
        </w:numPr>
        <w:rPr>
          <w:rFonts w:ascii="AR CENA" w:hAnsi="AR CENA"/>
        </w:rPr>
      </w:pPr>
      <w:r>
        <w:rPr>
          <w:rFonts w:ascii="AR CENA" w:hAnsi="AR CENA"/>
        </w:rPr>
        <w:t xml:space="preserve">Commodity </w:t>
      </w:r>
    </w:p>
    <w:p w:rsidR="00244862" w:rsidRDefault="00244862" w:rsidP="00DD0C3F">
      <w:pPr>
        <w:pStyle w:val="ListParagraph"/>
        <w:numPr>
          <w:ilvl w:val="0"/>
          <w:numId w:val="3"/>
        </w:numPr>
        <w:rPr>
          <w:rFonts w:ascii="AR CENA" w:hAnsi="AR CENA"/>
        </w:rPr>
      </w:pPr>
      <w:r>
        <w:rPr>
          <w:rFonts w:ascii="AR CENA" w:hAnsi="AR CENA"/>
        </w:rPr>
        <w:t xml:space="preserve">NOG –Nature of goods </w:t>
      </w:r>
    </w:p>
    <w:p w:rsidR="00244862" w:rsidRDefault="00244862" w:rsidP="00DD0C3F">
      <w:pPr>
        <w:pStyle w:val="ListParagraph"/>
        <w:numPr>
          <w:ilvl w:val="0"/>
          <w:numId w:val="3"/>
        </w:numPr>
        <w:rPr>
          <w:rFonts w:ascii="AR CENA" w:hAnsi="AR CENA"/>
        </w:rPr>
      </w:pPr>
      <w:r>
        <w:rPr>
          <w:rFonts w:ascii="AR CENA" w:hAnsi="AR CENA"/>
        </w:rPr>
        <w:t xml:space="preserve">SHC </w:t>
      </w:r>
    </w:p>
    <w:p w:rsidR="00244862" w:rsidRDefault="00244862" w:rsidP="00DD0C3F">
      <w:pPr>
        <w:pStyle w:val="ListParagraph"/>
        <w:numPr>
          <w:ilvl w:val="0"/>
          <w:numId w:val="3"/>
        </w:numPr>
        <w:rPr>
          <w:rFonts w:ascii="AR CENA" w:hAnsi="AR CENA"/>
        </w:rPr>
      </w:pPr>
      <w:r>
        <w:rPr>
          <w:rFonts w:ascii="AR CENA" w:hAnsi="AR CENA"/>
        </w:rPr>
        <w:t xml:space="preserve">Flight route </w:t>
      </w:r>
    </w:p>
    <w:p w:rsidR="00244862" w:rsidRDefault="00244862" w:rsidP="00244862">
      <w:pPr>
        <w:rPr>
          <w:rFonts w:ascii="AR CENA" w:hAnsi="AR CENA"/>
        </w:rPr>
      </w:pPr>
    </w:p>
    <w:p w:rsidR="00244862" w:rsidRDefault="00244862" w:rsidP="00244862">
      <w:pPr>
        <w:rPr>
          <w:rFonts w:ascii="AR CENA" w:hAnsi="AR CENA"/>
        </w:rPr>
      </w:pPr>
      <w:r>
        <w:rPr>
          <w:rFonts w:ascii="AR CENA" w:hAnsi="AR CENA"/>
        </w:rPr>
        <w:t xml:space="preserve">Once it is modified and click into Update Button save the modified data into the main grid </w:t>
      </w:r>
    </w:p>
    <w:p w:rsidR="00B3172A" w:rsidRDefault="00B3172A" w:rsidP="00244862">
      <w:pPr>
        <w:rPr>
          <w:rFonts w:ascii="AR CENA" w:hAnsi="AR CENA"/>
        </w:rPr>
      </w:pPr>
    </w:p>
    <w:p w:rsidR="00244862" w:rsidRDefault="00B3172A" w:rsidP="00CF7BDF">
      <w:pPr>
        <w:rPr>
          <w:rFonts w:ascii="AR CENA" w:hAnsi="AR CENA"/>
        </w:rPr>
      </w:pPr>
      <w:r w:rsidRPr="002449CA">
        <w:rPr>
          <w:rFonts w:ascii="AR CENA" w:hAnsi="AR CENA"/>
          <w:shd w:val="clear" w:color="auto" w:fill="F79646" w:themeFill="accent6"/>
        </w:rPr>
        <w:lastRenderedPageBreak/>
        <w:t>Note-</w:t>
      </w:r>
      <w:r>
        <w:rPr>
          <w:rFonts w:ascii="AR CENA" w:hAnsi="AR CENA"/>
        </w:rPr>
        <w:t xml:space="preserve"> AWB Rate/charge will change based on modifie</w:t>
      </w:r>
      <w:r w:rsidR="00CF7BDF">
        <w:rPr>
          <w:rFonts w:ascii="AR CENA" w:hAnsi="AR CENA"/>
        </w:rPr>
        <w:t>d information into the rate Tab</w:t>
      </w:r>
    </w:p>
    <w:p w:rsidR="00CF7BDF" w:rsidRDefault="00CF7BDF" w:rsidP="00CF7BDF">
      <w:pPr>
        <w:rPr>
          <w:rFonts w:ascii="AR CENA" w:hAnsi="AR CENA"/>
        </w:rPr>
      </w:pPr>
      <w:r>
        <w:rPr>
          <w:rFonts w:ascii="AR CENA" w:hAnsi="AR CENA"/>
        </w:rPr>
        <w:t xml:space="preserve">User can view the Rate information using the U Tab as well after shipment has </w:t>
      </w:r>
      <w:r w:rsidR="002F11BF">
        <w:rPr>
          <w:rFonts w:ascii="AR CENA" w:hAnsi="AR CENA"/>
        </w:rPr>
        <w:t>booked,</w:t>
      </w:r>
      <w:r>
        <w:rPr>
          <w:rFonts w:ascii="AR CENA" w:hAnsi="AR CENA"/>
        </w:rPr>
        <w:t xml:space="preserve"> Once shipment </w:t>
      </w:r>
      <w:r w:rsidR="002F11BF">
        <w:rPr>
          <w:rFonts w:ascii="AR CENA" w:hAnsi="AR CENA"/>
        </w:rPr>
        <w:t>executed system</w:t>
      </w:r>
      <w:r>
        <w:rPr>
          <w:rFonts w:ascii="AR CENA" w:hAnsi="AR CENA"/>
        </w:rPr>
        <w:t xml:space="preserve"> will not allow the U tab , in that case user can check using E Tab </w:t>
      </w:r>
    </w:p>
    <w:p w:rsidR="00CF7BDF" w:rsidRDefault="00C35E8F" w:rsidP="00C35E8F">
      <w:pPr>
        <w:pStyle w:val="Heading3"/>
        <w:rPr>
          <w:rFonts w:ascii="AR CENA" w:hAnsi="AR CENA"/>
          <w:b w:val="0"/>
        </w:rPr>
      </w:pPr>
      <w:bookmarkStart w:id="22" w:name="_Toc500933535"/>
      <w:r w:rsidRPr="00C35E8F">
        <w:rPr>
          <w:rFonts w:ascii="AR CENA" w:hAnsi="AR CENA"/>
          <w:b w:val="0"/>
        </w:rPr>
        <w:t xml:space="preserve">Execution of Shipment </w:t>
      </w:r>
      <w:r>
        <w:rPr>
          <w:rFonts w:ascii="AR CENA" w:hAnsi="AR CENA"/>
          <w:b w:val="0"/>
        </w:rPr>
        <w:t>(Issue of AWB)</w:t>
      </w:r>
      <w:bookmarkEnd w:id="22"/>
    </w:p>
    <w:p w:rsidR="000F758F" w:rsidRDefault="000F758F" w:rsidP="000F758F">
      <w:pPr>
        <w:rPr>
          <w:rFonts w:ascii="AR CENA" w:hAnsi="AR CENA"/>
        </w:rPr>
      </w:pPr>
      <w:r w:rsidRPr="000F758F">
        <w:rPr>
          <w:rFonts w:ascii="AR CENA" w:hAnsi="AR CENA"/>
        </w:rPr>
        <w:t xml:space="preserve">Execution process used to Issue the AWB while confirming all AWB data </w:t>
      </w:r>
    </w:p>
    <w:p w:rsidR="000F758F" w:rsidRDefault="000F758F" w:rsidP="000F758F">
      <w:pPr>
        <w:rPr>
          <w:rFonts w:ascii="AR CENA" w:hAnsi="AR CENA"/>
        </w:rPr>
      </w:pPr>
      <w:r>
        <w:rPr>
          <w:rFonts w:ascii="AR CENA" w:hAnsi="AR CENA"/>
        </w:rPr>
        <w:t xml:space="preserve">Note- system check the ITL for </w:t>
      </w:r>
      <w:r w:rsidR="00667EC9">
        <w:rPr>
          <w:rFonts w:ascii="AR CENA" w:hAnsi="AR CENA"/>
        </w:rPr>
        <w:t>execution,</w:t>
      </w:r>
      <w:r>
        <w:rPr>
          <w:rFonts w:ascii="AR CENA" w:hAnsi="AR CENA"/>
        </w:rPr>
        <w:t xml:space="preserve"> if ITL expired shipment will auto cancelled and cannot executed by user </w:t>
      </w:r>
    </w:p>
    <w:p w:rsidR="00C35053" w:rsidRDefault="00C35053" w:rsidP="00C35053">
      <w:pPr>
        <w:rPr>
          <w:rFonts w:ascii="AR CENA" w:hAnsi="AR CENA"/>
        </w:rPr>
      </w:pPr>
      <w:r>
        <w:rPr>
          <w:rFonts w:ascii="AR CENA" w:hAnsi="AR CENA"/>
        </w:rPr>
        <w:t>Navigation-</w:t>
      </w:r>
      <w:r w:rsidR="004037F1">
        <w:rPr>
          <w:rFonts w:ascii="AR CENA" w:hAnsi="AR CENA"/>
        </w:rPr>
        <w:t xml:space="preserve">Click Reservation&gt;Cargo </w:t>
      </w:r>
      <w:r>
        <w:rPr>
          <w:rFonts w:ascii="AR CENA" w:hAnsi="AR CENA"/>
        </w:rPr>
        <w:t xml:space="preserve">Booking&gt;Click into the E tab </w:t>
      </w:r>
    </w:p>
    <w:p w:rsidR="00FE2A5C" w:rsidRDefault="00E004E9" w:rsidP="00FE2A5C">
      <w:pPr>
        <w:keepNext/>
      </w:pPr>
      <w:r>
        <w:rPr>
          <w:rFonts w:ascii="AR CENA" w:hAnsi="AR CENA"/>
          <w:noProof/>
          <w:lang w:val="en-IN" w:eastAsia="en-IN"/>
        </w:rPr>
        <mc:AlternateContent>
          <mc:Choice Requires="wps">
            <w:drawing>
              <wp:anchor distT="0" distB="0" distL="114300" distR="114300" simplePos="0" relativeHeight="251679744" behindDoc="0" locked="0" layoutInCell="1" allowOverlap="1">
                <wp:simplePos x="0" y="0"/>
                <wp:positionH relativeFrom="column">
                  <wp:posOffset>5589534</wp:posOffset>
                </wp:positionH>
                <wp:positionV relativeFrom="paragraph">
                  <wp:posOffset>449580</wp:posOffset>
                </wp:positionV>
                <wp:extent cx="138023" cy="655607"/>
                <wp:effectExtent l="0" t="0" r="14605" b="11430"/>
                <wp:wrapNone/>
                <wp:docPr id="296" name="Rounded Rectangle 296"/>
                <wp:cNvGraphicFramePr/>
                <a:graphic xmlns:a="http://schemas.openxmlformats.org/drawingml/2006/main">
                  <a:graphicData uri="http://schemas.microsoft.com/office/word/2010/wordprocessingShape">
                    <wps:wsp>
                      <wps:cNvSpPr/>
                      <wps:spPr>
                        <a:xfrm>
                          <a:off x="0" y="0"/>
                          <a:ext cx="138023" cy="65560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96" o:spid="_x0000_s1026" style="position:absolute;margin-left:440.1pt;margin-top:35.4pt;width:10.85pt;height:51.6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678720" behindDoc="0" locked="0" layoutInCell="1" allowOverlap="1">
                <wp:simplePos x="0" y="0"/>
                <wp:positionH relativeFrom="column">
                  <wp:posOffset>5598543</wp:posOffset>
                </wp:positionH>
                <wp:positionV relativeFrom="paragraph">
                  <wp:posOffset>501602</wp:posOffset>
                </wp:positionV>
                <wp:extent cx="69012" cy="77638"/>
                <wp:effectExtent l="19050" t="0" r="45720" b="36830"/>
                <wp:wrapNone/>
                <wp:docPr id="295" name="Down Arrow 295"/>
                <wp:cNvGraphicFramePr/>
                <a:graphic xmlns:a="http://schemas.openxmlformats.org/drawingml/2006/main">
                  <a:graphicData uri="http://schemas.microsoft.com/office/word/2010/wordprocessingShape">
                    <wps:wsp>
                      <wps:cNvSpPr/>
                      <wps:spPr>
                        <a:xfrm>
                          <a:off x="0" y="0"/>
                          <a:ext cx="69012" cy="77638"/>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295" o:spid="_x0000_s1026" type="#_x0000_t67" style="position:absolute;margin-left:440.85pt;margin-top:39.5pt;width:5.45pt;height:6.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" adj="12000" filled="f" strokecolor="#243f60 [1604]" strokeweight="2pt"/>
            </w:pict>
          </mc:Fallback>
        </mc:AlternateContent>
      </w:r>
      <w:r w:rsidR="00FE2A5C">
        <w:rPr>
          <w:rFonts w:ascii="AR CENA" w:hAnsi="AR CENA"/>
          <w:noProof/>
          <w:lang w:val="en-IN" w:eastAsia="en-IN"/>
        </w:rPr>
        <w:drawing>
          <wp:inline distT="0" distB="0" distL="0" distR="0" wp14:anchorId="2A811094" wp14:editId="3465DA27">
            <wp:extent cx="5943482" cy="1949569"/>
            <wp:effectExtent l="19050" t="19050" r="19685" b="12700"/>
            <wp:docPr id="294" name="Picture 294" descr="C:\Users\Pradip\Desktop\screen\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adip\Desktop\screen\upda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49608"/>
                    </a:xfrm>
                    <a:prstGeom prst="rect">
                      <a:avLst/>
                    </a:prstGeom>
                    <a:noFill/>
                    <a:ln>
                      <a:solidFill>
                        <a:schemeClr val="accent1"/>
                      </a:solidFill>
                    </a:ln>
                  </pic:spPr>
                </pic:pic>
              </a:graphicData>
            </a:graphic>
          </wp:inline>
        </w:drawing>
      </w:r>
    </w:p>
    <w:p w:rsidR="00C35E8F" w:rsidRDefault="00FE2A5C" w:rsidP="00FE2A5C">
      <w:pPr>
        <w:pStyle w:val="Caption"/>
        <w:jc w:val="center"/>
      </w:pPr>
      <w:bookmarkStart w:id="23" w:name="_Toc500933608"/>
      <w:r>
        <w:t xml:space="preserve">Figure </w:t>
      </w:r>
      <w:fldSimple w:instr=" SEQ Figure \* ARABIC ">
        <w:r w:rsidR="003E0BCF">
          <w:rPr>
            <w:noProof/>
          </w:rPr>
          <w:t>16</w:t>
        </w:r>
      </w:fldSimple>
      <w:r>
        <w:t xml:space="preserve"> E </w:t>
      </w:r>
      <w:r w:rsidR="00A52317">
        <w:t>Tab</w:t>
      </w:r>
      <w:bookmarkEnd w:id="23"/>
    </w:p>
    <w:p w:rsidR="00497509" w:rsidRDefault="00497509" w:rsidP="00497509">
      <w:pPr>
        <w:rPr>
          <w:rFonts w:ascii="AR CENA" w:hAnsi="AR CENA"/>
        </w:rPr>
      </w:pPr>
      <w:r w:rsidRPr="00497509">
        <w:rPr>
          <w:rFonts w:ascii="AR CENA" w:hAnsi="AR CENA"/>
        </w:rPr>
        <w:t xml:space="preserve">Click into the E-Tab </w:t>
      </w:r>
      <w:r w:rsidR="000E2939">
        <w:rPr>
          <w:rFonts w:ascii="AR CENA" w:hAnsi="AR CENA"/>
        </w:rPr>
        <w:t>(refer to screen -16)</w:t>
      </w:r>
      <w:r w:rsidRPr="00497509">
        <w:rPr>
          <w:rFonts w:ascii="AR CENA" w:hAnsi="AR CENA"/>
        </w:rPr>
        <w:t xml:space="preserve">to execute or issue the </w:t>
      </w:r>
      <w:r w:rsidR="00FB6BDF" w:rsidRPr="00497509">
        <w:rPr>
          <w:rFonts w:ascii="AR CENA" w:hAnsi="AR CENA"/>
        </w:rPr>
        <w:t>AWB,</w:t>
      </w:r>
      <w:r w:rsidR="00AC74EE">
        <w:rPr>
          <w:rFonts w:ascii="AR CENA" w:hAnsi="AR CENA"/>
        </w:rPr>
        <w:t xml:space="preserve"> System will open the new Tab where </w:t>
      </w:r>
      <w:r w:rsidR="00FB6BDF">
        <w:rPr>
          <w:rFonts w:ascii="AR CENA" w:hAnsi="AR CENA"/>
        </w:rPr>
        <w:t>users need</w:t>
      </w:r>
      <w:r w:rsidR="00AC74EE">
        <w:rPr>
          <w:rFonts w:ascii="AR CENA" w:hAnsi="AR CENA"/>
        </w:rPr>
        <w:t xml:space="preserve"> to fill the Shipper and consignee data to execute </w:t>
      </w:r>
    </w:p>
    <w:p w:rsidR="00BE1FFD" w:rsidRDefault="00BE1FFD" w:rsidP="00BE1FFD">
      <w:pPr>
        <w:keepNext/>
      </w:pPr>
      <w:r>
        <w:rPr>
          <w:rFonts w:ascii="AR CENA" w:hAnsi="AR CENA"/>
          <w:noProof/>
          <w:lang w:val="en-IN" w:eastAsia="en-IN"/>
        </w:rPr>
        <w:lastRenderedPageBreak/>
        <w:drawing>
          <wp:inline distT="0" distB="0" distL="0" distR="0" wp14:anchorId="66809D6E" wp14:editId="6F2483AA">
            <wp:extent cx="5943600" cy="2881279"/>
            <wp:effectExtent l="19050" t="19050" r="19050" b="14605"/>
            <wp:docPr id="297" name="Picture 297" descr="C:\Users\Pradip\Desktop\screen\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dip\Desktop\screen\ex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AC74EE" w:rsidRDefault="00BE1FFD" w:rsidP="00BE1FFD">
      <w:pPr>
        <w:pStyle w:val="Caption"/>
        <w:jc w:val="center"/>
      </w:pPr>
      <w:bookmarkStart w:id="24" w:name="_Toc500933609"/>
      <w:r>
        <w:t xml:space="preserve">Figure </w:t>
      </w:r>
      <w:fldSimple w:instr=" SEQ Figure \* ARABIC ">
        <w:r w:rsidR="003E0BCF">
          <w:rPr>
            <w:noProof/>
          </w:rPr>
          <w:t>17</w:t>
        </w:r>
      </w:fldSimple>
      <w:r>
        <w:t xml:space="preserve"> Execution of AWB</w:t>
      </w:r>
      <w:bookmarkEnd w:id="24"/>
    </w:p>
    <w:p w:rsidR="00BE1FFD" w:rsidRPr="00B70A61" w:rsidRDefault="00BE1FFD" w:rsidP="00BE1FFD">
      <w:pPr>
        <w:rPr>
          <w:rFonts w:ascii="AR CENA" w:hAnsi="AR CENA"/>
        </w:rPr>
      </w:pPr>
    </w:p>
    <w:p w:rsidR="00BE1FFD" w:rsidRDefault="00B70A61" w:rsidP="00BE1FFD">
      <w:pPr>
        <w:rPr>
          <w:rFonts w:ascii="AR CENA" w:hAnsi="AR CENA"/>
        </w:rPr>
      </w:pPr>
      <w:r w:rsidRPr="00B70A61">
        <w:rPr>
          <w:rFonts w:ascii="AR CENA" w:hAnsi="AR CENA"/>
        </w:rPr>
        <w:t xml:space="preserve">Execution Process </w:t>
      </w:r>
      <w:r w:rsidR="00B6726D">
        <w:rPr>
          <w:rFonts w:ascii="AR CENA" w:hAnsi="AR CENA"/>
        </w:rPr>
        <w:t>(Refer screen-17)</w:t>
      </w:r>
    </w:p>
    <w:tbl>
      <w:tblPr>
        <w:tblStyle w:val="TableGrid"/>
        <w:tblW w:w="0" w:type="auto"/>
        <w:tblLook w:val="04A0" w:firstRow="1" w:lastRow="0" w:firstColumn="1" w:lastColumn="0" w:noHBand="0" w:noVBand="1"/>
      </w:tblPr>
      <w:tblGrid>
        <w:gridCol w:w="1809"/>
        <w:gridCol w:w="7767"/>
      </w:tblGrid>
      <w:tr w:rsidR="00FC2F41" w:rsidTr="005F2F31">
        <w:tc>
          <w:tcPr>
            <w:tcW w:w="1809" w:type="dxa"/>
            <w:shd w:val="clear" w:color="auto" w:fill="F79646" w:themeFill="accent6"/>
          </w:tcPr>
          <w:p w:rsidR="00FC2F41" w:rsidRDefault="00FC2F41" w:rsidP="00BE1FFD">
            <w:pPr>
              <w:rPr>
                <w:rFonts w:ascii="AR CENA" w:hAnsi="AR CENA"/>
              </w:rPr>
            </w:pPr>
          </w:p>
        </w:tc>
        <w:tc>
          <w:tcPr>
            <w:tcW w:w="7767" w:type="dxa"/>
            <w:shd w:val="clear" w:color="auto" w:fill="F79646" w:themeFill="accent6"/>
          </w:tcPr>
          <w:p w:rsidR="00FC2F41" w:rsidRDefault="005F2F31" w:rsidP="005F2F31">
            <w:pPr>
              <w:jc w:val="center"/>
              <w:rPr>
                <w:rFonts w:ascii="AR CENA" w:hAnsi="AR CENA"/>
              </w:rPr>
            </w:pPr>
            <w:r>
              <w:rPr>
                <w:rFonts w:ascii="AR CENA" w:hAnsi="AR CENA"/>
              </w:rPr>
              <w:t>Shipper Information</w:t>
            </w:r>
          </w:p>
        </w:tc>
      </w:tr>
      <w:tr w:rsidR="00FC2F41" w:rsidTr="00FC2F41">
        <w:tc>
          <w:tcPr>
            <w:tcW w:w="1809" w:type="dxa"/>
          </w:tcPr>
          <w:p w:rsidR="00FC2F41" w:rsidRDefault="00273134" w:rsidP="00BE1FFD">
            <w:pPr>
              <w:rPr>
                <w:rFonts w:ascii="AR CENA" w:hAnsi="AR CENA"/>
              </w:rPr>
            </w:pPr>
            <w:r>
              <w:rPr>
                <w:rFonts w:ascii="AR CENA" w:hAnsi="AR CENA"/>
              </w:rPr>
              <w:t xml:space="preserve">Account Number </w:t>
            </w:r>
          </w:p>
        </w:tc>
        <w:tc>
          <w:tcPr>
            <w:tcW w:w="7767" w:type="dxa"/>
          </w:tcPr>
          <w:p w:rsidR="00FC2F41" w:rsidRDefault="00E47D23" w:rsidP="00BE1FFD">
            <w:pPr>
              <w:rPr>
                <w:rFonts w:ascii="AR CENA" w:hAnsi="AR CENA"/>
              </w:rPr>
            </w:pPr>
            <w:r>
              <w:rPr>
                <w:rFonts w:ascii="AR CENA" w:hAnsi="AR CENA"/>
              </w:rPr>
              <w:t xml:space="preserve">It indicate the shipper Account number which saved in the master data , if user select the shipment account number system will auto populated the bellow information , for New shipper it has to fill by user manually </w:t>
            </w:r>
          </w:p>
          <w:p w:rsidR="00E47D23" w:rsidRDefault="00030355" w:rsidP="00BE1FFD">
            <w:pPr>
              <w:rPr>
                <w:rFonts w:ascii="AR CENA" w:hAnsi="AR CENA"/>
              </w:rPr>
            </w:pPr>
            <w:r>
              <w:rPr>
                <w:rFonts w:ascii="AR CENA" w:hAnsi="AR CENA"/>
                <w:noProof/>
                <w:lang w:val="en-IN" w:eastAsia="en-IN"/>
              </w:rPr>
              <mc:AlternateContent>
                <mc:Choice Requires="wps">
                  <w:drawing>
                    <wp:anchor distT="0" distB="0" distL="114300" distR="114300" simplePos="0" relativeHeight="251681792" behindDoc="0" locked="0" layoutInCell="1" allowOverlap="1">
                      <wp:simplePos x="0" y="0"/>
                      <wp:positionH relativeFrom="column">
                        <wp:posOffset>76236</wp:posOffset>
                      </wp:positionH>
                      <wp:positionV relativeFrom="paragraph">
                        <wp:posOffset>268951</wp:posOffset>
                      </wp:positionV>
                      <wp:extent cx="1656272" cy="1363585"/>
                      <wp:effectExtent l="38100" t="0" r="20320" b="65405"/>
                      <wp:wrapNone/>
                      <wp:docPr id="300" name="Straight Arrow Connector 300"/>
                      <wp:cNvGraphicFramePr/>
                      <a:graphic xmlns:a="http://schemas.openxmlformats.org/drawingml/2006/main">
                        <a:graphicData uri="http://schemas.microsoft.com/office/word/2010/wordprocessingShape">
                          <wps:wsp>
                            <wps:cNvCnPr/>
                            <wps:spPr>
                              <a:xfrm flipH="1">
                                <a:off x="0" y="0"/>
                                <a:ext cx="1656272" cy="13635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00" o:spid="_x0000_s1026" type="#_x0000_t32" style="position:absolute;margin-left:6pt;margin-top:21.2pt;width:130.4pt;height:107.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" strokecolor="#4579b8 [3044]">
                      <v:stroke endarrow="open"/>
                    </v:shape>
                  </w:pict>
                </mc:Fallback>
              </mc:AlternateContent>
            </w:r>
            <w:r>
              <w:rPr>
                <w:rFonts w:ascii="AR CENA" w:hAnsi="AR CENA"/>
                <w:noProof/>
                <w:lang w:val="en-IN" w:eastAsia="en-IN"/>
              </w:rPr>
              <mc:AlternateContent>
                <mc:Choice Requires="wps">
                  <w:drawing>
                    <wp:anchor distT="0" distB="0" distL="114300" distR="114300" simplePos="0" relativeHeight="251680768" behindDoc="0" locked="0" layoutInCell="1" allowOverlap="1">
                      <wp:simplePos x="0" y="0"/>
                      <wp:positionH relativeFrom="column">
                        <wp:posOffset>1551245</wp:posOffset>
                      </wp:positionH>
                      <wp:positionV relativeFrom="paragraph">
                        <wp:posOffset>18462</wp:posOffset>
                      </wp:positionV>
                      <wp:extent cx="301924" cy="250166"/>
                      <wp:effectExtent l="0" t="0" r="22225" b="17145"/>
                      <wp:wrapNone/>
                      <wp:docPr id="299" name="Rounded Rectangle 299"/>
                      <wp:cNvGraphicFramePr/>
                      <a:graphic xmlns:a="http://schemas.openxmlformats.org/drawingml/2006/main">
                        <a:graphicData uri="http://schemas.microsoft.com/office/word/2010/wordprocessingShape">
                          <wps:wsp>
                            <wps:cNvSpPr/>
                            <wps:spPr>
                              <a:xfrm>
                                <a:off x="0" y="0"/>
                                <a:ext cx="301924" cy="2501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99" o:spid="_x0000_s1026" style="position:absolute;margin-left:122.15pt;margin-top:1.45pt;width:23.75pt;height:19.7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" filled="f" strokecolor="#243f60 [1604]" strokeweight="2pt"/>
                  </w:pict>
                </mc:Fallback>
              </mc:AlternateContent>
            </w:r>
            <w:r w:rsidR="00E47D23">
              <w:rPr>
                <w:rFonts w:ascii="AR CENA" w:hAnsi="AR CENA"/>
                <w:noProof/>
                <w:lang w:val="en-IN" w:eastAsia="en-IN"/>
              </w:rPr>
              <w:drawing>
                <wp:inline distT="0" distB="0" distL="0" distR="0">
                  <wp:extent cx="1716657" cy="1069675"/>
                  <wp:effectExtent l="19050" t="19050" r="17145" b="16510"/>
                  <wp:docPr id="298" name="Picture 298" descr="C:\Users\Pradip\Desktop\screen\s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adip\Desktop\screen\sh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6543" cy="1069604"/>
                          </a:xfrm>
                          <a:prstGeom prst="rect">
                            <a:avLst/>
                          </a:prstGeom>
                          <a:noFill/>
                          <a:ln>
                            <a:solidFill>
                              <a:schemeClr val="accent1"/>
                            </a:solidFill>
                          </a:ln>
                        </pic:spPr>
                      </pic:pic>
                    </a:graphicData>
                  </a:graphic>
                </wp:inline>
              </w:drawing>
            </w:r>
          </w:p>
          <w:p w:rsidR="00030355" w:rsidRDefault="00030355" w:rsidP="00BE1FFD">
            <w:pPr>
              <w:rPr>
                <w:rFonts w:ascii="AR CENA" w:hAnsi="AR CENA"/>
              </w:rPr>
            </w:pPr>
          </w:p>
          <w:p w:rsidR="00030355" w:rsidRDefault="00030355" w:rsidP="00BE1FFD">
            <w:pPr>
              <w:rPr>
                <w:rFonts w:ascii="AR CENA" w:hAnsi="AR CENA"/>
              </w:rPr>
            </w:pPr>
            <w:r>
              <w:rPr>
                <w:rFonts w:ascii="AR CENA" w:hAnsi="AR CENA"/>
              </w:rPr>
              <w:t>Note –user can save the new shipper information by clicking the small check box which located next to Account Number -</w:t>
            </w:r>
          </w:p>
        </w:tc>
      </w:tr>
      <w:tr w:rsidR="00FC2F41" w:rsidTr="00FC2F41">
        <w:tc>
          <w:tcPr>
            <w:tcW w:w="1809" w:type="dxa"/>
          </w:tcPr>
          <w:p w:rsidR="00FC2F41" w:rsidRDefault="00273134" w:rsidP="00BE1FFD">
            <w:pPr>
              <w:rPr>
                <w:rFonts w:ascii="AR CENA" w:hAnsi="AR CENA"/>
              </w:rPr>
            </w:pPr>
            <w:r>
              <w:rPr>
                <w:rFonts w:ascii="AR CENA" w:hAnsi="AR CENA"/>
              </w:rPr>
              <w:t>Name 1</w:t>
            </w:r>
          </w:p>
        </w:tc>
        <w:tc>
          <w:tcPr>
            <w:tcW w:w="7767" w:type="dxa"/>
          </w:tcPr>
          <w:p w:rsidR="00FC2F41" w:rsidRDefault="00D9195C" w:rsidP="00BE1FFD">
            <w:pPr>
              <w:rPr>
                <w:rFonts w:ascii="AR CENA" w:hAnsi="AR CENA"/>
              </w:rPr>
            </w:pPr>
            <w:r>
              <w:rPr>
                <w:rFonts w:ascii="AR CENA" w:hAnsi="AR CENA"/>
              </w:rPr>
              <w:t xml:space="preserve">Type the Name of the shipper </w:t>
            </w:r>
          </w:p>
        </w:tc>
      </w:tr>
      <w:tr w:rsidR="00FC2F41" w:rsidTr="00FC2F41">
        <w:tc>
          <w:tcPr>
            <w:tcW w:w="1809" w:type="dxa"/>
          </w:tcPr>
          <w:p w:rsidR="00FC2F41" w:rsidRDefault="00273134" w:rsidP="00BE1FFD">
            <w:pPr>
              <w:rPr>
                <w:rFonts w:ascii="AR CENA" w:hAnsi="AR CENA"/>
              </w:rPr>
            </w:pPr>
            <w:r>
              <w:rPr>
                <w:rFonts w:ascii="AR CENA" w:hAnsi="AR CENA"/>
              </w:rPr>
              <w:t>Name 2</w:t>
            </w:r>
          </w:p>
        </w:tc>
        <w:tc>
          <w:tcPr>
            <w:tcW w:w="7767" w:type="dxa"/>
          </w:tcPr>
          <w:p w:rsidR="00FC2F41" w:rsidRDefault="00D9195C" w:rsidP="00BE1FFD">
            <w:pPr>
              <w:rPr>
                <w:rFonts w:ascii="AR CENA" w:hAnsi="AR CENA"/>
              </w:rPr>
            </w:pPr>
            <w:r>
              <w:rPr>
                <w:rFonts w:ascii="AR CENA" w:hAnsi="AR CENA"/>
              </w:rPr>
              <w:t>Type the  second Name of the shipper</w:t>
            </w:r>
          </w:p>
        </w:tc>
      </w:tr>
      <w:tr w:rsidR="00FC2F41" w:rsidTr="00FC2F41">
        <w:tc>
          <w:tcPr>
            <w:tcW w:w="1809" w:type="dxa"/>
          </w:tcPr>
          <w:p w:rsidR="00FC2F41" w:rsidRDefault="00273134" w:rsidP="00BE1FFD">
            <w:pPr>
              <w:rPr>
                <w:rFonts w:ascii="AR CENA" w:hAnsi="AR CENA"/>
              </w:rPr>
            </w:pPr>
            <w:r>
              <w:rPr>
                <w:rFonts w:ascii="AR CENA" w:hAnsi="AR CENA"/>
              </w:rPr>
              <w:t>Address 1</w:t>
            </w:r>
          </w:p>
        </w:tc>
        <w:tc>
          <w:tcPr>
            <w:tcW w:w="7767" w:type="dxa"/>
          </w:tcPr>
          <w:p w:rsidR="00FC2F41" w:rsidRDefault="00470ACA" w:rsidP="00BE1FFD">
            <w:pPr>
              <w:rPr>
                <w:rFonts w:ascii="AR CENA" w:hAnsi="AR CENA"/>
              </w:rPr>
            </w:pPr>
            <w:r>
              <w:rPr>
                <w:rFonts w:ascii="AR CENA" w:hAnsi="AR CENA"/>
              </w:rPr>
              <w:t xml:space="preserve">Type the first address of the shipper </w:t>
            </w:r>
          </w:p>
        </w:tc>
      </w:tr>
      <w:tr w:rsidR="00FC2F41" w:rsidTr="00FC2F41">
        <w:tc>
          <w:tcPr>
            <w:tcW w:w="1809" w:type="dxa"/>
          </w:tcPr>
          <w:p w:rsidR="00FC2F41" w:rsidRDefault="00273134" w:rsidP="00BE1FFD">
            <w:pPr>
              <w:rPr>
                <w:rFonts w:ascii="AR CENA" w:hAnsi="AR CENA"/>
              </w:rPr>
            </w:pPr>
            <w:r>
              <w:rPr>
                <w:rFonts w:ascii="AR CENA" w:hAnsi="AR CENA"/>
              </w:rPr>
              <w:lastRenderedPageBreak/>
              <w:t>Address 2</w:t>
            </w:r>
          </w:p>
        </w:tc>
        <w:tc>
          <w:tcPr>
            <w:tcW w:w="7767" w:type="dxa"/>
          </w:tcPr>
          <w:p w:rsidR="00FC2F41" w:rsidRDefault="00470ACA" w:rsidP="00BE1FFD">
            <w:pPr>
              <w:rPr>
                <w:rFonts w:ascii="AR CENA" w:hAnsi="AR CENA"/>
              </w:rPr>
            </w:pPr>
            <w:r>
              <w:rPr>
                <w:rFonts w:ascii="AR CENA" w:hAnsi="AR CENA"/>
              </w:rPr>
              <w:t>Type the second  address of the shipper</w:t>
            </w:r>
          </w:p>
        </w:tc>
      </w:tr>
      <w:tr w:rsidR="00FC2F41" w:rsidTr="00FC2F41">
        <w:tc>
          <w:tcPr>
            <w:tcW w:w="1809" w:type="dxa"/>
          </w:tcPr>
          <w:p w:rsidR="00FC2F41" w:rsidRDefault="00273134" w:rsidP="00BE1FFD">
            <w:pPr>
              <w:rPr>
                <w:rFonts w:ascii="AR CENA" w:hAnsi="AR CENA"/>
              </w:rPr>
            </w:pPr>
            <w:r>
              <w:rPr>
                <w:rFonts w:ascii="AR CENA" w:hAnsi="AR CENA"/>
              </w:rPr>
              <w:t>Town/Location</w:t>
            </w:r>
          </w:p>
        </w:tc>
        <w:tc>
          <w:tcPr>
            <w:tcW w:w="7767" w:type="dxa"/>
          </w:tcPr>
          <w:p w:rsidR="00FC2F41" w:rsidRDefault="00C330B5" w:rsidP="00BE1FFD">
            <w:pPr>
              <w:rPr>
                <w:rFonts w:ascii="AR CENA" w:hAnsi="AR CENA"/>
              </w:rPr>
            </w:pPr>
            <w:r>
              <w:rPr>
                <w:rFonts w:ascii="AR CENA" w:hAnsi="AR CENA"/>
              </w:rPr>
              <w:t xml:space="preserve">Type the Town or Location of the shipper </w:t>
            </w:r>
          </w:p>
        </w:tc>
      </w:tr>
      <w:tr w:rsidR="00FC2F41" w:rsidTr="00FC2F41">
        <w:tc>
          <w:tcPr>
            <w:tcW w:w="1809" w:type="dxa"/>
          </w:tcPr>
          <w:p w:rsidR="00FC2F41" w:rsidRDefault="00273134" w:rsidP="00BE1FFD">
            <w:pPr>
              <w:rPr>
                <w:rFonts w:ascii="AR CENA" w:hAnsi="AR CENA"/>
              </w:rPr>
            </w:pPr>
            <w:r>
              <w:rPr>
                <w:rFonts w:ascii="AR CENA" w:hAnsi="AR CENA"/>
              </w:rPr>
              <w:t xml:space="preserve">State </w:t>
            </w:r>
          </w:p>
        </w:tc>
        <w:tc>
          <w:tcPr>
            <w:tcW w:w="7767" w:type="dxa"/>
          </w:tcPr>
          <w:p w:rsidR="00FC2F41" w:rsidRDefault="00C330B5" w:rsidP="00BE1FFD">
            <w:pPr>
              <w:rPr>
                <w:rFonts w:ascii="AR CENA" w:hAnsi="AR CENA"/>
              </w:rPr>
            </w:pPr>
            <w:r>
              <w:rPr>
                <w:rFonts w:ascii="AR CENA" w:hAnsi="AR CENA"/>
              </w:rPr>
              <w:t xml:space="preserve">Type the state of the shipper belongs </w:t>
            </w:r>
          </w:p>
        </w:tc>
      </w:tr>
      <w:tr w:rsidR="00273134" w:rsidTr="00FC2F41">
        <w:tc>
          <w:tcPr>
            <w:tcW w:w="1809" w:type="dxa"/>
          </w:tcPr>
          <w:p w:rsidR="00273134" w:rsidRDefault="00273134" w:rsidP="00BE1FFD">
            <w:pPr>
              <w:rPr>
                <w:rFonts w:ascii="AR CENA" w:hAnsi="AR CENA"/>
              </w:rPr>
            </w:pPr>
            <w:r>
              <w:rPr>
                <w:rFonts w:ascii="AR CENA" w:hAnsi="AR CENA"/>
              </w:rPr>
              <w:t xml:space="preserve">Postal Code </w:t>
            </w:r>
          </w:p>
        </w:tc>
        <w:tc>
          <w:tcPr>
            <w:tcW w:w="7767" w:type="dxa"/>
          </w:tcPr>
          <w:p w:rsidR="00273134" w:rsidRDefault="00C330B5" w:rsidP="00BE1FFD">
            <w:pPr>
              <w:rPr>
                <w:rFonts w:ascii="AR CENA" w:hAnsi="AR CENA"/>
              </w:rPr>
            </w:pPr>
            <w:r>
              <w:rPr>
                <w:rFonts w:ascii="AR CENA" w:hAnsi="AR CENA"/>
              </w:rPr>
              <w:t xml:space="preserve">Type the postal code of the shipper </w:t>
            </w:r>
          </w:p>
        </w:tc>
      </w:tr>
      <w:tr w:rsidR="00273134" w:rsidTr="00FC2F41">
        <w:tc>
          <w:tcPr>
            <w:tcW w:w="1809" w:type="dxa"/>
          </w:tcPr>
          <w:p w:rsidR="00273134" w:rsidRDefault="00273134" w:rsidP="00BE1FFD">
            <w:pPr>
              <w:rPr>
                <w:rFonts w:ascii="AR CENA" w:hAnsi="AR CENA"/>
              </w:rPr>
            </w:pPr>
            <w:r>
              <w:rPr>
                <w:rFonts w:ascii="AR CENA" w:hAnsi="AR CENA"/>
              </w:rPr>
              <w:t xml:space="preserve">Contact Number </w:t>
            </w:r>
          </w:p>
        </w:tc>
        <w:tc>
          <w:tcPr>
            <w:tcW w:w="7767" w:type="dxa"/>
          </w:tcPr>
          <w:p w:rsidR="00273134" w:rsidRDefault="00C330B5" w:rsidP="00BE1FFD">
            <w:pPr>
              <w:rPr>
                <w:rFonts w:ascii="AR CENA" w:hAnsi="AR CENA"/>
              </w:rPr>
            </w:pPr>
            <w:r>
              <w:rPr>
                <w:rFonts w:ascii="AR CENA" w:hAnsi="AR CENA"/>
              </w:rPr>
              <w:t xml:space="preserve">Type the contact Number of the Shipper </w:t>
            </w:r>
          </w:p>
        </w:tc>
      </w:tr>
      <w:tr w:rsidR="00273134" w:rsidTr="00FC2F41">
        <w:tc>
          <w:tcPr>
            <w:tcW w:w="1809" w:type="dxa"/>
          </w:tcPr>
          <w:p w:rsidR="00273134" w:rsidRDefault="00273134" w:rsidP="00BE1FFD">
            <w:pPr>
              <w:rPr>
                <w:rFonts w:ascii="AR CENA" w:hAnsi="AR CENA"/>
              </w:rPr>
            </w:pPr>
            <w:r>
              <w:rPr>
                <w:rFonts w:ascii="AR CENA" w:hAnsi="AR CENA"/>
              </w:rPr>
              <w:t>Telex</w:t>
            </w:r>
          </w:p>
        </w:tc>
        <w:tc>
          <w:tcPr>
            <w:tcW w:w="7767" w:type="dxa"/>
          </w:tcPr>
          <w:p w:rsidR="00273134" w:rsidRDefault="00C330B5" w:rsidP="00BE1FFD">
            <w:pPr>
              <w:rPr>
                <w:rFonts w:ascii="AR CENA" w:hAnsi="AR CENA"/>
              </w:rPr>
            </w:pPr>
            <w:r>
              <w:rPr>
                <w:rFonts w:ascii="AR CENA" w:hAnsi="AR CENA"/>
              </w:rPr>
              <w:t xml:space="preserve">Type any telex number </w:t>
            </w:r>
          </w:p>
        </w:tc>
      </w:tr>
      <w:tr w:rsidR="00273134" w:rsidTr="00FC2F41">
        <w:tc>
          <w:tcPr>
            <w:tcW w:w="1809" w:type="dxa"/>
          </w:tcPr>
          <w:p w:rsidR="00273134" w:rsidRDefault="004E5D93" w:rsidP="00BE1FFD">
            <w:pPr>
              <w:rPr>
                <w:rFonts w:ascii="AR CENA" w:hAnsi="AR CENA"/>
              </w:rPr>
            </w:pPr>
            <w:r>
              <w:rPr>
                <w:rFonts w:ascii="AR CENA" w:hAnsi="AR CENA"/>
              </w:rPr>
              <w:t xml:space="preserve">E-mail </w:t>
            </w:r>
          </w:p>
        </w:tc>
        <w:tc>
          <w:tcPr>
            <w:tcW w:w="7767" w:type="dxa"/>
          </w:tcPr>
          <w:p w:rsidR="00273134" w:rsidRDefault="00C330B5" w:rsidP="00BE1FFD">
            <w:pPr>
              <w:rPr>
                <w:rFonts w:ascii="AR CENA" w:hAnsi="AR CENA"/>
              </w:rPr>
            </w:pPr>
            <w:r>
              <w:rPr>
                <w:rFonts w:ascii="AR CENA" w:hAnsi="AR CENA"/>
              </w:rPr>
              <w:t xml:space="preserve">Type the E-mail Id of the shipper </w:t>
            </w:r>
          </w:p>
        </w:tc>
      </w:tr>
      <w:tr w:rsidR="004E5D93" w:rsidTr="00FC2F41">
        <w:tc>
          <w:tcPr>
            <w:tcW w:w="1809" w:type="dxa"/>
          </w:tcPr>
          <w:p w:rsidR="004E5D93" w:rsidRDefault="004E5D93" w:rsidP="00BE1FFD">
            <w:pPr>
              <w:rPr>
                <w:rFonts w:ascii="AR CENA" w:hAnsi="AR CENA"/>
              </w:rPr>
            </w:pPr>
            <w:r>
              <w:rPr>
                <w:rFonts w:ascii="AR CENA" w:hAnsi="AR CENA"/>
              </w:rPr>
              <w:t xml:space="preserve">Country </w:t>
            </w:r>
          </w:p>
        </w:tc>
        <w:tc>
          <w:tcPr>
            <w:tcW w:w="7767" w:type="dxa"/>
          </w:tcPr>
          <w:p w:rsidR="004E5D93" w:rsidRDefault="00C330B5" w:rsidP="00BE1FFD">
            <w:pPr>
              <w:rPr>
                <w:rFonts w:ascii="AR CENA" w:hAnsi="AR CENA"/>
              </w:rPr>
            </w:pPr>
            <w:r>
              <w:rPr>
                <w:rFonts w:ascii="AR CENA" w:hAnsi="AR CENA"/>
              </w:rPr>
              <w:t xml:space="preserve">Select the Country from the drop down , type Two letter code of the country , Example-ID for Indonesia </w:t>
            </w:r>
          </w:p>
        </w:tc>
      </w:tr>
      <w:tr w:rsidR="004E5D93" w:rsidTr="00FC2F41">
        <w:tc>
          <w:tcPr>
            <w:tcW w:w="1809" w:type="dxa"/>
          </w:tcPr>
          <w:p w:rsidR="004E5D93" w:rsidRDefault="004E5D93" w:rsidP="00BE1FFD">
            <w:pPr>
              <w:rPr>
                <w:rFonts w:ascii="AR CENA" w:hAnsi="AR CENA"/>
              </w:rPr>
            </w:pPr>
            <w:r>
              <w:rPr>
                <w:rFonts w:ascii="AR CENA" w:hAnsi="AR CENA"/>
              </w:rPr>
              <w:t>City</w:t>
            </w:r>
          </w:p>
        </w:tc>
        <w:tc>
          <w:tcPr>
            <w:tcW w:w="7767" w:type="dxa"/>
          </w:tcPr>
          <w:p w:rsidR="004E5D93" w:rsidRDefault="00C330B5" w:rsidP="00BE1FFD">
            <w:pPr>
              <w:rPr>
                <w:rFonts w:ascii="AR CENA" w:hAnsi="AR CENA"/>
              </w:rPr>
            </w:pPr>
            <w:r>
              <w:rPr>
                <w:rFonts w:ascii="AR CENA" w:hAnsi="AR CENA"/>
              </w:rPr>
              <w:t xml:space="preserve">Select the city from the drop down list , Type three letter city code ,Example-JKT for Jakarta </w:t>
            </w:r>
          </w:p>
        </w:tc>
      </w:tr>
      <w:tr w:rsidR="004E5D93" w:rsidTr="00FC2F41">
        <w:tc>
          <w:tcPr>
            <w:tcW w:w="1809" w:type="dxa"/>
          </w:tcPr>
          <w:p w:rsidR="004E5D93" w:rsidRDefault="004E5D93" w:rsidP="00BE1FFD">
            <w:pPr>
              <w:rPr>
                <w:rFonts w:ascii="AR CENA" w:hAnsi="AR CENA"/>
              </w:rPr>
            </w:pPr>
            <w:r>
              <w:rPr>
                <w:rFonts w:ascii="AR CENA" w:hAnsi="AR CENA"/>
              </w:rPr>
              <w:t>Fax</w:t>
            </w:r>
          </w:p>
        </w:tc>
        <w:tc>
          <w:tcPr>
            <w:tcW w:w="7767" w:type="dxa"/>
          </w:tcPr>
          <w:p w:rsidR="004E5D93" w:rsidRDefault="00C330B5" w:rsidP="00BE1FFD">
            <w:pPr>
              <w:rPr>
                <w:rFonts w:ascii="AR CENA" w:hAnsi="AR CENA"/>
              </w:rPr>
            </w:pPr>
            <w:r>
              <w:rPr>
                <w:rFonts w:ascii="AR CENA" w:hAnsi="AR CENA"/>
              </w:rPr>
              <w:t xml:space="preserve">Type the Fax number </w:t>
            </w:r>
          </w:p>
        </w:tc>
      </w:tr>
      <w:tr w:rsidR="004E5D93" w:rsidTr="00FC2F41">
        <w:tc>
          <w:tcPr>
            <w:tcW w:w="1809" w:type="dxa"/>
          </w:tcPr>
          <w:p w:rsidR="004E5D93" w:rsidRDefault="004E5D93" w:rsidP="00BE1FFD">
            <w:pPr>
              <w:rPr>
                <w:rFonts w:ascii="AR CENA" w:hAnsi="AR CENA"/>
              </w:rPr>
            </w:pPr>
            <w:r>
              <w:rPr>
                <w:rFonts w:ascii="AR CENA" w:hAnsi="AR CENA"/>
              </w:rPr>
              <w:t xml:space="preserve">Garuda miles </w:t>
            </w:r>
          </w:p>
        </w:tc>
        <w:tc>
          <w:tcPr>
            <w:tcW w:w="7767" w:type="dxa"/>
          </w:tcPr>
          <w:p w:rsidR="004E5D93" w:rsidRDefault="00C330B5" w:rsidP="00BE1FFD">
            <w:pPr>
              <w:rPr>
                <w:rFonts w:ascii="AR CENA" w:hAnsi="AR CENA"/>
              </w:rPr>
            </w:pPr>
            <w:r>
              <w:rPr>
                <w:rFonts w:ascii="AR CENA" w:hAnsi="AR CENA"/>
              </w:rPr>
              <w:t>Enter the Garuda miles if any (This only applicable for Booking at POS –Point of sale)</w:t>
            </w:r>
          </w:p>
        </w:tc>
      </w:tr>
      <w:tr w:rsidR="00045ECE" w:rsidTr="001A3D94">
        <w:tc>
          <w:tcPr>
            <w:tcW w:w="1809" w:type="dxa"/>
            <w:shd w:val="clear" w:color="auto" w:fill="F79646" w:themeFill="accent6"/>
          </w:tcPr>
          <w:p w:rsidR="00045ECE" w:rsidRDefault="00045ECE" w:rsidP="00BE1FFD">
            <w:pPr>
              <w:rPr>
                <w:rFonts w:ascii="AR CENA" w:hAnsi="AR CENA"/>
              </w:rPr>
            </w:pPr>
          </w:p>
        </w:tc>
        <w:tc>
          <w:tcPr>
            <w:tcW w:w="7767" w:type="dxa"/>
            <w:shd w:val="clear" w:color="auto" w:fill="F79646" w:themeFill="accent6"/>
          </w:tcPr>
          <w:p w:rsidR="00045ECE" w:rsidRDefault="00045ECE" w:rsidP="001A3D94">
            <w:pPr>
              <w:jc w:val="center"/>
              <w:rPr>
                <w:rFonts w:ascii="AR CENA" w:hAnsi="AR CENA"/>
              </w:rPr>
            </w:pPr>
            <w:r>
              <w:rPr>
                <w:rFonts w:ascii="AR CENA" w:hAnsi="AR CENA"/>
              </w:rPr>
              <w:t>Consignee Information</w:t>
            </w:r>
          </w:p>
        </w:tc>
      </w:tr>
      <w:tr w:rsidR="00CF7157" w:rsidTr="00FC2F41">
        <w:tc>
          <w:tcPr>
            <w:tcW w:w="1809" w:type="dxa"/>
          </w:tcPr>
          <w:p w:rsidR="00CF7157" w:rsidRDefault="00CF7157" w:rsidP="00F96DDE">
            <w:pPr>
              <w:rPr>
                <w:rFonts w:ascii="AR CENA" w:hAnsi="AR CENA"/>
              </w:rPr>
            </w:pPr>
            <w:r>
              <w:rPr>
                <w:rFonts w:ascii="AR CENA" w:hAnsi="AR CENA"/>
              </w:rPr>
              <w:t xml:space="preserve">Account Number </w:t>
            </w:r>
          </w:p>
        </w:tc>
        <w:tc>
          <w:tcPr>
            <w:tcW w:w="7767" w:type="dxa"/>
          </w:tcPr>
          <w:p w:rsidR="002C31E3" w:rsidRDefault="00743553" w:rsidP="002C31E3">
            <w:pPr>
              <w:rPr>
                <w:rFonts w:ascii="AR CENA" w:hAnsi="AR CENA"/>
              </w:rPr>
            </w:pPr>
            <w:r>
              <w:rPr>
                <w:rFonts w:ascii="AR CENA" w:hAnsi="AR CENA"/>
              </w:rPr>
              <w:t>It indicate the Consignee</w:t>
            </w:r>
            <w:r w:rsidR="002C31E3">
              <w:rPr>
                <w:rFonts w:ascii="AR CENA" w:hAnsi="AR CENA"/>
              </w:rPr>
              <w:t xml:space="preserve"> Account number which saved in the master da</w:t>
            </w:r>
            <w:r>
              <w:rPr>
                <w:rFonts w:ascii="AR CENA" w:hAnsi="AR CENA"/>
              </w:rPr>
              <w:t xml:space="preserve">ta , if user select the consignee </w:t>
            </w:r>
            <w:r w:rsidR="002C31E3">
              <w:rPr>
                <w:rFonts w:ascii="AR CENA" w:hAnsi="AR CENA"/>
              </w:rPr>
              <w:t xml:space="preserve"> account number system will auto populated the bell</w:t>
            </w:r>
            <w:r>
              <w:rPr>
                <w:rFonts w:ascii="AR CENA" w:hAnsi="AR CENA"/>
              </w:rPr>
              <w:t>ow information , for New Consignee</w:t>
            </w:r>
            <w:r w:rsidR="002C31E3">
              <w:rPr>
                <w:rFonts w:ascii="AR CENA" w:hAnsi="AR CENA"/>
              </w:rPr>
              <w:t xml:space="preserve"> it has to fill by user manually </w:t>
            </w:r>
          </w:p>
          <w:p w:rsidR="002C31E3" w:rsidRDefault="000E2939" w:rsidP="002C31E3">
            <w:pPr>
              <w:rPr>
                <w:rFonts w:ascii="AR CENA" w:hAnsi="AR CENA"/>
              </w:rPr>
            </w:pPr>
            <w:r>
              <w:rPr>
                <w:rFonts w:ascii="AR CENA" w:hAnsi="AR CENA"/>
                <w:noProof/>
                <w:lang w:val="en-IN" w:eastAsia="en-IN"/>
              </w:rPr>
              <mc:AlternateContent>
                <mc:Choice Requires="wps">
                  <w:drawing>
                    <wp:anchor distT="0" distB="0" distL="114300" distR="114300" simplePos="0" relativeHeight="251682816" behindDoc="0" locked="0" layoutInCell="1" allowOverlap="1" wp14:anchorId="38F92732" wp14:editId="49617524">
                      <wp:simplePos x="0" y="0"/>
                      <wp:positionH relativeFrom="column">
                        <wp:posOffset>1456055</wp:posOffset>
                      </wp:positionH>
                      <wp:positionV relativeFrom="paragraph">
                        <wp:posOffset>-110490</wp:posOffset>
                      </wp:positionV>
                      <wp:extent cx="396240" cy="379095"/>
                      <wp:effectExtent l="0" t="0" r="22860" b="20955"/>
                      <wp:wrapNone/>
                      <wp:docPr id="303" name="Rounded Rectangle 303"/>
                      <wp:cNvGraphicFramePr/>
                      <a:graphic xmlns:a="http://schemas.openxmlformats.org/drawingml/2006/main">
                        <a:graphicData uri="http://schemas.microsoft.com/office/word/2010/wordprocessingShape">
                          <wps:wsp>
                            <wps:cNvSpPr/>
                            <wps:spPr>
                              <a:xfrm>
                                <a:off x="0" y="0"/>
                                <a:ext cx="396240" cy="37909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03" o:spid="_x0000_s1026" style="position:absolute;margin-left:114.65pt;margin-top:-8.7pt;width:31.2pt;height:29.8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" filled="f" strokecolor="#243f60 [1604]" strokeweight="2pt"/>
                  </w:pict>
                </mc:Fallback>
              </mc:AlternateContent>
            </w:r>
            <w:r w:rsidR="00292754">
              <w:rPr>
                <w:rFonts w:ascii="AR CENA" w:hAnsi="AR CENA"/>
                <w:noProof/>
                <w:lang w:val="en-IN" w:eastAsia="en-IN"/>
              </w:rPr>
              <mc:AlternateContent>
                <mc:Choice Requires="wps">
                  <w:drawing>
                    <wp:anchor distT="0" distB="0" distL="114300" distR="114300" simplePos="0" relativeHeight="251683840" behindDoc="0" locked="0" layoutInCell="1" allowOverlap="1">
                      <wp:simplePos x="0" y="0"/>
                      <wp:positionH relativeFrom="column">
                        <wp:posOffset>205632</wp:posOffset>
                      </wp:positionH>
                      <wp:positionV relativeFrom="paragraph">
                        <wp:posOffset>235034</wp:posOffset>
                      </wp:positionV>
                      <wp:extent cx="1250830" cy="1380694"/>
                      <wp:effectExtent l="38100" t="0" r="26035" b="48260"/>
                      <wp:wrapNone/>
                      <wp:docPr id="308" name="Straight Arrow Connector 308"/>
                      <wp:cNvGraphicFramePr/>
                      <a:graphic xmlns:a="http://schemas.openxmlformats.org/drawingml/2006/main">
                        <a:graphicData uri="http://schemas.microsoft.com/office/word/2010/wordprocessingShape">
                          <wps:wsp>
                            <wps:cNvCnPr/>
                            <wps:spPr>
                              <a:xfrm flipH="1">
                                <a:off x="0" y="0"/>
                                <a:ext cx="1250830" cy="13806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8" o:spid="_x0000_s1026" type="#_x0000_t32" style="position:absolute;margin-left:16.2pt;margin-top:18.5pt;width:98.5pt;height:108.7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" strokecolor="#4579b8 [3044]">
                      <v:stroke endarrow="open"/>
                    </v:shape>
                  </w:pict>
                </mc:Fallback>
              </mc:AlternateContent>
            </w:r>
            <w:r w:rsidR="00292754">
              <w:rPr>
                <w:rFonts w:ascii="AR CENA" w:hAnsi="AR CENA"/>
                <w:noProof/>
                <w:lang w:val="en-IN" w:eastAsia="en-IN"/>
              </w:rPr>
              <w:drawing>
                <wp:inline distT="0" distB="0" distL="0" distR="0" wp14:anchorId="38D338E3" wp14:editId="1A3A357B">
                  <wp:extent cx="1716657" cy="1112807"/>
                  <wp:effectExtent l="19050" t="19050" r="17145" b="11430"/>
                  <wp:docPr id="301" name="Picture 301" descr="C:\Users\Pradip\Desktop\screen\c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radip\Desktop\screen\cn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6562" cy="1112745"/>
                          </a:xfrm>
                          <a:prstGeom prst="rect">
                            <a:avLst/>
                          </a:prstGeom>
                          <a:noFill/>
                          <a:ln>
                            <a:solidFill>
                              <a:schemeClr val="accent1"/>
                            </a:solidFill>
                          </a:ln>
                        </pic:spPr>
                      </pic:pic>
                    </a:graphicData>
                  </a:graphic>
                </wp:inline>
              </w:drawing>
            </w:r>
          </w:p>
          <w:p w:rsidR="002C31E3" w:rsidRDefault="002C31E3" w:rsidP="002C31E3">
            <w:pPr>
              <w:rPr>
                <w:rFonts w:ascii="AR CENA" w:hAnsi="AR CENA"/>
              </w:rPr>
            </w:pPr>
          </w:p>
          <w:p w:rsidR="002C31E3" w:rsidRDefault="002C31E3" w:rsidP="002C31E3">
            <w:pPr>
              <w:rPr>
                <w:rFonts w:ascii="AR CENA" w:hAnsi="AR CENA"/>
              </w:rPr>
            </w:pPr>
            <w:r>
              <w:rPr>
                <w:rFonts w:ascii="AR CENA" w:hAnsi="AR CENA"/>
              </w:rPr>
              <w:t xml:space="preserve">Note –user </w:t>
            </w:r>
            <w:r w:rsidR="00967EBA">
              <w:rPr>
                <w:rFonts w:ascii="AR CENA" w:hAnsi="AR CENA"/>
              </w:rPr>
              <w:t xml:space="preserve">can save the new Consignee </w:t>
            </w:r>
            <w:r>
              <w:rPr>
                <w:rFonts w:ascii="AR CENA" w:hAnsi="AR CENA"/>
              </w:rPr>
              <w:t xml:space="preserve"> information by clicking the small check box which located next to Account Number -</w:t>
            </w:r>
          </w:p>
          <w:p w:rsidR="00CF7157" w:rsidRDefault="00CF7157" w:rsidP="00BE1FFD">
            <w:pPr>
              <w:rPr>
                <w:rFonts w:ascii="AR CENA" w:hAnsi="AR CENA"/>
              </w:rPr>
            </w:pPr>
          </w:p>
        </w:tc>
      </w:tr>
      <w:tr w:rsidR="009B2341" w:rsidTr="00FC2F41">
        <w:tc>
          <w:tcPr>
            <w:tcW w:w="1809" w:type="dxa"/>
          </w:tcPr>
          <w:p w:rsidR="009B2341" w:rsidRDefault="009B2341" w:rsidP="00F96DDE">
            <w:pPr>
              <w:rPr>
                <w:rFonts w:ascii="AR CENA" w:hAnsi="AR CENA"/>
              </w:rPr>
            </w:pPr>
            <w:r>
              <w:rPr>
                <w:rFonts w:ascii="AR CENA" w:hAnsi="AR CENA"/>
              </w:rPr>
              <w:t>Name 1</w:t>
            </w:r>
          </w:p>
        </w:tc>
        <w:tc>
          <w:tcPr>
            <w:tcW w:w="7767" w:type="dxa"/>
          </w:tcPr>
          <w:p w:rsidR="009B2341" w:rsidRDefault="009B2341" w:rsidP="00F96DDE">
            <w:pPr>
              <w:rPr>
                <w:rFonts w:ascii="AR CENA" w:hAnsi="AR CENA"/>
              </w:rPr>
            </w:pPr>
            <w:r>
              <w:rPr>
                <w:rFonts w:ascii="AR CENA" w:hAnsi="AR CENA"/>
              </w:rPr>
              <w:t xml:space="preserve">Type the Name of the consignee  </w:t>
            </w:r>
          </w:p>
        </w:tc>
      </w:tr>
      <w:tr w:rsidR="009B2341" w:rsidTr="00FC2F41">
        <w:tc>
          <w:tcPr>
            <w:tcW w:w="1809" w:type="dxa"/>
          </w:tcPr>
          <w:p w:rsidR="009B2341" w:rsidRDefault="009B2341" w:rsidP="00F96DDE">
            <w:pPr>
              <w:rPr>
                <w:rFonts w:ascii="AR CENA" w:hAnsi="AR CENA"/>
              </w:rPr>
            </w:pPr>
            <w:r>
              <w:rPr>
                <w:rFonts w:ascii="AR CENA" w:hAnsi="AR CENA"/>
              </w:rPr>
              <w:t>Name 2</w:t>
            </w:r>
          </w:p>
        </w:tc>
        <w:tc>
          <w:tcPr>
            <w:tcW w:w="7767" w:type="dxa"/>
          </w:tcPr>
          <w:p w:rsidR="009B2341" w:rsidRDefault="009B2341" w:rsidP="00F96DDE">
            <w:pPr>
              <w:rPr>
                <w:rFonts w:ascii="AR CENA" w:hAnsi="AR CENA"/>
              </w:rPr>
            </w:pPr>
            <w:r>
              <w:rPr>
                <w:rFonts w:ascii="AR CENA" w:hAnsi="AR CENA"/>
              </w:rPr>
              <w:t xml:space="preserve">Type the  second Name of the consignee </w:t>
            </w:r>
          </w:p>
        </w:tc>
      </w:tr>
      <w:tr w:rsidR="009B2341" w:rsidTr="00FC2F41">
        <w:tc>
          <w:tcPr>
            <w:tcW w:w="1809" w:type="dxa"/>
          </w:tcPr>
          <w:p w:rsidR="009B2341" w:rsidRDefault="009B2341" w:rsidP="00F96DDE">
            <w:pPr>
              <w:rPr>
                <w:rFonts w:ascii="AR CENA" w:hAnsi="AR CENA"/>
              </w:rPr>
            </w:pPr>
            <w:r>
              <w:rPr>
                <w:rFonts w:ascii="AR CENA" w:hAnsi="AR CENA"/>
              </w:rPr>
              <w:t>Address 1</w:t>
            </w:r>
          </w:p>
        </w:tc>
        <w:tc>
          <w:tcPr>
            <w:tcW w:w="7767" w:type="dxa"/>
          </w:tcPr>
          <w:p w:rsidR="009B2341" w:rsidRDefault="009B2341" w:rsidP="00F96DDE">
            <w:pPr>
              <w:rPr>
                <w:rFonts w:ascii="AR CENA" w:hAnsi="AR CENA"/>
              </w:rPr>
            </w:pPr>
            <w:r>
              <w:rPr>
                <w:rFonts w:ascii="AR CENA" w:hAnsi="AR CENA"/>
              </w:rPr>
              <w:t>Type the first address of the consignee</w:t>
            </w:r>
          </w:p>
        </w:tc>
      </w:tr>
      <w:tr w:rsidR="009B2341" w:rsidTr="00FC2F41">
        <w:tc>
          <w:tcPr>
            <w:tcW w:w="1809" w:type="dxa"/>
          </w:tcPr>
          <w:p w:rsidR="009B2341" w:rsidRDefault="009B2341" w:rsidP="00F96DDE">
            <w:pPr>
              <w:rPr>
                <w:rFonts w:ascii="AR CENA" w:hAnsi="AR CENA"/>
              </w:rPr>
            </w:pPr>
            <w:r>
              <w:rPr>
                <w:rFonts w:ascii="AR CENA" w:hAnsi="AR CENA"/>
              </w:rPr>
              <w:lastRenderedPageBreak/>
              <w:t>Address 2</w:t>
            </w:r>
          </w:p>
        </w:tc>
        <w:tc>
          <w:tcPr>
            <w:tcW w:w="7767" w:type="dxa"/>
          </w:tcPr>
          <w:p w:rsidR="009B2341" w:rsidRDefault="009B2341" w:rsidP="00F96DDE">
            <w:pPr>
              <w:rPr>
                <w:rFonts w:ascii="AR CENA" w:hAnsi="AR CENA"/>
              </w:rPr>
            </w:pPr>
            <w:r>
              <w:rPr>
                <w:rFonts w:ascii="AR CENA" w:hAnsi="AR CENA"/>
              </w:rPr>
              <w:t xml:space="preserve">Type the second  address of the consignee </w:t>
            </w:r>
          </w:p>
        </w:tc>
      </w:tr>
      <w:tr w:rsidR="009B2341" w:rsidTr="00FC2F41">
        <w:tc>
          <w:tcPr>
            <w:tcW w:w="1809" w:type="dxa"/>
          </w:tcPr>
          <w:p w:rsidR="009B2341" w:rsidRDefault="009B2341" w:rsidP="00F96DDE">
            <w:pPr>
              <w:rPr>
                <w:rFonts w:ascii="AR CENA" w:hAnsi="AR CENA"/>
              </w:rPr>
            </w:pPr>
            <w:r>
              <w:rPr>
                <w:rFonts w:ascii="AR CENA" w:hAnsi="AR CENA"/>
              </w:rPr>
              <w:t>Town/Location</w:t>
            </w:r>
          </w:p>
        </w:tc>
        <w:tc>
          <w:tcPr>
            <w:tcW w:w="7767" w:type="dxa"/>
          </w:tcPr>
          <w:p w:rsidR="009B2341" w:rsidRDefault="009B2341" w:rsidP="00F96DDE">
            <w:pPr>
              <w:rPr>
                <w:rFonts w:ascii="AR CENA" w:hAnsi="AR CENA"/>
              </w:rPr>
            </w:pPr>
            <w:r>
              <w:rPr>
                <w:rFonts w:ascii="AR CENA" w:hAnsi="AR CENA"/>
              </w:rPr>
              <w:t xml:space="preserve">Type the Town or Location of the consignee </w:t>
            </w:r>
          </w:p>
        </w:tc>
      </w:tr>
      <w:tr w:rsidR="009B2341" w:rsidTr="00FC2F41">
        <w:tc>
          <w:tcPr>
            <w:tcW w:w="1809" w:type="dxa"/>
          </w:tcPr>
          <w:p w:rsidR="009B2341" w:rsidRDefault="009B2341" w:rsidP="00F96DDE">
            <w:pPr>
              <w:rPr>
                <w:rFonts w:ascii="AR CENA" w:hAnsi="AR CENA"/>
              </w:rPr>
            </w:pPr>
            <w:r>
              <w:rPr>
                <w:rFonts w:ascii="AR CENA" w:hAnsi="AR CENA"/>
              </w:rPr>
              <w:t xml:space="preserve">State </w:t>
            </w:r>
          </w:p>
        </w:tc>
        <w:tc>
          <w:tcPr>
            <w:tcW w:w="7767" w:type="dxa"/>
          </w:tcPr>
          <w:p w:rsidR="009B2341" w:rsidRDefault="009B2341" w:rsidP="00F96DDE">
            <w:pPr>
              <w:rPr>
                <w:rFonts w:ascii="AR CENA" w:hAnsi="AR CENA"/>
              </w:rPr>
            </w:pPr>
            <w:r>
              <w:rPr>
                <w:rFonts w:ascii="AR CENA" w:hAnsi="AR CENA"/>
              </w:rPr>
              <w:t xml:space="preserve">Type the state of the consignee belongs </w:t>
            </w:r>
          </w:p>
        </w:tc>
      </w:tr>
      <w:tr w:rsidR="009B2341" w:rsidTr="00FC2F41">
        <w:tc>
          <w:tcPr>
            <w:tcW w:w="1809" w:type="dxa"/>
          </w:tcPr>
          <w:p w:rsidR="009B2341" w:rsidRDefault="009B2341" w:rsidP="00F96DDE">
            <w:pPr>
              <w:rPr>
                <w:rFonts w:ascii="AR CENA" w:hAnsi="AR CENA"/>
              </w:rPr>
            </w:pPr>
            <w:r>
              <w:rPr>
                <w:rFonts w:ascii="AR CENA" w:hAnsi="AR CENA"/>
              </w:rPr>
              <w:t xml:space="preserve">Postal Code </w:t>
            </w:r>
          </w:p>
        </w:tc>
        <w:tc>
          <w:tcPr>
            <w:tcW w:w="7767" w:type="dxa"/>
          </w:tcPr>
          <w:p w:rsidR="009B2341" w:rsidRDefault="009B2341" w:rsidP="00F96DDE">
            <w:pPr>
              <w:rPr>
                <w:rFonts w:ascii="AR CENA" w:hAnsi="AR CENA"/>
              </w:rPr>
            </w:pPr>
            <w:r>
              <w:rPr>
                <w:rFonts w:ascii="AR CENA" w:hAnsi="AR CENA"/>
              </w:rPr>
              <w:t>Type the postal code of the consignee</w:t>
            </w:r>
          </w:p>
        </w:tc>
      </w:tr>
      <w:tr w:rsidR="009B2341" w:rsidTr="00FC2F41">
        <w:tc>
          <w:tcPr>
            <w:tcW w:w="1809" w:type="dxa"/>
          </w:tcPr>
          <w:p w:rsidR="009B2341" w:rsidRDefault="009B2341" w:rsidP="00F96DDE">
            <w:pPr>
              <w:rPr>
                <w:rFonts w:ascii="AR CENA" w:hAnsi="AR CENA"/>
              </w:rPr>
            </w:pPr>
            <w:r>
              <w:rPr>
                <w:rFonts w:ascii="AR CENA" w:hAnsi="AR CENA"/>
              </w:rPr>
              <w:t xml:space="preserve">Contact Number </w:t>
            </w:r>
          </w:p>
        </w:tc>
        <w:tc>
          <w:tcPr>
            <w:tcW w:w="7767" w:type="dxa"/>
          </w:tcPr>
          <w:p w:rsidR="009B2341" w:rsidRDefault="009B2341" w:rsidP="00F96DDE">
            <w:pPr>
              <w:rPr>
                <w:rFonts w:ascii="AR CENA" w:hAnsi="AR CENA"/>
              </w:rPr>
            </w:pPr>
            <w:r>
              <w:rPr>
                <w:rFonts w:ascii="AR CENA" w:hAnsi="AR CENA"/>
              </w:rPr>
              <w:t xml:space="preserve">Type the contact Number of the consignee </w:t>
            </w:r>
          </w:p>
        </w:tc>
      </w:tr>
      <w:tr w:rsidR="009B2341" w:rsidTr="00FC2F41">
        <w:tc>
          <w:tcPr>
            <w:tcW w:w="1809" w:type="dxa"/>
          </w:tcPr>
          <w:p w:rsidR="009B2341" w:rsidRDefault="009B2341" w:rsidP="00F96DDE">
            <w:pPr>
              <w:rPr>
                <w:rFonts w:ascii="AR CENA" w:hAnsi="AR CENA"/>
              </w:rPr>
            </w:pPr>
            <w:r>
              <w:rPr>
                <w:rFonts w:ascii="AR CENA" w:hAnsi="AR CENA"/>
              </w:rPr>
              <w:t>Telex</w:t>
            </w:r>
          </w:p>
        </w:tc>
        <w:tc>
          <w:tcPr>
            <w:tcW w:w="7767" w:type="dxa"/>
          </w:tcPr>
          <w:p w:rsidR="009B2341" w:rsidRDefault="009B2341" w:rsidP="00F96DDE">
            <w:pPr>
              <w:rPr>
                <w:rFonts w:ascii="AR CENA" w:hAnsi="AR CENA"/>
              </w:rPr>
            </w:pPr>
            <w:r>
              <w:rPr>
                <w:rFonts w:ascii="AR CENA" w:hAnsi="AR CENA"/>
              </w:rPr>
              <w:t xml:space="preserve">Type any telex number </w:t>
            </w:r>
          </w:p>
        </w:tc>
      </w:tr>
      <w:tr w:rsidR="009B2341" w:rsidTr="00FC2F41">
        <w:tc>
          <w:tcPr>
            <w:tcW w:w="1809" w:type="dxa"/>
          </w:tcPr>
          <w:p w:rsidR="009B2341" w:rsidRDefault="009B2341" w:rsidP="00F96DDE">
            <w:pPr>
              <w:rPr>
                <w:rFonts w:ascii="AR CENA" w:hAnsi="AR CENA"/>
              </w:rPr>
            </w:pPr>
            <w:r>
              <w:rPr>
                <w:rFonts w:ascii="AR CENA" w:hAnsi="AR CENA"/>
              </w:rPr>
              <w:t xml:space="preserve">E-mail </w:t>
            </w:r>
          </w:p>
        </w:tc>
        <w:tc>
          <w:tcPr>
            <w:tcW w:w="7767" w:type="dxa"/>
          </w:tcPr>
          <w:p w:rsidR="009B2341" w:rsidRDefault="009B2341" w:rsidP="00F96DDE">
            <w:pPr>
              <w:rPr>
                <w:rFonts w:ascii="AR CENA" w:hAnsi="AR CENA"/>
              </w:rPr>
            </w:pPr>
            <w:r>
              <w:rPr>
                <w:rFonts w:ascii="AR CENA" w:hAnsi="AR CENA"/>
              </w:rPr>
              <w:t xml:space="preserve">Type the E-mail Id of the consignee </w:t>
            </w:r>
          </w:p>
        </w:tc>
      </w:tr>
      <w:tr w:rsidR="009B2341" w:rsidTr="00FC2F41">
        <w:tc>
          <w:tcPr>
            <w:tcW w:w="1809" w:type="dxa"/>
          </w:tcPr>
          <w:p w:rsidR="009B2341" w:rsidRDefault="009B2341" w:rsidP="00F96DDE">
            <w:pPr>
              <w:rPr>
                <w:rFonts w:ascii="AR CENA" w:hAnsi="AR CENA"/>
              </w:rPr>
            </w:pPr>
            <w:r>
              <w:rPr>
                <w:rFonts w:ascii="AR CENA" w:hAnsi="AR CENA"/>
              </w:rPr>
              <w:t xml:space="preserve">Country </w:t>
            </w:r>
          </w:p>
        </w:tc>
        <w:tc>
          <w:tcPr>
            <w:tcW w:w="7767" w:type="dxa"/>
          </w:tcPr>
          <w:p w:rsidR="009B2341" w:rsidRDefault="009B2341" w:rsidP="00F96DDE">
            <w:pPr>
              <w:rPr>
                <w:rFonts w:ascii="AR CENA" w:hAnsi="AR CENA"/>
              </w:rPr>
            </w:pPr>
            <w:r>
              <w:rPr>
                <w:rFonts w:ascii="AR CENA" w:hAnsi="AR CENA"/>
              </w:rPr>
              <w:t xml:space="preserve">Select the Country from the drop down , type Two letter code of the country , Example-ID for Indonesia </w:t>
            </w:r>
          </w:p>
        </w:tc>
      </w:tr>
      <w:tr w:rsidR="009B2341" w:rsidTr="00FC2F41">
        <w:tc>
          <w:tcPr>
            <w:tcW w:w="1809" w:type="dxa"/>
          </w:tcPr>
          <w:p w:rsidR="009B2341" w:rsidRDefault="009B2341" w:rsidP="00F96DDE">
            <w:pPr>
              <w:rPr>
                <w:rFonts w:ascii="AR CENA" w:hAnsi="AR CENA"/>
              </w:rPr>
            </w:pPr>
            <w:r>
              <w:rPr>
                <w:rFonts w:ascii="AR CENA" w:hAnsi="AR CENA"/>
              </w:rPr>
              <w:t>City</w:t>
            </w:r>
          </w:p>
        </w:tc>
        <w:tc>
          <w:tcPr>
            <w:tcW w:w="7767" w:type="dxa"/>
          </w:tcPr>
          <w:p w:rsidR="009B2341" w:rsidRDefault="009B2341" w:rsidP="00F96DDE">
            <w:pPr>
              <w:rPr>
                <w:rFonts w:ascii="AR CENA" w:hAnsi="AR CENA"/>
              </w:rPr>
            </w:pPr>
            <w:r>
              <w:rPr>
                <w:rFonts w:ascii="AR CENA" w:hAnsi="AR CENA"/>
              </w:rPr>
              <w:t xml:space="preserve">Select the city from the drop down list , Type three letter city code ,Example-JKT for Jakarta </w:t>
            </w:r>
          </w:p>
        </w:tc>
      </w:tr>
      <w:tr w:rsidR="009B2341" w:rsidTr="00FC2F41">
        <w:tc>
          <w:tcPr>
            <w:tcW w:w="1809" w:type="dxa"/>
          </w:tcPr>
          <w:p w:rsidR="009B2341" w:rsidRDefault="009B2341" w:rsidP="00F96DDE">
            <w:pPr>
              <w:rPr>
                <w:rFonts w:ascii="AR CENA" w:hAnsi="AR CENA"/>
              </w:rPr>
            </w:pPr>
            <w:r>
              <w:rPr>
                <w:rFonts w:ascii="AR CENA" w:hAnsi="AR CENA"/>
              </w:rPr>
              <w:t>Fax</w:t>
            </w:r>
          </w:p>
        </w:tc>
        <w:tc>
          <w:tcPr>
            <w:tcW w:w="7767" w:type="dxa"/>
          </w:tcPr>
          <w:p w:rsidR="009B2341" w:rsidRDefault="009B2341" w:rsidP="00F96DDE">
            <w:pPr>
              <w:rPr>
                <w:rFonts w:ascii="AR CENA" w:hAnsi="AR CENA"/>
              </w:rPr>
            </w:pPr>
            <w:r>
              <w:rPr>
                <w:rFonts w:ascii="AR CENA" w:hAnsi="AR CENA"/>
              </w:rPr>
              <w:t xml:space="preserve">Type the Fax number </w:t>
            </w:r>
          </w:p>
        </w:tc>
      </w:tr>
    </w:tbl>
    <w:p w:rsidR="00133558" w:rsidRPr="00B70A61" w:rsidRDefault="00133558" w:rsidP="00BE1FFD">
      <w:pPr>
        <w:rPr>
          <w:rFonts w:ascii="AR CENA" w:hAnsi="AR CENA"/>
        </w:rPr>
      </w:pPr>
    </w:p>
    <w:p w:rsidR="00497509" w:rsidRDefault="00F92C07" w:rsidP="00497509">
      <w:pPr>
        <w:rPr>
          <w:rFonts w:ascii="AR CENA" w:hAnsi="AR CENA"/>
        </w:rPr>
      </w:pPr>
      <w:r w:rsidRPr="00F92C07">
        <w:rPr>
          <w:rFonts w:ascii="AR CENA" w:hAnsi="AR CENA"/>
        </w:rPr>
        <w:t xml:space="preserve">Once above information filled by the user can now execute by clicking the Execute Button </w:t>
      </w:r>
      <w:r w:rsidR="00980857">
        <w:rPr>
          <w:rFonts w:ascii="AR CENA" w:hAnsi="AR CENA"/>
        </w:rPr>
        <w:t xml:space="preserve">(Located extreme </w:t>
      </w:r>
      <w:r w:rsidR="00DD031C">
        <w:rPr>
          <w:rFonts w:ascii="AR CENA" w:hAnsi="AR CENA"/>
        </w:rPr>
        <w:t>button)</w:t>
      </w:r>
    </w:p>
    <w:p w:rsidR="00980857" w:rsidRDefault="00980857" w:rsidP="00497509">
      <w:pPr>
        <w:rPr>
          <w:rFonts w:ascii="AR CENA" w:hAnsi="AR CENA"/>
        </w:rPr>
      </w:pPr>
    </w:p>
    <w:p w:rsidR="00AA575C" w:rsidRDefault="00DD031C" w:rsidP="00AA575C">
      <w:pPr>
        <w:keepNext/>
      </w:pPr>
      <w:r>
        <w:rPr>
          <w:rFonts w:ascii="AR CENA" w:hAnsi="AR CENA"/>
          <w:noProof/>
          <w:lang w:val="en-IN" w:eastAsia="en-IN"/>
        </w:rPr>
        <mc:AlternateContent>
          <mc:Choice Requires="wps">
            <w:drawing>
              <wp:anchor distT="0" distB="0" distL="114300" distR="114300" simplePos="0" relativeHeight="251684864" behindDoc="0" locked="0" layoutInCell="1" allowOverlap="1" wp14:anchorId="108DD865" wp14:editId="2CB34854">
                <wp:simplePos x="0" y="0"/>
                <wp:positionH relativeFrom="column">
                  <wp:posOffset>172528</wp:posOffset>
                </wp:positionH>
                <wp:positionV relativeFrom="paragraph">
                  <wp:posOffset>1698793</wp:posOffset>
                </wp:positionV>
                <wp:extent cx="345057" cy="181154"/>
                <wp:effectExtent l="38100" t="0" r="17145" b="47625"/>
                <wp:wrapNone/>
                <wp:docPr id="310" name="Down Arrow 310"/>
                <wp:cNvGraphicFramePr/>
                <a:graphic xmlns:a="http://schemas.openxmlformats.org/drawingml/2006/main">
                  <a:graphicData uri="http://schemas.microsoft.com/office/word/2010/wordprocessingShape">
                    <wps:wsp>
                      <wps:cNvSpPr/>
                      <wps:spPr>
                        <a:xfrm>
                          <a:off x="0" y="0"/>
                          <a:ext cx="345057" cy="181154"/>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0" o:spid="_x0000_s1026" type="#_x0000_t67" style="position:absolute;margin-left:13.6pt;margin-top:133.75pt;width:27.15pt;height:14.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" adj="10800" filled="f" strokecolor="#243f60 [1604]" strokeweight="2pt"/>
            </w:pict>
          </mc:Fallback>
        </mc:AlternateContent>
      </w:r>
      <w:r w:rsidR="003E2FDA">
        <w:rPr>
          <w:rFonts w:ascii="AR CENA" w:hAnsi="AR CENA"/>
          <w:noProof/>
          <w:lang w:val="en-IN" w:eastAsia="en-IN"/>
        </w:rPr>
        <w:drawing>
          <wp:inline distT="0" distB="0" distL="0" distR="0" wp14:anchorId="74EA7A61" wp14:editId="6265E076">
            <wp:extent cx="5943597" cy="2009954"/>
            <wp:effectExtent l="19050" t="19050" r="19685" b="9525"/>
            <wp:docPr id="309" name="Picture 309" descr="C:\Users\Pradip\Desktop\screen\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dip\Desktop\screen\ex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09955"/>
                    </a:xfrm>
                    <a:prstGeom prst="rect">
                      <a:avLst/>
                    </a:prstGeom>
                    <a:noFill/>
                    <a:ln>
                      <a:solidFill>
                        <a:schemeClr val="accent1"/>
                      </a:solidFill>
                    </a:ln>
                  </pic:spPr>
                </pic:pic>
              </a:graphicData>
            </a:graphic>
          </wp:inline>
        </w:drawing>
      </w:r>
    </w:p>
    <w:p w:rsidR="00980857" w:rsidRDefault="00AA575C" w:rsidP="00AA575C">
      <w:pPr>
        <w:pStyle w:val="Caption"/>
        <w:jc w:val="center"/>
        <w:rPr>
          <w:rFonts w:ascii="AR CENA" w:hAnsi="AR CENA"/>
        </w:rPr>
      </w:pPr>
      <w:bookmarkStart w:id="25" w:name="_Toc500933610"/>
      <w:r>
        <w:t xml:space="preserve">Figure </w:t>
      </w:r>
      <w:fldSimple w:instr=" SEQ Figure \* ARABIC ">
        <w:r w:rsidR="003E0BCF">
          <w:rPr>
            <w:noProof/>
          </w:rPr>
          <w:t>18</w:t>
        </w:r>
      </w:fldSimple>
      <w:r>
        <w:t xml:space="preserve"> Execute Button</w:t>
      </w:r>
      <w:bookmarkEnd w:id="25"/>
    </w:p>
    <w:p w:rsidR="00EF32F6" w:rsidRDefault="00EF32F6" w:rsidP="00497509">
      <w:pPr>
        <w:rPr>
          <w:rFonts w:ascii="AR CENA" w:hAnsi="AR CENA"/>
        </w:rPr>
      </w:pPr>
    </w:p>
    <w:p w:rsidR="00EF32F6" w:rsidRDefault="00EF32F6" w:rsidP="00497509">
      <w:pPr>
        <w:rPr>
          <w:rFonts w:ascii="AR CENA" w:hAnsi="AR CENA"/>
        </w:rPr>
      </w:pPr>
      <w:r>
        <w:rPr>
          <w:rFonts w:ascii="AR CENA" w:hAnsi="AR CENA"/>
        </w:rPr>
        <w:t xml:space="preserve">Click </w:t>
      </w:r>
      <w:r w:rsidR="001E0DE0">
        <w:rPr>
          <w:rFonts w:ascii="AR CENA" w:hAnsi="AR CENA"/>
        </w:rPr>
        <w:t>Execute (</w:t>
      </w:r>
      <w:r w:rsidR="002C4660">
        <w:rPr>
          <w:rFonts w:ascii="AR CENA" w:hAnsi="AR CENA"/>
        </w:rPr>
        <w:t>Refer Screen -18)</w:t>
      </w:r>
      <w:r>
        <w:rPr>
          <w:rFonts w:ascii="AR CENA" w:hAnsi="AR CENA"/>
        </w:rPr>
        <w:t xml:space="preserve"> –It will show as shipment Executed successfully and AWB status will changed to Executed </w:t>
      </w:r>
    </w:p>
    <w:p w:rsidR="00EF32F6" w:rsidRDefault="00ED6381" w:rsidP="00497509">
      <w:pPr>
        <w:rPr>
          <w:rFonts w:ascii="AR CENA" w:hAnsi="AR CENA"/>
        </w:rPr>
      </w:pPr>
      <w:r>
        <w:rPr>
          <w:rFonts w:ascii="AR CENA" w:hAnsi="AR CENA"/>
        </w:rPr>
        <w:t>Example- 126-</w:t>
      </w:r>
      <w:r w:rsidR="00E13772">
        <w:rPr>
          <w:rFonts w:ascii="AR CENA" w:hAnsi="AR CENA"/>
        </w:rPr>
        <w:t>00006613,</w:t>
      </w:r>
      <w:r>
        <w:rPr>
          <w:rFonts w:ascii="AR CENA" w:hAnsi="AR CENA"/>
        </w:rPr>
        <w:t xml:space="preserve"> Booked from JKT-</w:t>
      </w:r>
      <w:r w:rsidR="00E13772">
        <w:rPr>
          <w:rFonts w:ascii="AR CENA" w:hAnsi="AR CENA"/>
        </w:rPr>
        <w:t>SIN,</w:t>
      </w:r>
    </w:p>
    <w:p w:rsidR="00261280" w:rsidRDefault="00DB0887" w:rsidP="00261280">
      <w:pPr>
        <w:keepNext/>
      </w:pPr>
      <w:r>
        <w:rPr>
          <w:rFonts w:ascii="AR CENA" w:hAnsi="AR CENA"/>
          <w:noProof/>
          <w:lang w:val="en-IN" w:eastAsia="en-IN"/>
        </w:rPr>
        <w:lastRenderedPageBreak/>
        <mc:AlternateContent>
          <mc:Choice Requires="wps">
            <w:drawing>
              <wp:anchor distT="0" distB="0" distL="114300" distR="114300" simplePos="0" relativeHeight="251686912" behindDoc="0" locked="0" layoutInCell="1" allowOverlap="1" wp14:anchorId="43389DCB" wp14:editId="6E0A4D9C">
                <wp:simplePos x="0" y="0"/>
                <wp:positionH relativeFrom="column">
                  <wp:posOffset>0</wp:posOffset>
                </wp:positionH>
                <wp:positionV relativeFrom="paragraph">
                  <wp:posOffset>557961</wp:posOffset>
                </wp:positionV>
                <wp:extent cx="5952226" cy="112144"/>
                <wp:effectExtent l="0" t="0" r="10795" b="21590"/>
                <wp:wrapNone/>
                <wp:docPr id="313" name="Rounded Rectangle 313"/>
                <wp:cNvGraphicFramePr/>
                <a:graphic xmlns:a="http://schemas.openxmlformats.org/drawingml/2006/main">
                  <a:graphicData uri="http://schemas.microsoft.com/office/word/2010/wordprocessingShape">
                    <wps:wsp>
                      <wps:cNvSpPr/>
                      <wps:spPr>
                        <a:xfrm>
                          <a:off x="0" y="0"/>
                          <a:ext cx="5952226" cy="11214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13" o:spid="_x0000_s1026" style="position:absolute;margin-left:0;margin-top:43.95pt;width:468.7pt;height:8.8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" filled="f" strokecolor="#243f60 [1604]" strokeweight="2pt"/>
            </w:pict>
          </mc:Fallback>
        </mc:AlternateContent>
      </w:r>
      <w:r w:rsidR="00F3719F">
        <w:rPr>
          <w:rFonts w:ascii="AR CENA" w:hAnsi="AR CENA"/>
          <w:noProof/>
          <w:lang w:val="en-IN" w:eastAsia="en-IN"/>
        </w:rPr>
        <mc:AlternateContent>
          <mc:Choice Requires="wps">
            <w:drawing>
              <wp:anchor distT="0" distB="0" distL="114300" distR="114300" simplePos="0" relativeHeight="251685888" behindDoc="0" locked="0" layoutInCell="1" allowOverlap="1" wp14:anchorId="1C5043D9" wp14:editId="4E479E25">
                <wp:simplePos x="0" y="0"/>
                <wp:positionH relativeFrom="column">
                  <wp:posOffset>2104845</wp:posOffset>
                </wp:positionH>
                <wp:positionV relativeFrom="paragraph">
                  <wp:posOffset>256037</wp:posOffset>
                </wp:positionV>
                <wp:extent cx="1802921" cy="258792"/>
                <wp:effectExtent l="0" t="0" r="26035" b="27305"/>
                <wp:wrapNone/>
                <wp:docPr id="312" name="Rounded Rectangle 312"/>
                <wp:cNvGraphicFramePr/>
                <a:graphic xmlns:a="http://schemas.openxmlformats.org/drawingml/2006/main">
                  <a:graphicData uri="http://schemas.microsoft.com/office/word/2010/wordprocessingShape">
                    <wps:wsp>
                      <wps:cNvSpPr/>
                      <wps:spPr>
                        <a:xfrm>
                          <a:off x="0" y="0"/>
                          <a:ext cx="1802921" cy="25879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12" o:spid="_x0000_s1026" style="position:absolute;margin-left:165.75pt;margin-top:20.15pt;width:141.95pt;height:20.4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" filled="f" strokecolor="#243f60 [1604]" strokeweight="2pt"/>
            </w:pict>
          </mc:Fallback>
        </mc:AlternateContent>
      </w:r>
      <w:r w:rsidR="00ED6381">
        <w:rPr>
          <w:rFonts w:ascii="AR CENA" w:hAnsi="AR CENA"/>
          <w:noProof/>
          <w:lang w:val="en-IN" w:eastAsia="en-IN"/>
        </w:rPr>
        <w:drawing>
          <wp:inline distT="0" distB="0" distL="0" distR="0" wp14:anchorId="2C8AC1C4" wp14:editId="62384B40">
            <wp:extent cx="5934974" cy="1699404"/>
            <wp:effectExtent l="19050" t="19050" r="27940" b="152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974" cy="1699404"/>
                    </a:xfrm>
                    <a:prstGeom prst="rect">
                      <a:avLst/>
                    </a:prstGeom>
                    <a:noFill/>
                    <a:ln>
                      <a:solidFill>
                        <a:schemeClr val="accent1"/>
                      </a:solidFill>
                    </a:ln>
                  </pic:spPr>
                </pic:pic>
              </a:graphicData>
            </a:graphic>
          </wp:inline>
        </w:drawing>
      </w:r>
    </w:p>
    <w:p w:rsidR="00ED6381" w:rsidRDefault="00261280" w:rsidP="00261280">
      <w:pPr>
        <w:pStyle w:val="Caption"/>
        <w:jc w:val="center"/>
        <w:rPr>
          <w:rFonts w:ascii="AR CENA" w:hAnsi="AR CENA"/>
        </w:rPr>
      </w:pPr>
      <w:bookmarkStart w:id="26" w:name="_Toc500933611"/>
      <w:r>
        <w:t xml:space="preserve">Figure </w:t>
      </w:r>
      <w:fldSimple w:instr=" SEQ Figure \* ARABIC ">
        <w:r w:rsidR="003E0BCF">
          <w:rPr>
            <w:noProof/>
          </w:rPr>
          <w:t>19</w:t>
        </w:r>
      </w:fldSimple>
      <w:r>
        <w:t xml:space="preserve"> </w:t>
      </w:r>
      <w:r w:rsidR="002C4660">
        <w:t>Shipment Executed –appeared in Grid</w:t>
      </w:r>
      <w:bookmarkEnd w:id="26"/>
    </w:p>
    <w:p w:rsidR="00C755CC" w:rsidRDefault="00C755CC" w:rsidP="00497509">
      <w:pPr>
        <w:rPr>
          <w:rFonts w:ascii="AR CENA" w:hAnsi="AR CENA"/>
        </w:rPr>
      </w:pPr>
      <w:r>
        <w:rPr>
          <w:rFonts w:ascii="AR CENA" w:hAnsi="AR CENA"/>
        </w:rPr>
        <w:t>Once shipment executed user able to view the Rate information from the Rate Tab and Able to print the AWB /Label as well</w:t>
      </w:r>
    </w:p>
    <w:p w:rsidR="00C755CC" w:rsidRDefault="00EF7E72" w:rsidP="00EF7E72">
      <w:pPr>
        <w:pStyle w:val="Heading4"/>
        <w:rPr>
          <w:rFonts w:ascii="AR CENA" w:hAnsi="AR CENA"/>
          <w:b w:val="0"/>
          <w:i w:val="0"/>
        </w:rPr>
      </w:pPr>
      <w:r w:rsidRPr="00EF7E72">
        <w:rPr>
          <w:rFonts w:ascii="AR CENA" w:hAnsi="AR CENA"/>
          <w:b w:val="0"/>
          <w:i w:val="0"/>
        </w:rPr>
        <w:t xml:space="preserve">Rate Tab </w:t>
      </w:r>
    </w:p>
    <w:p w:rsidR="008B18FE" w:rsidRDefault="008B18FE" w:rsidP="008B18FE">
      <w:pPr>
        <w:rPr>
          <w:rFonts w:ascii="AR CENA" w:hAnsi="AR CENA"/>
        </w:rPr>
      </w:pPr>
      <w:r w:rsidRPr="008B18FE">
        <w:rPr>
          <w:rFonts w:ascii="AR CENA" w:hAnsi="AR CENA"/>
        </w:rPr>
        <w:t xml:space="preserve">Rate Tab used to view the rate, other charges and tax applied for a particular shipment </w:t>
      </w:r>
    </w:p>
    <w:p w:rsidR="008B18FE" w:rsidRPr="00727891" w:rsidRDefault="00727891" w:rsidP="008B18FE">
      <w:pPr>
        <w:rPr>
          <w:rFonts w:ascii="AR CENA" w:hAnsi="AR CENA"/>
        </w:rPr>
      </w:pPr>
      <w:r>
        <w:rPr>
          <w:rFonts w:ascii="AR CENA" w:hAnsi="AR CENA"/>
        </w:rPr>
        <w:t>Navigation-</w:t>
      </w:r>
      <w:r w:rsidR="00143CE1">
        <w:rPr>
          <w:rFonts w:ascii="AR CENA" w:hAnsi="AR CENA"/>
        </w:rPr>
        <w:t xml:space="preserve">Reservation&gt;Cargo </w:t>
      </w:r>
      <w:r w:rsidR="00F7209A">
        <w:rPr>
          <w:rFonts w:ascii="AR CENA" w:hAnsi="AR CENA"/>
        </w:rPr>
        <w:t xml:space="preserve">Booking &gt;click E-Tab &gt;Click Rate Tab </w:t>
      </w:r>
    </w:p>
    <w:p w:rsidR="00261280" w:rsidRDefault="0033473A" w:rsidP="00261280">
      <w:pPr>
        <w:keepNext/>
      </w:pPr>
      <w:r>
        <w:rPr>
          <w:noProof/>
          <w:lang w:val="en-IN" w:eastAsia="en-IN"/>
        </w:rPr>
        <mc:AlternateContent>
          <mc:Choice Requires="wps">
            <w:drawing>
              <wp:anchor distT="0" distB="0" distL="114300" distR="114300" simplePos="0" relativeHeight="251687936" behindDoc="0" locked="0" layoutInCell="1" allowOverlap="1" wp14:anchorId="24ABC84B" wp14:editId="6D2FAA41">
                <wp:simplePos x="0" y="0"/>
                <wp:positionH relativeFrom="column">
                  <wp:posOffset>560717</wp:posOffset>
                </wp:positionH>
                <wp:positionV relativeFrom="paragraph">
                  <wp:posOffset>1027286</wp:posOffset>
                </wp:positionV>
                <wp:extent cx="189781" cy="163902"/>
                <wp:effectExtent l="0" t="0" r="20320" b="26670"/>
                <wp:wrapNone/>
                <wp:docPr id="315" name="Rounded Rectangle 315"/>
                <wp:cNvGraphicFramePr/>
                <a:graphic xmlns:a="http://schemas.openxmlformats.org/drawingml/2006/main">
                  <a:graphicData uri="http://schemas.microsoft.com/office/word/2010/wordprocessingShape">
                    <wps:wsp>
                      <wps:cNvSpPr/>
                      <wps:spPr>
                        <a:xfrm>
                          <a:off x="0" y="0"/>
                          <a:ext cx="189781" cy="16390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15" o:spid="_x0000_s1026" style="position:absolute;margin-left:44.15pt;margin-top:80.9pt;width:14.95pt;height:12.9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" filled="f" strokecolor="#243f60 [1604]" strokeweight="2pt"/>
            </w:pict>
          </mc:Fallback>
        </mc:AlternateContent>
      </w:r>
      <w:r w:rsidR="008B18FE">
        <w:rPr>
          <w:noProof/>
          <w:lang w:val="en-IN" w:eastAsia="en-IN"/>
        </w:rPr>
        <w:drawing>
          <wp:inline distT="0" distB="0" distL="0" distR="0" wp14:anchorId="58A3649E" wp14:editId="0F57D58C">
            <wp:extent cx="5943600" cy="2391955"/>
            <wp:effectExtent l="19050" t="19050" r="19050" b="27940"/>
            <wp:docPr id="314" name="Picture 314" descr="C:\Users\Pradip\Desktop\screen\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radip\Desktop\screen\rat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391955"/>
                    </a:xfrm>
                    <a:prstGeom prst="rect">
                      <a:avLst/>
                    </a:prstGeom>
                    <a:noFill/>
                    <a:ln>
                      <a:solidFill>
                        <a:schemeClr val="accent1"/>
                      </a:solidFill>
                    </a:ln>
                  </pic:spPr>
                </pic:pic>
              </a:graphicData>
            </a:graphic>
          </wp:inline>
        </w:drawing>
      </w:r>
    </w:p>
    <w:p w:rsidR="00EF7E72" w:rsidRDefault="00261280" w:rsidP="00261280">
      <w:pPr>
        <w:pStyle w:val="Caption"/>
        <w:jc w:val="center"/>
      </w:pPr>
      <w:bookmarkStart w:id="27" w:name="_Toc500933612"/>
      <w:r>
        <w:t xml:space="preserve">Figure </w:t>
      </w:r>
      <w:fldSimple w:instr=" SEQ Figure \* ARABIC ">
        <w:r w:rsidR="003E0BCF">
          <w:rPr>
            <w:noProof/>
          </w:rPr>
          <w:t>20</w:t>
        </w:r>
      </w:fldSimple>
      <w:r>
        <w:t xml:space="preserve"> Rate</w:t>
      </w:r>
      <w:r w:rsidR="00654BE2">
        <w:t xml:space="preserve"> Tab</w:t>
      </w:r>
      <w:bookmarkEnd w:id="27"/>
      <w:r w:rsidR="00654BE2">
        <w:t xml:space="preserve"> </w:t>
      </w:r>
    </w:p>
    <w:p w:rsidR="00391728" w:rsidRPr="00DA5DC3" w:rsidRDefault="00391728" w:rsidP="00EF7E72">
      <w:pPr>
        <w:rPr>
          <w:rFonts w:ascii="AR CENA" w:hAnsi="AR CENA"/>
        </w:rPr>
      </w:pPr>
    </w:p>
    <w:p w:rsidR="00391728" w:rsidRDefault="00391728" w:rsidP="00EF7E72">
      <w:pPr>
        <w:rPr>
          <w:rFonts w:ascii="AR CENA" w:hAnsi="AR CENA"/>
        </w:rPr>
      </w:pPr>
      <w:r w:rsidRPr="00DA5DC3">
        <w:rPr>
          <w:rFonts w:ascii="AR CENA" w:hAnsi="AR CENA"/>
        </w:rPr>
        <w:t xml:space="preserve">Click to Rate </w:t>
      </w:r>
      <w:r w:rsidR="00654BE2" w:rsidRPr="00DA5DC3">
        <w:rPr>
          <w:rFonts w:ascii="AR CENA" w:hAnsi="AR CENA"/>
        </w:rPr>
        <w:t>tab</w:t>
      </w:r>
      <w:r w:rsidR="00654BE2">
        <w:rPr>
          <w:rFonts w:ascii="AR CENA" w:hAnsi="AR CENA"/>
        </w:rPr>
        <w:t xml:space="preserve"> (Screen-20)</w:t>
      </w:r>
      <w:r w:rsidR="00A6113E" w:rsidRPr="00DA5DC3">
        <w:rPr>
          <w:rFonts w:ascii="AR CENA" w:hAnsi="AR CENA"/>
        </w:rPr>
        <w:t>,</w:t>
      </w:r>
      <w:r w:rsidR="00DA5DC3">
        <w:rPr>
          <w:rFonts w:ascii="AR CENA" w:hAnsi="AR CENA"/>
        </w:rPr>
        <w:t xml:space="preserve"> system will open up new sub window for view </w:t>
      </w:r>
      <w:r w:rsidR="002E540E">
        <w:rPr>
          <w:rFonts w:ascii="AR CENA" w:hAnsi="AR CENA"/>
        </w:rPr>
        <w:t>(Screen -21)</w:t>
      </w:r>
    </w:p>
    <w:p w:rsidR="00261280" w:rsidRDefault="002A3AF6" w:rsidP="00261280">
      <w:pPr>
        <w:keepNext/>
      </w:pPr>
      <w:r>
        <w:rPr>
          <w:rFonts w:ascii="AR CENA" w:hAnsi="AR CENA"/>
          <w:noProof/>
          <w:lang w:val="en-IN" w:eastAsia="en-IN"/>
        </w:rPr>
        <w:lastRenderedPageBreak/>
        <w:drawing>
          <wp:inline distT="0" distB="0" distL="0" distR="0" wp14:anchorId="37A80EA9" wp14:editId="45474914">
            <wp:extent cx="5943600" cy="2246393"/>
            <wp:effectExtent l="19050" t="19050" r="19050" b="20955"/>
            <wp:docPr id="316" name="Picture 316" descr="C:\Users\Pradip\Desktop\screen\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radip\Desktop\screen\r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246393"/>
                    </a:xfrm>
                    <a:prstGeom prst="rect">
                      <a:avLst/>
                    </a:prstGeom>
                    <a:noFill/>
                    <a:ln>
                      <a:solidFill>
                        <a:schemeClr val="accent1"/>
                      </a:solidFill>
                    </a:ln>
                  </pic:spPr>
                </pic:pic>
              </a:graphicData>
            </a:graphic>
          </wp:inline>
        </w:drawing>
      </w:r>
    </w:p>
    <w:p w:rsidR="002A3AF6" w:rsidRDefault="00261280" w:rsidP="00261280">
      <w:pPr>
        <w:pStyle w:val="Caption"/>
        <w:jc w:val="center"/>
        <w:rPr>
          <w:rFonts w:ascii="AR CENA" w:hAnsi="AR CENA"/>
        </w:rPr>
      </w:pPr>
      <w:bookmarkStart w:id="28" w:name="_Toc500933613"/>
      <w:r>
        <w:t xml:space="preserve">Figure </w:t>
      </w:r>
      <w:fldSimple w:instr=" SEQ Figure \* ARABIC ">
        <w:r w:rsidR="003E0BCF">
          <w:rPr>
            <w:noProof/>
          </w:rPr>
          <w:t>21</w:t>
        </w:r>
      </w:fldSimple>
      <w:r>
        <w:t xml:space="preserve"> Rate Tab</w:t>
      </w:r>
      <w:bookmarkEnd w:id="28"/>
    </w:p>
    <w:p w:rsidR="00BB6E94" w:rsidRDefault="00BB6E94" w:rsidP="00EF7E72">
      <w:pPr>
        <w:rPr>
          <w:rFonts w:ascii="AR CENA" w:hAnsi="AR CENA"/>
        </w:rPr>
      </w:pPr>
      <w:r>
        <w:rPr>
          <w:rFonts w:ascii="AR CENA" w:hAnsi="AR CENA"/>
        </w:rPr>
        <w:t xml:space="preserve">User can view and update bellow Information </w:t>
      </w:r>
      <w:r w:rsidR="00B12EA6">
        <w:rPr>
          <w:rFonts w:ascii="AR CENA" w:hAnsi="AR CENA"/>
        </w:rPr>
        <w:t>(Refer to Screen-21)</w:t>
      </w:r>
    </w:p>
    <w:p w:rsidR="00BB6E94" w:rsidRDefault="00AD2093" w:rsidP="00DD0C3F">
      <w:pPr>
        <w:pStyle w:val="ListParagraph"/>
        <w:numPr>
          <w:ilvl w:val="0"/>
          <w:numId w:val="4"/>
        </w:numPr>
        <w:rPr>
          <w:rFonts w:ascii="AR CENA" w:hAnsi="AR CENA"/>
        </w:rPr>
      </w:pPr>
      <w:r>
        <w:rPr>
          <w:rFonts w:ascii="AR CENA" w:hAnsi="AR CENA"/>
        </w:rPr>
        <w:t>Rate information-rate type/rate/freight /currency/payment type etc.</w:t>
      </w:r>
    </w:p>
    <w:p w:rsidR="002F6CB3" w:rsidRPr="002F6CB3" w:rsidRDefault="002F6CB3" w:rsidP="002F6CB3">
      <w:pPr>
        <w:rPr>
          <w:rFonts w:ascii="AR CENA" w:hAnsi="AR CENA"/>
        </w:rPr>
      </w:pPr>
      <w:r>
        <w:rPr>
          <w:rFonts w:ascii="AR CENA" w:hAnsi="AR CENA"/>
          <w:noProof/>
          <w:lang w:val="en-IN" w:eastAsia="en-IN"/>
        </w:rPr>
        <w:drawing>
          <wp:inline distT="0" distB="0" distL="0" distR="0">
            <wp:extent cx="5943600" cy="285185"/>
            <wp:effectExtent l="19050" t="19050" r="19050" b="19685"/>
            <wp:docPr id="578" name="Picture 578" descr="C:\Users\Pradip\Desktop\screen\rat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Pradip\Desktop\screen\rate ta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85185"/>
                    </a:xfrm>
                    <a:prstGeom prst="rect">
                      <a:avLst/>
                    </a:prstGeom>
                    <a:noFill/>
                    <a:ln>
                      <a:solidFill>
                        <a:schemeClr val="accent1"/>
                      </a:solidFill>
                    </a:ln>
                  </pic:spPr>
                </pic:pic>
              </a:graphicData>
            </a:graphic>
          </wp:inline>
        </w:drawing>
      </w:r>
    </w:p>
    <w:p w:rsidR="00AD2093" w:rsidRDefault="00B679D0" w:rsidP="00DD0C3F">
      <w:pPr>
        <w:pStyle w:val="ListParagraph"/>
        <w:numPr>
          <w:ilvl w:val="0"/>
          <w:numId w:val="4"/>
        </w:numPr>
        <w:rPr>
          <w:rFonts w:ascii="AR CENA" w:hAnsi="AR CENA"/>
        </w:rPr>
      </w:pPr>
      <w:r>
        <w:rPr>
          <w:rFonts w:ascii="AR CENA" w:hAnsi="AR CENA"/>
        </w:rPr>
        <w:t xml:space="preserve">Shown on AWB print –User can select the rate which to be printed in the AWB , can tick </w:t>
      </w:r>
    </w:p>
    <w:p w:rsidR="002F6CB3" w:rsidRPr="002F6CB3" w:rsidRDefault="002F6CB3" w:rsidP="002F6CB3">
      <w:pPr>
        <w:ind w:left="360"/>
        <w:rPr>
          <w:rFonts w:ascii="AR CENA" w:hAnsi="AR CENA"/>
        </w:rPr>
      </w:pPr>
      <w:r>
        <w:rPr>
          <w:rFonts w:ascii="AR CENA" w:hAnsi="AR CENA"/>
          <w:noProof/>
          <w:lang w:val="en-IN" w:eastAsia="en-IN"/>
        </w:rPr>
        <w:drawing>
          <wp:inline distT="0" distB="0" distL="0" distR="0">
            <wp:extent cx="5943600" cy="369194"/>
            <wp:effectExtent l="19050" t="19050" r="19050" b="12065"/>
            <wp:docPr id="579" name="Picture 579" descr="C:\Users\Pradip\Desktop\screen\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Pradip\Desktop\screen\prin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9194"/>
                    </a:xfrm>
                    <a:prstGeom prst="rect">
                      <a:avLst/>
                    </a:prstGeom>
                    <a:noFill/>
                    <a:ln>
                      <a:solidFill>
                        <a:schemeClr val="accent1"/>
                      </a:solidFill>
                    </a:ln>
                  </pic:spPr>
                </pic:pic>
              </a:graphicData>
            </a:graphic>
          </wp:inline>
        </w:drawing>
      </w:r>
    </w:p>
    <w:p w:rsidR="00AD2093" w:rsidRDefault="00ED3D89" w:rsidP="00DD0C3F">
      <w:pPr>
        <w:pStyle w:val="ListParagraph"/>
        <w:numPr>
          <w:ilvl w:val="0"/>
          <w:numId w:val="4"/>
        </w:numPr>
        <w:rPr>
          <w:rFonts w:ascii="AR CENA" w:hAnsi="AR CENA"/>
        </w:rPr>
      </w:pPr>
      <w:r>
        <w:rPr>
          <w:rFonts w:ascii="AR CENA" w:hAnsi="AR CENA"/>
        </w:rPr>
        <w:t xml:space="preserve">Due carrier other charges – Can view if any Due carrier applied </w:t>
      </w:r>
    </w:p>
    <w:p w:rsidR="009554F4" w:rsidRPr="009554F4" w:rsidRDefault="00D700EA" w:rsidP="009554F4">
      <w:pPr>
        <w:rPr>
          <w:rFonts w:ascii="AR CENA" w:hAnsi="AR CENA"/>
        </w:rPr>
      </w:pPr>
      <w:r>
        <w:rPr>
          <w:rFonts w:ascii="AR CENA" w:hAnsi="AR CENA"/>
          <w:noProof/>
          <w:lang w:val="en-IN" w:eastAsia="en-IN"/>
        </w:rPr>
        <w:drawing>
          <wp:inline distT="0" distB="0" distL="0" distR="0">
            <wp:extent cx="5943600" cy="331910"/>
            <wp:effectExtent l="19050" t="19050" r="19050" b="11430"/>
            <wp:docPr id="580" name="Picture 580" descr="C:\Users\Pradip\Desktop\screen\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Pradip\Desktop\screen\oth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1910"/>
                    </a:xfrm>
                    <a:prstGeom prst="rect">
                      <a:avLst/>
                    </a:prstGeom>
                    <a:noFill/>
                    <a:ln>
                      <a:solidFill>
                        <a:schemeClr val="accent1"/>
                      </a:solidFill>
                    </a:ln>
                  </pic:spPr>
                </pic:pic>
              </a:graphicData>
            </a:graphic>
          </wp:inline>
        </w:drawing>
      </w:r>
    </w:p>
    <w:p w:rsidR="00D700EA" w:rsidRDefault="00ED3D89" w:rsidP="00DD0C3F">
      <w:pPr>
        <w:pStyle w:val="ListParagraph"/>
        <w:numPr>
          <w:ilvl w:val="0"/>
          <w:numId w:val="4"/>
        </w:numPr>
        <w:rPr>
          <w:rFonts w:ascii="AR CENA" w:hAnsi="AR CENA"/>
        </w:rPr>
      </w:pPr>
      <w:r>
        <w:rPr>
          <w:rFonts w:ascii="AR CENA" w:hAnsi="AR CENA"/>
        </w:rPr>
        <w:t xml:space="preserve">Due Agent other charges –Can view if any due agent charges applied for AWB and can add manually by clicking to +  Tab </w:t>
      </w:r>
    </w:p>
    <w:p w:rsidR="00D700EA" w:rsidRDefault="00395868" w:rsidP="00D700EA">
      <w:pPr>
        <w:rPr>
          <w:rFonts w:ascii="AR CENA" w:hAnsi="AR CENA"/>
        </w:rPr>
      </w:pPr>
      <w:r>
        <w:rPr>
          <w:rFonts w:ascii="AR CENA" w:hAnsi="AR CENA"/>
          <w:noProof/>
          <w:lang w:val="en-IN" w:eastAsia="en-IN"/>
        </w:rPr>
        <w:drawing>
          <wp:inline distT="0" distB="0" distL="0" distR="0">
            <wp:extent cx="5943600" cy="511892"/>
            <wp:effectExtent l="19050" t="19050" r="19050" b="21590"/>
            <wp:docPr id="581" name="Picture 581" descr="C:\Users\Pradip\Desktop\screen\a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Pradip\Desktop\screen\age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11892"/>
                    </a:xfrm>
                    <a:prstGeom prst="rect">
                      <a:avLst/>
                    </a:prstGeom>
                    <a:noFill/>
                    <a:ln>
                      <a:solidFill>
                        <a:schemeClr val="accent1"/>
                      </a:solidFill>
                    </a:ln>
                  </pic:spPr>
                </pic:pic>
              </a:graphicData>
            </a:graphic>
          </wp:inline>
        </w:drawing>
      </w:r>
    </w:p>
    <w:p w:rsidR="00D700EA" w:rsidRPr="00D700EA" w:rsidRDefault="00D700EA" w:rsidP="00D700EA">
      <w:pPr>
        <w:rPr>
          <w:rFonts w:ascii="AR CENA" w:hAnsi="AR CENA"/>
        </w:rPr>
      </w:pPr>
    </w:p>
    <w:p w:rsidR="00ED3D89" w:rsidRDefault="00ED3D89" w:rsidP="00DD0C3F">
      <w:pPr>
        <w:pStyle w:val="ListParagraph"/>
        <w:numPr>
          <w:ilvl w:val="0"/>
          <w:numId w:val="4"/>
        </w:numPr>
        <w:rPr>
          <w:rFonts w:ascii="AR CENA" w:hAnsi="AR CENA"/>
        </w:rPr>
      </w:pPr>
      <w:r>
        <w:rPr>
          <w:rFonts w:ascii="AR CENA" w:hAnsi="AR CENA"/>
        </w:rPr>
        <w:t xml:space="preserve">Tax Information – Only view , If any applied Tax on AWB freight or other charges </w:t>
      </w:r>
    </w:p>
    <w:p w:rsidR="00395868" w:rsidRDefault="00720939" w:rsidP="00395868">
      <w:pPr>
        <w:rPr>
          <w:rFonts w:ascii="AR CENA" w:hAnsi="AR CENA"/>
        </w:rPr>
      </w:pPr>
      <w:r>
        <w:rPr>
          <w:rFonts w:ascii="AR CENA" w:hAnsi="AR CENA"/>
          <w:noProof/>
          <w:lang w:val="en-IN" w:eastAsia="en-IN"/>
        </w:rPr>
        <w:drawing>
          <wp:inline distT="0" distB="0" distL="0" distR="0">
            <wp:extent cx="5943600" cy="422695"/>
            <wp:effectExtent l="19050" t="19050" r="19050" b="15875"/>
            <wp:docPr id="582" name="Picture 582" descr="C:\Users\Pradip\Desktop\screen\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Pradip\Desktop\screen\tax.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2695"/>
                    </a:xfrm>
                    <a:prstGeom prst="rect">
                      <a:avLst/>
                    </a:prstGeom>
                    <a:noFill/>
                    <a:ln>
                      <a:solidFill>
                        <a:schemeClr val="accent1"/>
                      </a:solidFill>
                    </a:ln>
                  </pic:spPr>
                </pic:pic>
              </a:graphicData>
            </a:graphic>
          </wp:inline>
        </w:drawing>
      </w:r>
    </w:p>
    <w:p w:rsidR="00395868" w:rsidRPr="00395868" w:rsidRDefault="00395868" w:rsidP="00395868">
      <w:pPr>
        <w:rPr>
          <w:rFonts w:ascii="AR CENA" w:hAnsi="AR CENA"/>
        </w:rPr>
      </w:pPr>
    </w:p>
    <w:p w:rsidR="00ED3D89" w:rsidRDefault="00ED3D89" w:rsidP="00DD0C3F">
      <w:pPr>
        <w:pStyle w:val="ListParagraph"/>
        <w:numPr>
          <w:ilvl w:val="0"/>
          <w:numId w:val="4"/>
        </w:numPr>
        <w:rPr>
          <w:rFonts w:ascii="AR CENA" w:hAnsi="AR CENA"/>
        </w:rPr>
      </w:pPr>
      <w:r>
        <w:rPr>
          <w:rFonts w:ascii="AR CENA" w:hAnsi="AR CENA"/>
        </w:rPr>
        <w:t xml:space="preserve">Prepaid Amount details </w:t>
      </w:r>
      <w:r w:rsidR="00E34D66">
        <w:rPr>
          <w:rFonts w:ascii="AR CENA" w:hAnsi="AR CENA"/>
        </w:rPr>
        <w:t xml:space="preserve">–It indicated the total charges that include Total Freight amount+ total other charges due carrier+total other charges due agent +total tax </w:t>
      </w:r>
    </w:p>
    <w:p w:rsidR="006931B4" w:rsidRDefault="00102B79" w:rsidP="006931B4">
      <w:pPr>
        <w:rPr>
          <w:rFonts w:ascii="AR CENA" w:hAnsi="AR CENA"/>
        </w:rPr>
      </w:pPr>
      <w:r>
        <w:rPr>
          <w:rFonts w:ascii="AR CENA" w:hAnsi="AR CENA"/>
          <w:noProof/>
          <w:lang w:val="en-IN" w:eastAsia="en-IN"/>
        </w:rPr>
        <w:lastRenderedPageBreak/>
        <w:drawing>
          <wp:inline distT="0" distB="0" distL="0" distR="0">
            <wp:extent cx="5943600" cy="284672"/>
            <wp:effectExtent l="19050" t="19050" r="19050" b="20320"/>
            <wp:docPr id="583" name="Picture 583" descr="C:\Users\Pradip\Desktop\screen\pre p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Pradip\Desktop\screen\pre pai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84672"/>
                    </a:xfrm>
                    <a:prstGeom prst="rect">
                      <a:avLst/>
                    </a:prstGeom>
                    <a:noFill/>
                    <a:ln>
                      <a:solidFill>
                        <a:schemeClr val="accent1"/>
                      </a:solidFill>
                    </a:ln>
                  </pic:spPr>
                </pic:pic>
              </a:graphicData>
            </a:graphic>
          </wp:inline>
        </w:drawing>
      </w:r>
    </w:p>
    <w:p w:rsidR="006931B4" w:rsidRPr="006931B4" w:rsidRDefault="006931B4" w:rsidP="006931B4">
      <w:pPr>
        <w:rPr>
          <w:rFonts w:ascii="AR CENA" w:hAnsi="AR CENA"/>
        </w:rPr>
      </w:pPr>
    </w:p>
    <w:p w:rsidR="00014305" w:rsidRDefault="00E34D66" w:rsidP="00DD0C3F">
      <w:pPr>
        <w:pStyle w:val="ListParagraph"/>
        <w:numPr>
          <w:ilvl w:val="0"/>
          <w:numId w:val="4"/>
        </w:numPr>
        <w:rPr>
          <w:rFonts w:ascii="AR CENA" w:hAnsi="AR CENA"/>
        </w:rPr>
      </w:pPr>
      <w:r>
        <w:rPr>
          <w:rFonts w:ascii="AR CENA" w:hAnsi="AR CENA"/>
        </w:rPr>
        <w:t>Collect amount Details-</w:t>
      </w:r>
      <w:r w:rsidR="00014305">
        <w:rPr>
          <w:rFonts w:ascii="AR CENA" w:hAnsi="AR CENA"/>
        </w:rPr>
        <w:t xml:space="preserve">user can view the rate information for CC shipments </w:t>
      </w:r>
    </w:p>
    <w:p w:rsidR="000B7FF1" w:rsidRPr="000B7FF1" w:rsidRDefault="00292132" w:rsidP="00292132">
      <w:pPr>
        <w:rPr>
          <w:rFonts w:ascii="AR CENA" w:hAnsi="AR CENA"/>
        </w:rPr>
      </w:pPr>
      <w:r>
        <w:rPr>
          <w:rFonts w:ascii="AR CENA" w:hAnsi="AR CENA"/>
          <w:noProof/>
          <w:lang w:val="en-IN" w:eastAsia="en-IN"/>
        </w:rPr>
        <w:drawing>
          <wp:inline distT="0" distB="0" distL="0" distR="0">
            <wp:extent cx="5943600" cy="254079"/>
            <wp:effectExtent l="19050" t="19050" r="19050" b="12700"/>
            <wp:docPr id="585" name="Picture 585" descr="C:\Users\Pradip\Desktop\scree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Pradip\Desktop\screen\c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54079"/>
                    </a:xfrm>
                    <a:prstGeom prst="rect">
                      <a:avLst/>
                    </a:prstGeom>
                    <a:noFill/>
                    <a:ln>
                      <a:solidFill>
                        <a:schemeClr val="accent1"/>
                      </a:solidFill>
                    </a:ln>
                  </pic:spPr>
                </pic:pic>
              </a:graphicData>
            </a:graphic>
          </wp:inline>
        </w:drawing>
      </w:r>
    </w:p>
    <w:p w:rsidR="00E34D66" w:rsidRDefault="00014305" w:rsidP="00DD0C3F">
      <w:pPr>
        <w:pStyle w:val="ListParagraph"/>
        <w:numPr>
          <w:ilvl w:val="0"/>
          <w:numId w:val="4"/>
        </w:numPr>
        <w:rPr>
          <w:rFonts w:ascii="AR CENA" w:hAnsi="AR CENA"/>
        </w:rPr>
      </w:pPr>
      <w:r>
        <w:rPr>
          <w:rFonts w:ascii="AR CENA" w:hAnsi="AR CENA"/>
        </w:rPr>
        <w:t xml:space="preserve">Charge Declaration-Under this user can </w:t>
      </w:r>
      <w:r w:rsidR="000862EE">
        <w:rPr>
          <w:rFonts w:ascii="AR CENA" w:hAnsi="AR CENA"/>
        </w:rPr>
        <w:t>define</w:t>
      </w:r>
      <w:r>
        <w:rPr>
          <w:rFonts w:ascii="AR CENA" w:hAnsi="AR CENA"/>
        </w:rPr>
        <w:t xml:space="preserve"> the Valuation charges /</w:t>
      </w:r>
      <w:r w:rsidR="000862EE">
        <w:rPr>
          <w:rFonts w:ascii="AR CENA" w:hAnsi="AR CENA"/>
        </w:rPr>
        <w:t>Insurance etc.</w:t>
      </w:r>
      <w:r>
        <w:rPr>
          <w:rFonts w:ascii="AR CENA" w:hAnsi="AR CENA"/>
        </w:rPr>
        <w:t xml:space="preserve">  and it will get printed on AWB </w:t>
      </w:r>
    </w:p>
    <w:p w:rsidR="00292132" w:rsidRDefault="00323491" w:rsidP="00292132">
      <w:pPr>
        <w:rPr>
          <w:rFonts w:ascii="AR CENA" w:hAnsi="AR CENA"/>
        </w:rPr>
      </w:pPr>
      <w:r>
        <w:rPr>
          <w:rFonts w:ascii="AR CENA" w:hAnsi="AR CENA"/>
          <w:noProof/>
          <w:lang w:val="en-IN" w:eastAsia="en-IN"/>
        </w:rPr>
        <w:drawing>
          <wp:inline distT="0" distB="0" distL="0" distR="0">
            <wp:extent cx="5943600" cy="402621"/>
            <wp:effectExtent l="19050" t="19050" r="19050" b="16510"/>
            <wp:docPr id="586" name="Picture 586" descr="C:\Users\Pradip\Desktop\screen\charge dec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Pradip\Desktop\screen\charge decla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02621"/>
                    </a:xfrm>
                    <a:prstGeom prst="rect">
                      <a:avLst/>
                    </a:prstGeom>
                    <a:noFill/>
                    <a:ln>
                      <a:solidFill>
                        <a:schemeClr val="accent1"/>
                      </a:solidFill>
                    </a:ln>
                  </pic:spPr>
                </pic:pic>
              </a:graphicData>
            </a:graphic>
          </wp:inline>
        </w:drawing>
      </w:r>
    </w:p>
    <w:p w:rsidR="00292132" w:rsidRPr="00292132" w:rsidRDefault="00292132" w:rsidP="00292132">
      <w:pPr>
        <w:rPr>
          <w:rFonts w:ascii="AR CENA" w:hAnsi="AR CENA"/>
        </w:rPr>
      </w:pPr>
    </w:p>
    <w:p w:rsidR="00014305" w:rsidRDefault="000862EE" w:rsidP="00DD0C3F">
      <w:pPr>
        <w:pStyle w:val="ListParagraph"/>
        <w:numPr>
          <w:ilvl w:val="0"/>
          <w:numId w:val="4"/>
        </w:numPr>
        <w:rPr>
          <w:rFonts w:ascii="AR CENA" w:hAnsi="AR CENA"/>
        </w:rPr>
      </w:pPr>
      <w:r>
        <w:rPr>
          <w:rFonts w:ascii="AR CENA" w:hAnsi="AR CENA"/>
        </w:rPr>
        <w:t xml:space="preserve">CC charges in Destination –It will show the total charges under CC shipment to be collected at Destination </w:t>
      </w:r>
    </w:p>
    <w:p w:rsidR="00323491" w:rsidRPr="00323491" w:rsidRDefault="001F660A" w:rsidP="00323491">
      <w:pPr>
        <w:rPr>
          <w:rFonts w:ascii="AR CENA" w:hAnsi="AR CENA"/>
        </w:rPr>
      </w:pPr>
      <w:r>
        <w:rPr>
          <w:rFonts w:ascii="AR CENA" w:hAnsi="AR CENA"/>
          <w:noProof/>
          <w:lang w:val="en-IN" w:eastAsia="en-IN"/>
        </w:rPr>
        <w:drawing>
          <wp:inline distT="0" distB="0" distL="0" distR="0">
            <wp:extent cx="5943600" cy="418665"/>
            <wp:effectExtent l="19050" t="19050" r="19050" b="19685"/>
            <wp:docPr id="587" name="Picture 587" descr="C:\Users\Pradip\Desktop\scre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Pradip\Desktop\screen\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18665"/>
                    </a:xfrm>
                    <a:prstGeom prst="rect">
                      <a:avLst/>
                    </a:prstGeom>
                    <a:noFill/>
                    <a:ln>
                      <a:solidFill>
                        <a:schemeClr val="accent1"/>
                      </a:solidFill>
                    </a:ln>
                  </pic:spPr>
                </pic:pic>
              </a:graphicData>
            </a:graphic>
          </wp:inline>
        </w:drawing>
      </w:r>
    </w:p>
    <w:p w:rsidR="0081238D" w:rsidRPr="00AD2093" w:rsidRDefault="00F80FE7" w:rsidP="00DD0C3F">
      <w:pPr>
        <w:pStyle w:val="ListParagraph"/>
        <w:numPr>
          <w:ilvl w:val="0"/>
          <w:numId w:val="4"/>
        </w:numPr>
        <w:rPr>
          <w:rFonts w:ascii="AR CENA" w:hAnsi="AR CENA"/>
        </w:rPr>
      </w:pPr>
      <w:r>
        <w:rPr>
          <w:rFonts w:ascii="AR CENA" w:hAnsi="AR CENA"/>
        </w:rPr>
        <w:t>Charge Declaration Save-</w:t>
      </w:r>
      <w:r w:rsidR="00E267C2">
        <w:rPr>
          <w:rFonts w:ascii="AR CENA" w:hAnsi="AR CENA"/>
        </w:rPr>
        <w:t xml:space="preserve">User can save by clicking this tab for any declared charges </w:t>
      </w:r>
    </w:p>
    <w:p w:rsidR="00C00CD3" w:rsidRDefault="00C00CD3" w:rsidP="00EF7E72">
      <w:pPr>
        <w:rPr>
          <w:rFonts w:ascii="AR CENA" w:hAnsi="AR CENA"/>
        </w:rPr>
      </w:pPr>
    </w:p>
    <w:p w:rsidR="00EF0D56" w:rsidRPr="00951A39" w:rsidRDefault="006B3437" w:rsidP="00951A39">
      <w:pPr>
        <w:pStyle w:val="Heading4"/>
        <w:rPr>
          <w:rFonts w:ascii="AR CENA" w:hAnsi="AR CENA"/>
          <w:b w:val="0"/>
          <w:i w:val="0"/>
        </w:rPr>
      </w:pPr>
      <w:r>
        <w:rPr>
          <w:rFonts w:ascii="AR CENA" w:hAnsi="AR CENA"/>
          <w:b w:val="0"/>
          <w:i w:val="0"/>
        </w:rPr>
        <w:t xml:space="preserve">Apply Spot code Tab </w:t>
      </w:r>
    </w:p>
    <w:p w:rsidR="00391728" w:rsidRDefault="006B3437" w:rsidP="00EF7E72">
      <w:pPr>
        <w:rPr>
          <w:rFonts w:ascii="AR CENA" w:hAnsi="AR CENA"/>
        </w:rPr>
      </w:pPr>
      <w:r w:rsidRPr="006B3437">
        <w:rPr>
          <w:rFonts w:ascii="AR CENA" w:hAnsi="AR CENA"/>
        </w:rPr>
        <w:t xml:space="preserve">User can apply the spot code if any by using this Tab </w:t>
      </w:r>
    </w:p>
    <w:p w:rsidR="008157B8" w:rsidRDefault="008157B8" w:rsidP="00EF7E72">
      <w:pPr>
        <w:rPr>
          <w:rFonts w:ascii="AR CENA" w:hAnsi="AR CENA"/>
        </w:rPr>
      </w:pPr>
      <w:r>
        <w:rPr>
          <w:rFonts w:ascii="AR CENA" w:hAnsi="AR CENA"/>
        </w:rPr>
        <w:t xml:space="preserve">Navigation-Reservation&gt;Reservation &amp; Booking &gt;Click E-Tab &gt;Click Rate Tab&gt;Click </w:t>
      </w:r>
      <w:r w:rsidR="00133CAE">
        <w:rPr>
          <w:rFonts w:ascii="AR CENA" w:hAnsi="AR CENA"/>
        </w:rPr>
        <w:t>Apply spot code</w:t>
      </w:r>
    </w:p>
    <w:p w:rsidR="00595997" w:rsidRDefault="00C61D05" w:rsidP="00595997">
      <w:pPr>
        <w:keepNext/>
      </w:pPr>
      <w:r>
        <w:rPr>
          <w:rFonts w:ascii="AR CENA" w:hAnsi="AR CENA"/>
          <w:noProof/>
          <w:lang w:val="en-IN" w:eastAsia="en-IN"/>
        </w:rPr>
        <mc:AlternateContent>
          <mc:Choice Requires="wps">
            <w:drawing>
              <wp:anchor distT="0" distB="0" distL="114300" distR="114300" simplePos="0" relativeHeight="251688960" behindDoc="0" locked="0" layoutInCell="1" allowOverlap="1" wp14:anchorId="5ACB5C61" wp14:editId="46A3E674">
                <wp:simplePos x="0" y="0"/>
                <wp:positionH relativeFrom="column">
                  <wp:posOffset>4942936</wp:posOffset>
                </wp:positionH>
                <wp:positionV relativeFrom="paragraph">
                  <wp:posOffset>319908</wp:posOffset>
                </wp:positionV>
                <wp:extent cx="353683" cy="138023"/>
                <wp:effectExtent l="38100" t="0" r="8890" b="33655"/>
                <wp:wrapNone/>
                <wp:docPr id="318" name="Down Arrow 318"/>
                <wp:cNvGraphicFramePr/>
                <a:graphic xmlns:a="http://schemas.openxmlformats.org/drawingml/2006/main">
                  <a:graphicData uri="http://schemas.microsoft.com/office/word/2010/wordprocessingShape">
                    <wps:wsp>
                      <wps:cNvSpPr/>
                      <wps:spPr>
                        <a:xfrm>
                          <a:off x="0" y="0"/>
                          <a:ext cx="353683" cy="138023"/>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8" o:spid="_x0000_s1026" type="#_x0000_t67" style="position:absolute;margin-left:389.2pt;margin-top:25.2pt;width:27.85pt;height:10.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" adj="10800" filled="f" strokecolor="#243f60 [1604]" strokeweight="2pt"/>
            </w:pict>
          </mc:Fallback>
        </mc:AlternateContent>
      </w:r>
      <w:r w:rsidR="00E10EEC">
        <w:rPr>
          <w:rFonts w:ascii="AR CENA" w:hAnsi="AR CENA"/>
          <w:noProof/>
          <w:lang w:val="en-IN" w:eastAsia="en-IN"/>
        </w:rPr>
        <w:drawing>
          <wp:inline distT="0" distB="0" distL="0" distR="0" wp14:anchorId="18CCDB97" wp14:editId="0610F578">
            <wp:extent cx="5943600" cy="1043796"/>
            <wp:effectExtent l="19050" t="19050" r="19050" b="23495"/>
            <wp:docPr id="317" name="Picture 317" descr="C:\Users\Pradip\Desktop\screen\c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adip\Desktop\screen\co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3796"/>
                    </a:xfrm>
                    <a:prstGeom prst="rect">
                      <a:avLst/>
                    </a:prstGeom>
                    <a:noFill/>
                    <a:ln>
                      <a:solidFill>
                        <a:schemeClr val="accent1"/>
                      </a:solidFill>
                    </a:ln>
                  </pic:spPr>
                </pic:pic>
              </a:graphicData>
            </a:graphic>
          </wp:inline>
        </w:drawing>
      </w:r>
    </w:p>
    <w:p w:rsidR="00E10EEC" w:rsidRDefault="00595997" w:rsidP="00595997">
      <w:pPr>
        <w:pStyle w:val="Caption"/>
        <w:jc w:val="center"/>
        <w:rPr>
          <w:rFonts w:ascii="AR CENA" w:hAnsi="AR CENA"/>
        </w:rPr>
      </w:pPr>
      <w:bookmarkStart w:id="29" w:name="_Toc500933614"/>
      <w:r>
        <w:t xml:space="preserve">Figure </w:t>
      </w:r>
      <w:fldSimple w:instr=" SEQ Figure \* ARABIC ">
        <w:r w:rsidR="003E0BCF">
          <w:rPr>
            <w:noProof/>
          </w:rPr>
          <w:t>22</w:t>
        </w:r>
      </w:fldSimple>
      <w:r>
        <w:t xml:space="preserve"> Apply spot code</w:t>
      </w:r>
      <w:bookmarkEnd w:id="29"/>
    </w:p>
    <w:p w:rsidR="00B63596" w:rsidRDefault="00B63596" w:rsidP="00EF7E72">
      <w:pPr>
        <w:rPr>
          <w:rFonts w:ascii="AR CENA" w:hAnsi="AR CENA"/>
        </w:rPr>
      </w:pPr>
      <w:r>
        <w:rPr>
          <w:rFonts w:ascii="AR CENA" w:hAnsi="AR CENA"/>
        </w:rPr>
        <w:t xml:space="preserve">Click into the Apply spot </w:t>
      </w:r>
      <w:r w:rsidR="00F173BA">
        <w:rPr>
          <w:rFonts w:ascii="AR CENA" w:hAnsi="AR CENA"/>
        </w:rPr>
        <w:t>code (</w:t>
      </w:r>
      <w:r w:rsidR="004E69C2">
        <w:rPr>
          <w:rFonts w:ascii="AR CENA" w:hAnsi="AR CENA"/>
        </w:rPr>
        <w:t>Refer Screen -22)</w:t>
      </w:r>
      <w:r>
        <w:rPr>
          <w:rFonts w:ascii="AR CENA" w:hAnsi="AR CENA"/>
        </w:rPr>
        <w:t xml:space="preserve"> –It will open a new window as bellow </w:t>
      </w:r>
      <w:r w:rsidR="002C37B3">
        <w:rPr>
          <w:rFonts w:ascii="AR CENA" w:hAnsi="AR CENA"/>
        </w:rPr>
        <w:t>(Screen-23)</w:t>
      </w:r>
    </w:p>
    <w:p w:rsidR="00A55310" w:rsidRDefault="0015461E" w:rsidP="00A55310">
      <w:pPr>
        <w:keepNext/>
      </w:pPr>
      <w:r>
        <w:rPr>
          <w:rFonts w:ascii="AR CENA" w:hAnsi="AR CENA"/>
          <w:noProof/>
          <w:lang w:val="en-IN" w:eastAsia="en-IN"/>
        </w:rPr>
        <w:lastRenderedPageBreak/>
        <w:drawing>
          <wp:inline distT="0" distB="0" distL="0" distR="0" wp14:anchorId="53A5A641" wp14:editId="14E7E528">
            <wp:extent cx="5943600" cy="2668324"/>
            <wp:effectExtent l="19050" t="19050" r="19050" b="17780"/>
            <wp:docPr id="319" name="Picture 319" descr="C:\Users\Pradip\Desktop\scree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adip\Desktop\screen\cod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68324"/>
                    </a:xfrm>
                    <a:prstGeom prst="rect">
                      <a:avLst/>
                    </a:prstGeom>
                    <a:noFill/>
                    <a:ln>
                      <a:solidFill>
                        <a:schemeClr val="accent1"/>
                      </a:solidFill>
                    </a:ln>
                  </pic:spPr>
                </pic:pic>
              </a:graphicData>
            </a:graphic>
          </wp:inline>
        </w:drawing>
      </w:r>
    </w:p>
    <w:p w:rsidR="0015461E" w:rsidRDefault="00A55310" w:rsidP="00A55310">
      <w:pPr>
        <w:pStyle w:val="Caption"/>
        <w:jc w:val="center"/>
      </w:pPr>
      <w:bookmarkStart w:id="30" w:name="_Toc500933615"/>
      <w:r>
        <w:t xml:space="preserve">Figure </w:t>
      </w:r>
      <w:fldSimple w:instr=" SEQ Figure \* ARABIC ">
        <w:r w:rsidR="003E0BCF">
          <w:rPr>
            <w:noProof/>
          </w:rPr>
          <w:t>23</w:t>
        </w:r>
      </w:fldSimple>
      <w:r>
        <w:t xml:space="preserve"> spot code apply</w:t>
      </w:r>
      <w:bookmarkEnd w:id="30"/>
    </w:p>
    <w:p w:rsidR="00DE08F6" w:rsidRPr="008D6889" w:rsidRDefault="00DE08F6" w:rsidP="00DE08F6">
      <w:pPr>
        <w:rPr>
          <w:rFonts w:ascii="AR CENA" w:hAnsi="AR CENA"/>
          <w:u w:val="single"/>
        </w:rPr>
      </w:pPr>
      <w:r w:rsidRPr="008D6889">
        <w:rPr>
          <w:rFonts w:ascii="AR CENA" w:hAnsi="AR CENA"/>
          <w:u w:val="single"/>
        </w:rPr>
        <w:t xml:space="preserve">Process Details </w:t>
      </w:r>
      <w:r w:rsidR="002C37B3">
        <w:rPr>
          <w:rFonts w:ascii="AR CENA" w:hAnsi="AR CENA"/>
          <w:u w:val="single"/>
        </w:rPr>
        <w:t>(Refer Screen 23)</w:t>
      </w:r>
    </w:p>
    <w:p w:rsidR="00B63596" w:rsidRDefault="00025C5A" w:rsidP="00EF7E72">
      <w:pPr>
        <w:rPr>
          <w:rFonts w:ascii="AR CENA" w:hAnsi="AR CENA"/>
        </w:rPr>
      </w:pPr>
      <w:r>
        <w:rPr>
          <w:rFonts w:ascii="AR CENA" w:hAnsi="AR CENA"/>
        </w:rPr>
        <w:t xml:space="preserve">1-AWB Information </w:t>
      </w:r>
      <w:r w:rsidR="008D6889">
        <w:rPr>
          <w:rFonts w:ascii="AR CENA" w:hAnsi="AR CENA"/>
        </w:rPr>
        <w:t xml:space="preserve">&gt;It will auto populated </w:t>
      </w:r>
    </w:p>
    <w:p w:rsidR="008D6889" w:rsidRDefault="008D6889" w:rsidP="00EF7E72">
      <w:pPr>
        <w:rPr>
          <w:rFonts w:ascii="AR CENA" w:hAnsi="AR CENA"/>
        </w:rPr>
      </w:pPr>
      <w:r>
        <w:rPr>
          <w:rFonts w:ascii="AR CENA" w:hAnsi="AR CENA"/>
        </w:rPr>
        <w:t xml:space="preserve">2-Rate information </w:t>
      </w:r>
      <w:r w:rsidR="006E4CDF">
        <w:rPr>
          <w:rFonts w:ascii="AR CENA" w:hAnsi="AR CENA"/>
        </w:rPr>
        <w:t xml:space="preserve">&gt;Auto populated by the system </w:t>
      </w:r>
    </w:p>
    <w:p w:rsidR="006E4CDF" w:rsidRDefault="006E4CDF" w:rsidP="00EF7E72">
      <w:pPr>
        <w:rPr>
          <w:rFonts w:ascii="AR CENA" w:hAnsi="AR CENA"/>
        </w:rPr>
      </w:pPr>
      <w:r>
        <w:rPr>
          <w:rFonts w:ascii="AR CENA" w:hAnsi="AR CENA"/>
        </w:rPr>
        <w:t xml:space="preserve">3-Code information&gt;User need to choose as Spot code or campaign code </w:t>
      </w:r>
    </w:p>
    <w:p w:rsidR="006E4CDF" w:rsidRDefault="006E4CDF" w:rsidP="00DD0C3F">
      <w:pPr>
        <w:pStyle w:val="ListParagraph"/>
        <w:numPr>
          <w:ilvl w:val="0"/>
          <w:numId w:val="5"/>
        </w:numPr>
        <w:rPr>
          <w:rFonts w:ascii="AR CENA" w:hAnsi="AR CENA"/>
        </w:rPr>
      </w:pPr>
      <w:r>
        <w:rPr>
          <w:rFonts w:ascii="AR CENA" w:hAnsi="AR CENA"/>
        </w:rPr>
        <w:t xml:space="preserve">Spot code &gt; If user click into the radio button it will open a new window where user has to select the code from the drop down list </w:t>
      </w:r>
    </w:p>
    <w:p w:rsidR="006E4CDF" w:rsidRDefault="00693BCF" w:rsidP="006E4CDF">
      <w:pPr>
        <w:rPr>
          <w:rFonts w:ascii="AR CENA" w:hAnsi="AR CENA"/>
        </w:rPr>
      </w:pPr>
      <w:r>
        <w:rPr>
          <w:rFonts w:ascii="AR CENA" w:hAnsi="AR CENA"/>
          <w:noProof/>
          <w:lang w:val="en-IN" w:eastAsia="en-IN"/>
        </w:rPr>
        <w:drawing>
          <wp:inline distT="0" distB="0" distL="0" distR="0">
            <wp:extent cx="3381555" cy="1009059"/>
            <wp:effectExtent l="19050" t="19050" r="28575" b="19685"/>
            <wp:docPr id="320" name="Picture 320" descr="C:\Users\Pradip\Desktop\screen\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adip\Desktop\screen\c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81409" cy="1009015"/>
                    </a:xfrm>
                    <a:prstGeom prst="rect">
                      <a:avLst/>
                    </a:prstGeom>
                    <a:noFill/>
                    <a:ln>
                      <a:solidFill>
                        <a:schemeClr val="accent1"/>
                      </a:solidFill>
                    </a:ln>
                  </pic:spPr>
                </pic:pic>
              </a:graphicData>
            </a:graphic>
          </wp:inline>
        </w:drawing>
      </w:r>
    </w:p>
    <w:p w:rsidR="00693BCF" w:rsidRDefault="00693BCF" w:rsidP="006E4CDF">
      <w:pPr>
        <w:rPr>
          <w:rFonts w:ascii="AR CENA" w:hAnsi="AR CENA"/>
        </w:rPr>
      </w:pPr>
      <w:r>
        <w:rPr>
          <w:rFonts w:ascii="AR CENA" w:hAnsi="AR CENA"/>
        </w:rPr>
        <w:t xml:space="preserve">Select the code and click into the Apply code Button in the down , It will get saved and rate information will </w:t>
      </w:r>
      <w:r w:rsidR="003A7C63">
        <w:rPr>
          <w:rFonts w:ascii="AR CENA" w:hAnsi="AR CENA"/>
        </w:rPr>
        <w:t>change</w:t>
      </w:r>
      <w:r>
        <w:rPr>
          <w:rFonts w:ascii="AR CENA" w:hAnsi="AR CENA"/>
        </w:rPr>
        <w:t xml:space="preserve"> accordingly in the Rate tab of that AWB </w:t>
      </w:r>
    </w:p>
    <w:p w:rsidR="00693BCF" w:rsidRPr="004C20EF" w:rsidRDefault="004C20EF" w:rsidP="00DD0C3F">
      <w:pPr>
        <w:pStyle w:val="ListParagraph"/>
        <w:numPr>
          <w:ilvl w:val="0"/>
          <w:numId w:val="5"/>
        </w:numPr>
        <w:rPr>
          <w:rFonts w:ascii="AR CENA" w:hAnsi="AR CENA"/>
        </w:rPr>
      </w:pPr>
      <w:r>
        <w:rPr>
          <w:rFonts w:ascii="AR CENA" w:hAnsi="AR CENA"/>
        </w:rPr>
        <w:t>Campaign Code&gt;</w:t>
      </w:r>
      <w:r w:rsidRPr="004C20EF">
        <w:rPr>
          <w:rFonts w:ascii="AR CENA" w:hAnsi="AR CENA"/>
        </w:rPr>
        <w:t xml:space="preserve"> </w:t>
      </w:r>
      <w:r>
        <w:rPr>
          <w:rFonts w:ascii="AR CENA" w:hAnsi="AR CENA"/>
        </w:rPr>
        <w:t xml:space="preserve">If user click into the radio button it will open a new window where user has to type the code in the free text field </w:t>
      </w:r>
    </w:p>
    <w:p w:rsidR="00693BCF" w:rsidRDefault="00EE1463" w:rsidP="006E4CDF">
      <w:pPr>
        <w:rPr>
          <w:rFonts w:ascii="AR CENA" w:hAnsi="AR CENA"/>
        </w:rPr>
      </w:pPr>
      <w:r>
        <w:rPr>
          <w:rFonts w:ascii="AR CENA" w:hAnsi="AR CENA"/>
          <w:noProof/>
          <w:lang w:val="en-IN" w:eastAsia="en-IN"/>
        </w:rPr>
        <w:drawing>
          <wp:inline distT="0" distB="0" distL="0" distR="0">
            <wp:extent cx="3433313" cy="1000665"/>
            <wp:effectExtent l="19050" t="19050" r="15240" b="28575"/>
            <wp:docPr id="321" name="Picture 321" descr="C:\Users\Pradip\Desktop\screen\cm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radip\Desktop\screen\cm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33639" cy="1000760"/>
                    </a:xfrm>
                    <a:prstGeom prst="rect">
                      <a:avLst/>
                    </a:prstGeom>
                    <a:noFill/>
                    <a:ln>
                      <a:solidFill>
                        <a:schemeClr val="accent1"/>
                      </a:solidFill>
                    </a:ln>
                  </pic:spPr>
                </pic:pic>
              </a:graphicData>
            </a:graphic>
          </wp:inline>
        </w:drawing>
      </w:r>
    </w:p>
    <w:p w:rsidR="009131F3" w:rsidRDefault="009131F3" w:rsidP="006E4CDF">
      <w:pPr>
        <w:rPr>
          <w:rFonts w:ascii="AR CENA" w:hAnsi="AR CENA"/>
        </w:rPr>
      </w:pPr>
      <w:r>
        <w:rPr>
          <w:rFonts w:ascii="AR CENA" w:hAnsi="AR CENA"/>
        </w:rPr>
        <w:lastRenderedPageBreak/>
        <w:t xml:space="preserve">Type the code given and click into the apply code , if valid it will get saved and rate will get applied accordingly </w:t>
      </w:r>
      <w:r w:rsidR="009304EE">
        <w:rPr>
          <w:rFonts w:ascii="AR CENA" w:hAnsi="AR CENA"/>
        </w:rPr>
        <w:t xml:space="preserve">in the Rate tab </w:t>
      </w:r>
    </w:p>
    <w:p w:rsidR="00616565" w:rsidRPr="00616565" w:rsidRDefault="00616565" w:rsidP="00616565">
      <w:pPr>
        <w:pStyle w:val="Heading4"/>
        <w:rPr>
          <w:rFonts w:ascii="AR CENA" w:hAnsi="AR CENA"/>
          <w:b w:val="0"/>
          <w:i w:val="0"/>
        </w:rPr>
      </w:pPr>
      <w:r w:rsidRPr="00616565">
        <w:rPr>
          <w:rFonts w:ascii="AR CENA" w:hAnsi="AR CENA"/>
          <w:b w:val="0"/>
          <w:i w:val="0"/>
        </w:rPr>
        <w:t xml:space="preserve">AWB Print </w:t>
      </w:r>
    </w:p>
    <w:p w:rsidR="008D6889" w:rsidRDefault="00D97F13" w:rsidP="00EF7E72">
      <w:pPr>
        <w:rPr>
          <w:rFonts w:ascii="AR CENA" w:hAnsi="AR CENA"/>
        </w:rPr>
      </w:pPr>
      <w:r>
        <w:rPr>
          <w:rFonts w:ascii="AR CENA" w:hAnsi="AR CENA"/>
        </w:rPr>
        <w:t xml:space="preserve">User can view the AWB print once shipment executed and able to take print as well in both format </w:t>
      </w:r>
      <w:r w:rsidR="00104F56">
        <w:rPr>
          <w:rFonts w:ascii="AR CENA" w:hAnsi="AR CENA"/>
        </w:rPr>
        <w:t>preprinted and</w:t>
      </w:r>
      <w:r>
        <w:rPr>
          <w:rFonts w:ascii="AR CENA" w:hAnsi="AR CENA"/>
        </w:rPr>
        <w:t xml:space="preserve"> Normal print </w:t>
      </w:r>
    </w:p>
    <w:p w:rsidR="00104F56" w:rsidRDefault="00FF6585" w:rsidP="00EF7E72">
      <w:pPr>
        <w:rPr>
          <w:rFonts w:ascii="AR CENA" w:hAnsi="AR CENA"/>
        </w:rPr>
      </w:pPr>
      <w:r>
        <w:rPr>
          <w:rFonts w:ascii="AR CENA" w:hAnsi="AR CENA"/>
        </w:rPr>
        <w:t>Navig</w:t>
      </w:r>
      <w:r w:rsidR="00D461D3">
        <w:rPr>
          <w:rFonts w:ascii="AR CENA" w:hAnsi="AR CENA"/>
        </w:rPr>
        <w:t xml:space="preserve">ation-Reservation&gt;Cargo </w:t>
      </w:r>
      <w:r>
        <w:rPr>
          <w:rFonts w:ascii="AR CENA" w:hAnsi="AR CENA"/>
        </w:rPr>
        <w:t xml:space="preserve">Booking&gt;E Tab&gt;AWB Print </w:t>
      </w:r>
    </w:p>
    <w:p w:rsidR="00060FF9" w:rsidRDefault="00C8397C" w:rsidP="00060FF9">
      <w:pPr>
        <w:keepNext/>
      </w:pPr>
      <w:r>
        <w:rPr>
          <w:rFonts w:ascii="AR CENA" w:hAnsi="AR CENA"/>
          <w:noProof/>
          <w:lang w:val="en-IN" w:eastAsia="en-IN"/>
        </w:rPr>
        <mc:AlternateContent>
          <mc:Choice Requires="wps">
            <w:drawing>
              <wp:anchor distT="0" distB="0" distL="114300" distR="114300" simplePos="0" relativeHeight="251689984" behindDoc="0" locked="0" layoutInCell="1" allowOverlap="1">
                <wp:simplePos x="0" y="0"/>
                <wp:positionH relativeFrom="column">
                  <wp:posOffset>5305245</wp:posOffset>
                </wp:positionH>
                <wp:positionV relativeFrom="paragraph">
                  <wp:posOffset>788682</wp:posOffset>
                </wp:positionV>
                <wp:extent cx="232913" cy="163902"/>
                <wp:effectExtent l="19050" t="0" r="15240" b="45720"/>
                <wp:wrapNone/>
                <wp:docPr id="323" name="Down Arrow 323"/>
                <wp:cNvGraphicFramePr/>
                <a:graphic xmlns:a="http://schemas.openxmlformats.org/drawingml/2006/main">
                  <a:graphicData uri="http://schemas.microsoft.com/office/word/2010/wordprocessingShape">
                    <wps:wsp>
                      <wps:cNvSpPr/>
                      <wps:spPr>
                        <a:xfrm>
                          <a:off x="0" y="0"/>
                          <a:ext cx="232913" cy="163902"/>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23" o:spid="_x0000_s1026" type="#_x0000_t67" style="position:absolute;margin-left:417.75pt;margin-top:62.1pt;width:18.35pt;height:12.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" adj="10800" filled="f" strokecolor="#243f60 [1604]" strokeweight="2pt"/>
            </w:pict>
          </mc:Fallback>
        </mc:AlternateContent>
      </w:r>
      <w:r w:rsidR="00060FF9">
        <w:rPr>
          <w:rFonts w:ascii="AR CENA" w:hAnsi="AR CENA"/>
          <w:noProof/>
          <w:lang w:val="en-IN" w:eastAsia="en-IN"/>
        </w:rPr>
        <w:drawing>
          <wp:inline distT="0" distB="0" distL="0" distR="0" wp14:anchorId="4E1F8F4A" wp14:editId="2BC8F6AE">
            <wp:extent cx="5943600" cy="1871932"/>
            <wp:effectExtent l="19050" t="19050" r="19050" b="14605"/>
            <wp:docPr id="322" name="Picture 322" descr="C:\Users\Pradip\Desktop\screen\awb p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adip\Desktop\screen\awb pri.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871932"/>
                    </a:xfrm>
                    <a:prstGeom prst="rect">
                      <a:avLst/>
                    </a:prstGeom>
                    <a:noFill/>
                    <a:ln>
                      <a:solidFill>
                        <a:schemeClr val="accent1"/>
                      </a:solidFill>
                    </a:ln>
                  </pic:spPr>
                </pic:pic>
              </a:graphicData>
            </a:graphic>
          </wp:inline>
        </w:drawing>
      </w:r>
    </w:p>
    <w:p w:rsidR="00FF6585" w:rsidRDefault="00060FF9" w:rsidP="00060FF9">
      <w:pPr>
        <w:pStyle w:val="Caption"/>
        <w:jc w:val="center"/>
      </w:pPr>
      <w:bookmarkStart w:id="31" w:name="_Toc500933616"/>
      <w:r>
        <w:t xml:space="preserve">Figure </w:t>
      </w:r>
      <w:fldSimple w:instr=" SEQ Figure \* ARABIC ">
        <w:r w:rsidR="003E0BCF">
          <w:rPr>
            <w:noProof/>
          </w:rPr>
          <w:t>24</w:t>
        </w:r>
      </w:fldSimple>
      <w:r>
        <w:t xml:space="preserve"> AWB</w:t>
      </w:r>
      <w:bookmarkEnd w:id="31"/>
    </w:p>
    <w:p w:rsidR="00976027" w:rsidRDefault="00976027" w:rsidP="00976027">
      <w:pPr>
        <w:rPr>
          <w:rFonts w:ascii="AR CENA" w:hAnsi="AR CENA"/>
        </w:rPr>
      </w:pPr>
      <w:r w:rsidRPr="00F03C7F">
        <w:rPr>
          <w:rFonts w:ascii="AR CENA" w:hAnsi="AR CENA"/>
        </w:rPr>
        <w:t xml:space="preserve">Click into the AWB print </w:t>
      </w:r>
      <w:r w:rsidR="002C1179" w:rsidRPr="00F03C7F">
        <w:rPr>
          <w:rFonts w:ascii="AR CENA" w:hAnsi="AR CENA"/>
        </w:rPr>
        <w:t>Button</w:t>
      </w:r>
      <w:r w:rsidR="002C1179">
        <w:rPr>
          <w:rFonts w:ascii="AR CENA" w:hAnsi="AR CENA"/>
        </w:rPr>
        <w:t xml:space="preserve"> (</w:t>
      </w:r>
      <w:r w:rsidR="002C37B3">
        <w:rPr>
          <w:rFonts w:ascii="AR CENA" w:hAnsi="AR CENA"/>
        </w:rPr>
        <w:t>Refer screen-24)</w:t>
      </w:r>
      <w:r w:rsidR="00756660" w:rsidRPr="00F03C7F">
        <w:rPr>
          <w:rFonts w:ascii="AR CENA" w:hAnsi="AR CENA"/>
        </w:rPr>
        <w:t>,</w:t>
      </w:r>
      <w:r w:rsidR="00756660">
        <w:rPr>
          <w:rFonts w:ascii="AR CENA" w:hAnsi="AR CENA"/>
        </w:rPr>
        <w:t xml:space="preserve"> It will open the AWB Format </w:t>
      </w:r>
      <w:r w:rsidR="00F72F0C">
        <w:rPr>
          <w:rFonts w:ascii="AR CENA" w:hAnsi="AR CENA"/>
        </w:rPr>
        <w:t xml:space="preserve">as bellow </w:t>
      </w:r>
      <w:r w:rsidR="00DC1936">
        <w:rPr>
          <w:rFonts w:ascii="AR CENA" w:hAnsi="AR CENA"/>
        </w:rPr>
        <w:t>(Screen 25)</w:t>
      </w:r>
    </w:p>
    <w:p w:rsidR="00B86E9A" w:rsidRDefault="00F72F0C" w:rsidP="00B86E9A">
      <w:pPr>
        <w:keepNext/>
      </w:pPr>
      <w:r>
        <w:rPr>
          <w:rFonts w:ascii="AR CENA" w:hAnsi="AR CENA"/>
          <w:noProof/>
          <w:lang w:val="en-IN" w:eastAsia="en-IN"/>
        </w:rPr>
        <w:lastRenderedPageBreak/>
        <w:drawing>
          <wp:inline distT="0" distB="0" distL="0" distR="0" wp14:anchorId="68A3CEEE" wp14:editId="6F467D4A">
            <wp:extent cx="5940284" cy="4218317"/>
            <wp:effectExtent l="19050" t="19050" r="22860" b="10795"/>
            <wp:docPr id="324" name="Picture 324" descr="C:\Users\Pradip\Desktop\screen\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radip\Desktop\screen\a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220672"/>
                    </a:xfrm>
                    <a:prstGeom prst="rect">
                      <a:avLst/>
                    </a:prstGeom>
                    <a:noFill/>
                    <a:ln>
                      <a:solidFill>
                        <a:schemeClr val="accent1"/>
                      </a:solidFill>
                    </a:ln>
                  </pic:spPr>
                </pic:pic>
              </a:graphicData>
            </a:graphic>
          </wp:inline>
        </w:drawing>
      </w:r>
    </w:p>
    <w:p w:rsidR="00F72F0C" w:rsidRDefault="00B86E9A" w:rsidP="00B86E9A">
      <w:pPr>
        <w:pStyle w:val="Caption"/>
        <w:jc w:val="center"/>
      </w:pPr>
      <w:bookmarkStart w:id="32" w:name="_Toc500933617"/>
      <w:r>
        <w:t xml:space="preserve">Figure </w:t>
      </w:r>
      <w:fldSimple w:instr=" SEQ Figure \* ARABIC ">
        <w:r w:rsidR="003E0BCF">
          <w:rPr>
            <w:noProof/>
          </w:rPr>
          <w:t>25</w:t>
        </w:r>
      </w:fldSimple>
      <w:r>
        <w:t xml:space="preserve"> AWB </w:t>
      </w:r>
      <w:r w:rsidR="00A2582D">
        <w:t>Copy Normal</w:t>
      </w:r>
      <w:bookmarkEnd w:id="32"/>
    </w:p>
    <w:p w:rsidR="004163C7" w:rsidRDefault="004526BA" w:rsidP="004163C7">
      <w:pPr>
        <w:rPr>
          <w:rFonts w:ascii="AR CENA" w:hAnsi="AR CENA"/>
        </w:rPr>
      </w:pPr>
      <w:r>
        <w:rPr>
          <w:rFonts w:ascii="AR CENA" w:hAnsi="AR CENA"/>
          <w:noProof/>
          <w:lang w:val="en-IN" w:eastAsia="en-IN"/>
        </w:rPr>
        <mc:AlternateContent>
          <mc:Choice Requires="wps">
            <w:drawing>
              <wp:anchor distT="0" distB="0" distL="114300" distR="114300" simplePos="0" relativeHeight="251691008" behindDoc="0" locked="0" layoutInCell="1" allowOverlap="1">
                <wp:simplePos x="0" y="0"/>
                <wp:positionH relativeFrom="column">
                  <wp:posOffset>-43132</wp:posOffset>
                </wp:positionH>
                <wp:positionV relativeFrom="paragraph">
                  <wp:posOffset>264388</wp:posOffset>
                </wp:positionV>
                <wp:extent cx="405441" cy="276045"/>
                <wp:effectExtent l="0" t="0" r="13970" b="10160"/>
                <wp:wrapNone/>
                <wp:docPr id="326" name="Rounded Rectangle 326"/>
                <wp:cNvGraphicFramePr/>
                <a:graphic xmlns:a="http://schemas.openxmlformats.org/drawingml/2006/main">
                  <a:graphicData uri="http://schemas.microsoft.com/office/word/2010/wordprocessingShape">
                    <wps:wsp>
                      <wps:cNvSpPr/>
                      <wps:spPr>
                        <a:xfrm>
                          <a:off x="0" y="0"/>
                          <a:ext cx="405441" cy="27604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26" o:spid="_x0000_s1026" style="position:absolute;margin-left:-3.4pt;margin-top:20.8pt;width:31.9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" filled="f" strokecolor="#243f60 [1604]" strokeweight="2pt"/>
            </w:pict>
          </mc:Fallback>
        </mc:AlternateContent>
      </w:r>
      <w:r w:rsidR="004163C7" w:rsidRPr="00A2582D">
        <w:rPr>
          <w:rFonts w:ascii="AR CENA" w:hAnsi="AR CENA"/>
        </w:rPr>
        <w:t xml:space="preserve">For </w:t>
      </w:r>
      <w:r w:rsidR="00A2582D" w:rsidRPr="00A2582D">
        <w:rPr>
          <w:rFonts w:ascii="AR CENA" w:hAnsi="AR CENA"/>
        </w:rPr>
        <w:t>preprinted</w:t>
      </w:r>
      <w:r w:rsidR="004163C7" w:rsidRPr="00A2582D">
        <w:rPr>
          <w:rFonts w:ascii="AR CENA" w:hAnsi="AR CENA"/>
        </w:rPr>
        <w:t xml:space="preserve"> &gt; user need to click the Print link located into the extreme left of the AWB print </w:t>
      </w:r>
    </w:p>
    <w:p w:rsidR="001A6992" w:rsidRDefault="000813AD" w:rsidP="001A6992">
      <w:pPr>
        <w:keepNext/>
      </w:pPr>
      <w:r>
        <w:rPr>
          <w:rFonts w:ascii="AR CENA" w:hAnsi="AR CENA"/>
          <w:noProof/>
          <w:lang w:val="en-IN" w:eastAsia="en-IN"/>
        </w:rPr>
        <mc:AlternateContent>
          <mc:Choice Requires="wps">
            <w:drawing>
              <wp:anchor distT="0" distB="0" distL="114300" distR="114300" simplePos="0" relativeHeight="251692032" behindDoc="0" locked="0" layoutInCell="1" allowOverlap="1" wp14:anchorId="347F4EAD" wp14:editId="12FA0BE8">
                <wp:simplePos x="0" y="0"/>
                <wp:positionH relativeFrom="column">
                  <wp:posOffset>361998</wp:posOffset>
                </wp:positionH>
                <wp:positionV relativeFrom="paragraph">
                  <wp:posOffset>18810</wp:posOffset>
                </wp:positionV>
                <wp:extent cx="267730" cy="146649"/>
                <wp:effectExtent l="0" t="0" r="18415" b="25400"/>
                <wp:wrapNone/>
                <wp:docPr id="327" name="Left Arrow 327"/>
                <wp:cNvGraphicFramePr/>
                <a:graphic xmlns:a="http://schemas.openxmlformats.org/drawingml/2006/main">
                  <a:graphicData uri="http://schemas.microsoft.com/office/word/2010/wordprocessingShape">
                    <wps:wsp>
                      <wps:cNvSpPr/>
                      <wps:spPr>
                        <a:xfrm>
                          <a:off x="0" y="0"/>
                          <a:ext cx="267730" cy="146649"/>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 Arrow 327" o:spid="_x0000_s1026" type="#_x0000_t66" style="position:absolute;margin-left:28.5pt;margin-top:1.5pt;width:21.1pt;height:11.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" adj="5916" filled="f" strokecolor="#243f60 [1604]" strokeweight="2pt"/>
            </w:pict>
          </mc:Fallback>
        </mc:AlternateContent>
      </w:r>
      <w:r w:rsidR="004B40D7">
        <w:rPr>
          <w:rFonts w:ascii="AR CENA" w:hAnsi="AR CENA"/>
          <w:noProof/>
          <w:lang w:val="en-IN" w:eastAsia="en-IN"/>
        </w:rPr>
        <w:drawing>
          <wp:inline distT="0" distB="0" distL="0" distR="0" wp14:anchorId="1DA77A95" wp14:editId="3D165B8E">
            <wp:extent cx="5943600" cy="1447843"/>
            <wp:effectExtent l="19050" t="19050" r="19050" b="19050"/>
            <wp:docPr id="325" name="Picture 325" descr="C:\Users\Pradip\Desktop\screen\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adip\Desktop\screen\pr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47843"/>
                    </a:xfrm>
                    <a:prstGeom prst="rect">
                      <a:avLst/>
                    </a:prstGeom>
                    <a:noFill/>
                    <a:ln>
                      <a:solidFill>
                        <a:schemeClr val="accent1"/>
                      </a:solidFill>
                    </a:ln>
                  </pic:spPr>
                </pic:pic>
              </a:graphicData>
            </a:graphic>
          </wp:inline>
        </w:drawing>
      </w:r>
    </w:p>
    <w:p w:rsidR="004B40D7" w:rsidRPr="00A2582D" w:rsidRDefault="001A6992" w:rsidP="001A6992">
      <w:pPr>
        <w:pStyle w:val="Caption"/>
        <w:jc w:val="center"/>
        <w:rPr>
          <w:rFonts w:ascii="AR CENA" w:hAnsi="AR CENA"/>
        </w:rPr>
      </w:pPr>
      <w:bookmarkStart w:id="33" w:name="_Toc500933618"/>
      <w:r>
        <w:t xml:space="preserve">Figure </w:t>
      </w:r>
      <w:fldSimple w:instr=" SEQ Figure \* ARABIC ">
        <w:r w:rsidR="003E0BCF">
          <w:rPr>
            <w:noProof/>
          </w:rPr>
          <w:t>26</w:t>
        </w:r>
      </w:fldSimple>
      <w:r>
        <w:t xml:space="preserve"> Preprinted format</w:t>
      </w:r>
      <w:bookmarkEnd w:id="33"/>
    </w:p>
    <w:p w:rsidR="00F745D5" w:rsidRDefault="00F745D5" w:rsidP="00976027">
      <w:pPr>
        <w:rPr>
          <w:rFonts w:ascii="AR CENA" w:hAnsi="AR CENA"/>
        </w:rPr>
      </w:pPr>
      <w:r>
        <w:rPr>
          <w:rFonts w:ascii="AR CENA" w:hAnsi="AR CENA"/>
        </w:rPr>
        <w:t xml:space="preserve">Click into the Print </w:t>
      </w:r>
      <w:r w:rsidR="001228AD">
        <w:rPr>
          <w:rFonts w:ascii="AR CENA" w:hAnsi="AR CENA"/>
        </w:rPr>
        <w:t>link (</w:t>
      </w:r>
      <w:r w:rsidR="00387885">
        <w:rPr>
          <w:rFonts w:ascii="AR CENA" w:hAnsi="AR CENA"/>
        </w:rPr>
        <w:t>Refer Screen -26)</w:t>
      </w:r>
      <w:r>
        <w:rPr>
          <w:rFonts w:ascii="AR CENA" w:hAnsi="AR CENA"/>
        </w:rPr>
        <w:t xml:space="preserve"> and it will open as bellow </w:t>
      </w:r>
    </w:p>
    <w:p w:rsidR="00F745D5" w:rsidRDefault="003C6D7D" w:rsidP="00976027">
      <w:pPr>
        <w:rPr>
          <w:rFonts w:ascii="AR CENA" w:hAnsi="AR CENA"/>
        </w:rPr>
      </w:pPr>
      <w:r>
        <w:rPr>
          <w:rFonts w:ascii="AR CENA" w:hAnsi="AR CENA"/>
          <w:noProof/>
          <w:lang w:val="en-IN" w:eastAsia="en-IN"/>
        </w:rPr>
        <w:lastRenderedPageBreak/>
        <w:drawing>
          <wp:inline distT="0" distB="0" distL="0" distR="0">
            <wp:extent cx="4494790" cy="3243532"/>
            <wp:effectExtent l="19050" t="19050" r="20320" b="146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4530" cy="3243344"/>
                    </a:xfrm>
                    <a:prstGeom prst="rect">
                      <a:avLst/>
                    </a:prstGeom>
                    <a:noFill/>
                    <a:ln>
                      <a:solidFill>
                        <a:schemeClr val="accent1"/>
                      </a:solidFill>
                    </a:ln>
                  </pic:spPr>
                </pic:pic>
              </a:graphicData>
            </a:graphic>
          </wp:inline>
        </w:drawing>
      </w:r>
    </w:p>
    <w:p w:rsidR="00F40719" w:rsidRDefault="00F40719" w:rsidP="00976027">
      <w:pPr>
        <w:rPr>
          <w:rFonts w:ascii="AR CENA" w:hAnsi="AR CENA"/>
        </w:rPr>
      </w:pPr>
    </w:p>
    <w:p w:rsidR="00F40719" w:rsidRDefault="0050662F" w:rsidP="0050662F">
      <w:pPr>
        <w:pStyle w:val="Heading4"/>
        <w:rPr>
          <w:rFonts w:ascii="AR CENA" w:hAnsi="AR CENA"/>
          <w:b w:val="0"/>
          <w:i w:val="0"/>
        </w:rPr>
      </w:pPr>
      <w:r w:rsidRPr="0050662F">
        <w:rPr>
          <w:rFonts w:ascii="AR CENA" w:hAnsi="AR CENA"/>
          <w:b w:val="0"/>
          <w:i w:val="0"/>
        </w:rPr>
        <w:t xml:space="preserve">AWB Label </w:t>
      </w:r>
    </w:p>
    <w:p w:rsidR="0050662F" w:rsidRDefault="0050662F" w:rsidP="0050662F">
      <w:pPr>
        <w:rPr>
          <w:rFonts w:ascii="AR CENA" w:hAnsi="AR CENA"/>
        </w:rPr>
      </w:pPr>
      <w:r w:rsidRPr="0050662F">
        <w:rPr>
          <w:rFonts w:ascii="AR CENA" w:hAnsi="AR CENA"/>
        </w:rPr>
        <w:t xml:space="preserve">User can print the AWB label after shipment executed </w:t>
      </w:r>
    </w:p>
    <w:p w:rsidR="00743F1B" w:rsidRDefault="00743F1B" w:rsidP="0050662F">
      <w:pPr>
        <w:rPr>
          <w:rFonts w:ascii="AR CENA" w:hAnsi="AR CENA"/>
        </w:rPr>
      </w:pPr>
      <w:r>
        <w:rPr>
          <w:rFonts w:ascii="AR CENA" w:hAnsi="AR CENA"/>
        </w:rPr>
        <w:t>Navigation-Reservation&gt;Reservation &amp; Booking&gt;E Tab&gt;AWB Label Print</w:t>
      </w:r>
    </w:p>
    <w:p w:rsidR="00F56885" w:rsidRDefault="00DA37CB" w:rsidP="00F56885">
      <w:pPr>
        <w:keepNext/>
      </w:pPr>
      <w:r>
        <w:rPr>
          <w:rFonts w:ascii="AR CENA" w:hAnsi="AR CENA"/>
          <w:noProof/>
          <w:lang w:val="en-IN" w:eastAsia="en-IN"/>
        </w:rPr>
        <mc:AlternateContent>
          <mc:Choice Requires="wps">
            <w:drawing>
              <wp:anchor distT="0" distB="0" distL="114300" distR="114300" simplePos="0" relativeHeight="251693056" behindDoc="0" locked="0" layoutInCell="1" allowOverlap="1" wp14:anchorId="4B176F16" wp14:editId="5D0D7515">
                <wp:simplePos x="0" y="0"/>
                <wp:positionH relativeFrom="column">
                  <wp:posOffset>5279366</wp:posOffset>
                </wp:positionH>
                <wp:positionV relativeFrom="paragraph">
                  <wp:posOffset>836475</wp:posOffset>
                </wp:positionV>
                <wp:extent cx="293298" cy="120770"/>
                <wp:effectExtent l="38100" t="0" r="12065" b="31750"/>
                <wp:wrapNone/>
                <wp:docPr id="331" name="Down Arrow 331"/>
                <wp:cNvGraphicFramePr/>
                <a:graphic xmlns:a="http://schemas.openxmlformats.org/drawingml/2006/main">
                  <a:graphicData uri="http://schemas.microsoft.com/office/word/2010/wordprocessingShape">
                    <wps:wsp>
                      <wps:cNvSpPr/>
                      <wps:spPr>
                        <a:xfrm>
                          <a:off x="0" y="0"/>
                          <a:ext cx="293298" cy="120770"/>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31" o:spid="_x0000_s1026" type="#_x0000_t67" style="position:absolute;margin-left:415.7pt;margin-top:65.85pt;width:23.1pt;height:9.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" adj="10800" filled="f" strokecolor="#243f60 [1604]" strokeweight="2pt"/>
            </w:pict>
          </mc:Fallback>
        </mc:AlternateContent>
      </w:r>
      <w:r w:rsidR="000E3411">
        <w:rPr>
          <w:rFonts w:ascii="AR CENA" w:hAnsi="AR CENA"/>
          <w:noProof/>
          <w:lang w:val="en-IN" w:eastAsia="en-IN"/>
        </w:rPr>
        <w:drawing>
          <wp:inline distT="0" distB="0" distL="0" distR="0" wp14:anchorId="68519B84" wp14:editId="1DC7FE95">
            <wp:extent cx="5943600" cy="1871345"/>
            <wp:effectExtent l="19050" t="19050" r="19050" b="14605"/>
            <wp:docPr id="330" name="Picture 330" descr="C:\Users\Pradip\Desktop\screen\awb p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adip\Desktop\screen\awb pri.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solidFill>
                        <a:schemeClr val="accent1"/>
                      </a:solidFill>
                    </a:ln>
                  </pic:spPr>
                </pic:pic>
              </a:graphicData>
            </a:graphic>
          </wp:inline>
        </w:drawing>
      </w:r>
    </w:p>
    <w:p w:rsidR="000E3411" w:rsidRDefault="00F56885" w:rsidP="00F56885">
      <w:pPr>
        <w:pStyle w:val="Caption"/>
        <w:jc w:val="center"/>
      </w:pPr>
      <w:bookmarkStart w:id="34" w:name="_Toc500933619"/>
      <w:r>
        <w:t xml:space="preserve">Figure </w:t>
      </w:r>
      <w:fldSimple w:instr=" SEQ Figure \* ARABIC ">
        <w:r w:rsidR="003E0BCF">
          <w:rPr>
            <w:noProof/>
          </w:rPr>
          <w:t>27</w:t>
        </w:r>
      </w:fldSimple>
      <w:r>
        <w:t xml:space="preserve"> AWB Label</w:t>
      </w:r>
      <w:bookmarkEnd w:id="34"/>
    </w:p>
    <w:p w:rsidR="00311442" w:rsidRDefault="00311442" w:rsidP="00311442">
      <w:pPr>
        <w:rPr>
          <w:rFonts w:ascii="AR CENA" w:hAnsi="AR CENA"/>
        </w:rPr>
      </w:pPr>
      <w:r w:rsidRPr="00311442">
        <w:rPr>
          <w:rFonts w:ascii="AR CENA" w:hAnsi="AR CENA"/>
        </w:rPr>
        <w:t xml:space="preserve">Click into the AWB Label </w:t>
      </w:r>
      <w:r w:rsidR="0006792E">
        <w:rPr>
          <w:rFonts w:ascii="AR CENA" w:hAnsi="AR CENA"/>
        </w:rPr>
        <w:t>Button (</w:t>
      </w:r>
      <w:r w:rsidR="004D5958">
        <w:rPr>
          <w:rFonts w:ascii="AR CENA" w:hAnsi="AR CENA"/>
        </w:rPr>
        <w:t>Screen -27)</w:t>
      </w:r>
      <w:r>
        <w:rPr>
          <w:rFonts w:ascii="AR CENA" w:hAnsi="AR CENA"/>
        </w:rPr>
        <w:t xml:space="preserve"> , It will open the Label </w:t>
      </w:r>
    </w:p>
    <w:p w:rsidR="00311442" w:rsidRDefault="00311442" w:rsidP="00311442">
      <w:pPr>
        <w:rPr>
          <w:rFonts w:ascii="AR CENA" w:hAnsi="AR CENA"/>
        </w:rPr>
      </w:pPr>
      <w:r>
        <w:rPr>
          <w:rFonts w:ascii="AR CENA" w:hAnsi="AR CENA"/>
        </w:rPr>
        <w:t xml:space="preserve">Note – AWB label based on AWB pieces, Example- If AWB is 10 </w:t>
      </w:r>
      <w:r w:rsidR="0006792E">
        <w:rPr>
          <w:rFonts w:ascii="AR CENA" w:hAnsi="AR CENA"/>
        </w:rPr>
        <w:t>pieces,</w:t>
      </w:r>
      <w:r>
        <w:rPr>
          <w:rFonts w:ascii="AR CENA" w:hAnsi="AR CENA"/>
        </w:rPr>
        <w:t xml:space="preserve"> 10 AWB label will open for print </w:t>
      </w:r>
    </w:p>
    <w:p w:rsidR="00311442" w:rsidRDefault="00311442" w:rsidP="00311442">
      <w:pPr>
        <w:rPr>
          <w:rFonts w:ascii="AR CENA" w:hAnsi="AR CENA"/>
        </w:rPr>
      </w:pPr>
    </w:p>
    <w:p w:rsidR="00D632A8" w:rsidRDefault="00D632A8" w:rsidP="00D632A8">
      <w:pPr>
        <w:keepNext/>
      </w:pPr>
      <w:r>
        <w:rPr>
          <w:rFonts w:ascii="AR CENA" w:hAnsi="AR CENA"/>
          <w:noProof/>
          <w:lang w:val="en-IN" w:eastAsia="en-IN"/>
        </w:rPr>
        <w:lastRenderedPageBreak/>
        <w:drawing>
          <wp:inline distT="0" distB="0" distL="0" distR="0" wp14:anchorId="041A559D" wp14:editId="01531B5D">
            <wp:extent cx="3131048" cy="4330461"/>
            <wp:effectExtent l="19050" t="19050" r="12700" b="13335"/>
            <wp:docPr id="332" name="Picture 332" descr="C:\Users\Pradip\Desktop\scree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adip\Desktop\screen\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31185" cy="4330650"/>
                    </a:xfrm>
                    <a:prstGeom prst="rect">
                      <a:avLst/>
                    </a:prstGeom>
                    <a:noFill/>
                    <a:ln>
                      <a:solidFill>
                        <a:schemeClr val="accent1"/>
                      </a:solidFill>
                    </a:ln>
                  </pic:spPr>
                </pic:pic>
              </a:graphicData>
            </a:graphic>
          </wp:inline>
        </w:drawing>
      </w:r>
    </w:p>
    <w:p w:rsidR="00311442" w:rsidRDefault="00D632A8" w:rsidP="00D632A8">
      <w:pPr>
        <w:pStyle w:val="Caption"/>
        <w:jc w:val="center"/>
      </w:pPr>
      <w:bookmarkStart w:id="35" w:name="_Toc500933620"/>
      <w:r>
        <w:t xml:space="preserve">Figure </w:t>
      </w:r>
      <w:fldSimple w:instr=" SEQ Figure \* ARABIC ">
        <w:r w:rsidR="003E0BCF">
          <w:rPr>
            <w:noProof/>
          </w:rPr>
          <w:t>28</w:t>
        </w:r>
      </w:fldSimple>
      <w:r>
        <w:t xml:space="preserve"> IATA 606 label</w:t>
      </w:r>
      <w:bookmarkEnd w:id="35"/>
    </w:p>
    <w:p w:rsidR="00497C1A" w:rsidRDefault="00497C1A" w:rsidP="00497C1A"/>
    <w:p w:rsidR="00497C1A" w:rsidRPr="00833322" w:rsidRDefault="00833322" w:rsidP="00833322">
      <w:pPr>
        <w:pStyle w:val="Heading3"/>
        <w:rPr>
          <w:rFonts w:ascii="AR CENA" w:hAnsi="AR CENA"/>
          <w:b w:val="0"/>
        </w:rPr>
      </w:pPr>
      <w:bookmarkStart w:id="36" w:name="_Toc500933536"/>
      <w:r w:rsidRPr="00833322">
        <w:rPr>
          <w:rFonts w:ascii="AR CENA" w:hAnsi="AR CENA"/>
          <w:b w:val="0"/>
        </w:rPr>
        <w:t>Copy Booking</w:t>
      </w:r>
      <w:bookmarkEnd w:id="36"/>
      <w:r w:rsidRPr="00833322">
        <w:rPr>
          <w:rFonts w:ascii="AR CENA" w:hAnsi="AR CENA"/>
          <w:b w:val="0"/>
        </w:rPr>
        <w:t xml:space="preserve"> </w:t>
      </w:r>
    </w:p>
    <w:p w:rsidR="00311442" w:rsidRDefault="00E3633E" w:rsidP="00311442">
      <w:pPr>
        <w:rPr>
          <w:rFonts w:ascii="AR CENA" w:hAnsi="AR CENA"/>
        </w:rPr>
      </w:pPr>
      <w:r>
        <w:rPr>
          <w:rFonts w:ascii="AR CENA" w:hAnsi="AR CENA"/>
        </w:rPr>
        <w:t xml:space="preserve">Copy Booking used to copy the existing AWB data for Booked or executed shipment except the AWB serial </w:t>
      </w:r>
      <w:r w:rsidR="00415424">
        <w:rPr>
          <w:rFonts w:ascii="AR CENA" w:hAnsi="AR CENA"/>
        </w:rPr>
        <w:t>Number;</w:t>
      </w:r>
      <w:r>
        <w:rPr>
          <w:rFonts w:ascii="AR CENA" w:hAnsi="AR CENA"/>
        </w:rPr>
        <w:t xml:space="preserve"> user simply can rebook with same data with New AWB number or can also modify the some of the field and Booed the shipment </w:t>
      </w:r>
    </w:p>
    <w:p w:rsidR="00034920" w:rsidRDefault="009C0E5B" w:rsidP="00034920">
      <w:pPr>
        <w:keepNext/>
      </w:pPr>
      <w:r>
        <w:rPr>
          <w:rFonts w:ascii="AR CENA" w:hAnsi="AR CENA"/>
          <w:noProof/>
          <w:lang w:val="en-IN" w:eastAsia="en-IN"/>
        </w:rPr>
        <mc:AlternateContent>
          <mc:Choice Requires="wps">
            <w:drawing>
              <wp:anchor distT="0" distB="0" distL="114300" distR="114300" simplePos="0" relativeHeight="251695104" behindDoc="0" locked="0" layoutInCell="1" allowOverlap="1">
                <wp:simplePos x="0" y="0"/>
                <wp:positionH relativeFrom="column">
                  <wp:posOffset>-69011</wp:posOffset>
                </wp:positionH>
                <wp:positionV relativeFrom="paragraph">
                  <wp:posOffset>1241748</wp:posOffset>
                </wp:positionV>
                <wp:extent cx="1449237" cy="379563"/>
                <wp:effectExtent l="0" t="0" r="17780" b="20955"/>
                <wp:wrapNone/>
                <wp:docPr id="335" name="Oval 335"/>
                <wp:cNvGraphicFramePr/>
                <a:graphic xmlns:a="http://schemas.openxmlformats.org/drawingml/2006/main">
                  <a:graphicData uri="http://schemas.microsoft.com/office/word/2010/wordprocessingShape">
                    <wps:wsp>
                      <wps:cNvSpPr/>
                      <wps:spPr>
                        <a:xfrm>
                          <a:off x="0" y="0"/>
                          <a:ext cx="1449237" cy="37956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5" o:spid="_x0000_s1026" style="position:absolute;margin-left:-5.45pt;margin-top:97.8pt;width:114.1pt;height:29.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" filled="f" strokecolor="#243f60 [1604]" strokeweight="2pt"/>
            </w:pict>
          </mc:Fallback>
        </mc:AlternateContent>
      </w:r>
      <w:r w:rsidR="006728E2">
        <w:rPr>
          <w:rFonts w:ascii="AR CENA" w:hAnsi="AR CENA"/>
          <w:noProof/>
          <w:lang w:val="en-IN" w:eastAsia="en-IN"/>
        </w:rPr>
        <mc:AlternateContent>
          <mc:Choice Requires="wps">
            <w:drawing>
              <wp:anchor distT="0" distB="0" distL="114300" distR="114300" simplePos="0" relativeHeight="251694080" behindDoc="0" locked="0" layoutInCell="1" allowOverlap="1">
                <wp:simplePos x="0" y="0"/>
                <wp:positionH relativeFrom="column">
                  <wp:posOffset>552091</wp:posOffset>
                </wp:positionH>
                <wp:positionV relativeFrom="paragraph">
                  <wp:posOffset>1319386</wp:posOffset>
                </wp:positionV>
                <wp:extent cx="77637" cy="69012"/>
                <wp:effectExtent l="19050" t="0" r="36830" b="45720"/>
                <wp:wrapNone/>
                <wp:docPr id="334" name="Down Arrow 334"/>
                <wp:cNvGraphicFramePr/>
                <a:graphic xmlns:a="http://schemas.openxmlformats.org/drawingml/2006/main">
                  <a:graphicData uri="http://schemas.microsoft.com/office/word/2010/wordprocessingShape">
                    <wps:wsp>
                      <wps:cNvSpPr/>
                      <wps:spPr>
                        <a:xfrm>
                          <a:off x="0" y="0"/>
                          <a:ext cx="77637" cy="69012"/>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34" o:spid="_x0000_s1026" type="#_x0000_t67" style="position:absolute;margin-left:43.45pt;margin-top:103.9pt;width:6.1pt;height:5.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" adj="10800" filled="f" strokecolor="#243f60 [1604]" strokeweight="2pt"/>
            </w:pict>
          </mc:Fallback>
        </mc:AlternateContent>
      </w:r>
      <w:r w:rsidR="00675C97">
        <w:rPr>
          <w:rFonts w:ascii="AR CENA" w:hAnsi="AR CENA"/>
          <w:noProof/>
          <w:lang w:val="en-IN" w:eastAsia="en-IN"/>
        </w:rPr>
        <w:drawing>
          <wp:inline distT="0" distB="0" distL="0" distR="0" wp14:anchorId="00940D6E" wp14:editId="4AD3D6E7">
            <wp:extent cx="5943600" cy="1449238"/>
            <wp:effectExtent l="19050" t="19050" r="19050" b="17780"/>
            <wp:docPr id="333" name="Picture 333" descr="C:\Users\Pradip\Desktop\screen\copy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radip\Desktop\screen\copy booki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449238"/>
                    </a:xfrm>
                    <a:prstGeom prst="rect">
                      <a:avLst/>
                    </a:prstGeom>
                    <a:noFill/>
                    <a:ln>
                      <a:solidFill>
                        <a:schemeClr val="accent1"/>
                      </a:solidFill>
                    </a:ln>
                  </pic:spPr>
                </pic:pic>
              </a:graphicData>
            </a:graphic>
          </wp:inline>
        </w:drawing>
      </w:r>
    </w:p>
    <w:p w:rsidR="00415424" w:rsidRDefault="00034920" w:rsidP="00034920">
      <w:pPr>
        <w:pStyle w:val="Caption"/>
        <w:jc w:val="center"/>
      </w:pPr>
      <w:bookmarkStart w:id="37" w:name="_Toc500933621"/>
      <w:r>
        <w:t xml:space="preserve">Figure </w:t>
      </w:r>
      <w:fldSimple w:instr=" SEQ Figure \* ARABIC ">
        <w:r w:rsidR="003E0BCF">
          <w:rPr>
            <w:noProof/>
          </w:rPr>
          <w:t>29</w:t>
        </w:r>
      </w:fldSimple>
      <w:r>
        <w:t xml:space="preserve"> Copy Booking</w:t>
      </w:r>
      <w:bookmarkEnd w:id="37"/>
    </w:p>
    <w:p w:rsidR="00367FF7" w:rsidRPr="008D35F4" w:rsidRDefault="00367FF7" w:rsidP="008D35F4">
      <w:pPr>
        <w:pStyle w:val="Heading4"/>
        <w:rPr>
          <w:rFonts w:ascii="AR CENA" w:hAnsi="AR CENA"/>
          <w:b w:val="0"/>
          <w:i w:val="0"/>
        </w:rPr>
      </w:pPr>
      <w:r w:rsidRPr="008D35F4">
        <w:rPr>
          <w:rFonts w:ascii="AR CENA" w:hAnsi="AR CENA"/>
          <w:b w:val="0"/>
          <w:i w:val="0"/>
        </w:rPr>
        <w:lastRenderedPageBreak/>
        <w:t xml:space="preserve">Copy Booking Process </w:t>
      </w:r>
    </w:p>
    <w:p w:rsidR="00B26BD9" w:rsidRDefault="00DB3B9F" w:rsidP="00B26BD9">
      <w:pPr>
        <w:rPr>
          <w:rFonts w:ascii="AR CENA" w:hAnsi="AR CENA"/>
        </w:rPr>
      </w:pPr>
      <w:r>
        <w:rPr>
          <w:rFonts w:ascii="AR CENA" w:hAnsi="AR CENA"/>
        </w:rPr>
        <w:t xml:space="preserve">Navigation- Reservation&gt;Reservation &amp; Booking &gt;Click E Tab or U Tab&gt; Click Copy Tab on down </w:t>
      </w:r>
    </w:p>
    <w:p w:rsidR="00DB3B9F" w:rsidRDefault="007C19A5" w:rsidP="00B26BD9">
      <w:pPr>
        <w:rPr>
          <w:rFonts w:ascii="AR CENA" w:hAnsi="AR CENA"/>
        </w:rPr>
      </w:pPr>
      <w:r>
        <w:rPr>
          <w:rFonts w:ascii="AR CENA" w:hAnsi="AR CENA"/>
        </w:rPr>
        <w:t xml:space="preserve">Once click into the copy </w:t>
      </w:r>
      <w:r w:rsidR="00A62E51">
        <w:rPr>
          <w:rFonts w:ascii="AR CENA" w:hAnsi="AR CENA"/>
        </w:rPr>
        <w:t>Tab (</w:t>
      </w:r>
      <w:r w:rsidR="00D418BF">
        <w:rPr>
          <w:rFonts w:ascii="AR CENA" w:hAnsi="AR CENA"/>
        </w:rPr>
        <w:t>Refer Screen-29)</w:t>
      </w:r>
      <w:r w:rsidR="00DB3B9F">
        <w:rPr>
          <w:rFonts w:ascii="AR CENA" w:hAnsi="AR CENA"/>
        </w:rPr>
        <w:t xml:space="preserve"> , system will open the AWB information without the AWB number</w:t>
      </w:r>
      <w:r w:rsidR="00D418BF">
        <w:rPr>
          <w:rFonts w:ascii="AR CENA" w:hAnsi="AR CENA"/>
        </w:rPr>
        <w:t>(Screen-30)</w:t>
      </w:r>
      <w:r w:rsidR="00DB3B9F">
        <w:rPr>
          <w:rFonts w:ascii="AR CENA" w:hAnsi="AR CENA"/>
        </w:rPr>
        <w:t xml:space="preserve"> </w:t>
      </w:r>
    </w:p>
    <w:p w:rsidR="00E3598D" w:rsidRDefault="009F4D23" w:rsidP="00E3598D">
      <w:pPr>
        <w:keepNext/>
      </w:pPr>
      <w:r>
        <w:rPr>
          <w:rFonts w:ascii="AR CENA" w:hAnsi="AR CENA"/>
          <w:noProof/>
          <w:lang w:val="en-IN" w:eastAsia="en-IN"/>
        </w:rPr>
        <mc:AlternateContent>
          <mc:Choice Requires="wps">
            <w:drawing>
              <wp:anchor distT="0" distB="0" distL="114300" distR="114300" simplePos="0" relativeHeight="251697152" behindDoc="0" locked="0" layoutInCell="1" allowOverlap="1">
                <wp:simplePos x="0" y="0"/>
                <wp:positionH relativeFrom="column">
                  <wp:posOffset>94819</wp:posOffset>
                </wp:positionH>
                <wp:positionV relativeFrom="paragraph">
                  <wp:posOffset>2535387</wp:posOffset>
                </wp:positionV>
                <wp:extent cx="362309" cy="189781"/>
                <wp:effectExtent l="38100" t="19050" r="19050" b="20320"/>
                <wp:wrapNone/>
                <wp:docPr id="338" name="Up Arrow 338"/>
                <wp:cNvGraphicFramePr/>
                <a:graphic xmlns:a="http://schemas.openxmlformats.org/drawingml/2006/main">
                  <a:graphicData uri="http://schemas.microsoft.com/office/word/2010/wordprocessingShape">
                    <wps:wsp>
                      <wps:cNvSpPr/>
                      <wps:spPr>
                        <a:xfrm>
                          <a:off x="0" y="0"/>
                          <a:ext cx="362309" cy="18978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Up Arrow 338" o:spid="_x0000_s1026" type="#_x0000_t68" style="position:absolute;margin-left:7.45pt;margin-top:199.65pt;width:28.55pt;height:14.9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" adj="10800" fillcolor="#4f81bd [3204]"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696128" behindDoc="0" locked="0" layoutInCell="1" allowOverlap="1">
                <wp:simplePos x="0" y="0"/>
                <wp:positionH relativeFrom="column">
                  <wp:posOffset>1552755</wp:posOffset>
                </wp:positionH>
                <wp:positionV relativeFrom="paragraph">
                  <wp:posOffset>292735</wp:posOffset>
                </wp:positionV>
                <wp:extent cx="483079" cy="215660"/>
                <wp:effectExtent l="0" t="0" r="12700" b="13335"/>
                <wp:wrapNone/>
                <wp:docPr id="337" name="Oval 337"/>
                <wp:cNvGraphicFramePr/>
                <a:graphic xmlns:a="http://schemas.openxmlformats.org/drawingml/2006/main">
                  <a:graphicData uri="http://schemas.microsoft.com/office/word/2010/wordprocessingShape">
                    <wps:wsp>
                      <wps:cNvSpPr/>
                      <wps:spPr>
                        <a:xfrm>
                          <a:off x="0" y="0"/>
                          <a:ext cx="483079" cy="215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7" o:spid="_x0000_s1026" style="position:absolute;margin-left:122.25pt;margin-top:23.05pt;width:38.05pt;height:1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" filled="f" strokecolor="#243f60 [1604]" strokeweight="2pt"/>
            </w:pict>
          </mc:Fallback>
        </mc:AlternateContent>
      </w:r>
      <w:r w:rsidR="00DC7D5E">
        <w:rPr>
          <w:rFonts w:ascii="AR CENA" w:hAnsi="AR CENA"/>
          <w:noProof/>
          <w:lang w:val="en-IN" w:eastAsia="en-IN"/>
        </w:rPr>
        <w:drawing>
          <wp:inline distT="0" distB="0" distL="0" distR="0" wp14:anchorId="0C09B108" wp14:editId="6AD93C4C">
            <wp:extent cx="5943600" cy="2515122"/>
            <wp:effectExtent l="19050" t="19050" r="19050" b="19050"/>
            <wp:docPr id="336" name="Picture 336" descr="C:\Users\Pradip\Desktop\screen\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radip\Desktop\screen\copy.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15122"/>
                    </a:xfrm>
                    <a:prstGeom prst="rect">
                      <a:avLst/>
                    </a:prstGeom>
                    <a:noFill/>
                    <a:ln>
                      <a:solidFill>
                        <a:schemeClr val="accent1"/>
                      </a:solidFill>
                    </a:ln>
                  </pic:spPr>
                </pic:pic>
              </a:graphicData>
            </a:graphic>
          </wp:inline>
        </w:drawing>
      </w:r>
    </w:p>
    <w:p w:rsidR="00DB3B9F" w:rsidRDefault="00E3598D" w:rsidP="00E3598D">
      <w:pPr>
        <w:pStyle w:val="Caption"/>
        <w:jc w:val="center"/>
      </w:pPr>
      <w:bookmarkStart w:id="38" w:name="_Toc500933622"/>
      <w:r>
        <w:t xml:space="preserve">Figure </w:t>
      </w:r>
      <w:fldSimple w:instr=" SEQ Figure \* ARABIC ">
        <w:r w:rsidR="003E0BCF">
          <w:rPr>
            <w:noProof/>
          </w:rPr>
          <w:t>30</w:t>
        </w:r>
      </w:fldSimple>
      <w:r>
        <w:t xml:space="preserve"> New Copy Screen</w:t>
      </w:r>
      <w:bookmarkEnd w:id="38"/>
    </w:p>
    <w:p w:rsidR="00841983" w:rsidRDefault="00841983" w:rsidP="00841983">
      <w:pPr>
        <w:rPr>
          <w:rFonts w:ascii="AR CENA" w:hAnsi="AR CENA"/>
        </w:rPr>
      </w:pPr>
      <w:r w:rsidRPr="00841983">
        <w:rPr>
          <w:rFonts w:ascii="AR CENA" w:hAnsi="AR CENA"/>
        </w:rPr>
        <w:t xml:space="preserve">User either can Book with same information or want to change or modify the information may proceed </w:t>
      </w:r>
      <w:r w:rsidR="00B61B29" w:rsidRPr="00841983">
        <w:rPr>
          <w:rFonts w:ascii="AR CENA" w:hAnsi="AR CENA"/>
        </w:rPr>
        <w:t>and can</w:t>
      </w:r>
      <w:r w:rsidRPr="00841983">
        <w:rPr>
          <w:rFonts w:ascii="AR CENA" w:hAnsi="AR CENA"/>
        </w:rPr>
        <w:t xml:space="preserve"> save by clicking the Save button </w:t>
      </w:r>
    </w:p>
    <w:p w:rsidR="00114E46" w:rsidRPr="00114E46" w:rsidRDefault="00114E46" w:rsidP="00114E46">
      <w:pPr>
        <w:pStyle w:val="Heading3"/>
        <w:rPr>
          <w:rFonts w:ascii="AR CENA" w:hAnsi="AR CENA"/>
          <w:b w:val="0"/>
        </w:rPr>
      </w:pPr>
      <w:bookmarkStart w:id="39" w:name="_Toc500933537"/>
      <w:r w:rsidRPr="00114E46">
        <w:rPr>
          <w:rFonts w:ascii="AR CENA" w:hAnsi="AR CENA"/>
          <w:b w:val="0"/>
        </w:rPr>
        <w:t>Interline Booking</w:t>
      </w:r>
      <w:bookmarkEnd w:id="39"/>
      <w:r w:rsidRPr="00114E46">
        <w:rPr>
          <w:rFonts w:ascii="AR CENA" w:hAnsi="AR CENA"/>
          <w:b w:val="0"/>
        </w:rPr>
        <w:t xml:space="preserve"> </w:t>
      </w:r>
    </w:p>
    <w:p w:rsidR="00114E46" w:rsidRDefault="00114E46" w:rsidP="00114E46">
      <w:pPr>
        <w:rPr>
          <w:rFonts w:ascii="AR CENA" w:hAnsi="AR CENA"/>
        </w:rPr>
      </w:pPr>
    </w:p>
    <w:p w:rsidR="00A400EE" w:rsidRPr="00D059CA" w:rsidRDefault="00A400EE" w:rsidP="00A400EE">
      <w:pPr>
        <w:rPr>
          <w:rFonts w:ascii="AR CENA" w:hAnsi="AR CENA"/>
        </w:rPr>
      </w:pPr>
      <w:r w:rsidRPr="00D059CA">
        <w:rPr>
          <w:rFonts w:ascii="AR CENA" w:hAnsi="AR CENA"/>
        </w:rPr>
        <w:t>Interline Booking has similar process with normal cargo booking but has two little different selection, It has two sub process</w:t>
      </w:r>
    </w:p>
    <w:p w:rsidR="00A400EE" w:rsidRPr="00D059CA" w:rsidRDefault="00A400EE" w:rsidP="00A400EE">
      <w:pPr>
        <w:rPr>
          <w:rFonts w:ascii="AR CENA" w:hAnsi="AR CENA"/>
        </w:rPr>
      </w:pPr>
      <w:r w:rsidRPr="00D059CA">
        <w:rPr>
          <w:rFonts w:ascii="AR CENA" w:hAnsi="AR CENA"/>
        </w:rPr>
        <w:tab/>
        <w:t>a-Interline booking – GA into OAL (Other airline)</w:t>
      </w:r>
    </w:p>
    <w:p w:rsidR="00A400EE" w:rsidRDefault="00A400EE" w:rsidP="00A400EE">
      <w:pPr>
        <w:rPr>
          <w:rFonts w:ascii="AR CENA" w:hAnsi="AR CENA"/>
        </w:rPr>
      </w:pPr>
      <w:r w:rsidRPr="00D059CA">
        <w:rPr>
          <w:rFonts w:ascii="AR CENA" w:hAnsi="AR CENA"/>
        </w:rPr>
        <w:tab/>
        <w:t xml:space="preserve">b-Interline Booking –OAL into GA </w:t>
      </w:r>
    </w:p>
    <w:p w:rsidR="00A400EE" w:rsidRPr="00A43B5B" w:rsidRDefault="00A400EE" w:rsidP="00A400EE">
      <w:pPr>
        <w:pStyle w:val="Heading3"/>
        <w:rPr>
          <w:rFonts w:ascii="AR CENA" w:hAnsi="AR CENA"/>
          <w:b w:val="0"/>
        </w:rPr>
      </w:pPr>
      <w:bookmarkStart w:id="40" w:name="_Toc493665811"/>
      <w:bookmarkStart w:id="41" w:name="_Toc500933538"/>
      <w:r w:rsidRPr="00A43B5B">
        <w:rPr>
          <w:rFonts w:ascii="AR CENA" w:hAnsi="AR CENA"/>
          <w:b w:val="0"/>
        </w:rPr>
        <w:t>Interline Booking –GA to OAL</w:t>
      </w:r>
      <w:bookmarkEnd w:id="40"/>
      <w:bookmarkEnd w:id="41"/>
      <w:r w:rsidRPr="00A43B5B">
        <w:rPr>
          <w:rFonts w:ascii="AR CENA" w:hAnsi="AR CENA"/>
          <w:b w:val="0"/>
        </w:rPr>
        <w:t xml:space="preserve"> </w:t>
      </w:r>
    </w:p>
    <w:p w:rsidR="00A400EE" w:rsidRDefault="00A400EE" w:rsidP="00A400EE">
      <w:pPr>
        <w:rPr>
          <w:rFonts w:ascii="AR CENA" w:hAnsi="AR CENA"/>
        </w:rPr>
      </w:pPr>
      <w:r>
        <w:rPr>
          <w:rFonts w:ascii="AR CENA" w:hAnsi="AR CENA"/>
        </w:rPr>
        <w:t xml:space="preserve">Booking for GA AWB into OAL flight  will have similar process to the normal booking except selecting the OAL flight . </w:t>
      </w:r>
    </w:p>
    <w:p w:rsidR="00A400EE" w:rsidRDefault="00A400EE" w:rsidP="00A400EE">
      <w:pPr>
        <w:rPr>
          <w:rFonts w:ascii="AR CENA" w:hAnsi="AR CENA"/>
        </w:rPr>
      </w:pPr>
      <w:r>
        <w:rPr>
          <w:rFonts w:ascii="AR CENA" w:hAnsi="AR CENA"/>
        </w:rPr>
        <w:t xml:space="preserve">Example-1  126-00001234  JKT-SIN  on SQ231/20 sep </w:t>
      </w:r>
    </w:p>
    <w:p w:rsidR="00A400EE" w:rsidRDefault="00A400EE" w:rsidP="00A400EE">
      <w:pPr>
        <w:rPr>
          <w:rFonts w:ascii="AR CENA" w:hAnsi="AR CENA"/>
        </w:rPr>
      </w:pPr>
      <w:r>
        <w:rPr>
          <w:rFonts w:ascii="AR CENA" w:hAnsi="AR CENA"/>
        </w:rPr>
        <w:t xml:space="preserve">Example-2 126-00002343  JKT-SIN-SYD ON JKT-SIN on GA-689/20 sep , SIN-SYD on SQ456/20 sep </w:t>
      </w:r>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r>
        <w:rPr>
          <w:rFonts w:ascii="AR CENA" w:hAnsi="AR CENA"/>
        </w:rPr>
        <w:t xml:space="preserve">Navigation- Reservation&gt;Cargo Booking </w:t>
      </w:r>
    </w:p>
    <w:p w:rsidR="00A400EE" w:rsidRDefault="00A400EE" w:rsidP="00A400EE">
      <w:pPr>
        <w:keepNext/>
      </w:pPr>
      <w:r>
        <w:rPr>
          <w:rFonts w:ascii="AR CENA" w:hAnsi="AR CENA"/>
          <w:noProof/>
          <w:lang w:val="en-IN" w:eastAsia="en-IN"/>
        </w:rPr>
        <w:drawing>
          <wp:inline distT="0" distB="0" distL="0" distR="0" wp14:anchorId="41B199F4" wp14:editId="556BFAAF">
            <wp:extent cx="5943600" cy="2883304"/>
            <wp:effectExtent l="19050" t="19050" r="19050" b="12700"/>
            <wp:docPr id="1055" name="Picture 1055" descr="C:\Users\Pradip\Desktop\screen\screenshot-gauat.bookmycargo.net-2017-09-20-09-07-59-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dip\Desktop\screen\screenshot-gauat.bookmycargo.net-2017-09-20-09-07-59-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83304"/>
                    </a:xfrm>
                    <a:prstGeom prst="rect">
                      <a:avLst/>
                    </a:prstGeom>
                    <a:noFill/>
                    <a:ln>
                      <a:solidFill>
                        <a:schemeClr val="accent1"/>
                      </a:solidFill>
                    </a:ln>
                  </pic:spPr>
                </pic:pic>
              </a:graphicData>
            </a:graphic>
          </wp:inline>
        </w:drawing>
      </w:r>
    </w:p>
    <w:p w:rsidR="00A400EE" w:rsidRDefault="00A400EE" w:rsidP="00A400EE">
      <w:pPr>
        <w:pStyle w:val="Caption"/>
        <w:jc w:val="center"/>
        <w:rPr>
          <w:rFonts w:ascii="AR CENA" w:hAnsi="AR CENA"/>
        </w:rPr>
      </w:pPr>
      <w:bookmarkStart w:id="42" w:name="_Toc493665845"/>
      <w:bookmarkStart w:id="43" w:name="_Toc500933623"/>
      <w:r>
        <w:t xml:space="preserve">Figure </w:t>
      </w:r>
      <w:fldSimple w:instr=" SEQ Figure \* ARABIC ">
        <w:r w:rsidR="003E0BCF">
          <w:rPr>
            <w:noProof/>
          </w:rPr>
          <w:t>31</w:t>
        </w:r>
      </w:fldSimple>
      <w:r>
        <w:t xml:space="preserve"> Main Cargo Reservation page</w:t>
      </w:r>
      <w:bookmarkEnd w:id="42"/>
      <w:bookmarkEnd w:id="43"/>
    </w:p>
    <w:p w:rsidR="00A400EE" w:rsidRDefault="00A400EE" w:rsidP="00A400EE">
      <w:pPr>
        <w:rPr>
          <w:rFonts w:ascii="AR CENA" w:hAnsi="AR CENA"/>
        </w:rPr>
      </w:pPr>
      <w:r>
        <w:rPr>
          <w:rFonts w:ascii="AR CENA" w:hAnsi="AR CENA"/>
        </w:rPr>
        <w:t xml:space="preserve">Click into the New Booking to process Interline booking </w:t>
      </w:r>
    </w:p>
    <w:p w:rsidR="00A400EE" w:rsidRDefault="00A400EE" w:rsidP="00A400EE">
      <w:pPr>
        <w:keepNext/>
      </w:pPr>
      <w:r>
        <w:rPr>
          <w:rFonts w:ascii="AR CENA" w:hAnsi="AR CENA"/>
          <w:noProof/>
          <w:lang w:val="en-IN" w:eastAsia="en-IN"/>
        </w:rPr>
        <w:drawing>
          <wp:inline distT="0" distB="0" distL="0" distR="0" wp14:anchorId="2A7CEBA2" wp14:editId="15687A73">
            <wp:extent cx="5943600" cy="2883304"/>
            <wp:effectExtent l="19050" t="19050" r="19050" b="12700"/>
            <wp:docPr id="680" name="Picture 680" descr="C:\Users\Pradip\Desktop\screen\screenshot-gauat.bookmycargo.net-2017-09-20-09-09-59-23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dip\Desktop\screen\screenshot-gauat.bookmycargo.net-2017-09-20-09-09-59-236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883304"/>
                    </a:xfrm>
                    <a:prstGeom prst="rect">
                      <a:avLst/>
                    </a:prstGeom>
                    <a:noFill/>
                    <a:ln>
                      <a:solidFill>
                        <a:schemeClr val="accent1"/>
                      </a:solidFill>
                    </a:ln>
                  </pic:spPr>
                </pic:pic>
              </a:graphicData>
            </a:graphic>
          </wp:inline>
        </w:drawing>
      </w:r>
    </w:p>
    <w:p w:rsidR="00A400EE" w:rsidRDefault="00A400EE" w:rsidP="00A400EE">
      <w:pPr>
        <w:pStyle w:val="Caption"/>
        <w:jc w:val="center"/>
        <w:rPr>
          <w:rFonts w:ascii="AR CENA" w:hAnsi="AR CENA"/>
        </w:rPr>
      </w:pPr>
      <w:bookmarkStart w:id="44" w:name="_Toc493665846"/>
      <w:bookmarkStart w:id="45" w:name="_Toc500933624"/>
      <w:r>
        <w:t xml:space="preserve">Figure </w:t>
      </w:r>
      <w:fldSimple w:instr=" SEQ Figure \* ARABIC ">
        <w:r w:rsidR="003E0BCF">
          <w:rPr>
            <w:noProof/>
          </w:rPr>
          <w:t>32</w:t>
        </w:r>
      </w:fldSimple>
      <w:r>
        <w:t xml:space="preserve"> New Cargo Booking</w:t>
      </w:r>
      <w:bookmarkEnd w:id="44"/>
      <w:bookmarkEnd w:id="45"/>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r>
        <w:rPr>
          <w:rFonts w:ascii="AR CENA" w:hAnsi="AR CENA"/>
        </w:rPr>
        <w:t>Process –</w:t>
      </w:r>
    </w:p>
    <w:p w:rsidR="00A400EE" w:rsidRDefault="00A400EE" w:rsidP="00A400EE">
      <w:pPr>
        <w:rPr>
          <w:rFonts w:ascii="AR CENA" w:hAnsi="AR CENA"/>
        </w:rPr>
      </w:pPr>
      <w:r>
        <w:rPr>
          <w:rFonts w:ascii="AR CENA" w:hAnsi="AR CENA"/>
        </w:rPr>
        <w:t>Step 1-select the AWB stock , if it is manual  please put the AWB no on the AWB text field , select the Prefix (Booking from GA to OAL it will be always 126 )</w:t>
      </w:r>
    </w:p>
    <w:p w:rsidR="00A400EE" w:rsidRDefault="00A400EE" w:rsidP="00A400EE">
      <w:pPr>
        <w:rPr>
          <w:rFonts w:ascii="AR CENA" w:hAnsi="AR CENA"/>
        </w:rPr>
      </w:pPr>
      <w:r>
        <w:rPr>
          <w:rFonts w:ascii="AR CENA" w:hAnsi="AR CENA"/>
        </w:rPr>
        <w:t xml:space="preserve">Step2-select the Destination from the drop down </w:t>
      </w:r>
    </w:p>
    <w:p w:rsidR="00A400EE" w:rsidRDefault="00A400EE" w:rsidP="00A400EE">
      <w:pPr>
        <w:rPr>
          <w:rFonts w:ascii="AR CENA" w:hAnsi="AR CENA"/>
        </w:rPr>
      </w:pPr>
      <w:r>
        <w:rPr>
          <w:rFonts w:ascii="AR CENA" w:hAnsi="AR CENA"/>
        </w:rPr>
        <w:t xml:space="preserve">Step3-select the agent name from the drop down, If booking is done by the Agent log in then no agent will automatically will disable </w:t>
      </w:r>
    </w:p>
    <w:p w:rsidR="00A400EE" w:rsidRDefault="00A400EE" w:rsidP="00A400EE">
      <w:pPr>
        <w:rPr>
          <w:rFonts w:ascii="AR CENA" w:hAnsi="AR CENA"/>
        </w:rPr>
      </w:pPr>
      <w:r>
        <w:rPr>
          <w:rFonts w:ascii="AR CENA" w:hAnsi="AR CENA"/>
        </w:rPr>
        <w:t xml:space="preserve">Step4-select the product from the drop down </w:t>
      </w:r>
    </w:p>
    <w:p w:rsidR="00A400EE" w:rsidRDefault="00A400EE" w:rsidP="00A400EE">
      <w:pPr>
        <w:rPr>
          <w:rFonts w:ascii="AR CENA" w:hAnsi="AR CENA"/>
        </w:rPr>
      </w:pPr>
      <w:r>
        <w:rPr>
          <w:rFonts w:ascii="AR CENA" w:hAnsi="AR CENA"/>
        </w:rPr>
        <w:t xml:space="preserve">Step5-select the pc/weight and apply the dimension from the Dimension Tab </w:t>
      </w:r>
    </w:p>
    <w:p w:rsidR="00A400EE" w:rsidRDefault="00A400EE" w:rsidP="00A400EE">
      <w:pPr>
        <w:rPr>
          <w:rFonts w:ascii="AR CENA" w:hAnsi="AR CENA"/>
        </w:rPr>
      </w:pPr>
      <w:r>
        <w:rPr>
          <w:rFonts w:ascii="AR CENA" w:hAnsi="AR CENA"/>
        </w:rPr>
        <w:t xml:space="preserve">Step6-select commodity, Nature of goods, and SHC if any </w:t>
      </w:r>
    </w:p>
    <w:p w:rsidR="00A400EE" w:rsidRDefault="00A400EE" w:rsidP="00A400EE">
      <w:pPr>
        <w:rPr>
          <w:rFonts w:ascii="AR CENA" w:hAnsi="AR CENA"/>
        </w:rPr>
      </w:pPr>
      <w:r>
        <w:rPr>
          <w:rFonts w:ascii="AR CENA" w:hAnsi="AR CENA"/>
        </w:rPr>
        <w:t>Step7-select the itinerary  , If shipment need to book into OAL flight , select the OAL carrier code , input the  flight number on the text field and search flight</w:t>
      </w:r>
    </w:p>
    <w:p w:rsidR="00A400EE" w:rsidRDefault="00A400EE" w:rsidP="00A400EE">
      <w:pPr>
        <w:rPr>
          <w:rFonts w:ascii="AR CENA" w:hAnsi="AR CENA"/>
        </w:rPr>
      </w:pPr>
      <w:r>
        <w:rPr>
          <w:rFonts w:ascii="AR CENA" w:hAnsi="AR CENA"/>
        </w:rPr>
        <w:t xml:space="preserve">Step8-If it is booking into multi sector into GA and OAL , please select the GA flight and then select OAL code and flight number process  and search </w:t>
      </w:r>
    </w:p>
    <w:p w:rsidR="00A400EE" w:rsidRDefault="00A400EE" w:rsidP="00A400EE">
      <w:pPr>
        <w:rPr>
          <w:rFonts w:ascii="AR CENA" w:hAnsi="AR CENA"/>
        </w:rPr>
      </w:pPr>
      <w:r>
        <w:rPr>
          <w:rFonts w:ascii="AR CENA" w:hAnsi="AR CENA"/>
        </w:rPr>
        <w:t xml:space="preserve">Step9-Save the entire information to book the shipment </w:t>
      </w:r>
    </w:p>
    <w:p w:rsidR="00A400EE" w:rsidRDefault="00A400EE" w:rsidP="00A400EE">
      <w:pPr>
        <w:rPr>
          <w:rFonts w:ascii="AR CENA" w:hAnsi="AR CENA"/>
        </w:rPr>
      </w:pPr>
      <w:r>
        <w:rPr>
          <w:rFonts w:ascii="AR CENA" w:hAnsi="AR CENA"/>
        </w:rPr>
        <w:t xml:space="preserve">Example 1- GA to OAL flight </w:t>
      </w:r>
    </w:p>
    <w:p w:rsidR="00A400EE" w:rsidRDefault="00A400EE" w:rsidP="00A400EE">
      <w:pPr>
        <w:keepNext/>
      </w:pPr>
      <w:r>
        <w:rPr>
          <w:rFonts w:ascii="AR CENA" w:hAnsi="AR CENA"/>
          <w:noProof/>
          <w:lang w:val="en-IN" w:eastAsia="en-IN"/>
        </w:rPr>
        <w:drawing>
          <wp:inline distT="0" distB="0" distL="0" distR="0" wp14:anchorId="642E4406" wp14:editId="5DF48780">
            <wp:extent cx="5943600" cy="1051173"/>
            <wp:effectExtent l="19050" t="19050" r="19050" b="15875"/>
            <wp:docPr id="1056" name="Picture 1056" descr="C:\Users\Pradip\Desktop\screen\ga to 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dip\Desktop\screen\ga to o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51173"/>
                    </a:xfrm>
                    <a:prstGeom prst="rect">
                      <a:avLst/>
                    </a:prstGeom>
                    <a:noFill/>
                    <a:ln>
                      <a:solidFill>
                        <a:schemeClr val="accent1"/>
                      </a:solidFill>
                    </a:ln>
                  </pic:spPr>
                </pic:pic>
              </a:graphicData>
            </a:graphic>
          </wp:inline>
        </w:drawing>
      </w:r>
    </w:p>
    <w:p w:rsidR="00A400EE" w:rsidRDefault="00A400EE" w:rsidP="00A400EE">
      <w:pPr>
        <w:pStyle w:val="Caption"/>
        <w:jc w:val="center"/>
        <w:rPr>
          <w:rFonts w:ascii="AR CENA" w:hAnsi="AR CENA"/>
        </w:rPr>
      </w:pPr>
      <w:bookmarkStart w:id="46" w:name="_Toc493665847"/>
      <w:bookmarkStart w:id="47" w:name="_Toc500933625"/>
      <w:r>
        <w:t xml:space="preserve">Figure </w:t>
      </w:r>
      <w:fldSimple w:instr=" SEQ Figure \* ARABIC ">
        <w:r w:rsidR="003E0BCF">
          <w:rPr>
            <w:noProof/>
          </w:rPr>
          <w:t>33</w:t>
        </w:r>
      </w:fldSimple>
      <w:r>
        <w:t xml:space="preserve"> OAL Itinerary selection</w:t>
      </w:r>
      <w:bookmarkEnd w:id="46"/>
      <w:bookmarkEnd w:id="47"/>
    </w:p>
    <w:p w:rsidR="00A400EE" w:rsidRDefault="00A400EE" w:rsidP="00A400EE">
      <w:pPr>
        <w:rPr>
          <w:rFonts w:ascii="AR CENA" w:hAnsi="AR CENA"/>
        </w:rPr>
      </w:pPr>
      <w:r>
        <w:rPr>
          <w:rFonts w:ascii="AR CENA" w:hAnsi="AR CENA"/>
        </w:rPr>
        <w:t xml:space="preserve">Example 1- GA to OAL   , first sector on GA and second leg is OAL </w:t>
      </w:r>
    </w:p>
    <w:p w:rsidR="00A400EE" w:rsidRDefault="00A400EE" w:rsidP="00A400EE">
      <w:pPr>
        <w:keepNext/>
      </w:pPr>
      <w:r>
        <w:rPr>
          <w:rFonts w:ascii="AR CENA" w:hAnsi="AR CENA"/>
          <w:noProof/>
          <w:lang w:val="en-IN" w:eastAsia="en-IN"/>
        </w:rPr>
        <w:drawing>
          <wp:inline distT="0" distB="0" distL="0" distR="0" wp14:anchorId="08FF13DE" wp14:editId="3CA9E15F">
            <wp:extent cx="5943600" cy="1029945"/>
            <wp:effectExtent l="19050" t="19050" r="19050" b="18415"/>
            <wp:docPr id="1057" name="Picture 1057" descr="C:\Users\Pradip\Desktop\screen\screenshot-gauat.bookmycargo.net-2017-09-20-09-24-3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dip\Desktop\screen\screenshot-gauat.bookmycargo.net-2017-09-20-09-24-32-64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029945"/>
                    </a:xfrm>
                    <a:prstGeom prst="rect">
                      <a:avLst/>
                    </a:prstGeom>
                    <a:noFill/>
                    <a:ln>
                      <a:solidFill>
                        <a:schemeClr val="accent1"/>
                      </a:solidFill>
                    </a:ln>
                  </pic:spPr>
                </pic:pic>
              </a:graphicData>
            </a:graphic>
          </wp:inline>
        </w:drawing>
      </w:r>
    </w:p>
    <w:p w:rsidR="00A400EE" w:rsidRDefault="00A400EE" w:rsidP="00A400EE">
      <w:pPr>
        <w:pStyle w:val="Caption"/>
        <w:jc w:val="center"/>
        <w:rPr>
          <w:rFonts w:ascii="AR CENA" w:hAnsi="AR CENA"/>
        </w:rPr>
      </w:pPr>
      <w:bookmarkStart w:id="48" w:name="_Toc493665848"/>
      <w:bookmarkStart w:id="49" w:name="_Toc500933626"/>
      <w:r>
        <w:t xml:space="preserve">Figure </w:t>
      </w:r>
      <w:fldSimple w:instr=" SEQ Figure \* ARABIC ">
        <w:r w:rsidR="003E0BCF">
          <w:rPr>
            <w:noProof/>
          </w:rPr>
          <w:t>34</w:t>
        </w:r>
      </w:fldSimple>
      <w:r>
        <w:t xml:space="preserve">  GA and OAL flight selection</w:t>
      </w:r>
      <w:bookmarkEnd w:id="48"/>
      <w:bookmarkEnd w:id="49"/>
    </w:p>
    <w:p w:rsidR="00A400EE" w:rsidRDefault="00A400EE" w:rsidP="00A400EE">
      <w:pPr>
        <w:rPr>
          <w:rFonts w:ascii="AR CENA" w:hAnsi="AR CENA"/>
        </w:rPr>
      </w:pPr>
    </w:p>
    <w:p w:rsidR="00E53AE9" w:rsidRDefault="00E53AE9" w:rsidP="00A400EE">
      <w:pPr>
        <w:rPr>
          <w:rFonts w:ascii="AR CENA" w:hAnsi="AR CENA"/>
        </w:rPr>
      </w:pPr>
    </w:p>
    <w:p w:rsidR="00A400EE" w:rsidRDefault="00A400EE" w:rsidP="00A400EE">
      <w:pPr>
        <w:rPr>
          <w:rFonts w:ascii="AR CENA" w:hAnsi="AR CENA"/>
        </w:rPr>
      </w:pPr>
      <w:r>
        <w:rPr>
          <w:rFonts w:ascii="AR CENA" w:hAnsi="AR CENA"/>
        </w:rPr>
        <w:lastRenderedPageBreak/>
        <w:t xml:space="preserve">Click into save the Booking into the main grid as bellow </w:t>
      </w:r>
    </w:p>
    <w:p w:rsidR="00A400EE" w:rsidRDefault="00A400EE" w:rsidP="00A400EE">
      <w:pPr>
        <w:rPr>
          <w:rFonts w:ascii="AR CENA" w:hAnsi="AR CENA"/>
        </w:rPr>
      </w:pPr>
      <w:r>
        <w:rPr>
          <w:rFonts w:ascii="AR CENA" w:hAnsi="AR CENA"/>
          <w:noProof/>
          <w:lang w:val="en-IN" w:eastAsia="en-IN"/>
        </w:rPr>
        <w:drawing>
          <wp:inline distT="0" distB="0" distL="0" distR="0" wp14:anchorId="5C37DC6A" wp14:editId="660FC5B7">
            <wp:extent cx="5943600" cy="646088"/>
            <wp:effectExtent l="19050" t="19050" r="19050" b="20955"/>
            <wp:docPr id="1058" name="Picture 1058" descr="C:\Users\Pradip\Desktop\screen\screenshot-gauat.bookmycargo.net-2017-09-20-09-26-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dip\Desktop\screen\screenshot-gauat.bookmycargo.net-2017-09-20-09-26-45-64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646088"/>
                    </a:xfrm>
                    <a:prstGeom prst="rect">
                      <a:avLst/>
                    </a:prstGeom>
                    <a:noFill/>
                    <a:ln>
                      <a:solidFill>
                        <a:schemeClr val="accent1"/>
                      </a:solidFill>
                    </a:ln>
                  </pic:spPr>
                </pic:pic>
              </a:graphicData>
            </a:graphic>
          </wp:inline>
        </w:drawing>
      </w:r>
    </w:p>
    <w:p w:rsidR="00A400EE" w:rsidRDefault="00A400EE" w:rsidP="00A400EE">
      <w:pPr>
        <w:rPr>
          <w:rFonts w:ascii="AR CENA" w:hAnsi="AR CENA"/>
        </w:rPr>
      </w:pPr>
      <w:r>
        <w:rPr>
          <w:rFonts w:ascii="AR CENA" w:hAnsi="AR CENA"/>
          <w:noProof/>
          <w:lang w:val="en-IN" w:eastAsia="en-IN"/>
        </w:rPr>
        <w:drawing>
          <wp:inline distT="0" distB="0" distL="0" distR="0" wp14:anchorId="0620FD50" wp14:editId="3AA294E5">
            <wp:extent cx="5943600" cy="1060428"/>
            <wp:effectExtent l="19050" t="19050" r="19050" b="26035"/>
            <wp:docPr id="1059" name="Picture 1059" descr="C:\Users\Pradip\Desktop\screen\screenshot-gauat.bookmycargo.net-2017-09-20-09-27-18-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dip\Desktop\screen\screenshot-gauat.bookmycargo.net-2017-09-20-09-27-18-61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060428"/>
                    </a:xfrm>
                    <a:prstGeom prst="rect">
                      <a:avLst/>
                    </a:prstGeom>
                    <a:noFill/>
                    <a:ln>
                      <a:solidFill>
                        <a:schemeClr val="accent1"/>
                      </a:solidFill>
                    </a:ln>
                  </pic:spPr>
                </pic:pic>
              </a:graphicData>
            </a:graphic>
          </wp:inline>
        </w:drawing>
      </w:r>
    </w:p>
    <w:p w:rsidR="00A400EE" w:rsidRDefault="00A400EE" w:rsidP="00A400EE">
      <w:pPr>
        <w:rPr>
          <w:rFonts w:ascii="AR CENA" w:hAnsi="AR CENA"/>
        </w:rPr>
      </w:pPr>
    </w:p>
    <w:p w:rsidR="00A400EE" w:rsidRDefault="00A400EE" w:rsidP="00A400EE">
      <w:pPr>
        <w:pStyle w:val="Heading3"/>
        <w:rPr>
          <w:rFonts w:ascii="AR CENA" w:hAnsi="AR CENA"/>
          <w:b w:val="0"/>
        </w:rPr>
      </w:pPr>
      <w:bookmarkStart w:id="50" w:name="_Toc493665812"/>
      <w:bookmarkStart w:id="51" w:name="_Toc500933539"/>
      <w:r>
        <w:rPr>
          <w:rFonts w:ascii="AR CENA" w:hAnsi="AR CENA"/>
          <w:b w:val="0"/>
        </w:rPr>
        <w:t>Interline Booking –OAL to GA</w:t>
      </w:r>
      <w:bookmarkEnd w:id="50"/>
      <w:bookmarkEnd w:id="51"/>
      <w:r>
        <w:rPr>
          <w:rFonts w:ascii="AR CENA" w:hAnsi="AR CENA"/>
          <w:b w:val="0"/>
        </w:rPr>
        <w:t xml:space="preserve"> </w:t>
      </w:r>
    </w:p>
    <w:p w:rsidR="00A400EE" w:rsidRDefault="00A400EE" w:rsidP="00A400EE">
      <w:pPr>
        <w:pStyle w:val="Heading3"/>
        <w:numPr>
          <w:ilvl w:val="0"/>
          <w:numId w:val="0"/>
        </w:numPr>
        <w:rPr>
          <w:rFonts w:ascii="AR CENA" w:hAnsi="AR CENA"/>
          <w:b w:val="0"/>
          <w:sz w:val="20"/>
          <w:szCs w:val="20"/>
        </w:rPr>
      </w:pPr>
    </w:p>
    <w:p w:rsidR="00A400EE" w:rsidRPr="000305C7" w:rsidRDefault="00A400EE" w:rsidP="00A400EE">
      <w:pPr>
        <w:rPr>
          <w:rFonts w:ascii="AR CENA" w:hAnsi="AR CENA"/>
        </w:rPr>
      </w:pPr>
      <w:r w:rsidRPr="000305C7">
        <w:rPr>
          <w:rFonts w:ascii="AR CENA" w:hAnsi="AR CENA"/>
        </w:rPr>
        <w:t xml:space="preserve">OAL AWB can be book into the GA flight on single sector as well as multi sector. </w:t>
      </w:r>
    </w:p>
    <w:p w:rsidR="00A400EE" w:rsidRPr="000305C7" w:rsidRDefault="00A400EE" w:rsidP="00A400EE">
      <w:pPr>
        <w:rPr>
          <w:rFonts w:ascii="AR CENA" w:hAnsi="AR CENA"/>
        </w:rPr>
      </w:pPr>
      <w:r w:rsidRPr="000305C7">
        <w:rPr>
          <w:rFonts w:ascii="AR CENA" w:hAnsi="AR CENA"/>
        </w:rPr>
        <w:t xml:space="preserve">Example1- AWB of QR can book from   KIX to JKT on GA flight, 157-00001234, KIX-JKT on GA789/20 sep </w:t>
      </w:r>
    </w:p>
    <w:p w:rsidR="00A400EE" w:rsidRPr="000305C7" w:rsidRDefault="00A400EE" w:rsidP="00A400EE">
      <w:pPr>
        <w:rPr>
          <w:rFonts w:ascii="AR CENA" w:hAnsi="AR CENA"/>
        </w:rPr>
      </w:pPr>
      <w:r w:rsidRPr="000305C7">
        <w:rPr>
          <w:rFonts w:ascii="AR CENA" w:hAnsi="AR CENA"/>
        </w:rPr>
        <w:t xml:space="preserve">Example2-AWB of QR can book from DOH-DPS via JKT, DOH-JKT on QR flight and JKT-DPS on GA flight </w:t>
      </w:r>
    </w:p>
    <w:p w:rsidR="00A400EE" w:rsidRDefault="00A400EE" w:rsidP="00A400EE">
      <w:pPr>
        <w:rPr>
          <w:rFonts w:ascii="AR CENA" w:hAnsi="AR CENA"/>
        </w:rPr>
      </w:pPr>
      <w:r>
        <w:rPr>
          <w:rFonts w:ascii="AR CENA" w:hAnsi="AR CENA"/>
        </w:rPr>
        <w:t xml:space="preserve">Navigation- Reservation&gt;Cargo Booking </w:t>
      </w:r>
    </w:p>
    <w:p w:rsidR="00A400EE" w:rsidRDefault="00A400EE" w:rsidP="00A400EE">
      <w:bookmarkStart w:id="52" w:name="_Toc493665769"/>
      <w:r>
        <w:rPr>
          <w:noProof/>
          <w:lang w:val="en-IN" w:eastAsia="en-IN"/>
        </w:rPr>
        <w:drawing>
          <wp:inline distT="0" distB="0" distL="0" distR="0" wp14:anchorId="0A36DCD4" wp14:editId="75C25700">
            <wp:extent cx="5943600" cy="2882900"/>
            <wp:effectExtent l="19050" t="19050" r="19050" b="12700"/>
            <wp:docPr id="1060" name="Picture 1060" descr="C:\Users\Pradip\Desktop\screen\screenshot-gauat.bookmycargo.net-2017-09-20-09-07-59-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dip\Desktop\screen\screenshot-gauat.bookmycargo.net-2017-09-20-09-07-59-26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solidFill>
                        <a:schemeClr val="accent1"/>
                      </a:solidFill>
                    </a:ln>
                  </pic:spPr>
                </pic:pic>
              </a:graphicData>
            </a:graphic>
          </wp:inline>
        </w:drawing>
      </w:r>
      <w:bookmarkEnd w:id="52"/>
    </w:p>
    <w:p w:rsidR="00A400EE" w:rsidRDefault="00A400EE" w:rsidP="00A400EE"/>
    <w:p w:rsidR="00A400EE" w:rsidRDefault="00A400EE" w:rsidP="00A400EE">
      <w:pPr>
        <w:rPr>
          <w:rFonts w:ascii="AR CENA" w:hAnsi="AR CENA"/>
        </w:rPr>
      </w:pPr>
      <w:r w:rsidRPr="00BE04C5">
        <w:rPr>
          <w:rFonts w:ascii="AR CENA" w:hAnsi="AR CENA"/>
        </w:rPr>
        <w:lastRenderedPageBreak/>
        <w:t xml:space="preserve">Click New Booking </w:t>
      </w:r>
      <w:r>
        <w:rPr>
          <w:rFonts w:ascii="AR CENA" w:hAnsi="AR CENA"/>
        </w:rPr>
        <w:t xml:space="preserve">to process for Interline booking </w:t>
      </w:r>
    </w:p>
    <w:p w:rsidR="00A400EE" w:rsidRDefault="00A400EE" w:rsidP="00A400EE">
      <w:pPr>
        <w:rPr>
          <w:rFonts w:ascii="AR CENA" w:hAnsi="AR CENA"/>
        </w:rPr>
      </w:pPr>
      <w:r>
        <w:rPr>
          <w:rFonts w:ascii="AR CENA" w:hAnsi="AR CENA"/>
          <w:noProof/>
          <w:lang w:val="en-IN" w:eastAsia="en-IN"/>
        </w:rPr>
        <w:drawing>
          <wp:inline distT="0" distB="0" distL="0" distR="0" wp14:anchorId="3B909EB9" wp14:editId="3626057C">
            <wp:extent cx="5943600" cy="2882900"/>
            <wp:effectExtent l="19050" t="19050" r="19050" b="12700"/>
            <wp:docPr id="1061" name="Picture 1061" descr="C:\Users\Pradip\Desktop\screen\screenshot-gauat.bookmycargo.net-2017-09-20-09-09-59-23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dip\Desktop\screen\screenshot-gauat.bookmycargo.net-2017-09-20-09-09-59-236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solidFill>
                        <a:schemeClr val="accent1"/>
                      </a:solidFill>
                    </a:ln>
                  </pic:spPr>
                </pic:pic>
              </a:graphicData>
            </a:graphic>
          </wp:inline>
        </w:drawing>
      </w:r>
    </w:p>
    <w:p w:rsidR="00A400EE" w:rsidRDefault="00A400EE" w:rsidP="00A400EE">
      <w:pPr>
        <w:rPr>
          <w:rFonts w:ascii="AR CENA" w:hAnsi="AR CENA"/>
        </w:rPr>
      </w:pPr>
      <w:r>
        <w:rPr>
          <w:rFonts w:ascii="AR CENA" w:hAnsi="AR CENA"/>
        </w:rPr>
        <w:t>Process –</w:t>
      </w:r>
    </w:p>
    <w:p w:rsidR="00A400EE" w:rsidRDefault="00A400EE" w:rsidP="00A400EE">
      <w:pPr>
        <w:rPr>
          <w:rFonts w:ascii="AR CENA" w:hAnsi="AR CENA"/>
        </w:rPr>
      </w:pPr>
      <w:r>
        <w:rPr>
          <w:rFonts w:ascii="AR CENA" w:hAnsi="AR CENA"/>
        </w:rPr>
        <w:t>Step 1-select the manual AWB stock (Note- for OAL AWB it has to be always Manual stock),</w:t>
      </w:r>
    </w:p>
    <w:p w:rsidR="00A400EE" w:rsidRDefault="00A400EE" w:rsidP="00A400EE">
      <w:pPr>
        <w:rPr>
          <w:rFonts w:ascii="AR CENA" w:hAnsi="AR CENA"/>
        </w:rPr>
      </w:pPr>
      <w:r>
        <w:rPr>
          <w:rFonts w:ascii="AR CENA" w:hAnsi="AR CENA"/>
        </w:rPr>
        <w:t xml:space="preserve">Step2-select the OAL prefix from the drop down, Example – if QR AWB it has to be 157 </w:t>
      </w:r>
    </w:p>
    <w:p w:rsidR="00A400EE" w:rsidRDefault="00A400EE" w:rsidP="00A400EE">
      <w:pPr>
        <w:rPr>
          <w:rFonts w:ascii="AR CENA" w:hAnsi="AR CENA"/>
        </w:rPr>
      </w:pPr>
      <w:r>
        <w:rPr>
          <w:rFonts w:ascii="AR CENA" w:hAnsi="AR CENA"/>
        </w:rPr>
        <w:t xml:space="preserve">Step3-Type the AWB number manually </w:t>
      </w:r>
    </w:p>
    <w:p w:rsidR="00A400EE" w:rsidRDefault="00A400EE" w:rsidP="00A400EE">
      <w:pPr>
        <w:rPr>
          <w:rFonts w:ascii="AR CENA" w:hAnsi="AR CENA"/>
        </w:rPr>
      </w:pPr>
      <w:r>
        <w:rPr>
          <w:rFonts w:ascii="AR CENA" w:hAnsi="AR CENA"/>
        </w:rPr>
        <w:t xml:space="preserve">Step4-select the Origin and destination from the drop down, </w:t>
      </w:r>
    </w:p>
    <w:p w:rsidR="00A400EE" w:rsidRDefault="00A400EE" w:rsidP="00A400EE">
      <w:pPr>
        <w:rPr>
          <w:rFonts w:ascii="AR CENA" w:hAnsi="AR CENA"/>
        </w:rPr>
      </w:pPr>
      <w:r>
        <w:rPr>
          <w:rFonts w:ascii="AR CENA" w:hAnsi="AR CENA"/>
        </w:rPr>
        <w:t>Step5- Agent name will auto bind based on OAL AWB prefix, (system do not maintained the OAL agents)</w:t>
      </w:r>
    </w:p>
    <w:p w:rsidR="00A400EE" w:rsidRDefault="00A400EE" w:rsidP="00A400EE">
      <w:pPr>
        <w:rPr>
          <w:rFonts w:ascii="AR CENA" w:hAnsi="AR CENA"/>
        </w:rPr>
      </w:pPr>
      <w:r>
        <w:rPr>
          <w:rFonts w:ascii="AR CENA" w:hAnsi="AR CENA"/>
        </w:rPr>
        <w:t xml:space="preserve">Step6-select the product from the drop down list </w:t>
      </w:r>
    </w:p>
    <w:p w:rsidR="00A400EE" w:rsidRDefault="00A400EE" w:rsidP="00A400EE">
      <w:pPr>
        <w:rPr>
          <w:rFonts w:ascii="AR CENA" w:hAnsi="AR CENA"/>
        </w:rPr>
      </w:pPr>
      <w:r>
        <w:rPr>
          <w:rFonts w:ascii="AR CENA" w:hAnsi="AR CENA"/>
        </w:rPr>
        <w:t xml:space="preserve">Step7-Type pc/weight  and select the dimension from the Dimension tab </w:t>
      </w:r>
    </w:p>
    <w:p w:rsidR="00A400EE" w:rsidRDefault="00A400EE" w:rsidP="00A400EE">
      <w:pPr>
        <w:rPr>
          <w:rFonts w:ascii="AR CENA" w:hAnsi="AR CENA"/>
        </w:rPr>
      </w:pPr>
      <w:r>
        <w:rPr>
          <w:rFonts w:ascii="AR CENA" w:hAnsi="AR CENA"/>
        </w:rPr>
        <w:t xml:space="preserve">Step8-select the commodity from the drop down list and type Nature of goods  , select the SHC if any </w:t>
      </w:r>
    </w:p>
    <w:p w:rsidR="00A400EE" w:rsidRDefault="00A400EE" w:rsidP="00A400EE">
      <w:pPr>
        <w:rPr>
          <w:rFonts w:ascii="AR CENA" w:hAnsi="AR CENA"/>
        </w:rPr>
      </w:pPr>
      <w:r>
        <w:rPr>
          <w:rFonts w:ascii="AR CENA" w:hAnsi="AR CENA"/>
        </w:rPr>
        <w:t xml:space="preserve">Step9-select the itinerary , for OAL AWB  on itinerary it will display the OAL carrier code followed by flight number text box , type the flight number and search </w:t>
      </w:r>
    </w:p>
    <w:p w:rsidR="00A400EE" w:rsidRDefault="00A400EE" w:rsidP="00A400EE">
      <w:pPr>
        <w:rPr>
          <w:rFonts w:ascii="AR CENA" w:hAnsi="AR CENA"/>
        </w:rPr>
      </w:pPr>
      <w:r>
        <w:rPr>
          <w:rFonts w:ascii="AR CENA" w:hAnsi="AR CENA"/>
        </w:rPr>
        <w:t xml:space="preserve">Step10-if it is multi leg into OAL and GA , for GA flight select from the drop down and search flight </w:t>
      </w:r>
    </w:p>
    <w:p w:rsidR="00A400EE" w:rsidRDefault="00A400EE" w:rsidP="00A400EE">
      <w:pPr>
        <w:rPr>
          <w:rFonts w:ascii="AR CENA" w:hAnsi="AR CENA"/>
        </w:rPr>
      </w:pPr>
      <w:r>
        <w:rPr>
          <w:rFonts w:ascii="AR CENA" w:hAnsi="AR CENA"/>
        </w:rPr>
        <w:t xml:space="preserve">Step11-click save   button to save the reservation </w:t>
      </w:r>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r>
        <w:rPr>
          <w:rFonts w:ascii="AR CENA" w:hAnsi="AR CENA"/>
        </w:rPr>
        <w:t>Example1- QR AWB, from JKT-SIN via GA flight   , 157-00002343, JKT-SIN on GA-834</w:t>
      </w:r>
    </w:p>
    <w:p w:rsidR="00A400EE" w:rsidRDefault="00A400EE" w:rsidP="00A400EE">
      <w:pPr>
        <w:rPr>
          <w:rFonts w:ascii="AR CENA" w:hAnsi="AR CENA"/>
        </w:rPr>
      </w:pPr>
      <w:r>
        <w:rPr>
          <w:rFonts w:ascii="AR CENA" w:hAnsi="AR CENA"/>
          <w:noProof/>
          <w:lang w:val="en-IN" w:eastAsia="en-IN"/>
        </w:rPr>
        <w:drawing>
          <wp:inline distT="0" distB="0" distL="0" distR="0" wp14:anchorId="6BAD3D90" wp14:editId="701F9D25">
            <wp:extent cx="5943600" cy="2883304"/>
            <wp:effectExtent l="19050" t="19050" r="19050" b="12700"/>
            <wp:docPr id="1062" name="Picture 1062" descr="C:\Users\Pradip\Desktop\screen\screenshot-gauat.bookmycargo.net-2017-09-20-10-03-0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dip\Desktop\screen\screenshot-gauat.bookmycargo.net-2017-09-20-10-03-03-815.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883304"/>
                    </a:xfrm>
                    <a:prstGeom prst="rect">
                      <a:avLst/>
                    </a:prstGeom>
                    <a:noFill/>
                    <a:ln>
                      <a:solidFill>
                        <a:schemeClr val="accent1"/>
                      </a:solidFill>
                    </a:ln>
                  </pic:spPr>
                </pic:pic>
              </a:graphicData>
            </a:graphic>
          </wp:inline>
        </w:drawing>
      </w:r>
    </w:p>
    <w:p w:rsidR="00A400EE" w:rsidRDefault="00A400EE" w:rsidP="00A400EE">
      <w:pPr>
        <w:rPr>
          <w:rFonts w:ascii="AR CENA" w:hAnsi="AR CENA"/>
        </w:rPr>
      </w:pPr>
      <w:r>
        <w:rPr>
          <w:rFonts w:ascii="AR CENA" w:hAnsi="AR CENA"/>
        </w:rPr>
        <w:t xml:space="preserve">Example2- QR AWB, from JKT-SIN –DOH via GA flight and QR flight    , 157-00002343, JKT-SIN on GA-834 and SIN-DOH on QR flight </w:t>
      </w:r>
    </w:p>
    <w:p w:rsidR="00A400EE" w:rsidRDefault="00A400EE" w:rsidP="00A400EE">
      <w:pPr>
        <w:rPr>
          <w:rFonts w:ascii="AR CENA" w:hAnsi="AR CENA"/>
        </w:rPr>
      </w:pPr>
    </w:p>
    <w:p w:rsidR="00A400EE" w:rsidRDefault="00A400EE" w:rsidP="00A400EE">
      <w:pPr>
        <w:rPr>
          <w:rFonts w:ascii="AR CENA" w:hAnsi="AR CENA"/>
        </w:rPr>
      </w:pPr>
      <w:r>
        <w:rPr>
          <w:rFonts w:ascii="AR CENA" w:hAnsi="AR CENA"/>
          <w:noProof/>
          <w:lang w:val="en-IN" w:eastAsia="en-IN"/>
        </w:rPr>
        <w:drawing>
          <wp:inline distT="0" distB="0" distL="0" distR="0" wp14:anchorId="07DC7A93" wp14:editId="3056FCB2">
            <wp:extent cx="5943600" cy="2883304"/>
            <wp:effectExtent l="19050" t="19050" r="19050" b="12700"/>
            <wp:docPr id="1063" name="Picture 1063" descr="C:\Users\Pradip\Desktop\screen\screenshot-gauat.bookmycargo.net-2017-09-20-10-05-49-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dip\Desktop\screen\screenshot-gauat.bookmycargo.net-2017-09-20-10-05-49-04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883304"/>
                    </a:xfrm>
                    <a:prstGeom prst="rect">
                      <a:avLst/>
                    </a:prstGeom>
                    <a:noFill/>
                    <a:ln>
                      <a:solidFill>
                        <a:schemeClr val="accent1"/>
                      </a:solidFill>
                    </a:ln>
                  </pic:spPr>
                </pic:pic>
              </a:graphicData>
            </a:graphic>
          </wp:inline>
        </w:drawing>
      </w:r>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p>
    <w:p w:rsidR="00A400EE" w:rsidRDefault="00A400EE" w:rsidP="00A400EE">
      <w:pPr>
        <w:rPr>
          <w:rFonts w:ascii="AR CENA" w:hAnsi="AR CENA"/>
        </w:rPr>
      </w:pPr>
      <w:r>
        <w:rPr>
          <w:rFonts w:ascii="AR CENA" w:hAnsi="AR CENA"/>
        </w:rPr>
        <w:t xml:space="preserve">Clicks save to save the reservation </w:t>
      </w:r>
    </w:p>
    <w:p w:rsidR="00A400EE" w:rsidRDefault="00A400EE" w:rsidP="00A400EE">
      <w:pPr>
        <w:rPr>
          <w:rFonts w:ascii="AR CENA" w:hAnsi="AR CENA"/>
        </w:rPr>
      </w:pPr>
      <w:r>
        <w:rPr>
          <w:rFonts w:ascii="AR CENA" w:hAnsi="AR CENA"/>
          <w:noProof/>
          <w:lang w:val="en-IN" w:eastAsia="en-IN"/>
        </w:rPr>
        <w:drawing>
          <wp:inline distT="0" distB="0" distL="0" distR="0" wp14:anchorId="14290159" wp14:editId="04256E28">
            <wp:extent cx="5943600" cy="635283"/>
            <wp:effectExtent l="19050" t="19050" r="19050" b="12700"/>
            <wp:docPr id="1064" name="Picture 1064" descr="C:\Users\Pradip\Desktop\screen\screenshot-gauat.bookmycargo.net-2017-09-20-10-07-06-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dip\Desktop\screen\screenshot-gauat.bookmycargo.net-2017-09-20-10-07-06-0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635283"/>
                    </a:xfrm>
                    <a:prstGeom prst="rect">
                      <a:avLst/>
                    </a:prstGeom>
                    <a:noFill/>
                    <a:ln>
                      <a:solidFill>
                        <a:schemeClr val="accent1"/>
                      </a:solidFill>
                    </a:ln>
                  </pic:spPr>
                </pic:pic>
              </a:graphicData>
            </a:graphic>
          </wp:inline>
        </w:drawing>
      </w:r>
    </w:p>
    <w:p w:rsidR="00A400EE" w:rsidRDefault="00A400EE" w:rsidP="00A400EE">
      <w:pPr>
        <w:rPr>
          <w:rFonts w:ascii="AR CENA" w:hAnsi="AR CENA"/>
        </w:rPr>
      </w:pPr>
      <w:r>
        <w:rPr>
          <w:rFonts w:ascii="AR CENA" w:hAnsi="AR CENA"/>
          <w:noProof/>
          <w:lang w:val="en-IN" w:eastAsia="en-IN"/>
        </w:rPr>
        <w:drawing>
          <wp:inline distT="0" distB="0" distL="0" distR="0" wp14:anchorId="2AFF9833" wp14:editId="2A7EA1B0">
            <wp:extent cx="5943600" cy="1260059"/>
            <wp:effectExtent l="19050" t="19050" r="19050" b="16510"/>
            <wp:docPr id="1065" name="Picture 1065" descr="C:\Users\Pradip\Desktop\screen\screenshot-gauat.bookmycargo.net-2017-09-20-10-07-23-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dip\Desktop\screen\screenshot-gauat.bookmycargo.net-2017-09-20-10-07-23-87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260059"/>
                    </a:xfrm>
                    <a:prstGeom prst="rect">
                      <a:avLst/>
                    </a:prstGeom>
                    <a:noFill/>
                    <a:ln>
                      <a:solidFill>
                        <a:schemeClr val="accent1"/>
                      </a:solidFill>
                    </a:ln>
                  </pic:spPr>
                </pic:pic>
              </a:graphicData>
            </a:graphic>
          </wp:inline>
        </w:drawing>
      </w:r>
    </w:p>
    <w:p w:rsidR="00A400EE" w:rsidRDefault="00A400EE" w:rsidP="00A400EE">
      <w:pPr>
        <w:rPr>
          <w:rFonts w:ascii="AR CENA" w:hAnsi="AR CENA"/>
        </w:rPr>
      </w:pPr>
    </w:p>
    <w:p w:rsidR="00A400EE" w:rsidRDefault="00A400EE" w:rsidP="00A400EE">
      <w:pPr>
        <w:pStyle w:val="Heading3"/>
        <w:rPr>
          <w:rFonts w:ascii="AR CENA" w:hAnsi="AR CENA"/>
          <w:b w:val="0"/>
        </w:rPr>
      </w:pPr>
      <w:bookmarkStart w:id="53" w:name="_Toc493665813"/>
      <w:bookmarkStart w:id="54" w:name="_Toc500933540"/>
      <w:r w:rsidRPr="002E57EC">
        <w:rPr>
          <w:rFonts w:ascii="AR CENA" w:hAnsi="AR CENA"/>
          <w:b w:val="0"/>
        </w:rPr>
        <w:t>Update Interline Booking</w:t>
      </w:r>
      <w:bookmarkEnd w:id="53"/>
      <w:bookmarkEnd w:id="54"/>
      <w:r w:rsidRPr="002E57EC">
        <w:rPr>
          <w:rFonts w:ascii="AR CENA" w:hAnsi="AR CENA"/>
          <w:b w:val="0"/>
        </w:rPr>
        <w:t xml:space="preserve"> </w:t>
      </w:r>
    </w:p>
    <w:p w:rsidR="00A400EE" w:rsidRPr="002E57EC" w:rsidRDefault="00A400EE" w:rsidP="00A400EE">
      <w:pPr>
        <w:rPr>
          <w:rFonts w:ascii="AR CENA" w:hAnsi="AR CENA"/>
        </w:rPr>
      </w:pPr>
      <w:r w:rsidRPr="002E57EC">
        <w:rPr>
          <w:rFonts w:ascii="AR CENA" w:hAnsi="AR CENA"/>
        </w:rPr>
        <w:t xml:space="preserve">Please refer the Normal Cargo booking update process </w:t>
      </w:r>
    </w:p>
    <w:p w:rsidR="00A400EE" w:rsidRDefault="00A400EE" w:rsidP="00A400EE">
      <w:pPr>
        <w:pStyle w:val="Heading3"/>
        <w:rPr>
          <w:rFonts w:ascii="AR CENA" w:hAnsi="AR CENA"/>
          <w:b w:val="0"/>
        </w:rPr>
      </w:pPr>
      <w:bookmarkStart w:id="55" w:name="_Toc493665814"/>
      <w:bookmarkStart w:id="56" w:name="_Toc500933541"/>
      <w:r w:rsidRPr="002E57EC">
        <w:rPr>
          <w:rFonts w:ascii="AR CENA" w:hAnsi="AR CENA"/>
          <w:b w:val="0"/>
        </w:rPr>
        <w:t>Execute Interline Booking</w:t>
      </w:r>
      <w:bookmarkEnd w:id="55"/>
      <w:bookmarkEnd w:id="56"/>
      <w:r w:rsidRPr="002E57EC">
        <w:rPr>
          <w:rFonts w:ascii="AR CENA" w:hAnsi="AR CENA"/>
          <w:b w:val="0"/>
        </w:rPr>
        <w:t xml:space="preserve"> </w:t>
      </w:r>
    </w:p>
    <w:p w:rsidR="00A400EE" w:rsidRPr="002E57EC" w:rsidRDefault="00A400EE" w:rsidP="00A400EE">
      <w:pPr>
        <w:rPr>
          <w:rFonts w:ascii="AR CENA" w:hAnsi="AR CENA"/>
        </w:rPr>
      </w:pPr>
      <w:r w:rsidRPr="002E57EC">
        <w:rPr>
          <w:rFonts w:ascii="AR CENA" w:hAnsi="AR CENA"/>
        </w:rPr>
        <w:t xml:space="preserve">Please refer the normal cargo execution process </w:t>
      </w:r>
    </w:p>
    <w:p w:rsidR="00A400EE" w:rsidRPr="008718DC" w:rsidRDefault="008718DC" w:rsidP="008718DC">
      <w:pPr>
        <w:pStyle w:val="Heading3"/>
        <w:rPr>
          <w:rFonts w:ascii="AR CENA" w:hAnsi="AR CENA"/>
          <w:b w:val="0"/>
        </w:rPr>
      </w:pPr>
      <w:bookmarkStart w:id="57" w:name="_Toc500933542"/>
      <w:r w:rsidRPr="008718DC">
        <w:rPr>
          <w:rFonts w:ascii="AR CENA" w:hAnsi="AR CENA"/>
          <w:b w:val="0"/>
        </w:rPr>
        <w:t>House Airway Bill Capture (HAWB)</w:t>
      </w:r>
      <w:bookmarkEnd w:id="57"/>
    </w:p>
    <w:p w:rsidR="00114E46" w:rsidRDefault="007B5AED" w:rsidP="00841983">
      <w:pPr>
        <w:rPr>
          <w:rFonts w:ascii="AR CENA" w:hAnsi="AR CENA"/>
        </w:rPr>
      </w:pPr>
      <w:r>
        <w:rPr>
          <w:rFonts w:ascii="AR CENA" w:hAnsi="AR CENA"/>
        </w:rPr>
        <w:t xml:space="preserve">House Air </w:t>
      </w:r>
      <w:r w:rsidR="00D31BC9">
        <w:rPr>
          <w:rFonts w:ascii="AR CENA" w:hAnsi="AR CENA"/>
        </w:rPr>
        <w:t>waybills (HAWB) - User need</w:t>
      </w:r>
      <w:r>
        <w:rPr>
          <w:rFonts w:ascii="AR CENA" w:hAnsi="AR CENA"/>
        </w:rPr>
        <w:t xml:space="preserve"> to update the HAWB information in case of </w:t>
      </w:r>
      <w:r w:rsidR="008E5B9D">
        <w:rPr>
          <w:rFonts w:ascii="AR CENA" w:hAnsi="AR CENA"/>
        </w:rPr>
        <w:t>CONSOL shipment</w:t>
      </w:r>
      <w:r w:rsidR="00D31BC9">
        <w:rPr>
          <w:rFonts w:ascii="AR CENA" w:hAnsi="AR CENA"/>
        </w:rPr>
        <w:t xml:space="preserve"> as MAWB </w:t>
      </w:r>
    </w:p>
    <w:p w:rsidR="008E5B9D" w:rsidRDefault="008E5B9D" w:rsidP="00841983">
      <w:pPr>
        <w:rPr>
          <w:rFonts w:ascii="AR CENA" w:hAnsi="AR CENA"/>
        </w:rPr>
      </w:pPr>
      <w:r>
        <w:rPr>
          <w:rFonts w:ascii="AR CENA" w:hAnsi="AR CENA"/>
        </w:rPr>
        <w:t>Note- On Reservation , If user given the details on No of HAWB details, then AWB number will reflect on HAWB screen on bellow .</w:t>
      </w:r>
    </w:p>
    <w:p w:rsidR="00D31BC9" w:rsidRDefault="00D31BC9" w:rsidP="00841983">
      <w:pPr>
        <w:rPr>
          <w:rFonts w:ascii="AR CENA" w:hAnsi="AR CENA"/>
        </w:rPr>
      </w:pPr>
      <w:r>
        <w:rPr>
          <w:rFonts w:ascii="AR CENA" w:hAnsi="AR CENA"/>
        </w:rPr>
        <w:t xml:space="preserve">Navigation –Reservation&gt;HAWB Capture </w:t>
      </w:r>
    </w:p>
    <w:p w:rsidR="00E56CF2" w:rsidRDefault="00E56CF2" w:rsidP="00E56CF2">
      <w:pPr>
        <w:keepNext/>
      </w:pPr>
      <w:r>
        <w:rPr>
          <w:rFonts w:ascii="AR CENA" w:hAnsi="AR CENA"/>
          <w:noProof/>
          <w:lang w:val="en-IN" w:eastAsia="en-IN"/>
        </w:rPr>
        <w:lastRenderedPageBreak/>
        <w:drawing>
          <wp:inline distT="0" distB="0" distL="0" distR="0" wp14:anchorId="42CFEC77" wp14:editId="3DAF6B98">
            <wp:extent cx="5943600" cy="2881279"/>
            <wp:effectExtent l="19050" t="19050" r="19050" b="14605"/>
            <wp:docPr id="1066" name="Picture 1066" descr="C:\Users\Pradip\Desktop\screen\screenshot-gauat.bookmycargo.net-2017-12-13-10-09-34-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dip\Desktop\screen\screenshot-gauat.bookmycargo.net-2017-12-13-10-09-34-65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D31BC9" w:rsidRDefault="00E56CF2" w:rsidP="00E56CF2">
      <w:pPr>
        <w:pStyle w:val="Caption"/>
        <w:jc w:val="center"/>
      </w:pPr>
      <w:bookmarkStart w:id="58" w:name="_Toc500933627"/>
      <w:r>
        <w:t xml:space="preserve">Figure </w:t>
      </w:r>
      <w:fldSimple w:instr=" SEQ Figure \* ARABIC ">
        <w:r w:rsidR="003E0BCF">
          <w:rPr>
            <w:noProof/>
          </w:rPr>
          <w:t>35</w:t>
        </w:r>
      </w:fldSimple>
      <w:r>
        <w:t xml:space="preserve"> HAWB Capture</w:t>
      </w:r>
      <w:bookmarkEnd w:id="58"/>
    </w:p>
    <w:p w:rsidR="002C0240" w:rsidRDefault="002C0240" w:rsidP="002C0240"/>
    <w:p w:rsidR="008E5B9D" w:rsidRDefault="008E5B9D" w:rsidP="002C0240">
      <w:pPr>
        <w:rPr>
          <w:rFonts w:ascii="AR CENA" w:hAnsi="AR CENA"/>
        </w:rPr>
      </w:pPr>
      <w:r w:rsidRPr="00AB1279">
        <w:rPr>
          <w:rFonts w:ascii="AR CENA" w:hAnsi="AR CENA"/>
        </w:rPr>
        <w:t xml:space="preserve">Process to capture the HAWB </w:t>
      </w:r>
      <w:r w:rsidR="00AB1279">
        <w:rPr>
          <w:rFonts w:ascii="AR CENA" w:hAnsi="AR CENA"/>
        </w:rPr>
        <w:t>–</w:t>
      </w:r>
    </w:p>
    <w:tbl>
      <w:tblPr>
        <w:tblStyle w:val="TableGrid"/>
        <w:tblW w:w="0" w:type="auto"/>
        <w:tblLook w:val="04A0" w:firstRow="1" w:lastRow="0" w:firstColumn="1" w:lastColumn="0" w:noHBand="0" w:noVBand="1"/>
      </w:tblPr>
      <w:tblGrid>
        <w:gridCol w:w="1668"/>
        <w:gridCol w:w="7908"/>
      </w:tblGrid>
      <w:tr w:rsidR="00AB1279" w:rsidTr="00AB1279">
        <w:tc>
          <w:tcPr>
            <w:tcW w:w="1668" w:type="dxa"/>
          </w:tcPr>
          <w:p w:rsidR="00AB1279" w:rsidRDefault="00AB1279" w:rsidP="002C0240">
            <w:pPr>
              <w:rPr>
                <w:rFonts w:ascii="AR CENA" w:hAnsi="AR CENA"/>
              </w:rPr>
            </w:pPr>
            <w:r>
              <w:rPr>
                <w:rFonts w:ascii="AR CENA" w:hAnsi="AR CENA"/>
              </w:rPr>
              <w:t>Flight No</w:t>
            </w:r>
          </w:p>
        </w:tc>
        <w:tc>
          <w:tcPr>
            <w:tcW w:w="7908" w:type="dxa"/>
          </w:tcPr>
          <w:p w:rsidR="00AB1279" w:rsidRDefault="00AB1279" w:rsidP="002C0240">
            <w:pPr>
              <w:rPr>
                <w:rFonts w:ascii="AR CENA" w:hAnsi="AR CENA"/>
              </w:rPr>
            </w:pPr>
            <w:r>
              <w:rPr>
                <w:rFonts w:ascii="AR CENA" w:hAnsi="AR CENA"/>
              </w:rPr>
              <w:t xml:space="preserve">Auto displayed , This is the flight no of the shipment booked </w:t>
            </w:r>
          </w:p>
        </w:tc>
      </w:tr>
      <w:tr w:rsidR="00AB1279" w:rsidTr="00AB1279">
        <w:tc>
          <w:tcPr>
            <w:tcW w:w="1668" w:type="dxa"/>
          </w:tcPr>
          <w:p w:rsidR="00AB1279" w:rsidRDefault="00AB1279" w:rsidP="002C0240">
            <w:pPr>
              <w:rPr>
                <w:rFonts w:ascii="AR CENA" w:hAnsi="AR CENA"/>
              </w:rPr>
            </w:pPr>
            <w:r>
              <w:rPr>
                <w:rFonts w:ascii="AR CENA" w:hAnsi="AR CENA"/>
              </w:rPr>
              <w:t xml:space="preserve">Flight Date </w:t>
            </w:r>
          </w:p>
        </w:tc>
        <w:tc>
          <w:tcPr>
            <w:tcW w:w="7908" w:type="dxa"/>
          </w:tcPr>
          <w:p w:rsidR="00AB1279" w:rsidRDefault="00AB1279" w:rsidP="002C0240">
            <w:pPr>
              <w:rPr>
                <w:rFonts w:ascii="AR CENA" w:hAnsi="AR CENA"/>
              </w:rPr>
            </w:pPr>
            <w:r>
              <w:rPr>
                <w:rFonts w:ascii="AR CENA" w:hAnsi="AR CENA"/>
              </w:rPr>
              <w:t xml:space="preserve">Auto displayed , This is the flight date of the shipment booked </w:t>
            </w:r>
          </w:p>
        </w:tc>
      </w:tr>
      <w:tr w:rsidR="00AB1279" w:rsidTr="00AB1279">
        <w:tc>
          <w:tcPr>
            <w:tcW w:w="1668" w:type="dxa"/>
          </w:tcPr>
          <w:p w:rsidR="00AB1279" w:rsidRDefault="00AB1279" w:rsidP="002C0240">
            <w:pPr>
              <w:rPr>
                <w:rFonts w:ascii="AR CENA" w:hAnsi="AR CENA"/>
              </w:rPr>
            </w:pPr>
            <w:r>
              <w:rPr>
                <w:rFonts w:ascii="AR CENA" w:hAnsi="AR CENA"/>
              </w:rPr>
              <w:t xml:space="preserve">AWB No </w:t>
            </w:r>
          </w:p>
        </w:tc>
        <w:tc>
          <w:tcPr>
            <w:tcW w:w="7908" w:type="dxa"/>
          </w:tcPr>
          <w:p w:rsidR="00AB1279" w:rsidRDefault="00AB1279" w:rsidP="002C0240">
            <w:pPr>
              <w:rPr>
                <w:rFonts w:ascii="AR CENA" w:hAnsi="AR CENA"/>
              </w:rPr>
            </w:pPr>
            <w:r>
              <w:rPr>
                <w:rFonts w:ascii="AR CENA" w:hAnsi="AR CENA"/>
              </w:rPr>
              <w:t xml:space="preserve">MAWB  Number of the shipment listed ,  Note- Only CONSOL shipment having HAWB will display here </w:t>
            </w:r>
          </w:p>
        </w:tc>
      </w:tr>
      <w:tr w:rsidR="00AB1279" w:rsidTr="00AB1279">
        <w:tc>
          <w:tcPr>
            <w:tcW w:w="1668" w:type="dxa"/>
          </w:tcPr>
          <w:p w:rsidR="00AB1279" w:rsidRDefault="00AB1279" w:rsidP="002C0240">
            <w:pPr>
              <w:rPr>
                <w:rFonts w:ascii="AR CENA" w:hAnsi="AR CENA"/>
              </w:rPr>
            </w:pPr>
            <w:r>
              <w:rPr>
                <w:rFonts w:ascii="AR CENA" w:hAnsi="AR CENA"/>
              </w:rPr>
              <w:t xml:space="preserve">Origin </w:t>
            </w:r>
          </w:p>
        </w:tc>
        <w:tc>
          <w:tcPr>
            <w:tcW w:w="7908" w:type="dxa"/>
          </w:tcPr>
          <w:p w:rsidR="00AB1279" w:rsidRDefault="00AB1279" w:rsidP="002C0240">
            <w:pPr>
              <w:rPr>
                <w:rFonts w:ascii="AR CENA" w:hAnsi="AR CENA"/>
              </w:rPr>
            </w:pPr>
            <w:r>
              <w:rPr>
                <w:rFonts w:ascii="AR CENA" w:hAnsi="AR CENA"/>
              </w:rPr>
              <w:t xml:space="preserve">Auto displayed , Origin of the shipment –MAWB </w:t>
            </w:r>
          </w:p>
        </w:tc>
      </w:tr>
      <w:tr w:rsidR="00AB1279" w:rsidTr="00AB1279">
        <w:tc>
          <w:tcPr>
            <w:tcW w:w="1668" w:type="dxa"/>
          </w:tcPr>
          <w:p w:rsidR="00AB1279" w:rsidRDefault="00AB1279" w:rsidP="002C0240">
            <w:pPr>
              <w:rPr>
                <w:rFonts w:ascii="AR CENA" w:hAnsi="AR CENA"/>
              </w:rPr>
            </w:pPr>
            <w:r>
              <w:rPr>
                <w:rFonts w:ascii="AR CENA" w:hAnsi="AR CENA"/>
              </w:rPr>
              <w:t xml:space="preserve">Destination </w:t>
            </w:r>
          </w:p>
        </w:tc>
        <w:tc>
          <w:tcPr>
            <w:tcW w:w="7908" w:type="dxa"/>
          </w:tcPr>
          <w:p w:rsidR="00AB1279" w:rsidRDefault="00AB1279" w:rsidP="002C0240">
            <w:pPr>
              <w:rPr>
                <w:rFonts w:ascii="AR CENA" w:hAnsi="AR CENA"/>
              </w:rPr>
            </w:pPr>
            <w:r>
              <w:rPr>
                <w:rFonts w:ascii="AR CENA" w:hAnsi="AR CENA"/>
              </w:rPr>
              <w:t xml:space="preserve">Auto displayed , Destination of the shipment –MAWB </w:t>
            </w:r>
          </w:p>
        </w:tc>
      </w:tr>
      <w:tr w:rsidR="00AB1279" w:rsidTr="00AB1279">
        <w:tc>
          <w:tcPr>
            <w:tcW w:w="1668" w:type="dxa"/>
          </w:tcPr>
          <w:p w:rsidR="00AB1279" w:rsidRDefault="00AB1279" w:rsidP="002C0240">
            <w:pPr>
              <w:rPr>
                <w:rFonts w:ascii="AR CENA" w:hAnsi="AR CENA"/>
              </w:rPr>
            </w:pPr>
            <w:r>
              <w:rPr>
                <w:rFonts w:ascii="AR CENA" w:hAnsi="AR CENA"/>
              </w:rPr>
              <w:t xml:space="preserve">Pieces </w:t>
            </w:r>
          </w:p>
        </w:tc>
        <w:tc>
          <w:tcPr>
            <w:tcW w:w="7908" w:type="dxa"/>
          </w:tcPr>
          <w:p w:rsidR="00AB1279" w:rsidRDefault="00AB1279" w:rsidP="002C0240">
            <w:pPr>
              <w:rPr>
                <w:rFonts w:ascii="AR CENA" w:hAnsi="AR CENA"/>
              </w:rPr>
            </w:pPr>
            <w:r>
              <w:rPr>
                <w:rFonts w:ascii="AR CENA" w:hAnsi="AR CENA"/>
              </w:rPr>
              <w:t xml:space="preserve">Auto displayed , This is the total no of shipment for MAWB </w:t>
            </w:r>
          </w:p>
        </w:tc>
      </w:tr>
      <w:tr w:rsidR="00AB1279" w:rsidTr="00AB1279">
        <w:tc>
          <w:tcPr>
            <w:tcW w:w="1668" w:type="dxa"/>
          </w:tcPr>
          <w:p w:rsidR="00AB1279" w:rsidRDefault="00AB1279" w:rsidP="002C0240">
            <w:pPr>
              <w:rPr>
                <w:rFonts w:ascii="AR CENA" w:hAnsi="AR CENA"/>
              </w:rPr>
            </w:pPr>
            <w:r>
              <w:rPr>
                <w:rFonts w:ascii="AR CENA" w:hAnsi="AR CENA"/>
              </w:rPr>
              <w:t>FHL</w:t>
            </w:r>
          </w:p>
        </w:tc>
        <w:tc>
          <w:tcPr>
            <w:tcW w:w="7908" w:type="dxa"/>
          </w:tcPr>
          <w:p w:rsidR="00AB1279" w:rsidRDefault="00AB1279" w:rsidP="002C0240">
            <w:pPr>
              <w:rPr>
                <w:rFonts w:ascii="AR CENA" w:hAnsi="AR CENA"/>
              </w:rPr>
            </w:pPr>
            <w:r>
              <w:rPr>
                <w:rFonts w:ascii="AR CENA" w:hAnsi="AR CENA"/>
              </w:rPr>
              <w:t xml:space="preserve">HAWB details – User need to create this Tab to update the HAWB information </w:t>
            </w:r>
          </w:p>
        </w:tc>
      </w:tr>
    </w:tbl>
    <w:p w:rsidR="00AB1279" w:rsidRDefault="00AB1279" w:rsidP="002C0240">
      <w:pPr>
        <w:rPr>
          <w:rFonts w:ascii="AR CENA" w:hAnsi="AR CENA"/>
        </w:rPr>
      </w:pPr>
    </w:p>
    <w:p w:rsidR="007459EF" w:rsidRDefault="00AB1279" w:rsidP="002C0240">
      <w:pPr>
        <w:rPr>
          <w:rFonts w:ascii="AR CENA" w:hAnsi="AR CENA"/>
        </w:rPr>
      </w:pPr>
      <w:r>
        <w:rPr>
          <w:rFonts w:ascii="AR CENA" w:hAnsi="AR CENA"/>
        </w:rPr>
        <w:t xml:space="preserve">Click into the FHL Tab to capture the HAWB information </w:t>
      </w:r>
    </w:p>
    <w:p w:rsidR="008C2F63" w:rsidRDefault="0022672A" w:rsidP="008C2F63">
      <w:pPr>
        <w:keepNext/>
      </w:pPr>
      <w:r>
        <w:rPr>
          <w:noProof/>
          <w:lang w:val="en-IN" w:eastAsia="en-IN"/>
        </w:rPr>
        <w:lastRenderedPageBreak/>
        <w:drawing>
          <wp:inline distT="0" distB="0" distL="0" distR="0">
            <wp:extent cx="5943600" cy="2881279"/>
            <wp:effectExtent l="19050" t="19050" r="19050" b="14605"/>
            <wp:docPr id="1068" name="Picture 1068" descr="C:\Users\Pradip\Desktop\screen\screenshot-gauat.bookmycargo.net-2017-12-13-10-30-06-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dip\Desktop\screen\screenshot-gauat.bookmycargo.net-2017-12-13-10-30-06-93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7459EF" w:rsidRDefault="008C2F63" w:rsidP="008C2F63">
      <w:pPr>
        <w:pStyle w:val="Caption"/>
        <w:jc w:val="center"/>
      </w:pPr>
      <w:bookmarkStart w:id="59" w:name="_Toc500933628"/>
      <w:r>
        <w:t xml:space="preserve">Figure </w:t>
      </w:r>
      <w:fldSimple w:instr=" SEQ Figure \* ARABIC ">
        <w:r w:rsidR="003E0BCF">
          <w:rPr>
            <w:noProof/>
          </w:rPr>
          <w:t>36</w:t>
        </w:r>
      </w:fldSimple>
      <w:r>
        <w:t xml:space="preserve"> HAWB information</w:t>
      </w:r>
      <w:bookmarkEnd w:id="59"/>
    </w:p>
    <w:p w:rsidR="008C2F63" w:rsidRPr="008C2F63" w:rsidRDefault="008C2F63" w:rsidP="008C2F63"/>
    <w:p w:rsidR="00AB1279" w:rsidRPr="0022672A" w:rsidRDefault="0022672A" w:rsidP="0022672A">
      <w:pPr>
        <w:pStyle w:val="NoSpacing"/>
        <w:rPr>
          <w:rFonts w:ascii="AR CENA" w:hAnsi="AR CENA"/>
        </w:rPr>
      </w:pPr>
      <w:r w:rsidRPr="0022672A">
        <w:rPr>
          <w:rFonts w:ascii="AR CENA" w:hAnsi="AR CENA"/>
        </w:rPr>
        <w:t xml:space="preserve">Step 1-Click FHL Tab </w:t>
      </w:r>
    </w:p>
    <w:p w:rsidR="0022672A" w:rsidRDefault="0022672A" w:rsidP="002C0240">
      <w:pPr>
        <w:rPr>
          <w:rFonts w:ascii="AR CENA" w:hAnsi="AR CENA"/>
        </w:rPr>
      </w:pPr>
      <w:r w:rsidRPr="0022672A">
        <w:rPr>
          <w:rFonts w:ascii="AR CENA" w:hAnsi="AR CENA"/>
        </w:rPr>
        <w:t xml:space="preserve">Step 2-Click Add Tab to add the HAWB details as bellow </w:t>
      </w:r>
    </w:p>
    <w:p w:rsidR="0022672A" w:rsidRDefault="0022672A" w:rsidP="002C0240">
      <w:pPr>
        <w:rPr>
          <w:rFonts w:ascii="AR CENA" w:hAnsi="AR CENA"/>
        </w:rPr>
      </w:pPr>
    </w:p>
    <w:p w:rsidR="003E0BCF" w:rsidRDefault="0089361D" w:rsidP="003E0BCF">
      <w:pPr>
        <w:keepNext/>
      </w:pPr>
      <w:r>
        <w:rPr>
          <w:rFonts w:ascii="AR CENA" w:hAnsi="AR CENA"/>
          <w:noProof/>
          <w:lang w:val="en-IN" w:eastAsia="en-IN"/>
        </w:rPr>
        <w:drawing>
          <wp:inline distT="0" distB="0" distL="0" distR="0" wp14:anchorId="37815454" wp14:editId="778CDE66">
            <wp:extent cx="5943600" cy="2252690"/>
            <wp:effectExtent l="19050" t="19050" r="19050" b="14605"/>
            <wp:docPr id="1069" name="Picture 1069" descr="C:\Users\Pradip\Desktop\screen\screenshot-gauat.bookmycargo.net-2017-12-13-10-31-5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dip\Desktop\screen\screenshot-gauat.bookmycargo.net-2017-12-13-10-31-53-1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252690"/>
                    </a:xfrm>
                    <a:prstGeom prst="rect">
                      <a:avLst/>
                    </a:prstGeom>
                    <a:noFill/>
                    <a:ln>
                      <a:solidFill>
                        <a:schemeClr val="accent1"/>
                      </a:solidFill>
                    </a:ln>
                  </pic:spPr>
                </pic:pic>
              </a:graphicData>
            </a:graphic>
          </wp:inline>
        </w:drawing>
      </w:r>
    </w:p>
    <w:p w:rsidR="0022672A" w:rsidRDefault="003E0BCF" w:rsidP="003E0BCF">
      <w:pPr>
        <w:pStyle w:val="Caption"/>
        <w:jc w:val="center"/>
      </w:pPr>
      <w:bookmarkStart w:id="60" w:name="_Toc500933629"/>
      <w:r>
        <w:t xml:space="preserve">Figure </w:t>
      </w:r>
      <w:fldSimple w:instr=" SEQ Figure \* ARABIC ">
        <w:r>
          <w:rPr>
            <w:noProof/>
          </w:rPr>
          <w:t>37</w:t>
        </w:r>
      </w:fldSimple>
      <w:r>
        <w:t xml:space="preserve"> HAWB Details</w:t>
      </w:r>
      <w:bookmarkEnd w:id="60"/>
    </w:p>
    <w:p w:rsidR="003E0BCF" w:rsidRDefault="003E0BCF" w:rsidP="003E0BCF"/>
    <w:p w:rsidR="003E0BCF" w:rsidRPr="003E0BCF" w:rsidRDefault="003E0BCF" w:rsidP="003E0BCF"/>
    <w:tbl>
      <w:tblPr>
        <w:tblStyle w:val="TableGrid"/>
        <w:tblW w:w="0" w:type="auto"/>
        <w:tblLook w:val="04A0" w:firstRow="1" w:lastRow="0" w:firstColumn="1" w:lastColumn="0" w:noHBand="0" w:noVBand="1"/>
      </w:tblPr>
      <w:tblGrid>
        <w:gridCol w:w="1668"/>
        <w:gridCol w:w="7908"/>
      </w:tblGrid>
      <w:tr w:rsidR="00A15B84" w:rsidTr="003E0BCF">
        <w:tc>
          <w:tcPr>
            <w:tcW w:w="1668" w:type="dxa"/>
          </w:tcPr>
          <w:p w:rsidR="00A15B84" w:rsidRPr="00A550EA" w:rsidRDefault="00A15B84" w:rsidP="002C0240">
            <w:pPr>
              <w:rPr>
                <w:rFonts w:ascii="AR CENA" w:hAnsi="AR CENA"/>
                <w:highlight w:val="yellow"/>
              </w:rPr>
            </w:pPr>
          </w:p>
        </w:tc>
        <w:tc>
          <w:tcPr>
            <w:tcW w:w="7908" w:type="dxa"/>
          </w:tcPr>
          <w:p w:rsidR="00A15B84" w:rsidRPr="00A550EA" w:rsidRDefault="00A15B84" w:rsidP="00A15B84">
            <w:pPr>
              <w:jc w:val="center"/>
              <w:rPr>
                <w:rFonts w:ascii="AR CENA" w:hAnsi="AR CENA"/>
                <w:highlight w:val="yellow"/>
              </w:rPr>
            </w:pPr>
            <w:r w:rsidRPr="00A550EA">
              <w:rPr>
                <w:rFonts w:ascii="AR CENA" w:hAnsi="AR CENA"/>
                <w:highlight w:val="yellow"/>
              </w:rPr>
              <w:t>HAWB Information</w:t>
            </w:r>
          </w:p>
        </w:tc>
      </w:tr>
      <w:tr w:rsidR="003E0BCF" w:rsidTr="003E0BCF">
        <w:tc>
          <w:tcPr>
            <w:tcW w:w="1668" w:type="dxa"/>
          </w:tcPr>
          <w:p w:rsidR="003E0BCF" w:rsidRPr="003E0BCF" w:rsidRDefault="003E0BCF" w:rsidP="002C0240">
            <w:pPr>
              <w:rPr>
                <w:rFonts w:ascii="AR CENA" w:hAnsi="AR CENA"/>
              </w:rPr>
            </w:pPr>
            <w:r w:rsidRPr="003E0BCF">
              <w:rPr>
                <w:rFonts w:ascii="AR CENA" w:hAnsi="AR CENA"/>
              </w:rPr>
              <w:t xml:space="preserve">HAWB No </w:t>
            </w:r>
          </w:p>
        </w:tc>
        <w:tc>
          <w:tcPr>
            <w:tcW w:w="7908" w:type="dxa"/>
          </w:tcPr>
          <w:p w:rsidR="003E0BCF" w:rsidRPr="003E0BCF" w:rsidRDefault="003331F2" w:rsidP="002C0240">
            <w:pPr>
              <w:rPr>
                <w:rFonts w:ascii="AR CENA" w:hAnsi="AR CENA"/>
              </w:rPr>
            </w:pPr>
            <w:r>
              <w:rPr>
                <w:rFonts w:ascii="AR CENA" w:hAnsi="AR CENA"/>
              </w:rPr>
              <w:t xml:space="preserve">Type the HAWB number here </w:t>
            </w:r>
          </w:p>
        </w:tc>
      </w:tr>
      <w:tr w:rsidR="003E0BCF" w:rsidTr="003E0BCF">
        <w:tc>
          <w:tcPr>
            <w:tcW w:w="1668" w:type="dxa"/>
          </w:tcPr>
          <w:p w:rsidR="003E0BCF" w:rsidRPr="003E0BCF" w:rsidRDefault="003331F2" w:rsidP="002C0240">
            <w:pPr>
              <w:rPr>
                <w:rFonts w:ascii="AR CENA" w:hAnsi="AR CENA"/>
              </w:rPr>
            </w:pPr>
            <w:r>
              <w:rPr>
                <w:rFonts w:ascii="AR CENA" w:hAnsi="AR CENA"/>
              </w:rPr>
              <w:t xml:space="preserve">Origin </w:t>
            </w:r>
          </w:p>
        </w:tc>
        <w:tc>
          <w:tcPr>
            <w:tcW w:w="7908" w:type="dxa"/>
          </w:tcPr>
          <w:p w:rsidR="003E0BCF" w:rsidRPr="003E0BCF" w:rsidRDefault="003331F2" w:rsidP="002C0240">
            <w:pPr>
              <w:rPr>
                <w:rFonts w:ascii="AR CENA" w:hAnsi="AR CENA"/>
              </w:rPr>
            </w:pPr>
            <w:r>
              <w:rPr>
                <w:rFonts w:ascii="AR CENA" w:hAnsi="AR CENA"/>
              </w:rPr>
              <w:t xml:space="preserve">Select the origin city from the drop down , Note – HAWB origin can be different than the MAWB origin </w:t>
            </w:r>
          </w:p>
        </w:tc>
      </w:tr>
      <w:tr w:rsidR="003E0BCF" w:rsidTr="003E0BCF">
        <w:tc>
          <w:tcPr>
            <w:tcW w:w="1668" w:type="dxa"/>
          </w:tcPr>
          <w:p w:rsidR="003E0BCF" w:rsidRPr="003E0BCF" w:rsidRDefault="003331F2" w:rsidP="002C0240">
            <w:pPr>
              <w:rPr>
                <w:rFonts w:ascii="AR CENA" w:hAnsi="AR CENA"/>
              </w:rPr>
            </w:pPr>
            <w:r>
              <w:rPr>
                <w:rFonts w:ascii="AR CENA" w:hAnsi="AR CENA"/>
              </w:rPr>
              <w:t xml:space="preserve">Destination </w:t>
            </w:r>
          </w:p>
        </w:tc>
        <w:tc>
          <w:tcPr>
            <w:tcW w:w="7908" w:type="dxa"/>
          </w:tcPr>
          <w:p w:rsidR="003E0BCF" w:rsidRPr="003E0BCF" w:rsidRDefault="00D6502D" w:rsidP="002C0240">
            <w:pPr>
              <w:rPr>
                <w:rFonts w:ascii="AR CENA" w:hAnsi="AR CENA"/>
              </w:rPr>
            </w:pPr>
            <w:r>
              <w:rPr>
                <w:rFonts w:ascii="AR CENA" w:hAnsi="AR CENA"/>
              </w:rPr>
              <w:t xml:space="preserve">Select the Destination city from the drop down list , Note-HAWB destination can  be different from the MAWB number </w:t>
            </w:r>
          </w:p>
        </w:tc>
      </w:tr>
      <w:tr w:rsidR="003E0BCF" w:rsidTr="003E0BCF">
        <w:tc>
          <w:tcPr>
            <w:tcW w:w="1668" w:type="dxa"/>
          </w:tcPr>
          <w:p w:rsidR="003E0BCF" w:rsidRPr="003E0BCF" w:rsidRDefault="00125E79" w:rsidP="002C0240">
            <w:pPr>
              <w:rPr>
                <w:rFonts w:ascii="AR CENA" w:hAnsi="AR CENA"/>
              </w:rPr>
            </w:pPr>
            <w:r>
              <w:rPr>
                <w:rFonts w:ascii="AR CENA" w:hAnsi="AR CENA"/>
              </w:rPr>
              <w:t xml:space="preserve">Commodity </w:t>
            </w:r>
          </w:p>
        </w:tc>
        <w:tc>
          <w:tcPr>
            <w:tcW w:w="7908" w:type="dxa"/>
          </w:tcPr>
          <w:p w:rsidR="003E0BCF" w:rsidRPr="003E0BCF" w:rsidRDefault="00125E79" w:rsidP="002C0240">
            <w:pPr>
              <w:rPr>
                <w:rFonts w:ascii="AR CENA" w:hAnsi="AR CENA"/>
              </w:rPr>
            </w:pPr>
            <w:r>
              <w:rPr>
                <w:rFonts w:ascii="AR CENA" w:hAnsi="AR CENA"/>
              </w:rPr>
              <w:t xml:space="preserve">Select the commodity code from the drop down list </w:t>
            </w:r>
          </w:p>
        </w:tc>
      </w:tr>
      <w:tr w:rsidR="003E0BCF" w:rsidTr="003E0BCF">
        <w:tc>
          <w:tcPr>
            <w:tcW w:w="1668" w:type="dxa"/>
          </w:tcPr>
          <w:p w:rsidR="003E0BCF" w:rsidRPr="003E0BCF" w:rsidRDefault="00125E79" w:rsidP="002C0240">
            <w:pPr>
              <w:rPr>
                <w:rFonts w:ascii="AR CENA" w:hAnsi="AR CENA"/>
              </w:rPr>
            </w:pPr>
            <w:r>
              <w:rPr>
                <w:rFonts w:ascii="AR CENA" w:hAnsi="AR CENA"/>
              </w:rPr>
              <w:t xml:space="preserve">SHC </w:t>
            </w:r>
          </w:p>
        </w:tc>
        <w:tc>
          <w:tcPr>
            <w:tcW w:w="7908" w:type="dxa"/>
          </w:tcPr>
          <w:p w:rsidR="003E0BCF" w:rsidRPr="003E0BCF" w:rsidRDefault="00125E79" w:rsidP="002C0240">
            <w:pPr>
              <w:rPr>
                <w:rFonts w:ascii="AR CENA" w:hAnsi="AR CENA"/>
              </w:rPr>
            </w:pPr>
            <w:r>
              <w:rPr>
                <w:rFonts w:ascii="AR CENA" w:hAnsi="AR CENA"/>
              </w:rPr>
              <w:t xml:space="preserve">Select the SHC  from the drop down list </w:t>
            </w:r>
          </w:p>
        </w:tc>
      </w:tr>
      <w:tr w:rsidR="003E0BCF" w:rsidTr="003E0BCF">
        <w:tc>
          <w:tcPr>
            <w:tcW w:w="1668" w:type="dxa"/>
          </w:tcPr>
          <w:p w:rsidR="003E0BCF" w:rsidRPr="003E0BCF" w:rsidRDefault="00125E79" w:rsidP="002C0240">
            <w:pPr>
              <w:rPr>
                <w:rFonts w:ascii="AR CENA" w:hAnsi="AR CENA"/>
              </w:rPr>
            </w:pPr>
            <w:r>
              <w:rPr>
                <w:rFonts w:ascii="AR CENA" w:hAnsi="AR CENA"/>
              </w:rPr>
              <w:t xml:space="preserve">Pieces </w:t>
            </w:r>
          </w:p>
        </w:tc>
        <w:tc>
          <w:tcPr>
            <w:tcW w:w="7908" w:type="dxa"/>
          </w:tcPr>
          <w:p w:rsidR="003E0BCF" w:rsidRPr="003E0BCF" w:rsidRDefault="00125E79" w:rsidP="002C0240">
            <w:pPr>
              <w:rPr>
                <w:rFonts w:ascii="AR CENA" w:hAnsi="AR CENA"/>
              </w:rPr>
            </w:pPr>
            <w:r>
              <w:rPr>
                <w:rFonts w:ascii="AR CENA" w:hAnsi="AR CENA"/>
              </w:rPr>
              <w:t xml:space="preserve">Type the total no of the pieces for that HAWB number </w:t>
            </w:r>
          </w:p>
        </w:tc>
      </w:tr>
      <w:tr w:rsidR="003E0BCF" w:rsidTr="003E0BCF">
        <w:tc>
          <w:tcPr>
            <w:tcW w:w="1668" w:type="dxa"/>
          </w:tcPr>
          <w:p w:rsidR="003E0BCF" w:rsidRPr="003E0BCF" w:rsidRDefault="00A3184C" w:rsidP="002C0240">
            <w:pPr>
              <w:rPr>
                <w:rFonts w:ascii="AR CENA" w:hAnsi="AR CENA"/>
              </w:rPr>
            </w:pPr>
            <w:r>
              <w:rPr>
                <w:rFonts w:ascii="AR CENA" w:hAnsi="AR CENA"/>
              </w:rPr>
              <w:t xml:space="preserve">Gross weight </w:t>
            </w:r>
          </w:p>
        </w:tc>
        <w:tc>
          <w:tcPr>
            <w:tcW w:w="7908" w:type="dxa"/>
          </w:tcPr>
          <w:p w:rsidR="003E0BCF" w:rsidRPr="003E0BCF" w:rsidRDefault="00A3184C" w:rsidP="002C0240">
            <w:pPr>
              <w:rPr>
                <w:rFonts w:ascii="AR CENA" w:hAnsi="AR CENA"/>
              </w:rPr>
            </w:pPr>
            <w:r>
              <w:rPr>
                <w:rFonts w:ascii="AR CENA" w:hAnsi="AR CENA"/>
              </w:rPr>
              <w:t xml:space="preserve">Type  Gross weight of the  HAWB number </w:t>
            </w:r>
          </w:p>
        </w:tc>
      </w:tr>
      <w:tr w:rsidR="003E0BCF" w:rsidTr="003E0BCF">
        <w:tc>
          <w:tcPr>
            <w:tcW w:w="1668" w:type="dxa"/>
          </w:tcPr>
          <w:p w:rsidR="003E0BCF" w:rsidRPr="003E0BCF" w:rsidRDefault="00A3184C" w:rsidP="002C0240">
            <w:pPr>
              <w:rPr>
                <w:rFonts w:ascii="AR CENA" w:hAnsi="AR CENA"/>
              </w:rPr>
            </w:pPr>
            <w:r>
              <w:rPr>
                <w:rFonts w:ascii="AR CENA" w:hAnsi="AR CENA"/>
              </w:rPr>
              <w:t xml:space="preserve">Volume weight </w:t>
            </w:r>
          </w:p>
        </w:tc>
        <w:tc>
          <w:tcPr>
            <w:tcW w:w="7908" w:type="dxa"/>
          </w:tcPr>
          <w:p w:rsidR="003E0BCF" w:rsidRPr="003E0BCF" w:rsidRDefault="00A3184C" w:rsidP="002C0240">
            <w:pPr>
              <w:rPr>
                <w:rFonts w:ascii="AR CENA" w:hAnsi="AR CENA"/>
              </w:rPr>
            </w:pPr>
            <w:r>
              <w:rPr>
                <w:rFonts w:ascii="AR CENA" w:hAnsi="AR CENA"/>
              </w:rPr>
              <w:t xml:space="preserve">Type the Volume weight of the HAWB  manually </w:t>
            </w:r>
          </w:p>
        </w:tc>
      </w:tr>
      <w:tr w:rsidR="00A3184C" w:rsidTr="003E0BCF">
        <w:tc>
          <w:tcPr>
            <w:tcW w:w="1668" w:type="dxa"/>
          </w:tcPr>
          <w:p w:rsidR="00A3184C" w:rsidRDefault="00A15B84" w:rsidP="002C0240">
            <w:pPr>
              <w:rPr>
                <w:rFonts w:ascii="AR CENA" w:hAnsi="AR CENA"/>
              </w:rPr>
            </w:pPr>
            <w:r>
              <w:rPr>
                <w:rFonts w:ascii="AR CENA" w:hAnsi="AR CENA"/>
              </w:rPr>
              <w:t xml:space="preserve">Chargeable weight  </w:t>
            </w:r>
          </w:p>
        </w:tc>
        <w:tc>
          <w:tcPr>
            <w:tcW w:w="7908" w:type="dxa"/>
          </w:tcPr>
          <w:p w:rsidR="00A3184C" w:rsidRDefault="007E41DE" w:rsidP="002C0240">
            <w:pPr>
              <w:rPr>
                <w:rFonts w:ascii="AR CENA" w:hAnsi="AR CENA"/>
              </w:rPr>
            </w:pPr>
            <w:r>
              <w:rPr>
                <w:rFonts w:ascii="AR CENA" w:hAnsi="AR CENA"/>
              </w:rPr>
              <w:t xml:space="preserve">System will auto calculate the chargeable weight </w:t>
            </w:r>
          </w:p>
        </w:tc>
      </w:tr>
      <w:tr w:rsidR="00A3184C" w:rsidTr="003E0BCF">
        <w:tc>
          <w:tcPr>
            <w:tcW w:w="1668" w:type="dxa"/>
          </w:tcPr>
          <w:p w:rsidR="00A3184C" w:rsidRDefault="007E41DE" w:rsidP="002C0240">
            <w:pPr>
              <w:rPr>
                <w:rFonts w:ascii="AR CENA" w:hAnsi="AR CENA"/>
              </w:rPr>
            </w:pPr>
            <w:r>
              <w:rPr>
                <w:rFonts w:ascii="AR CENA" w:hAnsi="AR CENA"/>
              </w:rPr>
              <w:t xml:space="preserve">AWB currency </w:t>
            </w:r>
          </w:p>
        </w:tc>
        <w:tc>
          <w:tcPr>
            <w:tcW w:w="7908" w:type="dxa"/>
          </w:tcPr>
          <w:p w:rsidR="00A3184C" w:rsidRDefault="001E26C1" w:rsidP="002C0240">
            <w:pPr>
              <w:rPr>
                <w:rFonts w:ascii="AR CENA" w:hAnsi="AR CENA"/>
              </w:rPr>
            </w:pPr>
            <w:r>
              <w:rPr>
                <w:rFonts w:ascii="AR CENA" w:hAnsi="AR CENA"/>
              </w:rPr>
              <w:t xml:space="preserve">It will auto pick up  by the system from MAWB Number </w:t>
            </w:r>
          </w:p>
        </w:tc>
      </w:tr>
      <w:tr w:rsidR="00A3184C" w:rsidTr="003E0BCF">
        <w:tc>
          <w:tcPr>
            <w:tcW w:w="1668" w:type="dxa"/>
          </w:tcPr>
          <w:p w:rsidR="00A3184C" w:rsidRDefault="001E26C1" w:rsidP="002C0240">
            <w:pPr>
              <w:rPr>
                <w:rFonts w:ascii="AR CENA" w:hAnsi="AR CENA"/>
              </w:rPr>
            </w:pPr>
            <w:r>
              <w:rPr>
                <w:rFonts w:ascii="AR CENA" w:hAnsi="AR CENA"/>
              </w:rPr>
              <w:t xml:space="preserve">Nature of Goods </w:t>
            </w:r>
          </w:p>
        </w:tc>
        <w:tc>
          <w:tcPr>
            <w:tcW w:w="7908" w:type="dxa"/>
          </w:tcPr>
          <w:p w:rsidR="00A3184C" w:rsidRDefault="001E26C1" w:rsidP="002C0240">
            <w:pPr>
              <w:rPr>
                <w:rFonts w:ascii="AR CENA" w:hAnsi="AR CENA"/>
              </w:rPr>
            </w:pPr>
            <w:r>
              <w:rPr>
                <w:rFonts w:ascii="AR CENA" w:hAnsi="AR CENA"/>
              </w:rPr>
              <w:t xml:space="preserve">Type the description of the commodity </w:t>
            </w:r>
          </w:p>
        </w:tc>
      </w:tr>
      <w:tr w:rsidR="00A3184C" w:rsidTr="003E0BCF">
        <w:tc>
          <w:tcPr>
            <w:tcW w:w="1668" w:type="dxa"/>
          </w:tcPr>
          <w:p w:rsidR="00A3184C" w:rsidRDefault="001E26C1" w:rsidP="002C0240">
            <w:pPr>
              <w:rPr>
                <w:rFonts w:ascii="AR CENA" w:hAnsi="AR CENA"/>
              </w:rPr>
            </w:pPr>
            <w:r>
              <w:rPr>
                <w:rFonts w:ascii="AR CENA" w:hAnsi="AR CENA"/>
              </w:rPr>
              <w:t xml:space="preserve">Freight Type </w:t>
            </w:r>
          </w:p>
        </w:tc>
        <w:tc>
          <w:tcPr>
            <w:tcW w:w="7908" w:type="dxa"/>
          </w:tcPr>
          <w:p w:rsidR="00A3184C" w:rsidRDefault="001E26C1" w:rsidP="002C0240">
            <w:pPr>
              <w:rPr>
                <w:rFonts w:ascii="AR CENA" w:hAnsi="AR CENA"/>
              </w:rPr>
            </w:pPr>
            <w:r>
              <w:rPr>
                <w:rFonts w:ascii="AR CENA" w:hAnsi="AR CENA"/>
              </w:rPr>
              <w:t xml:space="preserve"> It will auto select based on the mode of payment type selected from the MAWB number </w:t>
            </w:r>
          </w:p>
        </w:tc>
      </w:tr>
      <w:tr w:rsidR="00A3184C" w:rsidTr="003E0BCF">
        <w:tc>
          <w:tcPr>
            <w:tcW w:w="1668" w:type="dxa"/>
          </w:tcPr>
          <w:p w:rsidR="00A3184C" w:rsidRDefault="00A3184C" w:rsidP="002C0240">
            <w:pPr>
              <w:rPr>
                <w:rFonts w:ascii="AR CENA" w:hAnsi="AR CENA"/>
              </w:rPr>
            </w:pPr>
          </w:p>
        </w:tc>
        <w:tc>
          <w:tcPr>
            <w:tcW w:w="7908" w:type="dxa"/>
          </w:tcPr>
          <w:p w:rsidR="00A3184C" w:rsidRDefault="0002742F" w:rsidP="0002742F">
            <w:pPr>
              <w:jc w:val="center"/>
              <w:rPr>
                <w:rFonts w:ascii="AR CENA" w:hAnsi="AR CENA"/>
              </w:rPr>
            </w:pPr>
            <w:r w:rsidRPr="00A550EA">
              <w:rPr>
                <w:rFonts w:ascii="AR CENA" w:hAnsi="AR CENA"/>
                <w:highlight w:val="yellow"/>
              </w:rPr>
              <w:t>Shipper Information</w:t>
            </w:r>
          </w:p>
        </w:tc>
      </w:tr>
      <w:tr w:rsidR="00A3184C" w:rsidTr="003E0BCF">
        <w:tc>
          <w:tcPr>
            <w:tcW w:w="1668" w:type="dxa"/>
          </w:tcPr>
          <w:p w:rsidR="00A3184C" w:rsidRDefault="00F94AAB" w:rsidP="002C0240">
            <w:pPr>
              <w:rPr>
                <w:rFonts w:ascii="AR CENA" w:hAnsi="AR CENA"/>
              </w:rPr>
            </w:pPr>
            <w:r>
              <w:rPr>
                <w:rFonts w:ascii="AR CENA" w:hAnsi="AR CENA"/>
              </w:rPr>
              <w:t xml:space="preserve">Account Number </w:t>
            </w:r>
          </w:p>
        </w:tc>
        <w:tc>
          <w:tcPr>
            <w:tcW w:w="7908" w:type="dxa"/>
          </w:tcPr>
          <w:p w:rsidR="00A3184C" w:rsidRDefault="00F94AAB" w:rsidP="002C0240">
            <w:pPr>
              <w:rPr>
                <w:rFonts w:ascii="AR CENA" w:hAnsi="AR CENA"/>
              </w:rPr>
            </w:pPr>
            <w:r>
              <w:rPr>
                <w:rFonts w:ascii="AR CENA" w:hAnsi="AR CENA"/>
              </w:rPr>
              <w:t xml:space="preserve">This is the shipper account number -Select the shipper account number from the drop down , If this is selected all the relevant data will fetch by the system </w:t>
            </w:r>
          </w:p>
        </w:tc>
      </w:tr>
      <w:tr w:rsidR="00A3184C" w:rsidTr="003E0BCF">
        <w:tc>
          <w:tcPr>
            <w:tcW w:w="1668" w:type="dxa"/>
          </w:tcPr>
          <w:p w:rsidR="00A3184C" w:rsidRDefault="00486B0A" w:rsidP="002C0240">
            <w:pPr>
              <w:rPr>
                <w:rFonts w:ascii="AR CENA" w:hAnsi="AR CENA"/>
              </w:rPr>
            </w:pPr>
            <w:r>
              <w:rPr>
                <w:rFonts w:ascii="AR CENA" w:hAnsi="AR CENA"/>
              </w:rPr>
              <w:t xml:space="preserve">Name </w:t>
            </w:r>
          </w:p>
        </w:tc>
        <w:tc>
          <w:tcPr>
            <w:tcW w:w="7908" w:type="dxa"/>
          </w:tcPr>
          <w:p w:rsidR="00A3184C" w:rsidRDefault="00AE5F0D" w:rsidP="002C0240">
            <w:pPr>
              <w:rPr>
                <w:rFonts w:ascii="AR CENA" w:hAnsi="AR CENA"/>
              </w:rPr>
            </w:pPr>
            <w:r>
              <w:rPr>
                <w:rFonts w:ascii="AR CENA" w:hAnsi="AR CENA"/>
              </w:rPr>
              <w:t>Free Text-</w:t>
            </w:r>
            <w:r w:rsidR="00486B0A">
              <w:rPr>
                <w:rFonts w:ascii="AR CENA" w:hAnsi="AR CENA"/>
              </w:rPr>
              <w:t xml:space="preserve">Type the Name of  the shipper </w:t>
            </w:r>
          </w:p>
        </w:tc>
      </w:tr>
      <w:tr w:rsidR="00A3184C" w:rsidTr="003E0BCF">
        <w:tc>
          <w:tcPr>
            <w:tcW w:w="1668" w:type="dxa"/>
          </w:tcPr>
          <w:p w:rsidR="00A3184C" w:rsidRDefault="00AE5F0D" w:rsidP="002C0240">
            <w:pPr>
              <w:rPr>
                <w:rFonts w:ascii="AR CENA" w:hAnsi="AR CENA"/>
              </w:rPr>
            </w:pPr>
            <w:r>
              <w:rPr>
                <w:rFonts w:ascii="AR CENA" w:hAnsi="AR CENA"/>
              </w:rPr>
              <w:t xml:space="preserve">Address </w:t>
            </w:r>
          </w:p>
        </w:tc>
        <w:tc>
          <w:tcPr>
            <w:tcW w:w="7908" w:type="dxa"/>
          </w:tcPr>
          <w:p w:rsidR="00A3184C" w:rsidRDefault="00AE5F0D" w:rsidP="002C0240">
            <w:pPr>
              <w:rPr>
                <w:rFonts w:ascii="AR CENA" w:hAnsi="AR CENA"/>
              </w:rPr>
            </w:pPr>
            <w:r>
              <w:rPr>
                <w:rFonts w:ascii="AR CENA" w:hAnsi="AR CENA"/>
              </w:rPr>
              <w:t xml:space="preserve">Free text – Type the address of the shipper </w:t>
            </w:r>
          </w:p>
        </w:tc>
      </w:tr>
      <w:tr w:rsidR="00486B0A" w:rsidTr="003E0BCF">
        <w:tc>
          <w:tcPr>
            <w:tcW w:w="1668" w:type="dxa"/>
          </w:tcPr>
          <w:p w:rsidR="00486B0A" w:rsidRDefault="00AE5F0D" w:rsidP="002C0240">
            <w:pPr>
              <w:rPr>
                <w:rFonts w:ascii="AR CENA" w:hAnsi="AR CENA"/>
              </w:rPr>
            </w:pPr>
            <w:r>
              <w:rPr>
                <w:rFonts w:ascii="AR CENA" w:hAnsi="AR CENA"/>
              </w:rPr>
              <w:t xml:space="preserve">Town/Location </w:t>
            </w:r>
          </w:p>
        </w:tc>
        <w:tc>
          <w:tcPr>
            <w:tcW w:w="7908" w:type="dxa"/>
          </w:tcPr>
          <w:p w:rsidR="00486B0A" w:rsidRDefault="00AE5F0D" w:rsidP="002C0240">
            <w:pPr>
              <w:rPr>
                <w:rFonts w:ascii="AR CENA" w:hAnsi="AR CENA"/>
              </w:rPr>
            </w:pPr>
            <w:r>
              <w:rPr>
                <w:rFonts w:ascii="AR CENA" w:hAnsi="AR CENA"/>
              </w:rPr>
              <w:t xml:space="preserve">Free test-type the name of the Town </w:t>
            </w:r>
          </w:p>
        </w:tc>
      </w:tr>
      <w:tr w:rsidR="00486B0A" w:rsidTr="003E0BCF">
        <w:tc>
          <w:tcPr>
            <w:tcW w:w="1668" w:type="dxa"/>
          </w:tcPr>
          <w:p w:rsidR="00486B0A" w:rsidRDefault="00240597" w:rsidP="002C0240">
            <w:pPr>
              <w:rPr>
                <w:rFonts w:ascii="AR CENA" w:hAnsi="AR CENA"/>
              </w:rPr>
            </w:pPr>
            <w:r>
              <w:rPr>
                <w:rFonts w:ascii="AR CENA" w:hAnsi="AR CENA"/>
              </w:rPr>
              <w:t xml:space="preserve">State </w:t>
            </w:r>
          </w:p>
        </w:tc>
        <w:tc>
          <w:tcPr>
            <w:tcW w:w="7908" w:type="dxa"/>
          </w:tcPr>
          <w:p w:rsidR="00486B0A" w:rsidRDefault="00240597" w:rsidP="002C0240">
            <w:pPr>
              <w:rPr>
                <w:rFonts w:ascii="AR CENA" w:hAnsi="AR CENA"/>
              </w:rPr>
            </w:pPr>
            <w:r>
              <w:rPr>
                <w:rFonts w:ascii="AR CENA" w:hAnsi="AR CENA"/>
              </w:rPr>
              <w:t xml:space="preserve">Free text- type the name of the state </w:t>
            </w:r>
          </w:p>
        </w:tc>
      </w:tr>
      <w:tr w:rsidR="00486B0A" w:rsidTr="003E0BCF">
        <w:tc>
          <w:tcPr>
            <w:tcW w:w="1668" w:type="dxa"/>
          </w:tcPr>
          <w:p w:rsidR="00486B0A" w:rsidRDefault="00240597" w:rsidP="002C0240">
            <w:pPr>
              <w:rPr>
                <w:rFonts w:ascii="AR CENA" w:hAnsi="AR CENA"/>
              </w:rPr>
            </w:pPr>
            <w:r>
              <w:rPr>
                <w:rFonts w:ascii="AR CENA" w:hAnsi="AR CENA"/>
              </w:rPr>
              <w:t xml:space="preserve">Postal code </w:t>
            </w:r>
          </w:p>
        </w:tc>
        <w:tc>
          <w:tcPr>
            <w:tcW w:w="7908" w:type="dxa"/>
          </w:tcPr>
          <w:p w:rsidR="00486B0A" w:rsidRDefault="00240597" w:rsidP="002C0240">
            <w:pPr>
              <w:rPr>
                <w:rFonts w:ascii="AR CENA" w:hAnsi="AR CENA"/>
              </w:rPr>
            </w:pPr>
            <w:r>
              <w:rPr>
                <w:rFonts w:ascii="AR CENA" w:hAnsi="AR CENA"/>
              </w:rPr>
              <w:t xml:space="preserve">Free text- type of the  postal code </w:t>
            </w:r>
          </w:p>
        </w:tc>
      </w:tr>
      <w:tr w:rsidR="00486B0A" w:rsidTr="003E0BCF">
        <w:tc>
          <w:tcPr>
            <w:tcW w:w="1668" w:type="dxa"/>
          </w:tcPr>
          <w:p w:rsidR="00486B0A" w:rsidRDefault="00240597" w:rsidP="002C0240">
            <w:pPr>
              <w:rPr>
                <w:rFonts w:ascii="AR CENA" w:hAnsi="AR CENA"/>
              </w:rPr>
            </w:pPr>
            <w:r>
              <w:rPr>
                <w:rFonts w:ascii="AR CENA" w:hAnsi="AR CENA"/>
              </w:rPr>
              <w:t xml:space="preserve">Contact Number </w:t>
            </w:r>
          </w:p>
        </w:tc>
        <w:tc>
          <w:tcPr>
            <w:tcW w:w="7908" w:type="dxa"/>
          </w:tcPr>
          <w:p w:rsidR="00486B0A" w:rsidRDefault="009B439C" w:rsidP="002C0240">
            <w:pPr>
              <w:rPr>
                <w:rFonts w:ascii="AR CENA" w:hAnsi="AR CENA"/>
              </w:rPr>
            </w:pPr>
            <w:r>
              <w:rPr>
                <w:rFonts w:ascii="AR CENA" w:hAnsi="AR CENA"/>
              </w:rPr>
              <w:t xml:space="preserve">Free text – type the contact number of the shipper </w:t>
            </w:r>
          </w:p>
        </w:tc>
      </w:tr>
      <w:tr w:rsidR="00486B0A" w:rsidTr="003E0BCF">
        <w:tc>
          <w:tcPr>
            <w:tcW w:w="1668" w:type="dxa"/>
          </w:tcPr>
          <w:p w:rsidR="00486B0A" w:rsidRDefault="009B439C" w:rsidP="002C0240">
            <w:pPr>
              <w:rPr>
                <w:rFonts w:ascii="AR CENA" w:hAnsi="AR CENA"/>
              </w:rPr>
            </w:pPr>
            <w:r>
              <w:rPr>
                <w:rFonts w:ascii="AR CENA" w:hAnsi="AR CENA"/>
              </w:rPr>
              <w:t xml:space="preserve">E-mail </w:t>
            </w:r>
          </w:p>
        </w:tc>
        <w:tc>
          <w:tcPr>
            <w:tcW w:w="7908" w:type="dxa"/>
          </w:tcPr>
          <w:p w:rsidR="00486B0A" w:rsidRDefault="009B439C" w:rsidP="002C0240">
            <w:pPr>
              <w:rPr>
                <w:rFonts w:ascii="AR CENA" w:hAnsi="AR CENA"/>
              </w:rPr>
            </w:pPr>
            <w:r>
              <w:rPr>
                <w:rFonts w:ascii="AR CENA" w:hAnsi="AR CENA"/>
              </w:rPr>
              <w:t xml:space="preserve">Free text- type the e-mail ID of the shipper </w:t>
            </w:r>
          </w:p>
        </w:tc>
      </w:tr>
      <w:tr w:rsidR="00486B0A" w:rsidTr="003E0BCF">
        <w:tc>
          <w:tcPr>
            <w:tcW w:w="1668" w:type="dxa"/>
          </w:tcPr>
          <w:p w:rsidR="00486B0A" w:rsidRDefault="009B439C" w:rsidP="002C0240">
            <w:pPr>
              <w:rPr>
                <w:rFonts w:ascii="AR CENA" w:hAnsi="AR CENA"/>
              </w:rPr>
            </w:pPr>
            <w:r>
              <w:rPr>
                <w:rFonts w:ascii="AR CENA" w:hAnsi="AR CENA"/>
              </w:rPr>
              <w:t xml:space="preserve">Country </w:t>
            </w:r>
          </w:p>
        </w:tc>
        <w:tc>
          <w:tcPr>
            <w:tcW w:w="7908" w:type="dxa"/>
          </w:tcPr>
          <w:p w:rsidR="00486B0A" w:rsidRDefault="009B439C" w:rsidP="002C0240">
            <w:pPr>
              <w:rPr>
                <w:rFonts w:ascii="AR CENA" w:hAnsi="AR CENA"/>
              </w:rPr>
            </w:pPr>
            <w:r>
              <w:rPr>
                <w:rFonts w:ascii="AR CENA" w:hAnsi="AR CENA"/>
              </w:rPr>
              <w:t xml:space="preserve">Select the country name from the drop down list </w:t>
            </w:r>
          </w:p>
        </w:tc>
      </w:tr>
      <w:tr w:rsidR="00486B0A" w:rsidTr="003E0BCF">
        <w:tc>
          <w:tcPr>
            <w:tcW w:w="1668" w:type="dxa"/>
          </w:tcPr>
          <w:p w:rsidR="00486B0A" w:rsidRDefault="009B439C" w:rsidP="002C0240">
            <w:pPr>
              <w:rPr>
                <w:rFonts w:ascii="AR CENA" w:hAnsi="AR CENA"/>
              </w:rPr>
            </w:pPr>
            <w:r>
              <w:rPr>
                <w:rFonts w:ascii="AR CENA" w:hAnsi="AR CENA"/>
              </w:rPr>
              <w:t>City</w:t>
            </w:r>
          </w:p>
        </w:tc>
        <w:tc>
          <w:tcPr>
            <w:tcW w:w="7908" w:type="dxa"/>
          </w:tcPr>
          <w:p w:rsidR="00486B0A" w:rsidRDefault="009B439C" w:rsidP="002C0240">
            <w:pPr>
              <w:rPr>
                <w:rFonts w:ascii="AR CENA" w:hAnsi="AR CENA"/>
              </w:rPr>
            </w:pPr>
            <w:r>
              <w:rPr>
                <w:rFonts w:ascii="AR CENA" w:hAnsi="AR CENA"/>
              </w:rPr>
              <w:t xml:space="preserve">Select the city from the drop down list </w:t>
            </w:r>
          </w:p>
        </w:tc>
      </w:tr>
      <w:tr w:rsidR="006B3DEA" w:rsidTr="003E0BCF">
        <w:tc>
          <w:tcPr>
            <w:tcW w:w="1668" w:type="dxa"/>
          </w:tcPr>
          <w:p w:rsidR="006B3DEA" w:rsidRDefault="006B3DEA" w:rsidP="002C0240">
            <w:pPr>
              <w:rPr>
                <w:rFonts w:ascii="AR CENA" w:hAnsi="AR CENA"/>
              </w:rPr>
            </w:pPr>
          </w:p>
        </w:tc>
        <w:tc>
          <w:tcPr>
            <w:tcW w:w="7908" w:type="dxa"/>
          </w:tcPr>
          <w:p w:rsidR="006B3DEA" w:rsidRDefault="00AB6968" w:rsidP="00AB6968">
            <w:pPr>
              <w:jc w:val="center"/>
              <w:rPr>
                <w:rFonts w:ascii="AR CENA" w:hAnsi="AR CENA"/>
              </w:rPr>
            </w:pPr>
            <w:r w:rsidRPr="00A550EA">
              <w:rPr>
                <w:rFonts w:ascii="AR CENA" w:hAnsi="AR CENA"/>
                <w:highlight w:val="yellow"/>
              </w:rPr>
              <w:t>Consignee  Information</w:t>
            </w:r>
          </w:p>
        </w:tc>
      </w:tr>
      <w:tr w:rsidR="006225E4" w:rsidTr="003E0BCF">
        <w:tc>
          <w:tcPr>
            <w:tcW w:w="1668" w:type="dxa"/>
          </w:tcPr>
          <w:p w:rsidR="006225E4" w:rsidRDefault="006225E4" w:rsidP="001510F7">
            <w:pPr>
              <w:rPr>
                <w:rFonts w:ascii="AR CENA" w:hAnsi="AR CENA"/>
              </w:rPr>
            </w:pPr>
            <w:r>
              <w:rPr>
                <w:rFonts w:ascii="AR CENA" w:hAnsi="AR CENA"/>
              </w:rPr>
              <w:t xml:space="preserve">Account Number </w:t>
            </w:r>
          </w:p>
        </w:tc>
        <w:tc>
          <w:tcPr>
            <w:tcW w:w="7908" w:type="dxa"/>
          </w:tcPr>
          <w:p w:rsidR="006225E4" w:rsidRDefault="006225E4" w:rsidP="001510F7">
            <w:pPr>
              <w:rPr>
                <w:rFonts w:ascii="AR CENA" w:hAnsi="AR CENA"/>
              </w:rPr>
            </w:pPr>
            <w:r>
              <w:rPr>
                <w:rFonts w:ascii="AR CENA" w:hAnsi="AR CENA"/>
              </w:rPr>
              <w:t>This is the consignee</w:t>
            </w:r>
            <w:r>
              <w:rPr>
                <w:rFonts w:ascii="AR CENA" w:hAnsi="AR CENA"/>
              </w:rPr>
              <w:t xml:space="preserve"> account number -Se</w:t>
            </w:r>
            <w:r>
              <w:rPr>
                <w:rFonts w:ascii="AR CENA" w:hAnsi="AR CENA"/>
              </w:rPr>
              <w:t>lect the consignee</w:t>
            </w:r>
            <w:r>
              <w:rPr>
                <w:rFonts w:ascii="AR CENA" w:hAnsi="AR CENA"/>
              </w:rPr>
              <w:t xml:space="preserve"> account number from the drop down , If this is selected all the relevant data will fetch by the system </w:t>
            </w:r>
          </w:p>
        </w:tc>
      </w:tr>
      <w:tr w:rsidR="006225E4" w:rsidTr="003E0BCF">
        <w:tc>
          <w:tcPr>
            <w:tcW w:w="1668" w:type="dxa"/>
          </w:tcPr>
          <w:p w:rsidR="006225E4" w:rsidRDefault="006225E4" w:rsidP="001510F7">
            <w:pPr>
              <w:rPr>
                <w:rFonts w:ascii="AR CENA" w:hAnsi="AR CENA"/>
              </w:rPr>
            </w:pPr>
            <w:r>
              <w:rPr>
                <w:rFonts w:ascii="AR CENA" w:hAnsi="AR CENA"/>
              </w:rPr>
              <w:t xml:space="preserve">Name </w:t>
            </w:r>
          </w:p>
        </w:tc>
        <w:tc>
          <w:tcPr>
            <w:tcW w:w="7908" w:type="dxa"/>
          </w:tcPr>
          <w:p w:rsidR="006225E4" w:rsidRDefault="006225E4" w:rsidP="001510F7">
            <w:pPr>
              <w:rPr>
                <w:rFonts w:ascii="AR CENA" w:hAnsi="AR CENA"/>
              </w:rPr>
            </w:pPr>
            <w:r>
              <w:rPr>
                <w:rFonts w:ascii="AR CENA" w:hAnsi="AR CENA"/>
              </w:rPr>
              <w:t>Free Text-</w:t>
            </w:r>
            <w:r>
              <w:rPr>
                <w:rFonts w:ascii="AR CENA" w:hAnsi="AR CENA"/>
              </w:rPr>
              <w:t>Type the Name of  the consignee</w:t>
            </w:r>
          </w:p>
        </w:tc>
      </w:tr>
      <w:tr w:rsidR="006225E4" w:rsidTr="003E0BCF">
        <w:tc>
          <w:tcPr>
            <w:tcW w:w="1668" w:type="dxa"/>
          </w:tcPr>
          <w:p w:rsidR="006225E4" w:rsidRDefault="006225E4" w:rsidP="001510F7">
            <w:pPr>
              <w:rPr>
                <w:rFonts w:ascii="AR CENA" w:hAnsi="AR CENA"/>
              </w:rPr>
            </w:pPr>
            <w:r>
              <w:rPr>
                <w:rFonts w:ascii="AR CENA" w:hAnsi="AR CENA"/>
              </w:rPr>
              <w:t xml:space="preserve">Address </w:t>
            </w:r>
          </w:p>
        </w:tc>
        <w:tc>
          <w:tcPr>
            <w:tcW w:w="7908" w:type="dxa"/>
          </w:tcPr>
          <w:p w:rsidR="006225E4" w:rsidRDefault="006225E4" w:rsidP="001510F7">
            <w:pPr>
              <w:rPr>
                <w:rFonts w:ascii="AR CENA" w:hAnsi="AR CENA"/>
              </w:rPr>
            </w:pPr>
            <w:r>
              <w:rPr>
                <w:rFonts w:ascii="AR CENA" w:hAnsi="AR CENA"/>
              </w:rPr>
              <w:t xml:space="preserve">Free text – Type the </w:t>
            </w:r>
            <w:r>
              <w:rPr>
                <w:rFonts w:ascii="AR CENA" w:hAnsi="AR CENA"/>
              </w:rPr>
              <w:t xml:space="preserve">address of the consignee </w:t>
            </w:r>
          </w:p>
        </w:tc>
      </w:tr>
      <w:tr w:rsidR="006225E4" w:rsidTr="003E0BCF">
        <w:tc>
          <w:tcPr>
            <w:tcW w:w="1668" w:type="dxa"/>
          </w:tcPr>
          <w:p w:rsidR="006225E4" w:rsidRDefault="006225E4" w:rsidP="001510F7">
            <w:pPr>
              <w:rPr>
                <w:rFonts w:ascii="AR CENA" w:hAnsi="AR CENA"/>
              </w:rPr>
            </w:pPr>
            <w:r>
              <w:rPr>
                <w:rFonts w:ascii="AR CENA" w:hAnsi="AR CENA"/>
              </w:rPr>
              <w:t xml:space="preserve">Town/Location </w:t>
            </w:r>
          </w:p>
        </w:tc>
        <w:tc>
          <w:tcPr>
            <w:tcW w:w="7908" w:type="dxa"/>
          </w:tcPr>
          <w:p w:rsidR="006225E4" w:rsidRDefault="006225E4" w:rsidP="001510F7">
            <w:pPr>
              <w:rPr>
                <w:rFonts w:ascii="AR CENA" w:hAnsi="AR CENA"/>
              </w:rPr>
            </w:pPr>
            <w:r>
              <w:rPr>
                <w:rFonts w:ascii="AR CENA" w:hAnsi="AR CENA"/>
              </w:rPr>
              <w:t xml:space="preserve">Free test-type the name of the Town </w:t>
            </w:r>
          </w:p>
        </w:tc>
      </w:tr>
      <w:tr w:rsidR="006225E4" w:rsidTr="003E0BCF">
        <w:tc>
          <w:tcPr>
            <w:tcW w:w="1668" w:type="dxa"/>
          </w:tcPr>
          <w:p w:rsidR="006225E4" w:rsidRDefault="006225E4" w:rsidP="001510F7">
            <w:pPr>
              <w:rPr>
                <w:rFonts w:ascii="AR CENA" w:hAnsi="AR CENA"/>
              </w:rPr>
            </w:pPr>
            <w:r>
              <w:rPr>
                <w:rFonts w:ascii="AR CENA" w:hAnsi="AR CENA"/>
              </w:rPr>
              <w:t xml:space="preserve">State </w:t>
            </w:r>
          </w:p>
        </w:tc>
        <w:tc>
          <w:tcPr>
            <w:tcW w:w="7908" w:type="dxa"/>
          </w:tcPr>
          <w:p w:rsidR="006225E4" w:rsidRDefault="006225E4" w:rsidP="001510F7">
            <w:pPr>
              <w:rPr>
                <w:rFonts w:ascii="AR CENA" w:hAnsi="AR CENA"/>
              </w:rPr>
            </w:pPr>
            <w:r>
              <w:rPr>
                <w:rFonts w:ascii="AR CENA" w:hAnsi="AR CENA"/>
              </w:rPr>
              <w:t xml:space="preserve">Free text- type the name of the state </w:t>
            </w:r>
          </w:p>
        </w:tc>
      </w:tr>
      <w:tr w:rsidR="006225E4" w:rsidTr="003E0BCF">
        <w:tc>
          <w:tcPr>
            <w:tcW w:w="1668" w:type="dxa"/>
          </w:tcPr>
          <w:p w:rsidR="006225E4" w:rsidRDefault="006225E4" w:rsidP="001510F7">
            <w:pPr>
              <w:rPr>
                <w:rFonts w:ascii="AR CENA" w:hAnsi="AR CENA"/>
              </w:rPr>
            </w:pPr>
            <w:r>
              <w:rPr>
                <w:rFonts w:ascii="AR CENA" w:hAnsi="AR CENA"/>
              </w:rPr>
              <w:t xml:space="preserve">Postal code </w:t>
            </w:r>
          </w:p>
        </w:tc>
        <w:tc>
          <w:tcPr>
            <w:tcW w:w="7908" w:type="dxa"/>
          </w:tcPr>
          <w:p w:rsidR="006225E4" w:rsidRDefault="006225E4" w:rsidP="001510F7">
            <w:pPr>
              <w:rPr>
                <w:rFonts w:ascii="AR CENA" w:hAnsi="AR CENA"/>
              </w:rPr>
            </w:pPr>
            <w:r>
              <w:rPr>
                <w:rFonts w:ascii="AR CENA" w:hAnsi="AR CENA"/>
              </w:rPr>
              <w:t xml:space="preserve">Free text- type of the  postal code </w:t>
            </w:r>
          </w:p>
        </w:tc>
      </w:tr>
      <w:tr w:rsidR="006225E4" w:rsidTr="003E0BCF">
        <w:tc>
          <w:tcPr>
            <w:tcW w:w="1668" w:type="dxa"/>
          </w:tcPr>
          <w:p w:rsidR="006225E4" w:rsidRDefault="006225E4" w:rsidP="001510F7">
            <w:pPr>
              <w:rPr>
                <w:rFonts w:ascii="AR CENA" w:hAnsi="AR CENA"/>
              </w:rPr>
            </w:pPr>
            <w:r>
              <w:rPr>
                <w:rFonts w:ascii="AR CENA" w:hAnsi="AR CENA"/>
              </w:rPr>
              <w:t xml:space="preserve">Contact Number </w:t>
            </w:r>
          </w:p>
        </w:tc>
        <w:tc>
          <w:tcPr>
            <w:tcW w:w="7908" w:type="dxa"/>
          </w:tcPr>
          <w:p w:rsidR="006225E4" w:rsidRDefault="006225E4" w:rsidP="001510F7">
            <w:pPr>
              <w:rPr>
                <w:rFonts w:ascii="AR CENA" w:hAnsi="AR CENA"/>
              </w:rPr>
            </w:pPr>
            <w:r>
              <w:rPr>
                <w:rFonts w:ascii="AR CENA" w:hAnsi="AR CENA"/>
              </w:rPr>
              <w:t>Free text – type the contact number of the consignee</w:t>
            </w:r>
          </w:p>
        </w:tc>
      </w:tr>
      <w:tr w:rsidR="006225E4" w:rsidTr="003E0BCF">
        <w:tc>
          <w:tcPr>
            <w:tcW w:w="1668" w:type="dxa"/>
          </w:tcPr>
          <w:p w:rsidR="006225E4" w:rsidRDefault="006225E4" w:rsidP="001510F7">
            <w:pPr>
              <w:rPr>
                <w:rFonts w:ascii="AR CENA" w:hAnsi="AR CENA"/>
              </w:rPr>
            </w:pPr>
            <w:r>
              <w:rPr>
                <w:rFonts w:ascii="AR CENA" w:hAnsi="AR CENA"/>
              </w:rPr>
              <w:t xml:space="preserve">E-mail </w:t>
            </w:r>
          </w:p>
        </w:tc>
        <w:tc>
          <w:tcPr>
            <w:tcW w:w="7908" w:type="dxa"/>
          </w:tcPr>
          <w:p w:rsidR="006225E4" w:rsidRDefault="006225E4" w:rsidP="001510F7">
            <w:pPr>
              <w:rPr>
                <w:rFonts w:ascii="AR CENA" w:hAnsi="AR CENA"/>
              </w:rPr>
            </w:pPr>
            <w:r>
              <w:rPr>
                <w:rFonts w:ascii="AR CENA" w:hAnsi="AR CENA"/>
              </w:rPr>
              <w:t>Free text- type the e-mail ID of the consignee</w:t>
            </w:r>
          </w:p>
        </w:tc>
      </w:tr>
      <w:tr w:rsidR="006225E4" w:rsidTr="003E0BCF">
        <w:tc>
          <w:tcPr>
            <w:tcW w:w="1668" w:type="dxa"/>
          </w:tcPr>
          <w:p w:rsidR="006225E4" w:rsidRDefault="006225E4" w:rsidP="001510F7">
            <w:pPr>
              <w:rPr>
                <w:rFonts w:ascii="AR CENA" w:hAnsi="AR CENA"/>
              </w:rPr>
            </w:pPr>
            <w:r>
              <w:rPr>
                <w:rFonts w:ascii="AR CENA" w:hAnsi="AR CENA"/>
              </w:rPr>
              <w:t xml:space="preserve">Country </w:t>
            </w:r>
          </w:p>
        </w:tc>
        <w:tc>
          <w:tcPr>
            <w:tcW w:w="7908" w:type="dxa"/>
          </w:tcPr>
          <w:p w:rsidR="006225E4" w:rsidRDefault="006225E4" w:rsidP="001510F7">
            <w:pPr>
              <w:rPr>
                <w:rFonts w:ascii="AR CENA" w:hAnsi="AR CENA"/>
              </w:rPr>
            </w:pPr>
            <w:r>
              <w:rPr>
                <w:rFonts w:ascii="AR CENA" w:hAnsi="AR CENA"/>
              </w:rPr>
              <w:t xml:space="preserve">Select the country name from the drop down list </w:t>
            </w:r>
          </w:p>
        </w:tc>
      </w:tr>
      <w:tr w:rsidR="006225E4" w:rsidTr="003E0BCF">
        <w:tc>
          <w:tcPr>
            <w:tcW w:w="1668" w:type="dxa"/>
          </w:tcPr>
          <w:p w:rsidR="006225E4" w:rsidRDefault="006225E4" w:rsidP="001510F7">
            <w:pPr>
              <w:rPr>
                <w:rFonts w:ascii="AR CENA" w:hAnsi="AR CENA"/>
              </w:rPr>
            </w:pPr>
            <w:r>
              <w:rPr>
                <w:rFonts w:ascii="AR CENA" w:hAnsi="AR CENA"/>
              </w:rPr>
              <w:t>City</w:t>
            </w:r>
          </w:p>
        </w:tc>
        <w:tc>
          <w:tcPr>
            <w:tcW w:w="7908" w:type="dxa"/>
          </w:tcPr>
          <w:p w:rsidR="006225E4" w:rsidRDefault="006225E4" w:rsidP="001510F7">
            <w:pPr>
              <w:rPr>
                <w:rFonts w:ascii="AR CENA" w:hAnsi="AR CENA"/>
              </w:rPr>
            </w:pPr>
            <w:r>
              <w:rPr>
                <w:rFonts w:ascii="AR CENA" w:hAnsi="AR CENA"/>
              </w:rPr>
              <w:t xml:space="preserve">Select the city from the drop down list </w:t>
            </w:r>
          </w:p>
        </w:tc>
      </w:tr>
    </w:tbl>
    <w:p w:rsidR="008E5B9D" w:rsidRDefault="008E5B9D" w:rsidP="002C0240"/>
    <w:p w:rsidR="001F2A51" w:rsidRDefault="001F2A51" w:rsidP="002C0240">
      <w:pPr>
        <w:rPr>
          <w:rFonts w:ascii="AR CENA" w:hAnsi="AR CENA"/>
        </w:rPr>
      </w:pPr>
      <w:r w:rsidRPr="001F2A51">
        <w:rPr>
          <w:rFonts w:ascii="AR CENA" w:hAnsi="AR CENA"/>
        </w:rPr>
        <w:t xml:space="preserve">Note- Ignore the charge Declaration, harmonized commodity, Description of goods – this is the optional field </w:t>
      </w:r>
    </w:p>
    <w:p w:rsidR="001F2A51" w:rsidRPr="000179E9" w:rsidRDefault="001F2A51" w:rsidP="000179E9">
      <w:pPr>
        <w:pStyle w:val="NoSpacing"/>
        <w:rPr>
          <w:rFonts w:ascii="AR CENA" w:hAnsi="AR CENA"/>
        </w:rPr>
      </w:pPr>
      <w:r w:rsidRPr="000179E9">
        <w:rPr>
          <w:rFonts w:ascii="AR CENA" w:hAnsi="AR CENA"/>
        </w:rPr>
        <w:t xml:space="preserve">Step 3 – </w:t>
      </w:r>
      <w:r w:rsidR="003917AC" w:rsidRPr="000179E9">
        <w:rPr>
          <w:rFonts w:ascii="AR CENA" w:hAnsi="AR CENA"/>
        </w:rPr>
        <w:t>Click Save</w:t>
      </w:r>
      <w:r w:rsidRPr="000179E9">
        <w:rPr>
          <w:rFonts w:ascii="AR CENA" w:hAnsi="AR CENA"/>
        </w:rPr>
        <w:t xml:space="preserve"> button to save the HAWB number </w:t>
      </w:r>
    </w:p>
    <w:p w:rsidR="000179E9" w:rsidRPr="000179E9" w:rsidRDefault="000179E9" w:rsidP="000179E9">
      <w:pPr>
        <w:pStyle w:val="NoSpacing"/>
        <w:rPr>
          <w:rFonts w:ascii="AR CENA" w:hAnsi="AR CENA"/>
        </w:rPr>
      </w:pPr>
      <w:r w:rsidRPr="000179E9">
        <w:rPr>
          <w:rFonts w:ascii="AR CENA" w:hAnsi="AR CENA"/>
        </w:rPr>
        <w:t xml:space="preserve">Step 4- Once it is saved the information, the FHL Tab will become green and save into the HAWB grid as bellow </w:t>
      </w:r>
    </w:p>
    <w:p w:rsidR="000179E9" w:rsidRDefault="000179E9" w:rsidP="002C0240">
      <w:pPr>
        <w:rPr>
          <w:rFonts w:ascii="AR CENA" w:hAnsi="AR CENA"/>
        </w:rPr>
      </w:pPr>
    </w:p>
    <w:p w:rsidR="00C964A7" w:rsidRDefault="00C964A7" w:rsidP="002C0240">
      <w:pPr>
        <w:rPr>
          <w:rFonts w:ascii="AR CENA" w:hAnsi="AR CENA"/>
        </w:rPr>
      </w:pPr>
      <w:r>
        <w:rPr>
          <w:rFonts w:ascii="AR CENA" w:hAnsi="AR CENA"/>
          <w:noProof/>
          <w:lang w:val="en-IN" w:eastAsia="en-IN"/>
        </w:rPr>
        <w:drawing>
          <wp:inline distT="0" distB="0" distL="0" distR="0">
            <wp:extent cx="5943600" cy="1920359"/>
            <wp:effectExtent l="19050" t="19050" r="19050" b="22860"/>
            <wp:docPr id="1070" name="Picture 1070" descr="C:\Users\Pradip\Desktop\screen\screenshot-gauat.bookmycargo.net-2017-12-13-10-59-2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adip\Desktop\screen\screenshot-gauat.bookmycargo.net-2017-12-13-10-59-23-74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920359"/>
                    </a:xfrm>
                    <a:prstGeom prst="rect">
                      <a:avLst/>
                    </a:prstGeom>
                    <a:noFill/>
                    <a:ln>
                      <a:solidFill>
                        <a:schemeClr val="accent1"/>
                      </a:solidFill>
                    </a:ln>
                  </pic:spPr>
                </pic:pic>
              </a:graphicData>
            </a:graphic>
          </wp:inline>
        </w:drawing>
      </w:r>
    </w:p>
    <w:p w:rsidR="001F2A51" w:rsidRDefault="00934092" w:rsidP="002C0240">
      <w:pPr>
        <w:rPr>
          <w:rFonts w:ascii="AR CENA" w:hAnsi="AR CENA"/>
        </w:rPr>
      </w:pPr>
      <w:r>
        <w:rPr>
          <w:rFonts w:ascii="AR CENA" w:hAnsi="AR CENA"/>
        </w:rPr>
        <w:t xml:space="preserve">Step 5-Click Edit button to modify the data if any </w:t>
      </w:r>
    </w:p>
    <w:p w:rsidR="00934092" w:rsidRDefault="00934092" w:rsidP="002C0240">
      <w:pPr>
        <w:rPr>
          <w:rFonts w:ascii="AR CENA" w:hAnsi="AR CENA"/>
        </w:rPr>
      </w:pPr>
      <w:r>
        <w:rPr>
          <w:rFonts w:ascii="AR CENA" w:hAnsi="AR CENA"/>
        </w:rPr>
        <w:t xml:space="preserve">Step 6-Click View Button to view the HAWB information </w:t>
      </w:r>
    </w:p>
    <w:p w:rsidR="00934092" w:rsidRDefault="00934092" w:rsidP="002C0240">
      <w:pPr>
        <w:rPr>
          <w:rFonts w:ascii="AR CENA" w:hAnsi="AR CENA"/>
        </w:rPr>
      </w:pPr>
      <w:r>
        <w:rPr>
          <w:rFonts w:ascii="AR CENA" w:hAnsi="AR CENA"/>
        </w:rPr>
        <w:t xml:space="preserve">Step 7-Click Delete button if user need to delete the HAWB number </w:t>
      </w:r>
    </w:p>
    <w:p w:rsidR="001F2A51" w:rsidRDefault="007A5345" w:rsidP="007A5345">
      <w:pPr>
        <w:pStyle w:val="Heading2"/>
        <w:rPr>
          <w:rFonts w:ascii="AR CENA" w:hAnsi="AR CENA"/>
          <w:b w:val="0"/>
          <w:i w:val="0"/>
        </w:rPr>
      </w:pPr>
      <w:bookmarkStart w:id="61" w:name="_Toc500933543"/>
      <w:r w:rsidRPr="007A5345">
        <w:rPr>
          <w:rFonts w:ascii="AR CENA" w:hAnsi="AR CENA"/>
          <w:b w:val="0"/>
          <w:i w:val="0"/>
        </w:rPr>
        <w:lastRenderedPageBreak/>
        <w:t xml:space="preserve">Cross Border </w:t>
      </w:r>
      <w:r>
        <w:rPr>
          <w:rFonts w:ascii="AR CENA" w:hAnsi="AR CENA"/>
          <w:b w:val="0"/>
          <w:i w:val="0"/>
        </w:rPr>
        <w:t>function</w:t>
      </w:r>
      <w:bookmarkEnd w:id="61"/>
      <w:r>
        <w:rPr>
          <w:rFonts w:ascii="AR CENA" w:hAnsi="AR CENA"/>
          <w:b w:val="0"/>
          <w:i w:val="0"/>
        </w:rPr>
        <w:t xml:space="preserve"> </w:t>
      </w:r>
    </w:p>
    <w:p w:rsidR="007A5345" w:rsidRDefault="007A5345" w:rsidP="007A5345">
      <w:pPr>
        <w:rPr>
          <w:rFonts w:ascii="AR CENA" w:hAnsi="AR CENA"/>
        </w:rPr>
      </w:pPr>
      <w:r>
        <w:rPr>
          <w:rFonts w:ascii="AR CENA" w:hAnsi="AR CENA"/>
        </w:rPr>
        <w:t xml:space="preserve">Making the Booking from another city from the log in city, Example- Agent Panalpina, JKT can make booking from DPS-SIN </w:t>
      </w:r>
    </w:p>
    <w:p w:rsidR="007A5345" w:rsidRDefault="007A5345" w:rsidP="007A5345">
      <w:pPr>
        <w:rPr>
          <w:rFonts w:ascii="AR CENA" w:hAnsi="AR CENA"/>
        </w:rPr>
      </w:pPr>
    </w:p>
    <w:p w:rsidR="007A5345" w:rsidRDefault="007A5345" w:rsidP="007A5345">
      <w:pPr>
        <w:rPr>
          <w:rFonts w:ascii="AR CENA" w:hAnsi="AR CENA"/>
        </w:rPr>
      </w:pPr>
      <w:r>
        <w:rPr>
          <w:rFonts w:ascii="AR CENA" w:hAnsi="AR CENA"/>
        </w:rPr>
        <w:t xml:space="preserve">Process Flow – </w:t>
      </w:r>
    </w:p>
    <w:p w:rsidR="007A5345" w:rsidRDefault="007A5345" w:rsidP="007A5345">
      <w:pPr>
        <w:keepNext/>
      </w:pPr>
      <w:r w:rsidRPr="0066193D">
        <w:rPr>
          <w:rFonts w:ascii="AR CENA" w:hAnsi="AR CENA"/>
          <w:noProof/>
          <w:lang w:val="en-IN" w:eastAsia="en-IN"/>
        </w:rPr>
        <w:drawing>
          <wp:inline distT="0" distB="0" distL="0" distR="0" wp14:anchorId="73E0264F" wp14:editId="792AAA38">
            <wp:extent cx="5943600" cy="4079240"/>
            <wp:effectExtent l="19050" t="19050" r="19050" b="16510"/>
            <wp:docPr id="1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079240"/>
                    </a:xfrm>
                    <a:prstGeom prst="rect">
                      <a:avLst/>
                    </a:prstGeom>
                    <a:noFill/>
                    <a:ln>
                      <a:solidFill>
                        <a:schemeClr val="accent1"/>
                      </a:solidFill>
                    </a:ln>
                    <a:effectLst/>
                    <a:extLst/>
                  </pic:spPr>
                </pic:pic>
              </a:graphicData>
            </a:graphic>
          </wp:inline>
        </w:drawing>
      </w:r>
    </w:p>
    <w:p w:rsidR="007A5345" w:rsidRDefault="007A5345" w:rsidP="007A5345">
      <w:pPr>
        <w:pStyle w:val="Caption"/>
        <w:jc w:val="center"/>
      </w:pPr>
      <w:bookmarkStart w:id="62" w:name="_Toc499215724"/>
      <w:bookmarkStart w:id="63" w:name="_Toc500933630"/>
      <w:r>
        <w:t xml:space="preserve">Figure </w:t>
      </w:r>
      <w:r>
        <w:fldChar w:fldCharType="begin"/>
      </w:r>
      <w:r>
        <w:instrText xml:space="preserve"> SEQ Figure \* ARABIC </w:instrText>
      </w:r>
      <w:r>
        <w:fldChar w:fldCharType="separate"/>
      </w:r>
      <w:r>
        <w:rPr>
          <w:noProof/>
        </w:rPr>
        <w:t>1</w:t>
      </w:r>
      <w:r>
        <w:rPr>
          <w:noProof/>
        </w:rPr>
        <w:fldChar w:fldCharType="end"/>
      </w:r>
      <w:r>
        <w:t xml:space="preserve"> Process Flow -Cross Border</w:t>
      </w:r>
      <w:bookmarkEnd w:id="62"/>
      <w:bookmarkEnd w:id="63"/>
    </w:p>
    <w:p w:rsidR="007A5345" w:rsidRDefault="007A5345" w:rsidP="007A5345"/>
    <w:p w:rsidR="007A5345" w:rsidRDefault="007A5345" w:rsidP="007A5345"/>
    <w:p w:rsidR="007A5345" w:rsidRDefault="007A5345" w:rsidP="007A5345"/>
    <w:p w:rsidR="007A5345" w:rsidRDefault="007A5345" w:rsidP="007A5345"/>
    <w:p w:rsidR="00385BA5" w:rsidRDefault="00385BA5" w:rsidP="007A5345"/>
    <w:p w:rsidR="00385BA5" w:rsidRDefault="00385BA5" w:rsidP="007A5345"/>
    <w:p w:rsidR="00385BA5" w:rsidRDefault="00385BA5" w:rsidP="007A5345"/>
    <w:p w:rsidR="007A5345" w:rsidRDefault="007A5345" w:rsidP="007A5345">
      <w:pPr>
        <w:pStyle w:val="Heading3"/>
        <w:rPr>
          <w:rFonts w:ascii="AR CENA" w:hAnsi="AR CENA"/>
          <w:b w:val="0"/>
          <w:sz w:val="24"/>
          <w:szCs w:val="24"/>
        </w:rPr>
      </w:pPr>
      <w:bookmarkStart w:id="64" w:name="_Toc499215721"/>
      <w:bookmarkStart w:id="65" w:name="_Toc500933544"/>
      <w:r w:rsidRPr="00DA06E2">
        <w:rPr>
          <w:rFonts w:ascii="AR CENA" w:hAnsi="AR CENA"/>
          <w:b w:val="0"/>
          <w:sz w:val="24"/>
          <w:szCs w:val="24"/>
        </w:rPr>
        <w:lastRenderedPageBreak/>
        <w:t>Cross Border Booking –Agent Log in</w:t>
      </w:r>
      <w:bookmarkEnd w:id="64"/>
      <w:bookmarkEnd w:id="65"/>
      <w:r w:rsidRPr="00DA06E2">
        <w:rPr>
          <w:rFonts w:ascii="AR CENA" w:hAnsi="AR CENA"/>
          <w:b w:val="0"/>
          <w:sz w:val="24"/>
          <w:szCs w:val="24"/>
        </w:rPr>
        <w:t xml:space="preserve"> </w:t>
      </w:r>
    </w:p>
    <w:p w:rsidR="007A5345" w:rsidRDefault="007A5345" w:rsidP="007A5345"/>
    <w:p w:rsidR="007A5345" w:rsidRPr="00696E73" w:rsidRDefault="007A5345" w:rsidP="007A5345">
      <w:pPr>
        <w:rPr>
          <w:rFonts w:ascii="AR CENA" w:hAnsi="AR CENA"/>
          <w:u w:val="single"/>
        </w:rPr>
      </w:pPr>
      <w:r w:rsidRPr="00696E73">
        <w:rPr>
          <w:rFonts w:ascii="AR CENA" w:hAnsi="AR CENA"/>
          <w:u w:val="single"/>
        </w:rPr>
        <w:t xml:space="preserve">Option 1/Process Details (Manual stock) </w:t>
      </w:r>
    </w:p>
    <w:p w:rsidR="007A5345" w:rsidRDefault="007A5345" w:rsidP="007A5345"/>
    <w:p w:rsidR="007A5345" w:rsidRDefault="007A5345" w:rsidP="007A5345">
      <w:pPr>
        <w:pStyle w:val="NoSpacing"/>
      </w:pPr>
      <w:r>
        <w:t xml:space="preserve">Agent Name –SKK/JKT   </w:t>
      </w:r>
    </w:p>
    <w:p w:rsidR="007A5345" w:rsidRDefault="007A5345" w:rsidP="007A5345">
      <w:pPr>
        <w:pStyle w:val="NoSpacing"/>
      </w:pPr>
      <w:r>
        <w:t>Log in –SKK</w:t>
      </w:r>
    </w:p>
    <w:p w:rsidR="007A5345" w:rsidRDefault="007A5345" w:rsidP="007A5345">
      <w:pPr>
        <w:pStyle w:val="NoSpacing"/>
      </w:pPr>
      <w:r>
        <w:t xml:space="preserve">Airport Access-DPS </w:t>
      </w:r>
    </w:p>
    <w:p w:rsidR="007A5345" w:rsidRDefault="007A5345" w:rsidP="007A5345">
      <w:pPr>
        <w:pStyle w:val="NoSpacing"/>
      </w:pPr>
      <w:r>
        <w:t>Manual AWB stock no-</w:t>
      </w:r>
      <w:r w:rsidRPr="00696E73">
        <w:t xml:space="preserve"> </w:t>
      </w:r>
      <w:r>
        <w:t>126-</w:t>
      </w:r>
      <w:r w:rsidRPr="00696E73">
        <w:t>23232226</w:t>
      </w:r>
    </w:p>
    <w:p w:rsidR="007A5345" w:rsidRDefault="007A5345" w:rsidP="007A5345">
      <w:pPr>
        <w:pStyle w:val="NoSpacing"/>
      </w:pPr>
      <w:r>
        <w:t xml:space="preserve"> </w:t>
      </w:r>
    </w:p>
    <w:p w:rsidR="007A5345" w:rsidRDefault="007A5345" w:rsidP="007A5345">
      <w:pPr>
        <w:keepNext/>
      </w:pPr>
      <w:r>
        <w:rPr>
          <w:noProof/>
          <w:lang w:val="en-IN" w:eastAsia="en-IN"/>
        </w:rPr>
        <w:drawing>
          <wp:inline distT="0" distB="0" distL="0" distR="0" wp14:anchorId="74D11A8E" wp14:editId="14F4AF4D">
            <wp:extent cx="5943600" cy="2916011"/>
            <wp:effectExtent l="19050" t="19050" r="19050" b="17780"/>
            <wp:docPr id="1072" name="Picture 1072" descr="C:\Users\Pradip\Desktop\screen\screenshot-gauat.bookmycargo.net-2017-10-25-12-53-26-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dip\Desktop\screen\screenshot-gauat.bookmycargo.net-2017-10-25-12-53-26-3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916011"/>
                    </a:xfrm>
                    <a:prstGeom prst="rect">
                      <a:avLst/>
                    </a:prstGeom>
                    <a:noFill/>
                    <a:ln>
                      <a:solidFill>
                        <a:schemeClr val="accent1"/>
                      </a:solidFill>
                    </a:ln>
                  </pic:spPr>
                </pic:pic>
              </a:graphicData>
            </a:graphic>
          </wp:inline>
        </w:drawing>
      </w:r>
    </w:p>
    <w:p w:rsidR="007A5345" w:rsidRDefault="007A5345" w:rsidP="007A5345">
      <w:pPr>
        <w:pStyle w:val="Caption"/>
        <w:jc w:val="center"/>
      </w:pPr>
      <w:bookmarkStart w:id="66" w:name="_Toc499215725"/>
      <w:bookmarkStart w:id="67" w:name="_Toc500933631"/>
      <w:r>
        <w:t xml:space="preserve">Figure </w:t>
      </w:r>
      <w:r>
        <w:fldChar w:fldCharType="begin"/>
      </w:r>
      <w:r>
        <w:instrText xml:space="preserve"> SEQ Figure \* ARABIC </w:instrText>
      </w:r>
      <w:r>
        <w:fldChar w:fldCharType="separate"/>
      </w:r>
      <w:r>
        <w:rPr>
          <w:noProof/>
        </w:rPr>
        <w:t>2</w:t>
      </w:r>
      <w:r>
        <w:rPr>
          <w:noProof/>
        </w:rPr>
        <w:fldChar w:fldCharType="end"/>
      </w:r>
      <w:r>
        <w:t xml:space="preserve"> Agent Log in</w:t>
      </w:r>
      <w:bookmarkEnd w:id="66"/>
      <w:bookmarkEnd w:id="67"/>
    </w:p>
    <w:p w:rsidR="007A5345" w:rsidRPr="00696E73" w:rsidRDefault="007A5345" w:rsidP="007A5345">
      <w:pPr>
        <w:rPr>
          <w:rFonts w:ascii="AR CENA" w:hAnsi="AR CENA"/>
          <w:u w:val="single"/>
        </w:rPr>
      </w:pPr>
      <w:r w:rsidRPr="00696E73">
        <w:rPr>
          <w:rFonts w:ascii="AR CENA" w:hAnsi="AR CENA"/>
          <w:u w:val="single"/>
        </w:rPr>
        <w:t xml:space="preserve">Option 1/Process Details (Manual stock) </w:t>
      </w:r>
    </w:p>
    <w:p w:rsidR="007A5345" w:rsidRDefault="007A5345" w:rsidP="007A5345">
      <w:pPr>
        <w:rPr>
          <w:rFonts w:ascii="AR CENA" w:hAnsi="AR CENA"/>
        </w:rPr>
      </w:pPr>
      <w:r>
        <w:rPr>
          <w:rFonts w:ascii="AR CENA" w:hAnsi="AR CENA"/>
        </w:rPr>
        <w:t>Step 1-slect the Origin from the origin drop down, Note Origin city will show here for which access given on the User creation master (Example- DPS )</w:t>
      </w:r>
    </w:p>
    <w:p w:rsidR="007A5345" w:rsidRDefault="007A5345" w:rsidP="007A5345">
      <w:pPr>
        <w:rPr>
          <w:rFonts w:ascii="AR CENA" w:hAnsi="AR CENA"/>
        </w:rPr>
      </w:pPr>
      <w:r>
        <w:rPr>
          <w:rFonts w:ascii="AR CENA" w:hAnsi="AR CENA"/>
        </w:rPr>
        <w:t>Step 2-</w:t>
      </w:r>
      <w:r w:rsidRPr="00AB080E">
        <w:rPr>
          <w:rFonts w:ascii="AR CENA" w:hAnsi="AR CENA"/>
        </w:rPr>
        <w:t xml:space="preserve"> </w:t>
      </w:r>
      <w:r>
        <w:rPr>
          <w:rFonts w:ascii="AR CENA" w:hAnsi="AR CENA"/>
        </w:rPr>
        <w:t>select the manual stock and Type the AWB number, Note AWB stock which issued to this agent by GA –Airline,</w:t>
      </w:r>
    </w:p>
    <w:p w:rsidR="007A5345" w:rsidRDefault="007A5345" w:rsidP="007A5345">
      <w:pPr>
        <w:rPr>
          <w:rFonts w:ascii="AR CENA" w:hAnsi="AR CENA"/>
        </w:rPr>
      </w:pPr>
      <w:r>
        <w:rPr>
          <w:rFonts w:ascii="AR CENA" w:hAnsi="AR CENA"/>
        </w:rPr>
        <w:t xml:space="preserve">Step 3- Select the destination from the drop down </w:t>
      </w:r>
    </w:p>
    <w:p w:rsidR="007A5345" w:rsidRDefault="007A5345" w:rsidP="007A5345">
      <w:pPr>
        <w:rPr>
          <w:rFonts w:ascii="AR CENA" w:hAnsi="AR CENA"/>
        </w:rPr>
      </w:pPr>
      <w:r>
        <w:rPr>
          <w:rFonts w:ascii="AR CENA" w:hAnsi="AR CENA"/>
        </w:rPr>
        <w:t>Step 4-Agent name will display automatically, example- SKK (as AWB has issued to SKK)</w:t>
      </w:r>
    </w:p>
    <w:p w:rsidR="007A5345" w:rsidRDefault="007A5345" w:rsidP="007A5345">
      <w:pPr>
        <w:rPr>
          <w:rFonts w:ascii="AR CENA" w:hAnsi="AR CENA"/>
        </w:rPr>
      </w:pPr>
      <w:r>
        <w:rPr>
          <w:rFonts w:ascii="AR CENA" w:hAnsi="AR CENA"/>
        </w:rPr>
        <w:t xml:space="preserve">Step 5-select the Product from the drop down, </w:t>
      </w:r>
    </w:p>
    <w:p w:rsidR="007A5345" w:rsidRDefault="007A5345" w:rsidP="007A5345">
      <w:pPr>
        <w:rPr>
          <w:rFonts w:ascii="AR CENA" w:hAnsi="AR CENA"/>
        </w:rPr>
      </w:pPr>
      <w:r>
        <w:rPr>
          <w:rFonts w:ascii="AR CENA" w:hAnsi="AR CENA"/>
        </w:rPr>
        <w:t xml:space="preserve">Step 6- Proceed the other normal booking process </w:t>
      </w:r>
    </w:p>
    <w:p w:rsidR="007A5345" w:rsidRDefault="007A5345" w:rsidP="007A5345">
      <w:pPr>
        <w:rPr>
          <w:rFonts w:ascii="AR CENA" w:hAnsi="AR CENA"/>
          <w:u w:val="single"/>
        </w:rPr>
      </w:pPr>
    </w:p>
    <w:p w:rsidR="007A5345" w:rsidRDefault="007A5345" w:rsidP="007A5345">
      <w:pPr>
        <w:rPr>
          <w:rFonts w:ascii="AR CENA" w:hAnsi="AR CENA"/>
          <w:u w:val="single"/>
        </w:rPr>
      </w:pPr>
      <w:r w:rsidRPr="00696E73">
        <w:rPr>
          <w:rFonts w:ascii="AR CENA" w:hAnsi="AR CENA"/>
          <w:u w:val="single"/>
        </w:rPr>
        <w:lastRenderedPageBreak/>
        <w:t xml:space="preserve">Option 2/Process Details (Auto stock) </w:t>
      </w:r>
    </w:p>
    <w:p w:rsidR="007A5345" w:rsidRDefault="007A5345" w:rsidP="007A5345">
      <w:pPr>
        <w:pStyle w:val="NoSpacing"/>
      </w:pPr>
      <w:r>
        <w:t xml:space="preserve">Agent Name –SKK/JKT   </w:t>
      </w:r>
    </w:p>
    <w:p w:rsidR="007A5345" w:rsidRDefault="007A5345" w:rsidP="007A5345">
      <w:pPr>
        <w:pStyle w:val="NoSpacing"/>
      </w:pPr>
      <w:r>
        <w:t>Log in –SKK</w:t>
      </w:r>
    </w:p>
    <w:p w:rsidR="007A5345" w:rsidRDefault="007A5345" w:rsidP="007A5345">
      <w:pPr>
        <w:pStyle w:val="NoSpacing"/>
      </w:pPr>
      <w:r>
        <w:t xml:space="preserve">Airport Access-DPS </w:t>
      </w:r>
    </w:p>
    <w:p w:rsidR="007A5345" w:rsidRDefault="007A5345" w:rsidP="007A5345">
      <w:pPr>
        <w:rPr>
          <w:rFonts w:ascii="AR CENA" w:hAnsi="AR CENA"/>
          <w:u w:val="single"/>
        </w:rPr>
      </w:pPr>
    </w:p>
    <w:p w:rsidR="007A5345" w:rsidRDefault="007A5345" w:rsidP="007A5345">
      <w:pPr>
        <w:keepNext/>
      </w:pPr>
      <w:r>
        <w:rPr>
          <w:rFonts w:ascii="AR CENA" w:hAnsi="AR CENA"/>
          <w:noProof/>
          <w:u w:val="single"/>
          <w:lang w:val="en-IN" w:eastAsia="en-IN"/>
        </w:rPr>
        <w:drawing>
          <wp:inline distT="0" distB="0" distL="0" distR="0" wp14:anchorId="09F5DE3D" wp14:editId="385B85A7">
            <wp:extent cx="5943600" cy="2916011"/>
            <wp:effectExtent l="19050" t="19050" r="19050" b="17780"/>
            <wp:docPr id="1073" name="Picture 1073" descr="C:\Users\Pradip\Desktop\screen\screenshot-gauat.bookmycargo.net-2017-10-24-16-57-53-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dip\Desktop\screen\screenshot-gauat.bookmycargo.net-2017-10-24-16-57-53-37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16011"/>
                    </a:xfrm>
                    <a:prstGeom prst="rect">
                      <a:avLst/>
                    </a:prstGeom>
                    <a:noFill/>
                    <a:ln>
                      <a:solidFill>
                        <a:schemeClr val="accent1"/>
                      </a:solidFill>
                    </a:ln>
                  </pic:spPr>
                </pic:pic>
              </a:graphicData>
            </a:graphic>
          </wp:inline>
        </w:drawing>
      </w:r>
    </w:p>
    <w:p w:rsidR="007A5345" w:rsidRDefault="007A5345" w:rsidP="007A5345">
      <w:pPr>
        <w:pStyle w:val="Caption"/>
        <w:jc w:val="center"/>
        <w:rPr>
          <w:rFonts w:ascii="AR CENA" w:hAnsi="AR CENA"/>
          <w:u w:val="single"/>
        </w:rPr>
      </w:pPr>
      <w:bookmarkStart w:id="68" w:name="_Toc499215726"/>
      <w:bookmarkStart w:id="69" w:name="_Toc500933632"/>
      <w:r>
        <w:t xml:space="preserve">Figure </w:t>
      </w:r>
      <w:r>
        <w:fldChar w:fldCharType="begin"/>
      </w:r>
      <w:r>
        <w:instrText xml:space="preserve"> SEQ Figure \* ARABIC </w:instrText>
      </w:r>
      <w:r>
        <w:fldChar w:fldCharType="separate"/>
      </w:r>
      <w:r>
        <w:rPr>
          <w:noProof/>
        </w:rPr>
        <w:t>3</w:t>
      </w:r>
      <w:r>
        <w:rPr>
          <w:noProof/>
        </w:rPr>
        <w:fldChar w:fldCharType="end"/>
      </w:r>
      <w:r>
        <w:t xml:space="preserve"> Airline Log in</w:t>
      </w:r>
      <w:bookmarkEnd w:id="68"/>
      <w:bookmarkEnd w:id="69"/>
    </w:p>
    <w:p w:rsidR="007A5345" w:rsidRDefault="007A5345" w:rsidP="007A5345">
      <w:pPr>
        <w:rPr>
          <w:rFonts w:ascii="AR CENA" w:hAnsi="AR CENA"/>
          <w:u w:val="single"/>
        </w:rPr>
      </w:pPr>
      <w:r>
        <w:rPr>
          <w:rFonts w:ascii="AR CENA" w:hAnsi="AR CENA"/>
          <w:u w:val="single"/>
        </w:rPr>
        <w:t>Process -</w:t>
      </w:r>
    </w:p>
    <w:p w:rsidR="007A5345" w:rsidRDefault="007A5345" w:rsidP="007A5345">
      <w:pPr>
        <w:rPr>
          <w:rFonts w:ascii="AR CENA" w:hAnsi="AR CENA"/>
        </w:rPr>
      </w:pPr>
      <w:r>
        <w:rPr>
          <w:rFonts w:ascii="AR CENA" w:hAnsi="AR CENA"/>
        </w:rPr>
        <w:t xml:space="preserve">Step 1-select the Auto stock option </w:t>
      </w:r>
    </w:p>
    <w:p w:rsidR="007A5345" w:rsidRDefault="007A5345" w:rsidP="007A5345">
      <w:pPr>
        <w:rPr>
          <w:rFonts w:ascii="AR CENA" w:hAnsi="AR CENA"/>
        </w:rPr>
      </w:pPr>
      <w:r>
        <w:rPr>
          <w:rFonts w:ascii="AR CENA" w:hAnsi="AR CENA"/>
        </w:rPr>
        <w:t>Step 2-select the origin from the drop down ,</w:t>
      </w:r>
      <w:r w:rsidRPr="0099320E">
        <w:rPr>
          <w:rFonts w:ascii="AR CENA" w:hAnsi="AR CENA"/>
        </w:rPr>
        <w:t xml:space="preserve"> </w:t>
      </w:r>
      <w:r>
        <w:rPr>
          <w:rFonts w:ascii="AR CENA" w:hAnsi="AR CENA"/>
        </w:rPr>
        <w:t xml:space="preserve"> Note Origin city will show here for which access given on the User creation master</w:t>
      </w:r>
    </w:p>
    <w:p w:rsidR="007A5345" w:rsidRDefault="007A5345" w:rsidP="007A5345">
      <w:pPr>
        <w:rPr>
          <w:rFonts w:ascii="AR CENA" w:hAnsi="AR CENA"/>
        </w:rPr>
      </w:pPr>
      <w:r>
        <w:rPr>
          <w:rFonts w:ascii="AR CENA" w:hAnsi="AR CENA"/>
        </w:rPr>
        <w:t xml:space="preserve">Step 3- select the Destination from the drop down </w:t>
      </w:r>
    </w:p>
    <w:p w:rsidR="007A5345" w:rsidRDefault="007A5345" w:rsidP="007A5345">
      <w:pPr>
        <w:rPr>
          <w:rFonts w:ascii="AR CENA" w:hAnsi="AR CENA"/>
        </w:rPr>
      </w:pPr>
      <w:r>
        <w:rPr>
          <w:rFonts w:ascii="AR CENA" w:hAnsi="AR CENA"/>
        </w:rPr>
        <w:t xml:space="preserve">Step 4-select the Product from the drop down, </w:t>
      </w:r>
    </w:p>
    <w:p w:rsidR="007A5345" w:rsidRPr="000B4CF8" w:rsidRDefault="007A5345" w:rsidP="007A5345">
      <w:pPr>
        <w:rPr>
          <w:rFonts w:ascii="AR CENA" w:hAnsi="AR CENA"/>
        </w:rPr>
      </w:pPr>
      <w:r>
        <w:rPr>
          <w:rFonts w:ascii="AR CENA" w:hAnsi="AR CENA"/>
        </w:rPr>
        <w:t xml:space="preserve">Step 5- Proceed the other normal </w:t>
      </w:r>
      <w:r w:rsidR="000B4CF8">
        <w:rPr>
          <w:rFonts w:ascii="AR CENA" w:hAnsi="AR CENA"/>
        </w:rPr>
        <w:t>booking process</w:t>
      </w:r>
    </w:p>
    <w:p w:rsidR="007A5345" w:rsidRPr="00696E73" w:rsidRDefault="007A5345" w:rsidP="007A5345">
      <w:pPr>
        <w:rPr>
          <w:rFonts w:ascii="AR CENA" w:hAnsi="AR CENA"/>
          <w:u w:val="single"/>
        </w:rPr>
      </w:pPr>
    </w:p>
    <w:p w:rsidR="007A5345" w:rsidRDefault="007A5345" w:rsidP="007A5345">
      <w:pPr>
        <w:pStyle w:val="Heading3"/>
        <w:rPr>
          <w:rFonts w:ascii="AR CENA" w:hAnsi="AR CENA"/>
          <w:b w:val="0"/>
          <w:sz w:val="24"/>
          <w:szCs w:val="24"/>
        </w:rPr>
      </w:pPr>
      <w:bookmarkStart w:id="70" w:name="_Toc499215722"/>
      <w:bookmarkStart w:id="71" w:name="_Toc500933545"/>
      <w:r w:rsidRPr="00DA06E2">
        <w:rPr>
          <w:rFonts w:ascii="AR CENA" w:hAnsi="AR CENA"/>
          <w:b w:val="0"/>
          <w:sz w:val="24"/>
          <w:szCs w:val="24"/>
        </w:rPr>
        <w:t>Cross Border Booking –</w:t>
      </w:r>
      <w:r>
        <w:rPr>
          <w:rFonts w:ascii="AR CENA" w:hAnsi="AR CENA"/>
          <w:b w:val="0"/>
          <w:sz w:val="24"/>
          <w:szCs w:val="24"/>
        </w:rPr>
        <w:t>Other Log in</w:t>
      </w:r>
      <w:bookmarkEnd w:id="70"/>
      <w:bookmarkEnd w:id="71"/>
      <w:r>
        <w:rPr>
          <w:rFonts w:ascii="AR CENA" w:hAnsi="AR CENA"/>
          <w:b w:val="0"/>
          <w:sz w:val="24"/>
          <w:szCs w:val="24"/>
        </w:rPr>
        <w:t xml:space="preserve"> </w:t>
      </w:r>
    </w:p>
    <w:p w:rsidR="007A5345" w:rsidRDefault="007A5345" w:rsidP="007A5345">
      <w:r>
        <w:t xml:space="preserve">Cross Border for other Log in are defined – Admin/Super admin/Airline/GSSA/POS-CSC/POS-KSO /Outlet </w:t>
      </w:r>
    </w:p>
    <w:p w:rsidR="007A5345" w:rsidRPr="00846849" w:rsidRDefault="007A5345" w:rsidP="007A5345">
      <w:pPr>
        <w:pStyle w:val="NoSpacing"/>
        <w:rPr>
          <w:u w:val="single"/>
        </w:rPr>
      </w:pPr>
      <w:r>
        <w:rPr>
          <w:u w:val="single"/>
        </w:rPr>
        <w:t>Option 1- Manual</w:t>
      </w:r>
      <w:r w:rsidRPr="00846849">
        <w:rPr>
          <w:u w:val="single"/>
        </w:rPr>
        <w:t xml:space="preserve"> stock </w:t>
      </w:r>
    </w:p>
    <w:p w:rsidR="007A5345" w:rsidRDefault="007A5345" w:rsidP="007A5345">
      <w:pPr>
        <w:pStyle w:val="NoSpacing"/>
      </w:pPr>
    </w:p>
    <w:p w:rsidR="007A5345" w:rsidRDefault="007A5345" w:rsidP="007A5345">
      <w:pPr>
        <w:pStyle w:val="NoSpacing"/>
      </w:pPr>
      <w:r>
        <w:t xml:space="preserve">Log in –Airline /Startup /JKT </w:t>
      </w:r>
    </w:p>
    <w:p w:rsidR="007A5345" w:rsidRDefault="007A5345" w:rsidP="007A5345">
      <w:pPr>
        <w:pStyle w:val="NoSpacing"/>
      </w:pPr>
      <w:r>
        <w:t xml:space="preserve">User ID-startup  </w:t>
      </w:r>
    </w:p>
    <w:p w:rsidR="007A5345" w:rsidRDefault="007A5345" w:rsidP="007A5345">
      <w:pPr>
        <w:pStyle w:val="NoSpacing"/>
      </w:pPr>
      <w:r>
        <w:lastRenderedPageBreak/>
        <w:t>Airport Access-SUB/DJJ</w:t>
      </w:r>
    </w:p>
    <w:p w:rsidR="007A5345" w:rsidRDefault="007A5345" w:rsidP="007A5345">
      <w:pPr>
        <w:pStyle w:val="NoSpacing"/>
      </w:pPr>
      <w:r>
        <w:t>Agent Name-SKK/JKT (Agent User has access airport –SUB /DPS)</w:t>
      </w:r>
    </w:p>
    <w:p w:rsidR="007A5345" w:rsidRDefault="007A5345" w:rsidP="007A5345">
      <w:pPr>
        <w:pStyle w:val="NoSpacing"/>
      </w:pPr>
      <w:r>
        <w:t xml:space="preserve">AWB no-126 </w:t>
      </w:r>
      <w:r w:rsidRPr="0013781E">
        <w:t>23232226</w:t>
      </w:r>
    </w:p>
    <w:p w:rsidR="007A5345" w:rsidRDefault="007A5345" w:rsidP="007A5345">
      <w:pPr>
        <w:pStyle w:val="NoSpacing"/>
      </w:pPr>
    </w:p>
    <w:p w:rsidR="007A5345" w:rsidRDefault="007A5345" w:rsidP="007A5345">
      <w:pPr>
        <w:keepNext/>
      </w:pPr>
      <w:r>
        <w:rPr>
          <w:noProof/>
          <w:lang w:val="en-IN" w:eastAsia="en-IN"/>
        </w:rPr>
        <w:drawing>
          <wp:inline distT="0" distB="0" distL="0" distR="0" wp14:anchorId="2A233A0D" wp14:editId="2476CB28">
            <wp:extent cx="5943600" cy="2916011"/>
            <wp:effectExtent l="19050" t="19050" r="19050" b="17780"/>
            <wp:docPr id="1074" name="Picture 1074" descr="C:\Users\Pradip\Desktop\screen\screenshot-gauat.bookmycargo.net-2017-10-25-12-42-36-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dip\Desktop\screen\screenshot-gauat.bookmycargo.net-2017-10-25-12-42-36-35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916011"/>
                    </a:xfrm>
                    <a:prstGeom prst="rect">
                      <a:avLst/>
                    </a:prstGeom>
                    <a:noFill/>
                    <a:ln>
                      <a:solidFill>
                        <a:schemeClr val="accent1"/>
                      </a:solidFill>
                    </a:ln>
                  </pic:spPr>
                </pic:pic>
              </a:graphicData>
            </a:graphic>
          </wp:inline>
        </w:drawing>
      </w:r>
    </w:p>
    <w:p w:rsidR="007A5345" w:rsidRPr="008F1FAA" w:rsidRDefault="007A5345" w:rsidP="007A5345">
      <w:pPr>
        <w:pStyle w:val="Caption"/>
        <w:jc w:val="center"/>
      </w:pPr>
      <w:bookmarkStart w:id="72" w:name="_Toc499215727"/>
      <w:bookmarkStart w:id="73" w:name="_Toc500933633"/>
      <w:r>
        <w:t xml:space="preserve">Figure </w:t>
      </w:r>
      <w:r>
        <w:fldChar w:fldCharType="begin"/>
      </w:r>
      <w:r>
        <w:instrText xml:space="preserve"> SEQ Figure \* ARABIC </w:instrText>
      </w:r>
      <w:r>
        <w:fldChar w:fldCharType="separate"/>
      </w:r>
      <w:r>
        <w:rPr>
          <w:noProof/>
        </w:rPr>
        <w:t>4</w:t>
      </w:r>
      <w:r>
        <w:rPr>
          <w:noProof/>
        </w:rPr>
        <w:fldChar w:fldCharType="end"/>
      </w:r>
      <w:r>
        <w:t xml:space="preserve"> Airline Log in -Cross border Booking</w:t>
      </w:r>
      <w:bookmarkEnd w:id="72"/>
      <w:bookmarkEnd w:id="73"/>
    </w:p>
    <w:p w:rsidR="007A5345" w:rsidRDefault="007A5345" w:rsidP="007A5345">
      <w:r>
        <w:t>Process Details -</w:t>
      </w:r>
    </w:p>
    <w:p w:rsidR="007A5345" w:rsidRDefault="007A5345" w:rsidP="007A5345">
      <w:r>
        <w:t xml:space="preserve">Step 1- change the airport //SUB </w:t>
      </w:r>
    </w:p>
    <w:p w:rsidR="007A5345" w:rsidRDefault="007A5345" w:rsidP="007A5345">
      <w:r>
        <w:t xml:space="preserve">Step 2-slect the Manual stock option and Put the AWB number </w:t>
      </w:r>
    </w:p>
    <w:p w:rsidR="007A5345" w:rsidRDefault="007A5345" w:rsidP="007A5345">
      <w:r>
        <w:t xml:space="preserve">Step 3-Select the destination </w:t>
      </w:r>
    </w:p>
    <w:p w:rsidR="007A5345" w:rsidRDefault="007A5345" w:rsidP="007A5345">
      <w:r>
        <w:t>Step 4-Agent name will display automatically as SKK (as stock has issued with that agent name)</w:t>
      </w:r>
    </w:p>
    <w:p w:rsidR="007A5345" w:rsidRDefault="007A5345" w:rsidP="007A5345">
      <w:r>
        <w:t xml:space="preserve">Step 5- Select the product from the drop down </w:t>
      </w:r>
    </w:p>
    <w:p w:rsidR="007A5345" w:rsidRDefault="007A5345" w:rsidP="007A5345">
      <w:r>
        <w:t xml:space="preserve">Step 6- process with other Booking details </w:t>
      </w:r>
    </w:p>
    <w:p w:rsidR="007A5345" w:rsidRDefault="007A5345" w:rsidP="007A5345"/>
    <w:p w:rsidR="007A5345" w:rsidRDefault="007A5345" w:rsidP="007A5345">
      <w:r w:rsidRPr="005C696A">
        <w:rPr>
          <w:b/>
          <w:sz w:val="28"/>
          <w:szCs w:val="28"/>
        </w:rPr>
        <w:t>Note</w:t>
      </w:r>
      <w:r>
        <w:t xml:space="preserve">- Booking origin should have same access of Agent user </w:t>
      </w:r>
    </w:p>
    <w:p w:rsidR="007A5345" w:rsidRDefault="007A5345" w:rsidP="007A5345">
      <w:r>
        <w:t xml:space="preserve">Example- If Booking is done from SUB, agent user (SKK should have access of SUB), if Agent user has different access than the booking origin, will not able to process as cross border booking </w:t>
      </w:r>
    </w:p>
    <w:p w:rsidR="007A5345" w:rsidRDefault="007A5345" w:rsidP="007A5345"/>
    <w:p w:rsidR="007A5345" w:rsidRDefault="007A5345" w:rsidP="007A5345">
      <w:pPr>
        <w:keepNext/>
      </w:pPr>
      <w:r>
        <w:rPr>
          <w:noProof/>
          <w:lang w:val="en-IN" w:eastAsia="en-IN"/>
        </w:rPr>
        <w:lastRenderedPageBreak/>
        <w:drawing>
          <wp:inline distT="0" distB="0" distL="0" distR="0" wp14:anchorId="7C5C8D7A" wp14:editId="05AC7A42">
            <wp:extent cx="5943600" cy="2329351"/>
            <wp:effectExtent l="19050" t="19050" r="19050" b="13970"/>
            <wp:docPr id="1075" name="Picture 1075" descr="C:\Users\Pradip\Desktop\screen\screenshot-gauat.bookmycargo.net-2017-10-25-12-58-39-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dip\Desktop\screen\screenshot-gauat.bookmycargo.net-2017-10-25-12-58-39-55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329351"/>
                    </a:xfrm>
                    <a:prstGeom prst="rect">
                      <a:avLst/>
                    </a:prstGeom>
                    <a:noFill/>
                    <a:ln>
                      <a:solidFill>
                        <a:schemeClr val="accent1"/>
                      </a:solidFill>
                    </a:ln>
                  </pic:spPr>
                </pic:pic>
              </a:graphicData>
            </a:graphic>
          </wp:inline>
        </w:drawing>
      </w:r>
    </w:p>
    <w:p w:rsidR="007A5345" w:rsidRDefault="007A5345" w:rsidP="007A5345">
      <w:pPr>
        <w:pStyle w:val="Caption"/>
        <w:jc w:val="center"/>
      </w:pPr>
      <w:bookmarkStart w:id="74" w:name="_Toc499215728"/>
      <w:bookmarkStart w:id="75" w:name="_Toc500933634"/>
      <w:r>
        <w:t xml:space="preserve">Figure </w:t>
      </w:r>
      <w:r>
        <w:fldChar w:fldCharType="begin"/>
      </w:r>
      <w:r>
        <w:instrText xml:space="preserve"> SEQ Figure \* ARABIC </w:instrText>
      </w:r>
      <w:r>
        <w:fldChar w:fldCharType="separate"/>
      </w:r>
      <w:r>
        <w:rPr>
          <w:noProof/>
        </w:rPr>
        <w:t>5</w:t>
      </w:r>
      <w:r>
        <w:rPr>
          <w:noProof/>
        </w:rPr>
        <w:fldChar w:fldCharType="end"/>
      </w:r>
      <w:r>
        <w:t xml:space="preserve"> User SKK with Airport Access</w:t>
      </w:r>
      <w:bookmarkEnd w:id="74"/>
      <w:bookmarkEnd w:id="75"/>
    </w:p>
    <w:p w:rsidR="007A5345" w:rsidRPr="00FE62C0" w:rsidRDefault="007A5345" w:rsidP="00FE62C0">
      <w:pPr>
        <w:pStyle w:val="Heading3"/>
        <w:rPr>
          <w:rFonts w:ascii="AR CENA" w:hAnsi="AR CENA"/>
          <w:b w:val="0"/>
        </w:rPr>
      </w:pPr>
      <w:bookmarkStart w:id="76" w:name="_Toc499215723"/>
      <w:bookmarkStart w:id="77" w:name="_Toc500933546"/>
      <w:r w:rsidRPr="00FE62C0">
        <w:rPr>
          <w:rFonts w:ascii="AR CENA" w:hAnsi="AR CENA"/>
          <w:b w:val="0"/>
        </w:rPr>
        <w:t xml:space="preserve">Cross border booking </w:t>
      </w:r>
      <w:bookmarkEnd w:id="76"/>
      <w:r w:rsidRPr="00FE62C0">
        <w:rPr>
          <w:rFonts w:ascii="AR CENA" w:hAnsi="AR CENA"/>
          <w:b w:val="0"/>
        </w:rPr>
        <w:t>will displayed on Log in station (Change process)</w:t>
      </w:r>
      <w:bookmarkEnd w:id="77"/>
    </w:p>
    <w:p w:rsidR="007A5345" w:rsidRDefault="007A5345" w:rsidP="007A5345">
      <w:pPr>
        <w:pStyle w:val="NoSpacing"/>
        <w:rPr>
          <w:rFonts w:ascii="AR CENA" w:hAnsi="AR CENA"/>
        </w:rPr>
      </w:pPr>
    </w:p>
    <w:p w:rsidR="007A5345" w:rsidRPr="00A66B66" w:rsidRDefault="007A5345" w:rsidP="007A5345">
      <w:pPr>
        <w:pStyle w:val="NoSpacing"/>
        <w:rPr>
          <w:rFonts w:ascii="AR CENA" w:hAnsi="AR CENA"/>
        </w:rPr>
      </w:pPr>
      <w:r w:rsidRPr="00A66B66">
        <w:rPr>
          <w:rFonts w:ascii="AR CENA" w:hAnsi="AR CENA"/>
        </w:rPr>
        <w:t xml:space="preserve">Current Process – If shipment booked for origin is different than the log In , it get displayed   on origin station </w:t>
      </w:r>
    </w:p>
    <w:p w:rsidR="007A5345" w:rsidRPr="00A66B66" w:rsidRDefault="007A5345" w:rsidP="007A5345">
      <w:pPr>
        <w:pStyle w:val="NoSpacing"/>
        <w:rPr>
          <w:rFonts w:ascii="AR CENA" w:hAnsi="AR CENA"/>
        </w:rPr>
      </w:pPr>
      <w:r w:rsidRPr="00A66B66">
        <w:rPr>
          <w:rFonts w:ascii="AR CENA" w:hAnsi="AR CENA"/>
        </w:rPr>
        <w:t xml:space="preserve">Example- Log in SUB , and booking is done from  JKT- DPS , after booking it get displayed at  JKT reservation grid </w:t>
      </w:r>
    </w:p>
    <w:p w:rsidR="007A5345" w:rsidRDefault="007A5345" w:rsidP="007A5345"/>
    <w:p w:rsidR="007A5345" w:rsidRDefault="007A5345" w:rsidP="007A5345">
      <w:pPr>
        <w:rPr>
          <w:rFonts w:ascii="AR CENA" w:hAnsi="AR CENA"/>
        </w:rPr>
      </w:pPr>
      <w:r w:rsidRPr="00A66B66">
        <w:rPr>
          <w:rFonts w:ascii="AR CENA" w:hAnsi="AR CENA"/>
        </w:rPr>
        <w:t xml:space="preserve">Change Process - </w:t>
      </w:r>
      <w:r>
        <w:rPr>
          <w:rFonts w:ascii="AR CENA" w:hAnsi="AR CENA"/>
        </w:rPr>
        <w:t xml:space="preserve">On above booking it will still display on SUB log in with origin as JKT, </w:t>
      </w:r>
    </w:p>
    <w:p w:rsidR="007A5345" w:rsidRDefault="007A5345" w:rsidP="007A5345">
      <w:pPr>
        <w:rPr>
          <w:rFonts w:ascii="AR CENA" w:hAnsi="AR CENA"/>
        </w:rPr>
      </w:pPr>
      <w:r>
        <w:rPr>
          <w:rFonts w:ascii="AR CENA" w:hAnsi="AR CENA"/>
        </w:rPr>
        <w:t xml:space="preserve">Example- Booking from JKT- DPS from SUB log in access, all booking will displayed on SUB log in </w:t>
      </w:r>
    </w:p>
    <w:p w:rsidR="007A5345" w:rsidRPr="007A5345" w:rsidRDefault="007A5345" w:rsidP="007A5345"/>
    <w:p w:rsidR="003D7AC1" w:rsidRPr="00840B5A" w:rsidRDefault="00840B5A" w:rsidP="00840B5A">
      <w:pPr>
        <w:pStyle w:val="Heading2"/>
        <w:rPr>
          <w:rFonts w:ascii="AR CENA" w:hAnsi="AR CENA"/>
          <w:b w:val="0"/>
          <w:i w:val="0"/>
        </w:rPr>
      </w:pPr>
      <w:bookmarkStart w:id="78" w:name="_Toc500933547"/>
      <w:r w:rsidRPr="00840B5A">
        <w:rPr>
          <w:rFonts w:ascii="AR CENA" w:hAnsi="AR CENA"/>
          <w:b w:val="0"/>
          <w:i w:val="0"/>
        </w:rPr>
        <w:t>Booking List</w:t>
      </w:r>
      <w:bookmarkEnd w:id="78"/>
      <w:r w:rsidRPr="00840B5A">
        <w:rPr>
          <w:rFonts w:ascii="AR CENA" w:hAnsi="AR CENA"/>
          <w:b w:val="0"/>
          <w:i w:val="0"/>
        </w:rPr>
        <w:t xml:space="preserve"> </w:t>
      </w:r>
    </w:p>
    <w:p w:rsidR="00841983" w:rsidRDefault="000D306C" w:rsidP="00841983">
      <w:pPr>
        <w:rPr>
          <w:rFonts w:ascii="AR CENA" w:hAnsi="AR CENA"/>
        </w:rPr>
      </w:pPr>
      <w:r>
        <w:rPr>
          <w:rFonts w:ascii="AR CENA" w:hAnsi="AR CENA"/>
        </w:rPr>
        <w:t>Booking List used by Airline user to confirm the no of shipments for a particular flight.</w:t>
      </w:r>
      <w:r w:rsidR="00744C84">
        <w:rPr>
          <w:rFonts w:ascii="AR CENA" w:hAnsi="AR CENA"/>
        </w:rPr>
        <w:t xml:space="preserve"> All executed shipments only will be available in the Booking list,</w:t>
      </w:r>
    </w:p>
    <w:p w:rsidR="00744C84" w:rsidRDefault="00744C84" w:rsidP="00841983">
      <w:pPr>
        <w:rPr>
          <w:rFonts w:ascii="AR CENA" w:hAnsi="AR CENA"/>
        </w:rPr>
      </w:pPr>
      <w:r>
        <w:rPr>
          <w:rFonts w:ascii="AR CENA" w:hAnsi="AR CENA"/>
        </w:rPr>
        <w:t xml:space="preserve">Navigation-Capacity Control&gt;Booking list </w:t>
      </w:r>
    </w:p>
    <w:p w:rsidR="00196E85" w:rsidRDefault="00196E85" w:rsidP="00196E85">
      <w:pPr>
        <w:keepNext/>
      </w:pPr>
      <w:r>
        <w:rPr>
          <w:rFonts w:ascii="AR CENA" w:hAnsi="AR CENA"/>
          <w:noProof/>
          <w:lang w:val="en-IN" w:eastAsia="en-IN"/>
        </w:rPr>
        <w:drawing>
          <wp:inline distT="0" distB="0" distL="0" distR="0" wp14:anchorId="382037D9" wp14:editId="470B5879">
            <wp:extent cx="5943486" cy="1440611"/>
            <wp:effectExtent l="19050" t="19050" r="19685" b="26670"/>
            <wp:docPr id="339" name="Picture 339" descr="C:\Users\Pradip\Desktop\screen\f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radip\Desktop\screen\fb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440639"/>
                    </a:xfrm>
                    <a:prstGeom prst="rect">
                      <a:avLst/>
                    </a:prstGeom>
                    <a:noFill/>
                    <a:ln>
                      <a:solidFill>
                        <a:schemeClr val="accent1"/>
                      </a:solidFill>
                    </a:ln>
                  </pic:spPr>
                </pic:pic>
              </a:graphicData>
            </a:graphic>
          </wp:inline>
        </w:drawing>
      </w:r>
    </w:p>
    <w:p w:rsidR="00196E85" w:rsidRDefault="00196E85" w:rsidP="00196E85">
      <w:pPr>
        <w:pStyle w:val="Caption"/>
        <w:jc w:val="center"/>
      </w:pPr>
      <w:bookmarkStart w:id="79" w:name="_Toc500933635"/>
      <w:r>
        <w:t xml:space="preserve">Figure </w:t>
      </w:r>
      <w:fldSimple w:instr=" SEQ Figure \* ARABIC ">
        <w:r w:rsidR="003E0BCF">
          <w:rPr>
            <w:noProof/>
          </w:rPr>
          <w:t>38</w:t>
        </w:r>
      </w:fldSimple>
      <w:r>
        <w:t xml:space="preserve"> Booking List</w:t>
      </w:r>
      <w:bookmarkEnd w:id="79"/>
    </w:p>
    <w:p w:rsidR="00A95416" w:rsidRPr="00A95416" w:rsidRDefault="00A95416" w:rsidP="00A95416"/>
    <w:p w:rsidR="00A95416" w:rsidRPr="00A95416" w:rsidRDefault="00A95416" w:rsidP="00A95416">
      <w:pPr>
        <w:pStyle w:val="Heading3"/>
        <w:rPr>
          <w:rFonts w:ascii="AR CENA" w:hAnsi="AR CENA"/>
          <w:b w:val="0"/>
        </w:rPr>
      </w:pPr>
      <w:bookmarkStart w:id="80" w:name="_Toc500933548"/>
      <w:r>
        <w:rPr>
          <w:rFonts w:ascii="AR CENA" w:hAnsi="AR CENA"/>
          <w:b w:val="0"/>
        </w:rPr>
        <w:lastRenderedPageBreak/>
        <w:t xml:space="preserve">Search </w:t>
      </w:r>
      <w:r w:rsidRPr="00A95416">
        <w:rPr>
          <w:rFonts w:ascii="AR CENA" w:hAnsi="AR CENA"/>
          <w:b w:val="0"/>
        </w:rPr>
        <w:t>Booking List</w:t>
      </w:r>
      <w:bookmarkEnd w:id="80"/>
      <w:r w:rsidRPr="00A95416">
        <w:rPr>
          <w:rFonts w:ascii="AR CENA" w:hAnsi="AR CENA"/>
          <w:b w:val="0"/>
        </w:rPr>
        <w:t xml:space="preserve"> </w:t>
      </w:r>
    </w:p>
    <w:p w:rsidR="00A95416" w:rsidRDefault="00A95416" w:rsidP="00A95416">
      <w:pPr>
        <w:rPr>
          <w:rFonts w:ascii="AR CENA" w:hAnsi="AR CENA"/>
        </w:rPr>
      </w:pPr>
      <w:r w:rsidRPr="00A95416">
        <w:rPr>
          <w:rFonts w:ascii="AR CENA" w:hAnsi="AR CENA"/>
        </w:rPr>
        <w:t xml:space="preserve">User can search the Booking list based on Flight number and Date </w:t>
      </w:r>
      <w:r>
        <w:rPr>
          <w:rFonts w:ascii="AR CENA" w:hAnsi="AR CENA"/>
        </w:rPr>
        <w:t>, For Example user is searching the B</w:t>
      </w:r>
      <w:r w:rsidR="00EB2295">
        <w:rPr>
          <w:rFonts w:ascii="AR CENA" w:hAnsi="AR CENA"/>
        </w:rPr>
        <w:t>ooking list for flight GA-832/03</w:t>
      </w:r>
      <w:r>
        <w:rPr>
          <w:rFonts w:ascii="AR CENA" w:hAnsi="AR CENA"/>
        </w:rPr>
        <w:t>June 2017</w:t>
      </w:r>
    </w:p>
    <w:p w:rsidR="00A95416" w:rsidRDefault="00183016" w:rsidP="00A95416">
      <w:pPr>
        <w:rPr>
          <w:rFonts w:ascii="AR CENA" w:hAnsi="AR CENA"/>
        </w:rPr>
      </w:pPr>
      <w:r>
        <w:rPr>
          <w:rFonts w:ascii="AR CENA" w:hAnsi="AR CENA"/>
        </w:rPr>
        <w:t xml:space="preserve">Process –User need to select the flight number from the drop down and date and click into the Search Button </w:t>
      </w:r>
    </w:p>
    <w:p w:rsidR="00367FB4" w:rsidRDefault="00367FB4" w:rsidP="00367FB4">
      <w:pPr>
        <w:keepNext/>
      </w:pPr>
      <w:r>
        <w:rPr>
          <w:rFonts w:ascii="AR CENA" w:hAnsi="AR CENA"/>
          <w:noProof/>
          <w:lang w:val="en-IN" w:eastAsia="en-IN"/>
        </w:rPr>
        <w:drawing>
          <wp:inline distT="0" distB="0" distL="0" distR="0" wp14:anchorId="194DEF3A" wp14:editId="5DDF52AB">
            <wp:extent cx="5943600" cy="561497"/>
            <wp:effectExtent l="19050" t="19050" r="19050" b="10160"/>
            <wp:docPr id="340" name="Picture 340" descr="C:\Users\Pradip\Desktop\screen\f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radip\Desktop\screen\fl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61497"/>
                    </a:xfrm>
                    <a:prstGeom prst="rect">
                      <a:avLst/>
                    </a:prstGeom>
                    <a:noFill/>
                    <a:ln>
                      <a:solidFill>
                        <a:schemeClr val="accent1"/>
                      </a:solidFill>
                    </a:ln>
                  </pic:spPr>
                </pic:pic>
              </a:graphicData>
            </a:graphic>
          </wp:inline>
        </w:drawing>
      </w:r>
    </w:p>
    <w:p w:rsidR="00367FB4" w:rsidRDefault="00367FB4" w:rsidP="00367FB4">
      <w:pPr>
        <w:pStyle w:val="Caption"/>
        <w:jc w:val="center"/>
      </w:pPr>
      <w:bookmarkStart w:id="81" w:name="_Toc500933636"/>
      <w:r>
        <w:t xml:space="preserve">Figure </w:t>
      </w:r>
      <w:fldSimple w:instr=" SEQ Figure \* ARABIC ">
        <w:r w:rsidR="003E0BCF">
          <w:rPr>
            <w:noProof/>
          </w:rPr>
          <w:t>39</w:t>
        </w:r>
      </w:fldSimple>
      <w:r>
        <w:t xml:space="preserve"> Search Booking List</w:t>
      </w:r>
      <w:bookmarkEnd w:id="81"/>
    </w:p>
    <w:p w:rsidR="00F96DDE" w:rsidRDefault="003B2704" w:rsidP="00F96DDE">
      <w:pPr>
        <w:rPr>
          <w:rFonts w:ascii="AR CENA" w:hAnsi="AR CENA"/>
        </w:rPr>
      </w:pPr>
      <w:r w:rsidRPr="003B2704">
        <w:rPr>
          <w:rFonts w:ascii="AR CENA" w:hAnsi="AR CENA"/>
        </w:rPr>
        <w:t xml:space="preserve">Click search, It will open the Booking list of that particular flight </w:t>
      </w:r>
    </w:p>
    <w:p w:rsidR="00711019" w:rsidRDefault="00EB2295" w:rsidP="00711019">
      <w:pPr>
        <w:keepNext/>
      </w:pPr>
      <w:r>
        <w:rPr>
          <w:rFonts w:ascii="AR CENA" w:hAnsi="AR CENA"/>
          <w:noProof/>
          <w:lang w:val="en-IN" w:eastAsia="en-IN"/>
        </w:rPr>
        <w:drawing>
          <wp:inline distT="0" distB="0" distL="0" distR="0" wp14:anchorId="5B7358B7" wp14:editId="731F4237">
            <wp:extent cx="5943600" cy="860499"/>
            <wp:effectExtent l="19050" t="19050" r="19050" b="15875"/>
            <wp:docPr id="341" name="Picture 341" descr="C:\Users\Pradip\Desktop\screen\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adip\Desktop\screen\ff.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860499"/>
                    </a:xfrm>
                    <a:prstGeom prst="rect">
                      <a:avLst/>
                    </a:prstGeom>
                    <a:noFill/>
                    <a:ln>
                      <a:solidFill>
                        <a:schemeClr val="accent1"/>
                      </a:solidFill>
                    </a:ln>
                  </pic:spPr>
                </pic:pic>
              </a:graphicData>
            </a:graphic>
          </wp:inline>
        </w:drawing>
      </w:r>
    </w:p>
    <w:p w:rsidR="00EB2295" w:rsidRDefault="00711019" w:rsidP="00711019">
      <w:pPr>
        <w:pStyle w:val="Caption"/>
        <w:jc w:val="center"/>
      </w:pPr>
      <w:bookmarkStart w:id="82" w:name="_Toc500933637"/>
      <w:r>
        <w:t xml:space="preserve">Figure </w:t>
      </w:r>
      <w:fldSimple w:instr=" SEQ Figure \* ARABIC ">
        <w:r w:rsidR="003E0BCF">
          <w:rPr>
            <w:noProof/>
          </w:rPr>
          <w:t>40</w:t>
        </w:r>
      </w:fldSimple>
      <w:r>
        <w:t xml:space="preserve">  Print Booking list</w:t>
      </w:r>
      <w:bookmarkEnd w:id="82"/>
    </w:p>
    <w:p w:rsidR="001D08E9" w:rsidRPr="001D08E9" w:rsidRDefault="001D08E9" w:rsidP="001D08E9">
      <w:pPr>
        <w:rPr>
          <w:rFonts w:ascii="AR CENA" w:hAnsi="AR CENA"/>
        </w:rPr>
      </w:pPr>
      <w:r w:rsidRPr="001D08E9">
        <w:rPr>
          <w:rFonts w:ascii="AR CENA" w:hAnsi="AR CENA"/>
        </w:rPr>
        <w:t xml:space="preserve">Details </w:t>
      </w:r>
      <w:r w:rsidR="00826999">
        <w:rPr>
          <w:rFonts w:ascii="AR CENA" w:hAnsi="AR CENA"/>
        </w:rPr>
        <w:t xml:space="preserve">Print Booking </w:t>
      </w:r>
      <w:r w:rsidR="005D7282">
        <w:rPr>
          <w:rFonts w:ascii="AR CENA" w:hAnsi="AR CENA"/>
        </w:rPr>
        <w:t>List (</w:t>
      </w:r>
      <w:r w:rsidR="00680A4D">
        <w:rPr>
          <w:rFonts w:ascii="AR CENA" w:hAnsi="AR CENA"/>
        </w:rPr>
        <w:t>Screen -40</w:t>
      </w:r>
      <w:r w:rsidR="00826999">
        <w:rPr>
          <w:rFonts w:ascii="AR CENA" w:hAnsi="AR CENA"/>
        </w:rPr>
        <w:t>)</w:t>
      </w:r>
    </w:p>
    <w:tbl>
      <w:tblPr>
        <w:tblStyle w:val="TableGrid"/>
        <w:tblW w:w="0" w:type="auto"/>
        <w:tblLook w:val="04A0" w:firstRow="1" w:lastRow="0" w:firstColumn="1" w:lastColumn="0" w:noHBand="0" w:noVBand="1"/>
      </w:tblPr>
      <w:tblGrid>
        <w:gridCol w:w="1140"/>
        <w:gridCol w:w="8436"/>
      </w:tblGrid>
      <w:tr w:rsidR="001D08E9" w:rsidTr="001D08E9">
        <w:tc>
          <w:tcPr>
            <w:tcW w:w="1668" w:type="dxa"/>
          </w:tcPr>
          <w:p w:rsidR="001D08E9" w:rsidRPr="001D08E9" w:rsidRDefault="001D08E9" w:rsidP="00711019">
            <w:pPr>
              <w:rPr>
                <w:rFonts w:ascii="AR CENA" w:hAnsi="AR CENA"/>
              </w:rPr>
            </w:pPr>
            <w:r w:rsidRPr="001D08E9">
              <w:rPr>
                <w:rFonts w:ascii="AR CENA" w:hAnsi="AR CENA"/>
              </w:rPr>
              <w:t xml:space="preserve">Send FBL </w:t>
            </w:r>
          </w:p>
        </w:tc>
        <w:tc>
          <w:tcPr>
            <w:tcW w:w="7908" w:type="dxa"/>
          </w:tcPr>
          <w:p w:rsidR="001D08E9" w:rsidRPr="001D08E9" w:rsidRDefault="001D08E9" w:rsidP="00711019">
            <w:pPr>
              <w:rPr>
                <w:rFonts w:ascii="AR CENA" w:hAnsi="AR CENA"/>
              </w:rPr>
            </w:pPr>
            <w:r>
              <w:rPr>
                <w:rFonts w:ascii="AR CENA" w:hAnsi="AR CENA"/>
              </w:rPr>
              <w:t xml:space="preserve">User </w:t>
            </w:r>
            <w:r w:rsidR="00680A4D">
              <w:rPr>
                <w:rFonts w:ascii="AR CENA" w:hAnsi="AR CENA"/>
              </w:rPr>
              <w:t xml:space="preserve">can </w:t>
            </w:r>
            <w:r>
              <w:rPr>
                <w:rFonts w:ascii="AR CENA" w:hAnsi="AR CENA"/>
              </w:rPr>
              <w:t xml:space="preserve">send the FBL Message by clicking the  S tab </w:t>
            </w:r>
          </w:p>
        </w:tc>
      </w:tr>
      <w:tr w:rsidR="001D08E9" w:rsidTr="001D08E9">
        <w:tc>
          <w:tcPr>
            <w:tcW w:w="1668" w:type="dxa"/>
          </w:tcPr>
          <w:p w:rsidR="001D08E9" w:rsidRPr="001D08E9" w:rsidRDefault="00F04E6D" w:rsidP="00711019">
            <w:pPr>
              <w:rPr>
                <w:rFonts w:ascii="AR CENA" w:hAnsi="AR CENA"/>
              </w:rPr>
            </w:pPr>
            <w:r>
              <w:rPr>
                <w:rFonts w:ascii="AR CENA" w:hAnsi="AR CENA"/>
              </w:rPr>
              <w:t xml:space="preserve">Print Booking List </w:t>
            </w:r>
          </w:p>
        </w:tc>
        <w:tc>
          <w:tcPr>
            <w:tcW w:w="7908" w:type="dxa"/>
          </w:tcPr>
          <w:p w:rsidR="001D08E9" w:rsidRDefault="004051B5" w:rsidP="00711019">
            <w:pPr>
              <w:rPr>
                <w:rFonts w:ascii="AR CENA" w:hAnsi="AR CENA"/>
              </w:rPr>
            </w:pPr>
            <w:r>
              <w:rPr>
                <w:rFonts w:ascii="AR CENA" w:hAnsi="AR CENA"/>
              </w:rPr>
              <w:t xml:space="preserve">User can create  </w:t>
            </w:r>
            <w:r w:rsidR="00F04E6D">
              <w:rPr>
                <w:rFonts w:ascii="AR CENA" w:hAnsi="AR CENA"/>
              </w:rPr>
              <w:t xml:space="preserve">the Booking List by clicking the P Tab  and also user can save the Booking list on this Tab </w:t>
            </w:r>
            <w:r w:rsidR="00275D15">
              <w:rPr>
                <w:rFonts w:ascii="AR CENA" w:hAnsi="AR CENA"/>
              </w:rPr>
              <w:t xml:space="preserve">, On clicking the P tab system will open a Bellow New window as Booking List </w:t>
            </w:r>
          </w:p>
          <w:p w:rsidR="00F04E6D" w:rsidRDefault="00CE4B31" w:rsidP="00711019">
            <w:pPr>
              <w:rPr>
                <w:rFonts w:ascii="AR CENA" w:hAnsi="AR CENA"/>
              </w:rPr>
            </w:pPr>
            <w:r>
              <w:rPr>
                <w:rFonts w:ascii="AR CENA" w:hAnsi="AR CENA"/>
                <w:noProof/>
                <w:lang w:val="en-IN" w:eastAsia="en-IN"/>
              </w:rPr>
              <w:drawing>
                <wp:inline distT="0" distB="0" distL="0" distR="0">
                  <wp:extent cx="5037234" cy="1733910"/>
                  <wp:effectExtent l="19050" t="19050" r="11430" b="19050"/>
                  <wp:docPr id="1094" name="Picture 1094" descr="C:\Users\Pradip\Desktop\screen\screenshot-cfrespreuat.cargoflash.com-2017-12-13-13-01-0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adip\Desktop\screen\screenshot-cfrespreuat.cargoflash.com-2017-12-13-13-01-09-85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37510" cy="1734005"/>
                          </a:xfrm>
                          <a:prstGeom prst="rect">
                            <a:avLst/>
                          </a:prstGeom>
                          <a:noFill/>
                          <a:ln>
                            <a:solidFill>
                              <a:schemeClr val="accent1"/>
                            </a:solidFill>
                          </a:ln>
                        </pic:spPr>
                      </pic:pic>
                    </a:graphicData>
                  </a:graphic>
                </wp:inline>
              </w:drawing>
            </w:r>
          </w:p>
          <w:p w:rsidR="00275D15" w:rsidRDefault="00275D15" w:rsidP="00711019">
            <w:pPr>
              <w:rPr>
                <w:rFonts w:ascii="AR CENA" w:hAnsi="AR CENA"/>
              </w:rPr>
            </w:pPr>
          </w:p>
          <w:p w:rsidR="00275D15" w:rsidRDefault="00275D15" w:rsidP="00711019">
            <w:pPr>
              <w:rPr>
                <w:rFonts w:ascii="AR CENA" w:hAnsi="AR CENA"/>
              </w:rPr>
            </w:pPr>
            <w:r>
              <w:rPr>
                <w:rFonts w:ascii="AR CENA" w:hAnsi="AR CENA"/>
              </w:rPr>
              <w:t xml:space="preserve">Print Button – User can print the Booking list by clicking the print sign </w:t>
            </w:r>
          </w:p>
          <w:p w:rsidR="00275D15" w:rsidRPr="001D08E9" w:rsidRDefault="00275D15" w:rsidP="00711019">
            <w:pPr>
              <w:rPr>
                <w:rFonts w:ascii="AR CENA" w:hAnsi="AR CENA"/>
              </w:rPr>
            </w:pPr>
            <w:r>
              <w:rPr>
                <w:rFonts w:ascii="AR CENA" w:hAnsi="AR CENA"/>
              </w:rPr>
              <w:t xml:space="preserve">Save Button –User save the information by clicking the Save button and it get save  and version get maintained by the system </w:t>
            </w:r>
          </w:p>
        </w:tc>
      </w:tr>
      <w:tr w:rsidR="001D08E9" w:rsidTr="001D08E9">
        <w:tc>
          <w:tcPr>
            <w:tcW w:w="1668" w:type="dxa"/>
          </w:tcPr>
          <w:p w:rsidR="001D08E9" w:rsidRPr="001D08E9" w:rsidRDefault="00591BB2" w:rsidP="00711019">
            <w:pPr>
              <w:rPr>
                <w:rFonts w:ascii="AR CENA" w:hAnsi="AR CENA"/>
              </w:rPr>
            </w:pPr>
            <w:r>
              <w:rPr>
                <w:rFonts w:ascii="AR CENA" w:hAnsi="AR CENA"/>
              </w:rPr>
              <w:t xml:space="preserve">Booking List </w:t>
            </w:r>
            <w:r>
              <w:rPr>
                <w:rFonts w:ascii="AR CENA" w:hAnsi="AR CENA"/>
              </w:rPr>
              <w:lastRenderedPageBreak/>
              <w:t xml:space="preserve">Versions </w:t>
            </w:r>
          </w:p>
        </w:tc>
        <w:tc>
          <w:tcPr>
            <w:tcW w:w="7908" w:type="dxa"/>
          </w:tcPr>
          <w:p w:rsidR="001D08E9" w:rsidRDefault="00591BB2" w:rsidP="00711019">
            <w:pPr>
              <w:rPr>
                <w:rFonts w:ascii="AR CENA" w:hAnsi="AR CENA"/>
              </w:rPr>
            </w:pPr>
            <w:r>
              <w:rPr>
                <w:rFonts w:ascii="AR CENA" w:hAnsi="AR CENA"/>
              </w:rPr>
              <w:lastRenderedPageBreak/>
              <w:t xml:space="preserve">User can view the Different versions by clicking the V Tab </w:t>
            </w:r>
          </w:p>
          <w:p w:rsidR="00B00BD7" w:rsidRPr="001D08E9" w:rsidRDefault="006C4AD4" w:rsidP="00711019">
            <w:pPr>
              <w:rPr>
                <w:rFonts w:ascii="AR CENA" w:hAnsi="AR CENA"/>
              </w:rPr>
            </w:pPr>
            <w:r>
              <w:rPr>
                <w:rFonts w:ascii="AR CENA" w:hAnsi="AR CENA"/>
                <w:noProof/>
                <w:lang w:val="en-IN" w:eastAsia="en-IN"/>
              </w:rPr>
              <w:lastRenderedPageBreak/>
              <mc:AlternateContent>
                <mc:Choice Requires="wps">
                  <w:drawing>
                    <wp:anchor distT="0" distB="0" distL="114300" distR="114300" simplePos="0" relativeHeight="251698176" behindDoc="0" locked="0" layoutInCell="1" allowOverlap="1" wp14:anchorId="5F958D7C" wp14:editId="0761C09E">
                      <wp:simplePos x="0" y="0"/>
                      <wp:positionH relativeFrom="column">
                        <wp:posOffset>2830866</wp:posOffset>
                      </wp:positionH>
                      <wp:positionV relativeFrom="paragraph">
                        <wp:posOffset>146038</wp:posOffset>
                      </wp:positionV>
                      <wp:extent cx="629729" cy="215660"/>
                      <wp:effectExtent l="0" t="0" r="18415" b="13335"/>
                      <wp:wrapNone/>
                      <wp:docPr id="344" name="Rounded Rectangle 344"/>
                      <wp:cNvGraphicFramePr/>
                      <a:graphic xmlns:a="http://schemas.openxmlformats.org/drawingml/2006/main">
                        <a:graphicData uri="http://schemas.microsoft.com/office/word/2010/wordprocessingShape">
                          <wps:wsp>
                            <wps:cNvSpPr/>
                            <wps:spPr>
                              <a:xfrm>
                                <a:off x="0" y="0"/>
                                <a:ext cx="629729" cy="2156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44" o:spid="_x0000_s1026" style="position:absolute;margin-left:222.9pt;margin-top:11.5pt;width:49.6pt;height:17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" filled="f" strokecolor="#243f60 [1604]" strokeweight="2pt"/>
                  </w:pict>
                </mc:Fallback>
              </mc:AlternateContent>
            </w:r>
            <w:r w:rsidR="00CC7C4B">
              <w:rPr>
                <w:rFonts w:ascii="AR CENA" w:hAnsi="AR CENA"/>
                <w:noProof/>
                <w:lang w:val="en-IN" w:eastAsia="en-IN"/>
              </w:rPr>
              <w:drawing>
                <wp:inline distT="0" distB="0" distL="0" distR="0">
                  <wp:extent cx="5218981" cy="1440520"/>
                  <wp:effectExtent l="0" t="0" r="1270" b="7620"/>
                  <wp:docPr id="1095" name="Picture 1095" descr="C:\Users\Pradip\Desktop\screen\screenshot-cfrespreuat.cargoflash.com-2017-12-13-13-02-2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radip\Desktop\screen\screenshot-cfrespreuat.cargoflash.com-2017-12-13-13-02-20-19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19069" cy="1440544"/>
                          </a:xfrm>
                          <a:prstGeom prst="rect">
                            <a:avLst/>
                          </a:prstGeom>
                          <a:noFill/>
                          <a:ln>
                            <a:noFill/>
                          </a:ln>
                        </pic:spPr>
                      </pic:pic>
                    </a:graphicData>
                  </a:graphic>
                </wp:inline>
              </w:drawing>
            </w:r>
          </w:p>
        </w:tc>
      </w:tr>
    </w:tbl>
    <w:p w:rsidR="00711019" w:rsidRPr="00711019" w:rsidRDefault="00711019" w:rsidP="00711019"/>
    <w:p w:rsidR="003B2704" w:rsidRDefault="006608A3" w:rsidP="006608A3">
      <w:pPr>
        <w:pStyle w:val="Heading2"/>
        <w:rPr>
          <w:rFonts w:ascii="AR CENA" w:hAnsi="AR CENA"/>
          <w:b w:val="0"/>
          <w:i w:val="0"/>
        </w:rPr>
      </w:pPr>
      <w:bookmarkStart w:id="83" w:name="_Toc500933549"/>
      <w:r w:rsidRPr="006608A3">
        <w:rPr>
          <w:rFonts w:ascii="AR CENA" w:hAnsi="AR CENA"/>
          <w:b w:val="0"/>
          <w:i w:val="0"/>
        </w:rPr>
        <w:t>Loading instruction</w:t>
      </w:r>
      <w:bookmarkEnd w:id="83"/>
      <w:r w:rsidRPr="006608A3">
        <w:rPr>
          <w:rFonts w:ascii="AR CENA" w:hAnsi="AR CENA"/>
          <w:b w:val="0"/>
          <w:i w:val="0"/>
        </w:rPr>
        <w:t xml:space="preserve"> </w:t>
      </w:r>
    </w:p>
    <w:p w:rsidR="00CA5AF5" w:rsidRDefault="00CA5AF5" w:rsidP="00CA5AF5">
      <w:pPr>
        <w:rPr>
          <w:rFonts w:ascii="AR CENA" w:hAnsi="AR CENA"/>
        </w:rPr>
      </w:pPr>
      <w:r w:rsidRPr="00CA5AF5">
        <w:rPr>
          <w:rFonts w:ascii="AR CENA" w:hAnsi="AR CENA"/>
        </w:rPr>
        <w:t xml:space="preserve">Loading instruction </w:t>
      </w:r>
      <w:r>
        <w:rPr>
          <w:rFonts w:ascii="AR CENA" w:hAnsi="AR CENA"/>
        </w:rPr>
        <w:t xml:space="preserve">used </w:t>
      </w:r>
      <w:r w:rsidR="00542214">
        <w:rPr>
          <w:rFonts w:ascii="AR CENA" w:hAnsi="AR CENA"/>
        </w:rPr>
        <w:t xml:space="preserve">by Airline </w:t>
      </w:r>
      <w:r>
        <w:rPr>
          <w:rFonts w:ascii="AR CENA" w:hAnsi="AR CENA"/>
        </w:rPr>
        <w:t xml:space="preserve">to instruct the warehouse or GHA for loading the shipments for a </w:t>
      </w:r>
      <w:r w:rsidR="00771D06">
        <w:rPr>
          <w:rFonts w:ascii="AR CENA" w:hAnsi="AR CENA"/>
        </w:rPr>
        <w:t>flight,</w:t>
      </w:r>
      <w:r w:rsidR="009763E5">
        <w:rPr>
          <w:rFonts w:ascii="AR CENA" w:hAnsi="AR CENA"/>
        </w:rPr>
        <w:t xml:space="preserve"> All executed shipments only will be available in LI </w:t>
      </w:r>
      <w:r w:rsidR="00771D06">
        <w:rPr>
          <w:rFonts w:ascii="AR CENA" w:hAnsi="AR CENA"/>
        </w:rPr>
        <w:t>only,</w:t>
      </w:r>
      <w:r w:rsidR="009763E5">
        <w:rPr>
          <w:rFonts w:ascii="AR CENA" w:hAnsi="AR CENA"/>
        </w:rPr>
        <w:t xml:space="preserve"> </w:t>
      </w:r>
    </w:p>
    <w:p w:rsidR="009763E5" w:rsidRDefault="00B6545A" w:rsidP="00CA5AF5">
      <w:pPr>
        <w:rPr>
          <w:rFonts w:ascii="AR CENA" w:hAnsi="AR CENA"/>
        </w:rPr>
      </w:pPr>
      <w:r>
        <w:rPr>
          <w:rFonts w:ascii="AR CENA" w:hAnsi="AR CENA"/>
        </w:rPr>
        <w:t>Navigation –Export &gt;Flight Control&gt;LI</w:t>
      </w:r>
      <w:r w:rsidR="006D5152">
        <w:rPr>
          <w:rFonts w:ascii="AR CENA" w:hAnsi="AR CENA"/>
        </w:rPr>
        <w:t xml:space="preserve"> Tab </w:t>
      </w:r>
    </w:p>
    <w:p w:rsidR="00D3517E" w:rsidRDefault="00B3107E" w:rsidP="00D3517E">
      <w:pPr>
        <w:keepNext/>
      </w:pPr>
      <w:r>
        <w:rPr>
          <w:rFonts w:ascii="AR CENA" w:hAnsi="AR CENA"/>
          <w:noProof/>
          <w:lang w:val="en-IN" w:eastAsia="en-IN"/>
        </w:rPr>
        <mc:AlternateContent>
          <mc:Choice Requires="wps">
            <w:drawing>
              <wp:anchor distT="0" distB="0" distL="114300" distR="114300" simplePos="0" relativeHeight="251700224" behindDoc="0" locked="0" layoutInCell="1" allowOverlap="1" wp14:anchorId="0AB73DF3" wp14:editId="32D053CB">
                <wp:simplePos x="0" y="0"/>
                <wp:positionH relativeFrom="column">
                  <wp:posOffset>60385</wp:posOffset>
                </wp:positionH>
                <wp:positionV relativeFrom="paragraph">
                  <wp:posOffset>256001</wp:posOffset>
                </wp:positionV>
                <wp:extent cx="5883215" cy="431596"/>
                <wp:effectExtent l="0" t="0" r="22860" b="26035"/>
                <wp:wrapNone/>
                <wp:docPr id="348" name="Rounded Rectangle 348"/>
                <wp:cNvGraphicFramePr/>
                <a:graphic xmlns:a="http://schemas.openxmlformats.org/drawingml/2006/main">
                  <a:graphicData uri="http://schemas.microsoft.com/office/word/2010/wordprocessingShape">
                    <wps:wsp>
                      <wps:cNvSpPr/>
                      <wps:spPr>
                        <a:xfrm>
                          <a:off x="0" y="0"/>
                          <a:ext cx="5883215" cy="43159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48" o:spid="_x0000_s1026" style="position:absolute;margin-left:4.75pt;margin-top:20.15pt;width:463.25pt;height:34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" filled="f" strokecolor="#243f60 [1604]" strokeweight="2pt"/>
            </w:pict>
          </mc:Fallback>
        </mc:AlternateContent>
      </w:r>
      <w:r w:rsidR="0059375A">
        <w:rPr>
          <w:rFonts w:ascii="AR CENA" w:hAnsi="AR CENA"/>
          <w:noProof/>
          <w:lang w:val="en-IN" w:eastAsia="en-IN"/>
        </w:rPr>
        <mc:AlternateContent>
          <mc:Choice Requires="wps">
            <w:drawing>
              <wp:anchor distT="0" distB="0" distL="114300" distR="114300" simplePos="0" relativeHeight="251699200" behindDoc="0" locked="0" layoutInCell="1" allowOverlap="1" wp14:anchorId="7D2B5547" wp14:editId="02739063">
                <wp:simplePos x="0" y="0"/>
                <wp:positionH relativeFrom="column">
                  <wp:posOffset>4675517</wp:posOffset>
                </wp:positionH>
                <wp:positionV relativeFrom="paragraph">
                  <wp:posOffset>161386</wp:posOffset>
                </wp:positionV>
                <wp:extent cx="129396" cy="94890"/>
                <wp:effectExtent l="19050" t="0" r="42545" b="38735"/>
                <wp:wrapNone/>
                <wp:docPr id="347" name="Down Arrow 347"/>
                <wp:cNvGraphicFramePr/>
                <a:graphic xmlns:a="http://schemas.openxmlformats.org/drawingml/2006/main">
                  <a:graphicData uri="http://schemas.microsoft.com/office/word/2010/wordprocessingShape">
                    <wps:wsp>
                      <wps:cNvSpPr/>
                      <wps:spPr>
                        <a:xfrm>
                          <a:off x="0" y="0"/>
                          <a:ext cx="129396" cy="94890"/>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47" o:spid="_x0000_s1026" type="#_x0000_t67" style="position:absolute;margin-left:368.15pt;margin-top:12.7pt;width:10.2pt;height:7.4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" adj="10800" filled="f" strokecolor="#243f60 [1604]" strokeweight="2pt"/>
            </w:pict>
          </mc:Fallback>
        </mc:AlternateContent>
      </w:r>
      <w:r w:rsidR="00D3517E">
        <w:rPr>
          <w:rFonts w:ascii="AR CENA" w:hAnsi="AR CENA"/>
          <w:noProof/>
          <w:lang w:val="en-IN" w:eastAsia="en-IN"/>
        </w:rPr>
        <w:drawing>
          <wp:inline distT="0" distB="0" distL="0" distR="0" wp14:anchorId="2676E8BA" wp14:editId="3ACAFB58">
            <wp:extent cx="5943482" cy="1552755"/>
            <wp:effectExtent l="19050" t="19050" r="19685" b="28575"/>
            <wp:docPr id="345" name="Picture 345" descr="C:\Users\Pradip\Desktop\screen\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adip\Desktop\screen\ll.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552786"/>
                    </a:xfrm>
                    <a:prstGeom prst="rect">
                      <a:avLst/>
                    </a:prstGeom>
                    <a:noFill/>
                    <a:ln>
                      <a:solidFill>
                        <a:schemeClr val="accent1"/>
                      </a:solidFill>
                    </a:ln>
                  </pic:spPr>
                </pic:pic>
              </a:graphicData>
            </a:graphic>
          </wp:inline>
        </w:drawing>
      </w:r>
    </w:p>
    <w:p w:rsidR="00B6545A" w:rsidRDefault="00D3517E" w:rsidP="00D3517E">
      <w:pPr>
        <w:pStyle w:val="Caption"/>
        <w:jc w:val="center"/>
      </w:pPr>
      <w:bookmarkStart w:id="84" w:name="_Toc500933638"/>
      <w:r>
        <w:t xml:space="preserve">Figure </w:t>
      </w:r>
      <w:fldSimple w:instr=" SEQ Figure \* ARABIC ">
        <w:r w:rsidR="003E0BCF">
          <w:rPr>
            <w:noProof/>
          </w:rPr>
          <w:t>41</w:t>
        </w:r>
      </w:fldSimple>
      <w:r>
        <w:t xml:space="preserve"> Loading Instruction</w:t>
      </w:r>
      <w:bookmarkEnd w:id="84"/>
    </w:p>
    <w:p w:rsidR="00D3517E" w:rsidRPr="00355640" w:rsidRDefault="00355640" w:rsidP="00355640">
      <w:pPr>
        <w:pStyle w:val="Heading3"/>
        <w:rPr>
          <w:rFonts w:ascii="AR CENA" w:hAnsi="AR CENA"/>
          <w:b w:val="0"/>
        </w:rPr>
      </w:pPr>
      <w:bookmarkStart w:id="85" w:name="_Toc500933550"/>
      <w:r w:rsidRPr="00355640">
        <w:rPr>
          <w:rFonts w:ascii="AR CENA" w:hAnsi="AR CENA"/>
          <w:b w:val="0"/>
        </w:rPr>
        <w:t>Create Loading Instruction</w:t>
      </w:r>
      <w:bookmarkEnd w:id="85"/>
      <w:r w:rsidRPr="00355640">
        <w:rPr>
          <w:rFonts w:ascii="AR CENA" w:hAnsi="AR CENA"/>
          <w:b w:val="0"/>
        </w:rPr>
        <w:t xml:space="preserve"> </w:t>
      </w:r>
    </w:p>
    <w:p w:rsidR="00355640" w:rsidRDefault="009A7526" w:rsidP="00355640">
      <w:pPr>
        <w:rPr>
          <w:rFonts w:ascii="AR CENA" w:hAnsi="AR CENA"/>
        </w:rPr>
      </w:pPr>
      <w:r w:rsidRPr="009A7526">
        <w:rPr>
          <w:rFonts w:ascii="AR CENA" w:hAnsi="AR CENA"/>
        </w:rPr>
        <w:t xml:space="preserve">To Create LI user need to click into the LI Tab under flight </w:t>
      </w:r>
      <w:r w:rsidR="00FB1F9E" w:rsidRPr="009A7526">
        <w:rPr>
          <w:rFonts w:ascii="AR CENA" w:hAnsi="AR CENA"/>
        </w:rPr>
        <w:t>control based</w:t>
      </w:r>
      <w:r w:rsidRPr="009A7526">
        <w:rPr>
          <w:rFonts w:ascii="AR CENA" w:hAnsi="AR CENA"/>
        </w:rPr>
        <w:t xml:space="preserve"> on </w:t>
      </w:r>
      <w:r w:rsidR="00FB1F9E" w:rsidRPr="009A7526">
        <w:rPr>
          <w:rFonts w:ascii="AR CENA" w:hAnsi="AR CENA"/>
        </w:rPr>
        <w:t>flight,</w:t>
      </w:r>
      <w:r w:rsidRPr="009A7526">
        <w:rPr>
          <w:rFonts w:ascii="AR CENA" w:hAnsi="AR CENA"/>
        </w:rPr>
        <w:t xml:space="preserve"> Example- Lets create loading Instruction for flight GA-832/03June </w:t>
      </w:r>
    </w:p>
    <w:p w:rsidR="00C93626" w:rsidRDefault="00BE0E06" w:rsidP="00355640">
      <w:pPr>
        <w:rPr>
          <w:rFonts w:ascii="AR CENA" w:hAnsi="AR CENA"/>
        </w:rPr>
      </w:pPr>
      <w:r>
        <w:rPr>
          <w:rFonts w:ascii="AR CENA" w:hAnsi="AR CENA"/>
        </w:rPr>
        <w:t xml:space="preserve">Enter the Flight Number from the drop down and flight date from the calendar and click search Button </w:t>
      </w:r>
      <w:r w:rsidR="00C93626">
        <w:rPr>
          <w:rFonts w:ascii="AR CENA" w:hAnsi="AR CENA"/>
        </w:rPr>
        <w:t xml:space="preserve">, Then click into the LI , It will open the LI window  for Creation </w:t>
      </w:r>
    </w:p>
    <w:p w:rsidR="00C13EEC" w:rsidRDefault="00326324" w:rsidP="00C13EEC">
      <w:pPr>
        <w:keepNext/>
      </w:pPr>
      <w:r>
        <w:rPr>
          <w:rFonts w:ascii="AR CENA" w:hAnsi="AR CENA"/>
          <w:noProof/>
          <w:lang w:val="en-IN" w:eastAsia="en-IN"/>
        </w:rPr>
        <w:lastRenderedPageBreak/>
        <mc:AlternateContent>
          <mc:Choice Requires="wps">
            <w:drawing>
              <wp:anchor distT="0" distB="0" distL="114300" distR="114300" simplePos="0" relativeHeight="251702272" behindDoc="0" locked="0" layoutInCell="1" allowOverlap="1" wp14:anchorId="18192C4C" wp14:editId="18C52479">
                <wp:simplePos x="0" y="0"/>
                <wp:positionH relativeFrom="column">
                  <wp:posOffset>17253</wp:posOffset>
                </wp:positionH>
                <wp:positionV relativeFrom="paragraph">
                  <wp:posOffset>799357</wp:posOffset>
                </wp:positionV>
                <wp:extent cx="5943600" cy="819737"/>
                <wp:effectExtent l="0" t="0" r="19050" b="19050"/>
                <wp:wrapNone/>
                <wp:docPr id="350" name="Rounded Rectangle 350"/>
                <wp:cNvGraphicFramePr/>
                <a:graphic xmlns:a="http://schemas.openxmlformats.org/drawingml/2006/main">
                  <a:graphicData uri="http://schemas.microsoft.com/office/word/2010/wordprocessingShape">
                    <wps:wsp>
                      <wps:cNvSpPr/>
                      <wps:spPr>
                        <a:xfrm>
                          <a:off x="0" y="0"/>
                          <a:ext cx="5943600" cy="81973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50" o:spid="_x0000_s1026" style="position:absolute;margin-left:1.35pt;margin-top:62.95pt;width:468pt;height:64.5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" filled="f" strokecolor="#243f60 [1604]" strokeweight="2pt"/>
            </w:pict>
          </mc:Fallback>
        </mc:AlternateContent>
      </w:r>
      <w:r w:rsidR="005E09C5">
        <w:rPr>
          <w:rFonts w:ascii="AR CENA" w:hAnsi="AR CENA"/>
          <w:noProof/>
          <w:lang w:val="en-IN" w:eastAsia="en-IN"/>
        </w:rPr>
        <mc:AlternateContent>
          <mc:Choice Requires="wps">
            <w:drawing>
              <wp:anchor distT="0" distB="0" distL="114300" distR="114300" simplePos="0" relativeHeight="251701248" behindDoc="0" locked="0" layoutInCell="1" allowOverlap="1" wp14:anchorId="5E14E6A9" wp14:editId="62E1BDC8">
                <wp:simplePos x="0" y="0"/>
                <wp:positionH relativeFrom="column">
                  <wp:posOffset>4287328</wp:posOffset>
                </wp:positionH>
                <wp:positionV relativeFrom="paragraph">
                  <wp:posOffset>661562</wp:posOffset>
                </wp:positionV>
                <wp:extent cx="172529" cy="138023"/>
                <wp:effectExtent l="19050" t="19050" r="37465" b="14605"/>
                <wp:wrapNone/>
                <wp:docPr id="349" name="Up Arrow 349"/>
                <wp:cNvGraphicFramePr/>
                <a:graphic xmlns:a="http://schemas.openxmlformats.org/drawingml/2006/main">
                  <a:graphicData uri="http://schemas.microsoft.com/office/word/2010/wordprocessingShape">
                    <wps:wsp>
                      <wps:cNvSpPr/>
                      <wps:spPr>
                        <a:xfrm>
                          <a:off x="0" y="0"/>
                          <a:ext cx="172529" cy="138023"/>
                        </a:xfrm>
                        <a:prstGeom prst="up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349" o:spid="_x0000_s1026" type="#_x0000_t68" style="position:absolute;margin-left:337.6pt;margin-top:52.1pt;width:13.6pt;height:10.8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" adj="10800" filled="f" strokecolor="#243f60 [1604]" strokeweight="2pt"/>
            </w:pict>
          </mc:Fallback>
        </mc:AlternateContent>
      </w:r>
      <w:r w:rsidR="00C93626">
        <w:rPr>
          <w:rFonts w:ascii="AR CENA" w:hAnsi="AR CENA"/>
          <w:noProof/>
          <w:lang w:val="en-IN" w:eastAsia="en-IN"/>
        </w:rPr>
        <w:drawing>
          <wp:inline distT="0" distB="0" distL="0" distR="0" wp14:anchorId="093A7A13" wp14:editId="2369EB45">
            <wp:extent cx="5943600" cy="2297758"/>
            <wp:effectExtent l="19050" t="19050" r="19050" b="26670"/>
            <wp:docPr id="346" name="Picture 346" descr="C:\Users\Pradip\Desktop\screen\li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radip\Desktop\screen\li sav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97758"/>
                    </a:xfrm>
                    <a:prstGeom prst="rect">
                      <a:avLst/>
                    </a:prstGeom>
                    <a:noFill/>
                    <a:ln>
                      <a:solidFill>
                        <a:schemeClr val="accent1"/>
                      </a:solidFill>
                    </a:ln>
                  </pic:spPr>
                </pic:pic>
              </a:graphicData>
            </a:graphic>
          </wp:inline>
        </w:drawing>
      </w:r>
    </w:p>
    <w:p w:rsidR="00C93626" w:rsidRDefault="00C13EEC" w:rsidP="00C13EEC">
      <w:pPr>
        <w:pStyle w:val="Caption"/>
        <w:jc w:val="center"/>
        <w:rPr>
          <w:rFonts w:ascii="AR CENA" w:hAnsi="AR CENA"/>
        </w:rPr>
      </w:pPr>
      <w:bookmarkStart w:id="86" w:name="_Toc500933639"/>
      <w:r>
        <w:t xml:space="preserve">Figure </w:t>
      </w:r>
      <w:fldSimple w:instr=" SEQ Figure \* ARABIC ">
        <w:r w:rsidR="003E0BCF">
          <w:rPr>
            <w:noProof/>
          </w:rPr>
          <w:t>42</w:t>
        </w:r>
      </w:fldSimple>
      <w:r>
        <w:t xml:space="preserve"> Create LI</w:t>
      </w:r>
      <w:bookmarkEnd w:id="86"/>
    </w:p>
    <w:p w:rsidR="00BE0E06" w:rsidRDefault="00F66BC4" w:rsidP="00355640">
      <w:pPr>
        <w:rPr>
          <w:rFonts w:ascii="AR CENA" w:hAnsi="AR CENA"/>
        </w:rPr>
      </w:pPr>
      <w:r>
        <w:rPr>
          <w:rFonts w:ascii="AR CENA" w:hAnsi="AR CENA"/>
        </w:rPr>
        <w:t xml:space="preserve">Details </w:t>
      </w:r>
      <w:r w:rsidR="00847871">
        <w:rPr>
          <w:rFonts w:ascii="AR CENA" w:hAnsi="AR CENA"/>
        </w:rPr>
        <w:t>Create LI-(Refer Screen -42</w:t>
      </w:r>
      <w:r w:rsidR="00C13EEC">
        <w:rPr>
          <w:rFonts w:ascii="AR CENA" w:hAnsi="AR CENA"/>
        </w:rPr>
        <w:t>)</w:t>
      </w:r>
    </w:p>
    <w:tbl>
      <w:tblPr>
        <w:tblStyle w:val="TableGrid"/>
        <w:tblW w:w="0" w:type="auto"/>
        <w:tblLook w:val="04A0" w:firstRow="1" w:lastRow="0" w:firstColumn="1" w:lastColumn="0" w:noHBand="0" w:noVBand="1"/>
      </w:tblPr>
      <w:tblGrid>
        <w:gridCol w:w="1668"/>
        <w:gridCol w:w="7908"/>
      </w:tblGrid>
      <w:tr w:rsidR="006F5C5D" w:rsidTr="006F5C5D">
        <w:tc>
          <w:tcPr>
            <w:tcW w:w="1668" w:type="dxa"/>
          </w:tcPr>
          <w:p w:rsidR="006F5C5D" w:rsidRDefault="00F44B03" w:rsidP="00355640">
            <w:pPr>
              <w:rPr>
                <w:rFonts w:ascii="AR CENA" w:hAnsi="AR CENA"/>
              </w:rPr>
            </w:pPr>
            <w:r>
              <w:rPr>
                <w:rFonts w:ascii="AR CENA" w:hAnsi="AR CENA"/>
              </w:rPr>
              <w:t xml:space="preserve">AWB No </w:t>
            </w:r>
          </w:p>
        </w:tc>
        <w:tc>
          <w:tcPr>
            <w:tcW w:w="7908" w:type="dxa"/>
          </w:tcPr>
          <w:p w:rsidR="006F5C5D" w:rsidRDefault="00F44B03" w:rsidP="00355640">
            <w:pPr>
              <w:rPr>
                <w:rFonts w:ascii="AR CENA" w:hAnsi="AR CENA"/>
              </w:rPr>
            </w:pPr>
            <w:r>
              <w:rPr>
                <w:rFonts w:ascii="AR CENA" w:hAnsi="AR CENA"/>
              </w:rPr>
              <w:t xml:space="preserve">It will auto populated by the system from the reservation </w:t>
            </w:r>
          </w:p>
        </w:tc>
      </w:tr>
      <w:tr w:rsidR="006F5C5D" w:rsidTr="006F5C5D">
        <w:tc>
          <w:tcPr>
            <w:tcW w:w="1668" w:type="dxa"/>
          </w:tcPr>
          <w:p w:rsidR="006F5C5D" w:rsidRDefault="00F44B03" w:rsidP="00355640">
            <w:pPr>
              <w:rPr>
                <w:rFonts w:ascii="AR CENA" w:hAnsi="AR CENA"/>
              </w:rPr>
            </w:pPr>
            <w:r>
              <w:rPr>
                <w:rFonts w:ascii="AR CENA" w:hAnsi="AR CENA"/>
              </w:rPr>
              <w:t xml:space="preserve">Org/Dest </w:t>
            </w:r>
          </w:p>
        </w:tc>
        <w:tc>
          <w:tcPr>
            <w:tcW w:w="7908" w:type="dxa"/>
          </w:tcPr>
          <w:p w:rsidR="006F5C5D" w:rsidRDefault="00F44B03" w:rsidP="00355640">
            <w:pPr>
              <w:rPr>
                <w:rFonts w:ascii="AR CENA" w:hAnsi="AR CENA"/>
              </w:rPr>
            </w:pPr>
            <w:r>
              <w:rPr>
                <w:rFonts w:ascii="AR CENA" w:hAnsi="AR CENA"/>
              </w:rPr>
              <w:t xml:space="preserve">Origin and Destination of the shipment –auto populated </w:t>
            </w:r>
          </w:p>
        </w:tc>
      </w:tr>
      <w:tr w:rsidR="006F5C5D" w:rsidTr="006F5C5D">
        <w:tc>
          <w:tcPr>
            <w:tcW w:w="1668" w:type="dxa"/>
          </w:tcPr>
          <w:p w:rsidR="006F5C5D" w:rsidRDefault="00062DE8" w:rsidP="00355640">
            <w:pPr>
              <w:rPr>
                <w:rFonts w:ascii="AR CENA" w:hAnsi="AR CENA"/>
              </w:rPr>
            </w:pPr>
            <w:r>
              <w:rPr>
                <w:rFonts w:ascii="AR CENA" w:hAnsi="AR CENA"/>
              </w:rPr>
              <w:t>Total pc</w:t>
            </w:r>
          </w:p>
        </w:tc>
        <w:tc>
          <w:tcPr>
            <w:tcW w:w="7908" w:type="dxa"/>
          </w:tcPr>
          <w:p w:rsidR="006F5C5D" w:rsidRDefault="00062DE8" w:rsidP="00355640">
            <w:pPr>
              <w:rPr>
                <w:rFonts w:ascii="AR CENA" w:hAnsi="AR CENA"/>
              </w:rPr>
            </w:pPr>
            <w:r>
              <w:rPr>
                <w:rFonts w:ascii="AR CENA" w:hAnsi="AR CENA"/>
              </w:rPr>
              <w:t xml:space="preserve">Total pieces of the shipment , auto populated by the system </w:t>
            </w:r>
          </w:p>
        </w:tc>
      </w:tr>
      <w:tr w:rsidR="006F5C5D" w:rsidTr="006F5C5D">
        <w:tc>
          <w:tcPr>
            <w:tcW w:w="1668" w:type="dxa"/>
          </w:tcPr>
          <w:p w:rsidR="006F5C5D" w:rsidRDefault="00062DE8" w:rsidP="00355640">
            <w:pPr>
              <w:rPr>
                <w:rFonts w:ascii="AR CENA" w:hAnsi="AR CENA"/>
              </w:rPr>
            </w:pPr>
            <w:r>
              <w:rPr>
                <w:rFonts w:ascii="AR CENA" w:hAnsi="AR CENA"/>
              </w:rPr>
              <w:t>Actual Gr/V/CBM</w:t>
            </w:r>
          </w:p>
        </w:tc>
        <w:tc>
          <w:tcPr>
            <w:tcW w:w="7908" w:type="dxa"/>
          </w:tcPr>
          <w:p w:rsidR="006F5C5D" w:rsidRDefault="00062DE8" w:rsidP="00355640">
            <w:pPr>
              <w:rPr>
                <w:rFonts w:ascii="AR CENA" w:hAnsi="AR CENA"/>
              </w:rPr>
            </w:pPr>
            <w:r>
              <w:rPr>
                <w:rFonts w:ascii="AR CENA" w:hAnsi="AR CENA"/>
              </w:rPr>
              <w:t>Actual gross weight , Volume and CBM of the shipment</w:t>
            </w:r>
          </w:p>
        </w:tc>
      </w:tr>
      <w:tr w:rsidR="006F5C5D" w:rsidTr="006F5C5D">
        <w:tc>
          <w:tcPr>
            <w:tcW w:w="1668" w:type="dxa"/>
          </w:tcPr>
          <w:p w:rsidR="006F5C5D" w:rsidRDefault="00062DE8" w:rsidP="00355640">
            <w:pPr>
              <w:rPr>
                <w:rFonts w:ascii="AR CENA" w:hAnsi="AR CENA"/>
              </w:rPr>
            </w:pPr>
            <w:r>
              <w:rPr>
                <w:rFonts w:ascii="AR CENA" w:hAnsi="AR CENA"/>
              </w:rPr>
              <w:t xml:space="preserve">Planned pieces </w:t>
            </w:r>
          </w:p>
        </w:tc>
        <w:tc>
          <w:tcPr>
            <w:tcW w:w="7908" w:type="dxa"/>
          </w:tcPr>
          <w:p w:rsidR="006F5C5D" w:rsidRDefault="00D90B6F" w:rsidP="00355640">
            <w:pPr>
              <w:rPr>
                <w:rFonts w:ascii="AR CENA" w:hAnsi="AR CENA"/>
              </w:rPr>
            </w:pPr>
            <w:r>
              <w:rPr>
                <w:rFonts w:ascii="AR CENA" w:hAnsi="AR CENA"/>
              </w:rPr>
              <w:t xml:space="preserve">It indicates the no of Pieces to be planned for that flight in Bulk or ULD </w:t>
            </w:r>
          </w:p>
        </w:tc>
      </w:tr>
      <w:tr w:rsidR="006F5C5D" w:rsidTr="006F5C5D">
        <w:tc>
          <w:tcPr>
            <w:tcW w:w="1668" w:type="dxa"/>
          </w:tcPr>
          <w:p w:rsidR="006F5C5D" w:rsidRDefault="00D90B6F" w:rsidP="00355640">
            <w:pPr>
              <w:rPr>
                <w:rFonts w:ascii="AR CENA" w:hAnsi="AR CENA"/>
              </w:rPr>
            </w:pPr>
            <w:r>
              <w:rPr>
                <w:rFonts w:ascii="AR CENA" w:hAnsi="AR CENA"/>
              </w:rPr>
              <w:t>Planned Gr/V/CBM</w:t>
            </w:r>
          </w:p>
        </w:tc>
        <w:tc>
          <w:tcPr>
            <w:tcW w:w="7908" w:type="dxa"/>
          </w:tcPr>
          <w:p w:rsidR="006F5C5D" w:rsidRDefault="00D90B6F" w:rsidP="00D90B6F">
            <w:pPr>
              <w:rPr>
                <w:rFonts w:ascii="AR CENA" w:hAnsi="AR CENA"/>
              </w:rPr>
            </w:pPr>
            <w:r>
              <w:rPr>
                <w:rFonts w:ascii="AR CENA" w:hAnsi="AR CENA"/>
              </w:rPr>
              <w:t>It indicates the weight  of Pieces to be planned for that flight in Bulk or ULD</w:t>
            </w:r>
          </w:p>
        </w:tc>
      </w:tr>
      <w:tr w:rsidR="006F5C5D" w:rsidTr="006F5C5D">
        <w:tc>
          <w:tcPr>
            <w:tcW w:w="1668" w:type="dxa"/>
          </w:tcPr>
          <w:p w:rsidR="006F5C5D" w:rsidRDefault="00CC540E" w:rsidP="00355640">
            <w:pPr>
              <w:rPr>
                <w:rFonts w:ascii="AR CENA" w:hAnsi="AR CENA"/>
              </w:rPr>
            </w:pPr>
            <w:r>
              <w:rPr>
                <w:rFonts w:ascii="AR CENA" w:hAnsi="AR CENA"/>
              </w:rPr>
              <w:t xml:space="preserve">Status </w:t>
            </w:r>
          </w:p>
        </w:tc>
        <w:tc>
          <w:tcPr>
            <w:tcW w:w="7908" w:type="dxa"/>
          </w:tcPr>
          <w:p w:rsidR="006F5C5D" w:rsidRDefault="00CC540E" w:rsidP="00355640">
            <w:pPr>
              <w:rPr>
                <w:rFonts w:ascii="AR CENA" w:hAnsi="AR CENA"/>
              </w:rPr>
            </w:pPr>
            <w:r>
              <w:rPr>
                <w:rFonts w:ascii="AR CENA" w:hAnsi="AR CENA"/>
              </w:rPr>
              <w:t xml:space="preserve">It shows the status of the shipment </w:t>
            </w:r>
          </w:p>
        </w:tc>
      </w:tr>
      <w:tr w:rsidR="006F5C5D" w:rsidTr="006F5C5D">
        <w:tc>
          <w:tcPr>
            <w:tcW w:w="1668" w:type="dxa"/>
          </w:tcPr>
          <w:p w:rsidR="006F5C5D" w:rsidRDefault="00CC540E" w:rsidP="00355640">
            <w:pPr>
              <w:rPr>
                <w:rFonts w:ascii="AR CENA" w:hAnsi="AR CENA"/>
              </w:rPr>
            </w:pPr>
            <w:r>
              <w:rPr>
                <w:rFonts w:ascii="AR CENA" w:hAnsi="AR CENA"/>
              </w:rPr>
              <w:t xml:space="preserve">Build Status </w:t>
            </w:r>
          </w:p>
        </w:tc>
        <w:tc>
          <w:tcPr>
            <w:tcW w:w="7908" w:type="dxa"/>
          </w:tcPr>
          <w:p w:rsidR="006F5C5D" w:rsidRDefault="00CC540E" w:rsidP="00355640">
            <w:pPr>
              <w:rPr>
                <w:rFonts w:ascii="AR CENA" w:hAnsi="AR CENA"/>
              </w:rPr>
            </w:pPr>
            <w:r>
              <w:rPr>
                <w:rFonts w:ascii="AR CENA" w:hAnsi="AR CENA"/>
              </w:rPr>
              <w:t xml:space="preserve">It shows the Build Up status </w:t>
            </w:r>
          </w:p>
        </w:tc>
      </w:tr>
      <w:tr w:rsidR="00CC540E" w:rsidTr="006F5C5D">
        <w:tc>
          <w:tcPr>
            <w:tcW w:w="1668" w:type="dxa"/>
          </w:tcPr>
          <w:p w:rsidR="00CC540E" w:rsidRDefault="00CC540E" w:rsidP="00355640">
            <w:pPr>
              <w:rPr>
                <w:rFonts w:ascii="AR CENA" w:hAnsi="AR CENA"/>
              </w:rPr>
            </w:pPr>
            <w:r>
              <w:rPr>
                <w:rFonts w:ascii="AR CENA" w:hAnsi="AR CENA"/>
              </w:rPr>
              <w:t xml:space="preserve">SHC </w:t>
            </w:r>
          </w:p>
        </w:tc>
        <w:tc>
          <w:tcPr>
            <w:tcW w:w="7908" w:type="dxa"/>
          </w:tcPr>
          <w:p w:rsidR="00CC540E" w:rsidRDefault="00CC540E" w:rsidP="00355640">
            <w:pPr>
              <w:rPr>
                <w:rFonts w:ascii="AR CENA" w:hAnsi="AR CENA"/>
              </w:rPr>
            </w:pPr>
            <w:r>
              <w:rPr>
                <w:rFonts w:ascii="AR CENA" w:hAnsi="AR CENA"/>
              </w:rPr>
              <w:t xml:space="preserve">It will auto populated the SHC if any for that shipment </w:t>
            </w:r>
          </w:p>
        </w:tc>
      </w:tr>
      <w:tr w:rsidR="00CC540E" w:rsidTr="006F5C5D">
        <w:tc>
          <w:tcPr>
            <w:tcW w:w="1668" w:type="dxa"/>
          </w:tcPr>
          <w:p w:rsidR="00CC540E" w:rsidRDefault="00CC540E" w:rsidP="00355640">
            <w:pPr>
              <w:rPr>
                <w:rFonts w:ascii="AR CENA" w:hAnsi="AR CENA"/>
              </w:rPr>
            </w:pPr>
            <w:r>
              <w:rPr>
                <w:rFonts w:ascii="AR CENA" w:hAnsi="AR CENA"/>
              </w:rPr>
              <w:t xml:space="preserve">Forwarder </w:t>
            </w:r>
          </w:p>
        </w:tc>
        <w:tc>
          <w:tcPr>
            <w:tcW w:w="7908" w:type="dxa"/>
          </w:tcPr>
          <w:p w:rsidR="00CC540E" w:rsidRDefault="00CC540E" w:rsidP="00355640">
            <w:pPr>
              <w:rPr>
                <w:rFonts w:ascii="AR CENA" w:hAnsi="AR CENA"/>
              </w:rPr>
            </w:pPr>
            <w:r>
              <w:rPr>
                <w:rFonts w:ascii="AR CENA" w:hAnsi="AR CENA"/>
              </w:rPr>
              <w:t xml:space="preserve">It will auto populated the Agent Name of that shipment </w:t>
            </w:r>
          </w:p>
        </w:tc>
      </w:tr>
      <w:tr w:rsidR="00CC540E" w:rsidTr="006F5C5D">
        <w:tc>
          <w:tcPr>
            <w:tcW w:w="1668" w:type="dxa"/>
          </w:tcPr>
          <w:p w:rsidR="00CC540E" w:rsidRDefault="005131DF" w:rsidP="00355640">
            <w:pPr>
              <w:rPr>
                <w:rFonts w:ascii="AR CENA" w:hAnsi="AR CENA"/>
              </w:rPr>
            </w:pPr>
            <w:r>
              <w:rPr>
                <w:rFonts w:ascii="AR CENA" w:hAnsi="AR CENA"/>
              </w:rPr>
              <w:t xml:space="preserve">Location </w:t>
            </w:r>
          </w:p>
        </w:tc>
        <w:tc>
          <w:tcPr>
            <w:tcW w:w="7908" w:type="dxa"/>
          </w:tcPr>
          <w:p w:rsidR="00CC540E" w:rsidRDefault="005131DF" w:rsidP="00355640">
            <w:pPr>
              <w:rPr>
                <w:rFonts w:ascii="AR CENA" w:hAnsi="AR CENA"/>
              </w:rPr>
            </w:pPr>
            <w:r>
              <w:rPr>
                <w:rFonts w:ascii="AR CENA" w:hAnsi="AR CENA"/>
              </w:rPr>
              <w:t xml:space="preserve">It indicates the Location of the shipment </w:t>
            </w:r>
          </w:p>
        </w:tc>
      </w:tr>
      <w:tr w:rsidR="00CC540E" w:rsidTr="006F5C5D">
        <w:tc>
          <w:tcPr>
            <w:tcW w:w="1668" w:type="dxa"/>
          </w:tcPr>
          <w:p w:rsidR="00CC540E" w:rsidRDefault="005131DF" w:rsidP="00355640">
            <w:pPr>
              <w:rPr>
                <w:rFonts w:ascii="AR CENA" w:hAnsi="AR CENA"/>
              </w:rPr>
            </w:pPr>
            <w:r>
              <w:rPr>
                <w:rFonts w:ascii="AR CENA" w:hAnsi="AR CENA"/>
              </w:rPr>
              <w:t xml:space="preserve">Priority </w:t>
            </w:r>
          </w:p>
        </w:tc>
        <w:tc>
          <w:tcPr>
            <w:tcW w:w="7908" w:type="dxa"/>
          </w:tcPr>
          <w:p w:rsidR="00CC540E" w:rsidRDefault="005131DF" w:rsidP="00355640">
            <w:pPr>
              <w:rPr>
                <w:rFonts w:ascii="AR CENA" w:hAnsi="AR CENA"/>
              </w:rPr>
            </w:pPr>
            <w:r>
              <w:rPr>
                <w:rFonts w:ascii="AR CENA" w:hAnsi="AR CENA"/>
              </w:rPr>
              <w:t xml:space="preserve">User need to select the Priority from the drop down list </w:t>
            </w:r>
          </w:p>
        </w:tc>
      </w:tr>
      <w:tr w:rsidR="00895414" w:rsidTr="006F5C5D">
        <w:tc>
          <w:tcPr>
            <w:tcW w:w="1668" w:type="dxa"/>
          </w:tcPr>
          <w:p w:rsidR="00895414" w:rsidRDefault="00895414" w:rsidP="00355640">
            <w:pPr>
              <w:rPr>
                <w:rFonts w:ascii="AR CENA" w:hAnsi="AR CENA"/>
              </w:rPr>
            </w:pPr>
            <w:r>
              <w:rPr>
                <w:rFonts w:ascii="AR CENA" w:hAnsi="AR CENA"/>
              </w:rPr>
              <w:t>ULD/Bulk</w:t>
            </w:r>
          </w:p>
        </w:tc>
        <w:tc>
          <w:tcPr>
            <w:tcW w:w="7908" w:type="dxa"/>
          </w:tcPr>
          <w:p w:rsidR="00895414" w:rsidRDefault="00895414" w:rsidP="00355640">
            <w:pPr>
              <w:rPr>
                <w:rFonts w:ascii="AR CENA" w:hAnsi="AR CENA"/>
              </w:rPr>
            </w:pPr>
            <w:r>
              <w:rPr>
                <w:rFonts w:ascii="AR CENA" w:hAnsi="AR CENA"/>
              </w:rPr>
              <w:t xml:space="preserve">Select the ULD Type or Bulk  to be load </w:t>
            </w:r>
          </w:p>
        </w:tc>
      </w:tr>
      <w:tr w:rsidR="00895414" w:rsidTr="006F5C5D">
        <w:tc>
          <w:tcPr>
            <w:tcW w:w="1668" w:type="dxa"/>
          </w:tcPr>
          <w:p w:rsidR="00895414" w:rsidRDefault="00895414" w:rsidP="00355640">
            <w:pPr>
              <w:rPr>
                <w:rFonts w:ascii="AR CENA" w:hAnsi="AR CENA"/>
              </w:rPr>
            </w:pPr>
            <w:r>
              <w:rPr>
                <w:rFonts w:ascii="AR CENA" w:hAnsi="AR CENA"/>
              </w:rPr>
              <w:t>ULD count</w:t>
            </w:r>
          </w:p>
        </w:tc>
        <w:tc>
          <w:tcPr>
            <w:tcW w:w="7908" w:type="dxa"/>
          </w:tcPr>
          <w:p w:rsidR="00895414" w:rsidRDefault="00895414" w:rsidP="00355640">
            <w:pPr>
              <w:rPr>
                <w:rFonts w:ascii="AR CENA" w:hAnsi="AR CENA"/>
              </w:rPr>
            </w:pPr>
            <w:r>
              <w:rPr>
                <w:rFonts w:ascii="AR CENA" w:hAnsi="AR CENA"/>
              </w:rPr>
              <w:t xml:space="preserve">NA </w:t>
            </w:r>
          </w:p>
        </w:tc>
      </w:tr>
      <w:tr w:rsidR="00895414" w:rsidTr="006F5C5D">
        <w:tc>
          <w:tcPr>
            <w:tcW w:w="1668" w:type="dxa"/>
          </w:tcPr>
          <w:p w:rsidR="00895414" w:rsidRDefault="00895414" w:rsidP="00355640">
            <w:pPr>
              <w:rPr>
                <w:rFonts w:ascii="AR CENA" w:hAnsi="AR CENA"/>
              </w:rPr>
            </w:pPr>
            <w:r>
              <w:rPr>
                <w:rFonts w:ascii="AR CENA" w:hAnsi="AR CENA"/>
              </w:rPr>
              <w:t xml:space="preserve">Remarks </w:t>
            </w:r>
          </w:p>
        </w:tc>
        <w:tc>
          <w:tcPr>
            <w:tcW w:w="7908" w:type="dxa"/>
          </w:tcPr>
          <w:p w:rsidR="00895414" w:rsidRDefault="00895414" w:rsidP="00355640">
            <w:pPr>
              <w:rPr>
                <w:rFonts w:ascii="AR CENA" w:hAnsi="AR CENA"/>
              </w:rPr>
            </w:pPr>
            <w:r>
              <w:rPr>
                <w:rFonts w:ascii="AR CENA" w:hAnsi="AR CENA"/>
              </w:rPr>
              <w:t xml:space="preserve">Click ADD to put the remarks for the shipment , </w:t>
            </w:r>
          </w:p>
        </w:tc>
      </w:tr>
      <w:tr w:rsidR="00895414" w:rsidTr="006F5C5D">
        <w:tc>
          <w:tcPr>
            <w:tcW w:w="1668" w:type="dxa"/>
          </w:tcPr>
          <w:p w:rsidR="00895414" w:rsidRDefault="00895414" w:rsidP="00355640">
            <w:pPr>
              <w:rPr>
                <w:rFonts w:ascii="AR CENA" w:hAnsi="AR CENA"/>
              </w:rPr>
            </w:pPr>
            <w:r>
              <w:rPr>
                <w:rFonts w:ascii="AR CENA" w:hAnsi="AR CENA"/>
              </w:rPr>
              <w:lastRenderedPageBreak/>
              <w:t xml:space="preserve">Action </w:t>
            </w:r>
          </w:p>
        </w:tc>
        <w:tc>
          <w:tcPr>
            <w:tcW w:w="7908" w:type="dxa"/>
          </w:tcPr>
          <w:p w:rsidR="00895414" w:rsidRDefault="00895414" w:rsidP="00355640">
            <w:pPr>
              <w:rPr>
                <w:rFonts w:ascii="AR CENA" w:hAnsi="AR CENA"/>
              </w:rPr>
            </w:pPr>
            <w:r>
              <w:rPr>
                <w:rFonts w:ascii="AR CENA" w:hAnsi="AR CENA"/>
              </w:rPr>
              <w:t xml:space="preserve">It use to delete the Row </w:t>
            </w:r>
          </w:p>
        </w:tc>
      </w:tr>
      <w:tr w:rsidR="003B24FA" w:rsidTr="006F5C5D">
        <w:tc>
          <w:tcPr>
            <w:tcW w:w="1668" w:type="dxa"/>
          </w:tcPr>
          <w:p w:rsidR="003B24FA" w:rsidRDefault="003B24FA" w:rsidP="00355640">
            <w:pPr>
              <w:rPr>
                <w:rFonts w:ascii="AR CENA" w:hAnsi="AR CENA"/>
              </w:rPr>
            </w:pPr>
            <w:r>
              <w:rPr>
                <w:rFonts w:ascii="AR CENA" w:hAnsi="AR CENA"/>
              </w:rPr>
              <w:t xml:space="preserve">Save Loading Instruction </w:t>
            </w:r>
          </w:p>
        </w:tc>
        <w:tc>
          <w:tcPr>
            <w:tcW w:w="7908" w:type="dxa"/>
          </w:tcPr>
          <w:p w:rsidR="003B24FA" w:rsidRDefault="003B24FA" w:rsidP="00355640">
            <w:pPr>
              <w:rPr>
                <w:rFonts w:ascii="AR CENA" w:hAnsi="AR CENA"/>
              </w:rPr>
            </w:pPr>
            <w:r>
              <w:rPr>
                <w:rFonts w:ascii="AR CENA" w:hAnsi="AR CENA"/>
              </w:rPr>
              <w:t xml:space="preserve">Select the AWB by ticking the check box from the left hand of the AWB and click Save Instruction  Button , On successful LI Tab will become green </w:t>
            </w:r>
          </w:p>
          <w:p w:rsidR="003B24FA" w:rsidRDefault="00AD22A1" w:rsidP="00355640">
            <w:r>
              <w:rPr>
                <w:noProof/>
                <w:lang w:val="en-IN" w:eastAsia="en-IN"/>
              </w:rPr>
              <mc:AlternateContent>
                <mc:Choice Requires="wps">
                  <w:drawing>
                    <wp:anchor distT="0" distB="0" distL="114300" distR="114300" simplePos="0" relativeHeight="251703296" behindDoc="0" locked="0" layoutInCell="1" allowOverlap="1" wp14:anchorId="31736AAB" wp14:editId="33CFE93B">
                      <wp:simplePos x="0" y="0"/>
                      <wp:positionH relativeFrom="column">
                        <wp:posOffset>3081499</wp:posOffset>
                      </wp:positionH>
                      <wp:positionV relativeFrom="paragraph">
                        <wp:posOffset>537066</wp:posOffset>
                      </wp:positionV>
                      <wp:extent cx="129396" cy="86264"/>
                      <wp:effectExtent l="19050" t="0" r="42545" b="47625"/>
                      <wp:wrapNone/>
                      <wp:docPr id="351" name="Down Arrow 351"/>
                      <wp:cNvGraphicFramePr/>
                      <a:graphic xmlns:a="http://schemas.openxmlformats.org/drawingml/2006/main">
                        <a:graphicData uri="http://schemas.microsoft.com/office/word/2010/wordprocessingShape">
                          <wps:wsp>
                            <wps:cNvSpPr/>
                            <wps:spPr>
                              <a:xfrm>
                                <a:off x="0" y="0"/>
                                <a:ext cx="129396" cy="8626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51" o:spid="_x0000_s1026" type="#_x0000_t67" style="position:absolute;margin-left:242.65pt;margin-top:42.3pt;width:10.2pt;height:6.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" adj="10800" fillcolor="#4f81bd [3204]" strokecolor="#243f60 [1604]" strokeweight="2pt"/>
                  </w:pict>
                </mc:Fallback>
              </mc:AlternateContent>
            </w:r>
            <w:r w:rsidR="00FF544C">
              <w:object w:dxaOrig="4320" w:dyaOrig="2986">
                <v:shape id="_x0000_i1025" type="#_x0000_t75" style="width:337.6pt;height:149.45pt" o:ole="" o:bordertopcolor="this" o:borderleftcolor="this" o:borderbottomcolor="this" o:borderrightcolor="this">
                  <v:imagedata r:id="rId131" o:title=""/>
                  <w10:bordertop type="dashedSmall" width="4"/>
                  <w10:borderleft type="dashedSmall" width="4"/>
                  <w10:borderbottom type="dashedSmall" width="4"/>
                  <w10:borderright type="dashedSmall" width="4"/>
                </v:shape>
                <o:OLEObject Type="Embed" ProgID="PBrush" ShapeID="_x0000_i1025" DrawAspect="Content" ObjectID="_1574675629" r:id="rId132"/>
              </w:object>
            </w:r>
          </w:p>
          <w:p w:rsidR="00FF544C" w:rsidRDefault="00FF544C" w:rsidP="00355640">
            <w:pPr>
              <w:rPr>
                <w:rFonts w:ascii="AR CENA" w:hAnsi="AR CENA"/>
              </w:rPr>
            </w:pPr>
          </w:p>
        </w:tc>
      </w:tr>
    </w:tbl>
    <w:p w:rsidR="00F66BC4" w:rsidRPr="009A7526" w:rsidRDefault="00F66BC4" w:rsidP="00355640">
      <w:pPr>
        <w:rPr>
          <w:rFonts w:ascii="AR CENA" w:hAnsi="AR CENA"/>
        </w:rPr>
      </w:pPr>
    </w:p>
    <w:p w:rsidR="009A7526" w:rsidRDefault="006A6DDA" w:rsidP="006A6DDA">
      <w:pPr>
        <w:pStyle w:val="Heading4"/>
        <w:rPr>
          <w:rFonts w:ascii="AR CENA" w:hAnsi="AR CENA"/>
          <w:b w:val="0"/>
          <w:i w:val="0"/>
        </w:rPr>
      </w:pPr>
      <w:r w:rsidRPr="006A6DDA">
        <w:rPr>
          <w:rFonts w:ascii="AR CENA" w:hAnsi="AR CENA"/>
          <w:b w:val="0"/>
          <w:i w:val="0"/>
        </w:rPr>
        <w:t xml:space="preserve">Print Loading Instruction </w:t>
      </w:r>
    </w:p>
    <w:p w:rsidR="006A30C5" w:rsidRDefault="006A30C5" w:rsidP="006A6DDA">
      <w:pPr>
        <w:rPr>
          <w:rFonts w:ascii="AR CENA" w:hAnsi="AR CENA"/>
        </w:rPr>
      </w:pPr>
      <w:r w:rsidRPr="006A30C5">
        <w:rPr>
          <w:rFonts w:ascii="AR CENA" w:hAnsi="AR CENA"/>
        </w:rPr>
        <w:t xml:space="preserve">Once LI has created, it will available for </w:t>
      </w:r>
      <w:r w:rsidR="00126FF0" w:rsidRPr="006A30C5">
        <w:rPr>
          <w:rFonts w:ascii="AR CENA" w:hAnsi="AR CENA"/>
        </w:rPr>
        <w:t>print,</w:t>
      </w:r>
      <w:r>
        <w:rPr>
          <w:rFonts w:ascii="AR CENA" w:hAnsi="AR CENA"/>
        </w:rPr>
        <w:t xml:space="preserve"> To print the LI user need to click into the LI Tab and then click Print </w:t>
      </w:r>
    </w:p>
    <w:p w:rsidR="006A30C5" w:rsidRDefault="006A30C5" w:rsidP="006A6DDA">
      <w:pPr>
        <w:rPr>
          <w:rFonts w:ascii="AR CENA" w:hAnsi="AR CENA"/>
        </w:rPr>
      </w:pPr>
      <w:r>
        <w:rPr>
          <w:rFonts w:ascii="AR CENA" w:hAnsi="AR CENA"/>
        </w:rPr>
        <w:t xml:space="preserve">Once user click into the Print , It will Open the LI print page </w:t>
      </w:r>
    </w:p>
    <w:p w:rsidR="00931898" w:rsidRDefault="006A30C5" w:rsidP="00931898">
      <w:pPr>
        <w:keepNext/>
      </w:pPr>
      <w:r>
        <w:rPr>
          <w:rFonts w:ascii="AR CENA" w:hAnsi="AR CENA"/>
          <w:noProof/>
          <w:lang w:val="en-IN" w:eastAsia="en-IN"/>
        </w:rPr>
        <w:drawing>
          <wp:inline distT="0" distB="0" distL="0" distR="0" wp14:anchorId="4A333E5F" wp14:editId="2AEC965C">
            <wp:extent cx="5943600" cy="2112452"/>
            <wp:effectExtent l="19050" t="19050" r="19050" b="21590"/>
            <wp:docPr id="352" name="Picture 352" descr="C:\Users\Pradip\Desktop\screen\li 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radip\Desktop\screen\li p.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112452"/>
                    </a:xfrm>
                    <a:prstGeom prst="rect">
                      <a:avLst/>
                    </a:prstGeom>
                    <a:noFill/>
                    <a:ln>
                      <a:solidFill>
                        <a:schemeClr val="accent1"/>
                      </a:solidFill>
                    </a:ln>
                  </pic:spPr>
                </pic:pic>
              </a:graphicData>
            </a:graphic>
          </wp:inline>
        </w:drawing>
      </w:r>
    </w:p>
    <w:p w:rsidR="006A30C5" w:rsidRDefault="00931898" w:rsidP="00931898">
      <w:pPr>
        <w:pStyle w:val="Caption"/>
        <w:jc w:val="center"/>
      </w:pPr>
      <w:bookmarkStart w:id="87" w:name="_Toc500933640"/>
      <w:r>
        <w:t xml:space="preserve">Figure </w:t>
      </w:r>
      <w:fldSimple w:instr=" SEQ Figure \* ARABIC ">
        <w:r w:rsidR="003E0BCF">
          <w:rPr>
            <w:noProof/>
          </w:rPr>
          <w:t>43</w:t>
        </w:r>
      </w:fldSimple>
      <w:r>
        <w:t xml:space="preserve"> LI print preview</w:t>
      </w:r>
      <w:bookmarkEnd w:id="87"/>
    </w:p>
    <w:p w:rsidR="00846A87" w:rsidRDefault="00846A87" w:rsidP="00846A87">
      <w:pPr>
        <w:rPr>
          <w:rFonts w:ascii="AR CENA" w:hAnsi="AR CENA"/>
        </w:rPr>
      </w:pPr>
      <w:r w:rsidRPr="00846A87">
        <w:rPr>
          <w:rFonts w:ascii="AR CENA" w:hAnsi="AR CENA"/>
        </w:rPr>
        <w:t>Click into the Print</w:t>
      </w:r>
      <w:r w:rsidR="000047C5">
        <w:rPr>
          <w:rFonts w:ascii="AR CENA" w:hAnsi="AR CENA"/>
        </w:rPr>
        <w:t xml:space="preserve"> Tab </w:t>
      </w:r>
      <w:r w:rsidRPr="00846A87">
        <w:rPr>
          <w:rFonts w:ascii="AR CENA" w:hAnsi="AR CENA"/>
        </w:rPr>
        <w:t xml:space="preserve"> to printed </w:t>
      </w:r>
    </w:p>
    <w:p w:rsidR="008619A6" w:rsidRDefault="008619A6" w:rsidP="00846A87">
      <w:pPr>
        <w:rPr>
          <w:rFonts w:ascii="AR CENA" w:hAnsi="AR CENA"/>
        </w:rPr>
      </w:pPr>
    </w:p>
    <w:p w:rsidR="00C963A7" w:rsidRDefault="00C963A7" w:rsidP="00846A87">
      <w:pPr>
        <w:rPr>
          <w:rFonts w:ascii="AR CENA" w:hAnsi="AR CENA"/>
        </w:rPr>
      </w:pPr>
    </w:p>
    <w:p w:rsidR="008619A6" w:rsidRPr="008619A6" w:rsidRDefault="008619A6" w:rsidP="008619A6">
      <w:pPr>
        <w:pStyle w:val="Heading4"/>
        <w:rPr>
          <w:rFonts w:ascii="AR CENA" w:hAnsi="AR CENA"/>
          <w:b w:val="0"/>
          <w:i w:val="0"/>
        </w:rPr>
      </w:pPr>
      <w:r w:rsidRPr="008619A6">
        <w:rPr>
          <w:rFonts w:ascii="AR CENA" w:hAnsi="AR CENA"/>
          <w:b w:val="0"/>
          <w:i w:val="0"/>
        </w:rPr>
        <w:lastRenderedPageBreak/>
        <w:t xml:space="preserve">Loading instruction Versions </w:t>
      </w:r>
    </w:p>
    <w:p w:rsidR="006A30C5" w:rsidRDefault="008619A6" w:rsidP="006A6DDA">
      <w:pPr>
        <w:rPr>
          <w:rFonts w:ascii="AR CENA" w:hAnsi="AR CENA"/>
        </w:rPr>
      </w:pPr>
      <w:r>
        <w:rPr>
          <w:rFonts w:ascii="AR CENA" w:hAnsi="AR CENA"/>
        </w:rPr>
        <w:t xml:space="preserve">Loading versions are maintained in the system to tack the any changes of LI  , LI version created on each click of Save button on LI page </w:t>
      </w:r>
    </w:p>
    <w:p w:rsidR="000F4046" w:rsidRDefault="000F4046" w:rsidP="006A6DDA">
      <w:pPr>
        <w:rPr>
          <w:rFonts w:ascii="AR CENA" w:hAnsi="AR CENA"/>
        </w:rPr>
      </w:pPr>
      <w:r>
        <w:rPr>
          <w:rFonts w:ascii="AR CENA" w:hAnsi="AR CENA"/>
        </w:rPr>
        <w:t xml:space="preserve">View LI Version – Click into the LI version on Print preview or LI </w:t>
      </w:r>
      <w:r w:rsidR="00FE7241">
        <w:rPr>
          <w:rFonts w:ascii="AR CENA" w:hAnsi="AR CENA"/>
        </w:rPr>
        <w:t>screen,</w:t>
      </w:r>
      <w:r>
        <w:rPr>
          <w:rFonts w:ascii="AR CENA" w:hAnsi="AR CENA"/>
        </w:rPr>
        <w:t xml:space="preserve"> It will open and show as bellow </w:t>
      </w:r>
    </w:p>
    <w:p w:rsidR="00E36BCE" w:rsidRDefault="000F4046" w:rsidP="00E36BCE">
      <w:pPr>
        <w:keepNext/>
      </w:pPr>
      <w:r>
        <w:rPr>
          <w:rFonts w:ascii="AR CENA" w:hAnsi="AR CENA"/>
          <w:noProof/>
          <w:lang w:val="en-IN" w:eastAsia="en-IN"/>
        </w:rPr>
        <w:drawing>
          <wp:inline distT="0" distB="0" distL="0" distR="0" wp14:anchorId="515104B6" wp14:editId="2C2EAA49">
            <wp:extent cx="5943600" cy="2300815"/>
            <wp:effectExtent l="19050" t="19050" r="19050" b="23495"/>
            <wp:docPr id="353" name="Picture 353" descr="C:\Users\Pradip\Desktop\screen\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radip\Desktop\screen\v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300815"/>
                    </a:xfrm>
                    <a:prstGeom prst="rect">
                      <a:avLst/>
                    </a:prstGeom>
                    <a:noFill/>
                    <a:ln>
                      <a:solidFill>
                        <a:schemeClr val="accent1"/>
                      </a:solidFill>
                    </a:ln>
                  </pic:spPr>
                </pic:pic>
              </a:graphicData>
            </a:graphic>
          </wp:inline>
        </w:drawing>
      </w:r>
    </w:p>
    <w:p w:rsidR="000F4046" w:rsidRDefault="00E36BCE" w:rsidP="00E36BCE">
      <w:pPr>
        <w:pStyle w:val="Caption"/>
        <w:jc w:val="center"/>
      </w:pPr>
      <w:bookmarkStart w:id="88" w:name="_Toc500933641"/>
      <w:r>
        <w:t xml:space="preserve">Figure </w:t>
      </w:r>
      <w:fldSimple w:instr=" SEQ Figure \* ARABIC ">
        <w:r w:rsidR="003E0BCF">
          <w:rPr>
            <w:noProof/>
          </w:rPr>
          <w:t>44</w:t>
        </w:r>
      </w:fldSimple>
      <w:r>
        <w:t xml:space="preserve"> LI Version</w:t>
      </w:r>
      <w:bookmarkEnd w:id="88"/>
    </w:p>
    <w:p w:rsidR="007F146F" w:rsidRDefault="005832E2" w:rsidP="005832E2">
      <w:pPr>
        <w:pStyle w:val="Heading2"/>
        <w:rPr>
          <w:rFonts w:ascii="AR CENA" w:hAnsi="AR CENA"/>
          <w:b w:val="0"/>
          <w:i w:val="0"/>
        </w:rPr>
      </w:pPr>
      <w:bookmarkStart w:id="89" w:name="_Toc500933551"/>
      <w:r w:rsidRPr="005832E2">
        <w:rPr>
          <w:rFonts w:ascii="AR CENA" w:hAnsi="AR CENA"/>
          <w:b w:val="0"/>
          <w:i w:val="0"/>
        </w:rPr>
        <w:t>AWB Penalty</w:t>
      </w:r>
      <w:bookmarkEnd w:id="89"/>
      <w:r w:rsidRPr="005832E2">
        <w:rPr>
          <w:rFonts w:ascii="AR CENA" w:hAnsi="AR CENA"/>
          <w:b w:val="0"/>
          <w:i w:val="0"/>
        </w:rPr>
        <w:t xml:space="preserve"> </w:t>
      </w:r>
    </w:p>
    <w:p w:rsidR="0054705F" w:rsidRDefault="0054705F" w:rsidP="00D93BD7">
      <w:pPr>
        <w:rPr>
          <w:rFonts w:ascii="AR CENA" w:hAnsi="AR CENA"/>
        </w:rPr>
      </w:pPr>
      <w:r>
        <w:rPr>
          <w:rFonts w:ascii="AR CENA" w:hAnsi="AR CENA"/>
        </w:rPr>
        <w:t xml:space="preserve">ICMS has managed different type of penalty for the shipment  and two different category  as Auto /manual penalty based on shipment category </w:t>
      </w:r>
    </w:p>
    <w:p w:rsidR="0054705F" w:rsidRDefault="0054705F" w:rsidP="00D93BD7">
      <w:pPr>
        <w:rPr>
          <w:rFonts w:ascii="AR CENA" w:hAnsi="AR CENA"/>
        </w:rPr>
      </w:pPr>
      <w:r>
        <w:rPr>
          <w:rFonts w:ascii="AR CENA" w:hAnsi="AR CENA"/>
        </w:rPr>
        <w:t xml:space="preserve">Following penalty parameter has been defined for ICMS </w:t>
      </w:r>
    </w:p>
    <w:p w:rsidR="0054705F" w:rsidRDefault="0054705F" w:rsidP="0054705F">
      <w:pPr>
        <w:pStyle w:val="NoSpacing"/>
      </w:pPr>
      <w:r>
        <w:t xml:space="preserve">1-BKD Vs Execution </w:t>
      </w:r>
      <w:r w:rsidR="00044763">
        <w:t xml:space="preserve">                  </w:t>
      </w:r>
      <w:r w:rsidR="0047400B">
        <w:t>(Applied automatically)</w:t>
      </w:r>
    </w:p>
    <w:p w:rsidR="0054705F" w:rsidRDefault="0054705F" w:rsidP="0054705F">
      <w:pPr>
        <w:pStyle w:val="NoSpacing"/>
      </w:pPr>
      <w:r>
        <w:t xml:space="preserve">2-Cancelation </w:t>
      </w:r>
      <w:r w:rsidR="00044763">
        <w:t xml:space="preserve">                            (Applied manually)</w:t>
      </w:r>
    </w:p>
    <w:p w:rsidR="0054705F" w:rsidRDefault="0054705F" w:rsidP="0054705F">
      <w:pPr>
        <w:pStyle w:val="NoSpacing"/>
      </w:pPr>
      <w:r>
        <w:t xml:space="preserve">3-Exe Vs RCS </w:t>
      </w:r>
      <w:r w:rsidR="00044763">
        <w:t xml:space="preserve">                              </w:t>
      </w:r>
      <w:r w:rsidR="00044763">
        <w:t>(Applied automatically)</w:t>
      </w:r>
      <w:r w:rsidR="00044763">
        <w:t xml:space="preserve">      </w:t>
      </w:r>
    </w:p>
    <w:p w:rsidR="0054705F" w:rsidRDefault="0054705F" w:rsidP="0054705F">
      <w:pPr>
        <w:pStyle w:val="NoSpacing"/>
      </w:pPr>
      <w:r>
        <w:t xml:space="preserve">4-ITL </w:t>
      </w:r>
      <w:r w:rsidR="00044763">
        <w:t xml:space="preserve">                                            </w:t>
      </w:r>
      <w:r w:rsidR="00044763">
        <w:t>(Applied automatically)</w:t>
      </w:r>
    </w:p>
    <w:p w:rsidR="0054705F" w:rsidRDefault="0054705F" w:rsidP="0054705F">
      <w:pPr>
        <w:pStyle w:val="NoSpacing"/>
      </w:pPr>
      <w:r>
        <w:t xml:space="preserve">5-Late Acceptance </w:t>
      </w:r>
      <w:r w:rsidR="00044763">
        <w:t xml:space="preserve">                    </w:t>
      </w:r>
      <w:r w:rsidR="00044763">
        <w:t>(Applied automatically)</w:t>
      </w:r>
    </w:p>
    <w:p w:rsidR="0054705F" w:rsidRDefault="0054705F" w:rsidP="0054705F">
      <w:pPr>
        <w:pStyle w:val="NoSpacing"/>
      </w:pPr>
      <w:r>
        <w:t>6-</w:t>
      </w:r>
      <w:r w:rsidR="00E3258A">
        <w:t xml:space="preserve">No show </w:t>
      </w:r>
      <w:r w:rsidR="00044763">
        <w:t xml:space="preserve">               </w:t>
      </w:r>
      <w:r w:rsidR="00044763">
        <w:tab/>
        <w:t xml:space="preserve">           </w:t>
      </w:r>
      <w:r w:rsidR="00044763">
        <w:t xml:space="preserve">(Applied </w:t>
      </w:r>
      <w:r w:rsidR="00044763">
        <w:t>automatically /manually)</w:t>
      </w:r>
    </w:p>
    <w:p w:rsidR="0083499C" w:rsidRDefault="0083499C" w:rsidP="0054705F">
      <w:pPr>
        <w:pStyle w:val="NoSpacing"/>
      </w:pPr>
      <w:r>
        <w:t xml:space="preserve">7-RCS Greater than Execution </w:t>
      </w:r>
      <w:r w:rsidR="00044763">
        <w:t>(Applied automatically)</w:t>
      </w:r>
    </w:p>
    <w:p w:rsidR="0083499C" w:rsidRDefault="0083499C" w:rsidP="0054705F">
      <w:pPr>
        <w:pStyle w:val="NoSpacing"/>
      </w:pPr>
      <w:r>
        <w:t>8-RCS less than Execution</w:t>
      </w:r>
      <w:r w:rsidR="00044763">
        <w:t xml:space="preserve">       </w:t>
      </w:r>
      <w:r>
        <w:t xml:space="preserve"> </w:t>
      </w:r>
      <w:r w:rsidR="00044763">
        <w:t>(Applied automatically)</w:t>
      </w:r>
    </w:p>
    <w:p w:rsidR="0083499C" w:rsidRDefault="0083499C" w:rsidP="0054705F">
      <w:pPr>
        <w:pStyle w:val="NoSpacing"/>
      </w:pPr>
      <w:r>
        <w:t xml:space="preserve">9-Void </w:t>
      </w:r>
      <w:r w:rsidR="00044763">
        <w:t xml:space="preserve"> </w:t>
      </w:r>
      <w:r w:rsidR="00044763">
        <w:tab/>
      </w:r>
      <w:r w:rsidR="00044763">
        <w:tab/>
      </w:r>
      <w:r w:rsidR="00044763">
        <w:tab/>
        <w:t xml:space="preserve">           </w:t>
      </w:r>
      <w:r w:rsidR="00044763">
        <w:t>(Applied automatically)</w:t>
      </w:r>
    </w:p>
    <w:p w:rsidR="0083499C" w:rsidRDefault="0083499C" w:rsidP="0054705F">
      <w:pPr>
        <w:pStyle w:val="NoSpacing"/>
      </w:pPr>
    </w:p>
    <w:p w:rsidR="0054705F" w:rsidRDefault="0054705F" w:rsidP="00D93BD7">
      <w:pPr>
        <w:rPr>
          <w:rFonts w:ascii="AR CENA" w:hAnsi="AR CENA"/>
        </w:rPr>
      </w:pPr>
    </w:p>
    <w:p w:rsidR="0054705F" w:rsidRDefault="0054705F" w:rsidP="00D93BD7">
      <w:pPr>
        <w:rPr>
          <w:rFonts w:ascii="AR CENA" w:hAnsi="AR CENA"/>
        </w:rPr>
      </w:pPr>
    </w:p>
    <w:p w:rsidR="0054705F" w:rsidRDefault="0054705F" w:rsidP="00D93BD7">
      <w:pPr>
        <w:rPr>
          <w:rFonts w:ascii="AR CENA" w:hAnsi="AR CENA"/>
        </w:rPr>
      </w:pPr>
    </w:p>
    <w:p w:rsidR="0054705F" w:rsidRDefault="0054705F" w:rsidP="00D93BD7">
      <w:pPr>
        <w:rPr>
          <w:rFonts w:ascii="AR CENA" w:hAnsi="AR CENA"/>
        </w:rPr>
      </w:pPr>
    </w:p>
    <w:p w:rsidR="0054705F" w:rsidRDefault="0054705F" w:rsidP="00D93BD7">
      <w:pPr>
        <w:rPr>
          <w:rFonts w:ascii="AR CENA" w:hAnsi="AR CENA"/>
        </w:rPr>
      </w:pPr>
    </w:p>
    <w:p w:rsidR="00D84F1F" w:rsidRDefault="00D84F1F" w:rsidP="00D93BD7">
      <w:pPr>
        <w:rPr>
          <w:rFonts w:ascii="AR CENA" w:hAnsi="AR CENA"/>
        </w:rPr>
      </w:pPr>
      <w:r>
        <w:rPr>
          <w:rFonts w:ascii="AR CENA" w:hAnsi="AR CENA"/>
        </w:rPr>
        <w:lastRenderedPageBreak/>
        <w:t xml:space="preserve">Navigation –Export&gt;AWB Penalty </w:t>
      </w:r>
    </w:p>
    <w:p w:rsidR="00D84F1F" w:rsidRDefault="001D1A3F" w:rsidP="00D84F1F">
      <w:pPr>
        <w:keepNext/>
      </w:pPr>
      <w:r>
        <w:rPr>
          <w:noProof/>
          <w:lang w:val="en-IN" w:eastAsia="en-IN"/>
        </w:rPr>
        <w:drawing>
          <wp:inline distT="0" distB="0" distL="0" distR="0">
            <wp:extent cx="5943600" cy="2881279"/>
            <wp:effectExtent l="19050" t="19050" r="19050" b="14605"/>
            <wp:docPr id="1078" name="Picture 1078" descr="C:\Users\Pradip\Desktop\screen\screenshot-cfrespreuat.cargoflash.com-2017-12-13-11-57-07-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dip\Desktop\screen\screenshot-cfrespreuat.cargoflash.com-2017-12-13-11-57-07-77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D84F1F" w:rsidRDefault="00D84F1F" w:rsidP="00D84F1F">
      <w:pPr>
        <w:pStyle w:val="Caption"/>
        <w:jc w:val="center"/>
      </w:pPr>
      <w:bookmarkStart w:id="90" w:name="_Toc500933642"/>
      <w:r>
        <w:t xml:space="preserve">Figure </w:t>
      </w:r>
      <w:fldSimple w:instr=" SEQ Figure \* ARABIC ">
        <w:r w:rsidR="003E0BCF">
          <w:rPr>
            <w:noProof/>
          </w:rPr>
          <w:t>45</w:t>
        </w:r>
      </w:fldSimple>
      <w:r>
        <w:t xml:space="preserve"> AWB Penalty</w:t>
      </w:r>
      <w:bookmarkEnd w:id="90"/>
    </w:p>
    <w:p w:rsidR="00D84F1F" w:rsidRDefault="00D84F1F" w:rsidP="00D84F1F"/>
    <w:p w:rsidR="00D84F1F" w:rsidRPr="00F258DE" w:rsidRDefault="00F258DE" w:rsidP="00F258DE">
      <w:pPr>
        <w:pStyle w:val="Heading3"/>
        <w:rPr>
          <w:rFonts w:ascii="AR CENA" w:hAnsi="AR CENA"/>
          <w:b w:val="0"/>
        </w:rPr>
      </w:pPr>
      <w:bookmarkStart w:id="91" w:name="_Toc500933552"/>
      <w:r w:rsidRPr="00F258DE">
        <w:rPr>
          <w:rFonts w:ascii="AR CENA" w:hAnsi="AR CENA"/>
          <w:b w:val="0"/>
        </w:rPr>
        <w:t>Cancel Shipment</w:t>
      </w:r>
      <w:bookmarkEnd w:id="91"/>
      <w:r w:rsidRPr="00F258DE">
        <w:rPr>
          <w:rFonts w:ascii="AR CENA" w:hAnsi="AR CENA"/>
          <w:b w:val="0"/>
        </w:rPr>
        <w:t xml:space="preserve"> </w:t>
      </w:r>
    </w:p>
    <w:p w:rsidR="00F258DE" w:rsidRDefault="00F258DE" w:rsidP="00F258DE">
      <w:pPr>
        <w:rPr>
          <w:rFonts w:ascii="AR CENA" w:hAnsi="AR CENA"/>
        </w:rPr>
      </w:pPr>
      <w:r w:rsidRPr="00F258DE">
        <w:rPr>
          <w:rFonts w:ascii="AR CENA" w:hAnsi="AR CENA"/>
        </w:rPr>
        <w:t>User can cancel the shipment using AWB penalty module , to cancel</w:t>
      </w:r>
      <w:r w:rsidR="002939DA">
        <w:rPr>
          <w:rFonts w:ascii="AR CENA" w:hAnsi="AR CENA"/>
        </w:rPr>
        <w:t xml:space="preserve"> the shipment user need to select the Cancelation parameter from the drop down .</w:t>
      </w:r>
      <w:r w:rsidRPr="00F258DE">
        <w:rPr>
          <w:rFonts w:ascii="AR CENA" w:hAnsi="AR CENA"/>
        </w:rPr>
        <w:t xml:space="preserve"> </w:t>
      </w:r>
    </w:p>
    <w:p w:rsidR="00F258DE" w:rsidRPr="00F258DE" w:rsidRDefault="00F258DE" w:rsidP="00F258DE">
      <w:pPr>
        <w:rPr>
          <w:rFonts w:ascii="AR CENA" w:hAnsi="AR CENA"/>
        </w:rPr>
      </w:pPr>
      <w:r>
        <w:rPr>
          <w:rFonts w:ascii="AR CENA" w:hAnsi="AR CENA"/>
        </w:rPr>
        <w:t xml:space="preserve">System has two option to make cancel, It can cancel Individual shipment or number of shipments in a specific Date range </w:t>
      </w:r>
    </w:p>
    <w:p w:rsidR="00F258DE" w:rsidRPr="005A0802" w:rsidRDefault="00A32DCD" w:rsidP="005A0802">
      <w:pPr>
        <w:pStyle w:val="Heading4"/>
        <w:rPr>
          <w:rFonts w:ascii="AR CENA" w:hAnsi="AR CENA"/>
          <w:b w:val="0"/>
          <w:i w:val="0"/>
        </w:rPr>
      </w:pPr>
      <w:r>
        <w:rPr>
          <w:rFonts w:ascii="AR CENA" w:hAnsi="AR CENA"/>
          <w:b w:val="0"/>
          <w:i w:val="0"/>
        </w:rPr>
        <w:t xml:space="preserve">Select Cancellation </w:t>
      </w:r>
      <w:r w:rsidR="00BA320F">
        <w:rPr>
          <w:rFonts w:ascii="AR CENA" w:hAnsi="AR CENA"/>
          <w:b w:val="0"/>
          <w:i w:val="0"/>
        </w:rPr>
        <w:t xml:space="preserve">parameter </w:t>
      </w:r>
      <w:r w:rsidR="00BA320F" w:rsidRPr="005A0802">
        <w:rPr>
          <w:rFonts w:ascii="AR CENA" w:hAnsi="AR CENA"/>
          <w:b w:val="0"/>
          <w:i w:val="0"/>
        </w:rPr>
        <w:t>&gt;</w:t>
      </w:r>
      <w:r w:rsidR="00F258DE" w:rsidRPr="005A0802">
        <w:rPr>
          <w:rFonts w:ascii="AR CENA" w:hAnsi="AR CENA"/>
          <w:b w:val="0"/>
          <w:i w:val="0"/>
        </w:rPr>
        <w:t xml:space="preserve">Click AWB/Reference Number </w:t>
      </w:r>
      <w:r w:rsidR="00BA320F">
        <w:rPr>
          <w:rFonts w:ascii="AR CENA" w:hAnsi="AR CENA"/>
          <w:b w:val="0"/>
          <w:i w:val="0"/>
        </w:rPr>
        <w:t xml:space="preserve">&gt;click search </w:t>
      </w:r>
    </w:p>
    <w:p w:rsidR="00F258DE" w:rsidRDefault="00C828C8" w:rsidP="00F258DE">
      <w:pPr>
        <w:keepNext/>
      </w:pPr>
      <w:r>
        <w:rPr>
          <w:noProof/>
          <w:lang w:val="en-IN" w:eastAsia="en-IN"/>
        </w:rPr>
        <w:drawing>
          <wp:inline distT="0" distB="0" distL="0" distR="0">
            <wp:extent cx="5943600" cy="875630"/>
            <wp:effectExtent l="19050" t="19050" r="19050" b="20320"/>
            <wp:docPr id="1079" name="Picture 1079" descr="C:\Users\Pradip\Desktop\screen\screenshot-cfrespreuat.cargoflash.com-2017-12-13-12-16-56-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adip\Desktop\screen\screenshot-cfrespreuat.cargoflash.com-2017-12-13-12-16-56-75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75630"/>
                    </a:xfrm>
                    <a:prstGeom prst="rect">
                      <a:avLst/>
                    </a:prstGeom>
                    <a:noFill/>
                    <a:ln>
                      <a:solidFill>
                        <a:schemeClr val="accent1"/>
                      </a:solidFill>
                    </a:ln>
                  </pic:spPr>
                </pic:pic>
              </a:graphicData>
            </a:graphic>
          </wp:inline>
        </w:drawing>
      </w:r>
    </w:p>
    <w:p w:rsidR="00F258DE" w:rsidRDefault="00F258DE" w:rsidP="00F258DE">
      <w:pPr>
        <w:pStyle w:val="Caption"/>
        <w:jc w:val="center"/>
      </w:pPr>
      <w:bookmarkStart w:id="92" w:name="_Toc500933643"/>
      <w:r>
        <w:t xml:space="preserve">Figure </w:t>
      </w:r>
      <w:fldSimple w:instr=" SEQ Figure \* ARABIC ">
        <w:r w:rsidR="003E0BCF">
          <w:rPr>
            <w:noProof/>
          </w:rPr>
          <w:t>46</w:t>
        </w:r>
      </w:fldSimple>
      <w:r>
        <w:t xml:space="preserve"> </w:t>
      </w:r>
      <w:r w:rsidR="00C828C8">
        <w:t>Shipment Cancelation</w:t>
      </w:r>
      <w:bookmarkEnd w:id="92"/>
      <w:r w:rsidR="00C828C8">
        <w:t xml:space="preserve"> </w:t>
      </w:r>
    </w:p>
    <w:p w:rsidR="00F258DE" w:rsidRDefault="00F258DE" w:rsidP="00F258DE">
      <w:pPr>
        <w:rPr>
          <w:rFonts w:ascii="AR CENA" w:hAnsi="AR CENA"/>
        </w:rPr>
      </w:pPr>
      <w:r w:rsidRPr="00F258DE">
        <w:rPr>
          <w:rFonts w:ascii="AR CENA" w:hAnsi="AR CENA"/>
        </w:rPr>
        <w:t>Process-</w:t>
      </w:r>
    </w:p>
    <w:p w:rsidR="007E0728" w:rsidRDefault="007E0728" w:rsidP="00DD0C3F">
      <w:pPr>
        <w:pStyle w:val="ListParagraph"/>
        <w:numPr>
          <w:ilvl w:val="0"/>
          <w:numId w:val="6"/>
        </w:numPr>
        <w:rPr>
          <w:rFonts w:ascii="AR CENA" w:hAnsi="AR CENA"/>
        </w:rPr>
      </w:pPr>
      <w:r>
        <w:rPr>
          <w:rFonts w:ascii="AR CENA" w:hAnsi="AR CENA"/>
        </w:rPr>
        <w:t>Select Reference Number (if it is Domestic shipment )</w:t>
      </w:r>
    </w:p>
    <w:p w:rsidR="007E0728" w:rsidRDefault="007E0728" w:rsidP="00DD0C3F">
      <w:pPr>
        <w:pStyle w:val="ListParagraph"/>
        <w:numPr>
          <w:ilvl w:val="0"/>
          <w:numId w:val="6"/>
        </w:numPr>
        <w:rPr>
          <w:rFonts w:ascii="AR CENA" w:hAnsi="AR CENA"/>
        </w:rPr>
      </w:pPr>
      <w:r>
        <w:rPr>
          <w:rFonts w:ascii="AR CENA" w:hAnsi="AR CENA"/>
        </w:rPr>
        <w:t xml:space="preserve">Or select the AWB Number if it is International shipment </w:t>
      </w:r>
    </w:p>
    <w:p w:rsidR="007E0728" w:rsidRDefault="007E0728" w:rsidP="00DD0C3F">
      <w:pPr>
        <w:pStyle w:val="ListParagraph"/>
        <w:numPr>
          <w:ilvl w:val="0"/>
          <w:numId w:val="6"/>
        </w:numPr>
        <w:rPr>
          <w:rFonts w:ascii="AR CENA" w:hAnsi="AR CENA"/>
        </w:rPr>
      </w:pPr>
      <w:r>
        <w:rPr>
          <w:rFonts w:ascii="AR CENA" w:hAnsi="AR CENA"/>
        </w:rPr>
        <w:t xml:space="preserve">Click Search </w:t>
      </w:r>
    </w:p>
    <w:p w:rsidR="007E0728" w:rsidRDefault="007E0728" w:rsidP="007E0728">
      <w:pPr>
        <w:rPr>
          <w:rFonts w:ascii="AR CENA" w:hAnsi="AR CENA"/>
        </w:rPr>
      </w:pPr>
      <w:r>
        <w:rPr>
          <w:rFonts w:ascii="AR CENA" w:hAnsi="AR CENA"/>
        </w:rPr>
        <w:t xml:space="preserve">Once it is search by clicking the search </w:t>
      </w:r>
      <w:r w:rsidR="006D544B">
        <w:rPr>
          <w:rFonts w:ascii="AR CENA" w:hAnsi="AR CENA"/>
        </w:rPr>
        <w:t>Button,</w:t>
      </w:r>
      <w:r>
        <w:rPr>
          <w:rFonts w:ascii="AR CENA" w:hAnsi="AR CENA"/>
        </w:rPr>
        <w:t xml:space="preserve"> system automatically open the new window with details of that Ref/AWB number on the bellow grid </w:t>
      </w:r>
    </w:p>
    <w:p w:rsidR="00F26400" w:rsidRDefault="00FB71DE" w:rsidP="00F26400">
      <w:pPr>
        <w:keepNext/>
      </w:pPr>
      <w:r>
        <w:rPr>
          <w:noProof/>
          <w:lang w:val="en-IN" w:eastAsia="en-IN"/>
        </w:rPr>
        <w:lastRenderedPageBreak/>
        <w:drawing>
          <wp:inline distT="0" distB="0" distL="0" distR="0">
            <wp:extent cx="5943600" cy="1655032"/>
            <wp:effectExtent l="19050" t="19050" r="19050" b="21590"/>
            <wp:docPr id="1080" name="Picture 1080" descr="C:\Users\Pradip\Desktop\screen\screenshot-cfrespreuat.cargoflash.com-2017-12-13-12-27-39-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radip\Desktop\screen\screenshot-cfrespreuat.cargoflash.com-2017-12-13-12-27-39-99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655032"/>
                    </a:xfrm>
                    <a:prstGeom prst="rect">
                      <a:avLst/>
                    </a:prstGeom>
                    <a:noFill/>
                    <a:ln>
                      <a:solidFill>
                        <a:schemeClr val="accent1"/>
                      </a:solidFill>
                    </a:ln>
                  </pic:spPr>
                </pic:pic>
              </a:graphicData>
            </a:graphic>
          </wp:inline>
        </w:drawing>
      </w:r>
    </w:p>
    <w:p w:rsidR="00F26400" w:rsidRDefault="00F26400" w:rsidP="00F26400">
      <w:pPr>
        <w:pStyle w:val="Caption"/>
        <w:jc w:val="center"/>
      </w:pPr>
      <w:bookmarkStart w:id="93" w:name="_Toc500933644"/>
      <w:r>
        <w:t xml:space="preserve">Figure </w:t>
      </w:r>
      <w:fldSimple w:instr=" SEQ Figure \* ARABIC ">
        <w:r w:rsidR="003E0BCF">
          <w:rPr>
            <w:noProof/>
          </w:rPr>
          <w:t>47</w:t>
        </w:r>
      </w:fldSimple>
      <w:r>
        <w:t xml:space="preserve"> Cancel Mark</w:t>
      </w:r>
      <w:bookmarkEnd w:id="93"/>
    </w:p>
    <w:p w:rsidR="00F26400" w:rsidRDefault="00443545" w:rsidP="00F26400">
      <w:pPr>
        <w:rPr>
          <w:rFonts w:ascii="AR CENA" w:hAnsi="AR CENA"/>
        </w:rPr>
      </w:pPr>
      <w:r w:rsidRPr="00443545">
        <w:rPr>
          <w:rFonts w:ascii="AR CENA" w:hAnsi="AR CENA"/>
        </w:rPr>
        <w:t xml:space="preserve">Click the Tick Box location just left hand side of the AWB </w:t>
      </w:r>
    </w:p>
    <w:p w:rsidR="00DD7FC2" w:rsidRDefault="00DD7FC2" w:rsidP="00DD0C3F">
      <w:pPr>
        <w:pStyle w:val="ListParagraph"/>
        <w:numPr>
          <w:ilvl w:val="0"/>
          <w:numId w:val="5"/>
        </w:numPr>
        <w:rPr>
          <w:rFonts w:ascii="AR CENA" w:hAnsi="AR CENA"/>
        </w:rPr>
      </w:pPr>
      <w:r>
        <w:rPr>
          <w:rFonts w:ascii="AR CENA" w:hAnsi="AR CENA"/>
        </w:rPr>
        <w:t xml:space="preserve">Click the check box </w:t>
      </w:r>
    </w:p>
    <w:p w:rsidR="00DD7FC2" w:rsidRDefault="00DD7FC2" w:rsidP="00DD0C3F">
      <w:pPr>
        <w:pStyle w:val="ListParagraph"/>
        <w:numPr>
          <w:ilvl w:val="0"/>
          <w:numId w:val="5"/>
        </w:numPr>
        <w:rPr>
          <w:rFonts w:ascii="AR CENA" w:hAnsi="AR CENA"/>
        </w:rPr>
      </w:pPr>
      <w:r>
        <w:rPr>
          <w:rFonts w:ascii="AR CENA" w:hAnsi="AR CENA"/>
        </w:rPr>
        <w:t xml:space="preserve">Then click the Cancel Button </w:t>
      </w:r>
      <w:r w:rsidR="005A0802">
        <w:rPr>
          <w:rFonts w:ascii="AR CENA" w:hAnsi="AR CENA"/>
        </w:rPr>
        <w:t xml:space="preserve">, </w:t>
      </w:r>
    </w:p>
    <w:p w:rsidR="005A0802" w:rsidRDefault="005A0802" w:rsidP="005A0802">
      <w:pPr>
        <w:rPr>
          <w:rFonts w:ascii="AR CENA" w:hAnsi="AR CENA"/>
        </w:rPr>
      </w:pPr>
      <w:r>
        <w:rPr>
          <w:rFonts w:ascii="AR CENA" w:hAnsi="AR CENA"/>
        </w:rPr>
        <w:t xml:space="preserve">Shipment will mark as </w:t>
      </w:r>
      <w:r w:rsidR="002E7659">
        <w:rPr>
          <w:rFonts w:ascii="AR CENA" w:hAnsi="AR CENA"/>
        </w:rPr>
        <w:t>cancel,</w:t>
      </w:r>
      <w:r>
        <w:rPr>
          <w:rFonts w:ascii="AR CENA" w:hAnsi="AR CENA"/>
        </w:rPr>
        <w:t xml:space="preserve"> user can </w:t>
      </w:r>
      <w:r w:rsidR="002E7659">
        <w:rPr>
          <w:rFonts w:ascii="AR CENA" w:hAnsi="AR CENA"/>
        </w:rPr>
        <w:t>check all</w:t>
      </w:r>
      <w:r>
        <w:rPr>
          <w:rFonts w:ascii="AR CENA" w:hAnsi="AR CENA"/>
        </w:rPr>
        <w:t xml:space="preserve"> cancel shipment on the Report called – Penalty </w:t>
      </w:r>
      <w:r w:rsidR="00FB71DE">
        <w:rPr>
          <w:rFonts w:ascii="AR CENA" w:hAnsi="AR CENA"/>
        </w:rPr>
        <w:t xml:space="preserve">Report (Located in Module-Penalty </w:t>
      </w:r>
      <w:r>
        <w:rPr>
          <w:rFonts w:ascii="AR CENA" w:hAnsi="AR CENA"/>
        </w:rPr>
        <w:t>&gt;Penalty Module)</w:t>
      </w:r>
    </w:p>
    <w:p w:rsidR="002E7659" w:rsidRDefault="002E7659" w:rsidP="005A0802">
      <w:pPr>
        <w:rPr>
          <w:rFonts w:ascii="AR CENA" w:hAnsi="AR CENA"/>
        </w:rPr>
      </w:pPr>
    </w:p>
    <w:p w:rsidR="005A0802" w:rsidRPr="005A0802" w:rsidRDefault="00A87E38" w:rsidP="005A0802">
      <w:pPr>
        <w:pStyle w:val="Heading4"/>
        <w:rPr>
          <w:rFonts w:ascii="AR CENA" w:hAnsi="AR CENA"/>
          <w:b w:val="0"/>
          <w:i w:val="0"/>
        </w:rPr>
      </w:pPr>
      <w:r>
        <w:rPr>
          <w:rFonts w:ascii="AR CENA" w:hAnsi="AR CENA"/>
          <w:b w:val="0"/>
          <w:i w:val="0"/>
        </w:rPr>
        <w:t xml:space="preserve">Select </w:t>
      </w:r>
      <w:r w:rsidRPr="005A0802">
        <w:rPr>
          <w:rFonts w:ascii="AR CENA" w:hAnsi="AR CENA"/>
          <w:b w:val="0"/>
          <w:i w:val="0"/>
        </w:rPr>
        <w:t>Cancellation</w:t>
      </w:r>
      <w:r w:rsidR="00DA11D9">
        <w:rPr>
          <w:rFonts w:ascii="AR CENA" w:hAnsi="AR CENA"/>
          <w:b w:val="0"/>
          <w:i w:val="0"/>
        </w:rPr>
        <w:t xml:space="preserve"> parameter from the drop </w:t>
      </w:r>
      <w:r>
        <w:rPr>
          <w:rFonts w:ascii="AR CENA" w:hAnsi="AR CENA"/>
          <w:b w:val="0"/>
          <w:i w:val="0"/>
        </w:rPr>
        <w:t xml:space="preserve">down </w:t>
      </w:r>
      <w:r w:rsidRPr="005A0802">
        <w:rPr>
          <w:rFonts w:ascii="AR CENA" w:hAnsi="AR CENA"/>
          <w:b w:val="0"/>
          <w:i w:val="0"/>
        </w:rPr>
        <w:t>&gt;</w:t>
      </w:r>
      <w:r w:rsidR="005A0802" w:rsidRPr="005A0802">
        <w:rPr>
          <w:rFonts w:ascii="AR CENA" w:hAnsi="AR CENA"/>
          <w:b w:val="0"/>
          <w:i w:val="0"/>
        </w:rPr>
        <w:t xml:space="preserve">Click </w:t>
      </w:r>
      <w:r w:rsidR="005A0802">
        <w:rPr>
          <w:rFonts w:ascii="AR CENA" w:hAnsi="AR CENA"/>
          <w:b w:val="0"/>
          <w:i w:val="0"/>
        </w:rPr>
        <w:t xml:space="preserve">Date wise </w:t>
      </w:r>
      <w:r w:rsidR="005A0802" w:rsidRPr="005A0802">
        <w:rPr>
          <w:rFonts w:ascii="AR CENA" w:hAnsi="AR CENA"/>
          <w:b w:val="0"/>
          <w:i w:val="0"/>
        </w:rPr>
        <w:t xml:space="preserve"> </w:t>
      </w:r>
    </w:p>
    <w:p w:rsidR="00C94802" w:rsidRDefault="00455DA4" w:rsidP="00C94802">
      <w:pPr>
        <w:pStyle w:val="Heading4"/>
        <w:numPr>
          <w:ilvl w:val="0"/>
          <w:numId w:val="0"/>
        </w:numPr>
      </w:pPr>
      <w:r>
        <w:rPr>
          <w:noProof/>
          <w:lang w:val="en-IN" w:eastAsia="en-IN"/>
        </w:rPr>
        <w:drawing>
          <wp:inline distT="0" distB="0" distL="0" distR="0">
            <wp:extent cx="5943600" cy="2330835"/>
            <wp:effectExtent l="19050" t="19050" r="19050" b="12700"/>
            <wp:docPr id="1081" name="Picture 1081" descr="C:\Users\Pradip\Desktop\screen\screenshot-cfrespreuat.cargoflash.com-2017-12-13-12-29-49-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radip\Desktop\screen\screenshot-cfrespreuat.cargoflash.com-2017-12-13-12-29-49-53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330835"/>
                    </a:xfrm>
                    <a:prstGeom prst="rect">
                      <a:avLst/>
                    </a:prstGeom>
                    <a:noFill/>
                    <a:ln>
                      <a:solidFill>
                        <a:schemeClr val="accent1"/>
                      </a:solidFill>
                    </a:ln>
                  </pic:spPr>
                </pic:pic>
              </a:graphicData>
            </a:graphic>
          </wp:inline>
        </w:drawing>
      </w:r>
    </w:p>
    <w:p w:rsidR="005A0802" w:rsidRPr="008E4F7A" w:rsidRDefault="00C94802" w:rsidP="00C94802">
      <w:pPr>
        <w:pStyle w:val="Caption"/>
        <w:jc w:val="center"/>
        <w:rPr>
          <w:i/>
        </w:rPr>
      </w:pPr>
      <w:bookmarkStart w:id="94" w:name="_Toc500933645"/>
      <w:r>
        <w:t xml:space="preserve">Figure </w:t>
      </w:r>
      <w:fldSimple w:instr=" SEQ Figure \* ARABIC ">
        <w:r w:rsidR="003E0BCF">
          <w:rPr>
            <w:noProof/>
          </w:rPr>
          <w:t>48</w:t>
        </w:r>
      </w:fldSimple>
      <w:r>
        <w:t xml:space="preserve"> Date wise cancel</w:t>
      </w:r>
      <w:bookmarkEnd w:id="94"/>
    </w:p>
    <w:p w:rsidR="00F26400" w:rsidRDefault="00F26400" w:rsidP="007E0728">
      <w:pPr>
        <w:rPr>
          <w:rFonts w:ascii="AR CENA" w:hAnsi="AR CENA"/>
        </w:rPr>
      </w:pPr>
    </w:p>
    <w:p w:rsidR="00B70DE5" w:rsidRDefault="00B70DE5" w:rsidP="007E0728">
      <w:pPr>
        <w:rPr>
          <w:rFonts w:ascii="AR CENA" w:hAnsi="AR CENA"/>
        </w:rPr>
      </w:pPr>
      <w:r>
        <w:rPr>
          <w:rFonts w:ascii="AR CENA" w:hAnsi="AR CENA"/>
        </w:rPr>
        <w:t>Process-</w:t>
      </w:r>
    </w:p>
    <w:p w:rsidR="00C94802" w:rsidRDefault="00C94802" w:rsidP="00DD0C3F">
      <w:pPr>
        <w:pStyle w:val="ListParagraph"/>
        <w:numPr>
          <w:ilvl w:val="0"/>
          <w:numId w:val="7"/>
        </w:numPr>
        <w:rPr>
          <w:rFonts w:ascii="AR CENA" w:hAnsi="AR CENA"/>
        </w:rPr>
      </w:pPr>
      <w:r>
        <w:rPr>
          <w:rFonts w:ascii="AR CENA" w:hAnsi="AR CENA"/>
        </w:rPr>
        <w:t xml:space="preserve">Select the Date from </w:t>
      </w:r>
    </w:p>
    <w:p w:rsidR="00C94802" w:rsidRDefault="00C94802" w:rsidP="00DD0C3F">
      <w:pPr>
        <w:pStyle w:val="ListParagraph"/>
        <w:numPr>
          <w:ilvl w:val="0"/>
          <w:numId w:val="7"/>
        </w:numPr>
        <w:rPr>
          <w:rFonts w:ascii="AR CENA" w:hAnsi="AR CENA"/>
        </w:rPr>
      </w:pPr>
      <w:r>
        <w:rPr>
          <w:rFonts w:ascii="AR CENA" w:hAnsi="AR CENA"/>
        </w:rPr>
        <w:t xml:space="preserve">Select the date to </w:t>
      </w:r>
    </w:p>
    <w:p w:rsidR="00C94802" w:rsidRDefault="00C94802" w:rsidP="00DD0C3F">
      <w:pPr>
        <w:pStyle w:val="ListParagraph"/>
        <w:numPr>
          <w:ilvl w:val="0"/>
          <w:numId w:val="7"/>
        </w:numPr>
        <w:rPr>
          <w:rFonts w:ascii="AR CENA" w:hAnsi="AR CENA"/>
        </w:rPr>
      </w:pPr>
      <w:r>
        <w:rPr>
          <w:rFonts w:ascii="AR CENA" w:hAnsi="AR CENA"/>
        </w:rPr>
        <w:t>Click search , It will d</w:t>
      </w:r>
      <w:r w:rsidR="00455DA4">
        <w:rPr>
          <w:rFonts w:ascii="AR CENA" w:hAnsi="AR CENA"/>
        </w:rPr>
        <w:t>isplay above screen (ref  Fig 48</w:t>
      </w:r>
      <w:r>
        <w:rPr>
          <w:rFonts w:ascii="AR CENA" w:hAnsi="AR CENA"/>
        </w:rPr>
        <w:t>)</w:t>
      </w:r>
    </w:p>
    <w:p w:rsidR="00C94802" w:rsidRDefault="00C94802" w:rsidP="00DD0C3F">
      <w:pPr>
        <w:pStyle w:val="ListParagraph"/>
        <w:numPr>
          <w:ilvl w:val="0"/>
          <w:numId w:val="7"/>
        </w:numPr>
        <w:rPr>
          <w:rFonts w:ascii="AR CENA" w:hAnsi="AR CENA"/>
        </w:rPr>
      </w:pPr>
      <w:r>
        <w:rPr>
          <w:rFonts w:ascii="AR CENA" w:hAnsi="AR CENA"/>
        </w:rPr>
        <w:t xml:space="preserve">To cancel , select the AWB/ref number using the tick box on the left and </w:t>
      </w:r>
    </w:p>
    <w:p w:rsidR="00C94802" w:rsidRDefault="00C94802" w:rsidP="00DD0C3F">
      <w:pPr>
        <w:pStyle w:val="ListParagraph"/>
        <w:numPr>
          <w:ilvl w:val="0"/>
          <w:numId w:val="7"/>
        </w:numPr>
        <w:rPr>
          <w:rFonts w:ascii="AR CENA" w:hAnsi="AR CENA"/>
        </w:rPr>
      </w:pPr>
      <w:r>
        <w:rPr>
          <w:rFonts w:ascii="AR CENA" w:hAnsi="AR CENA"/>
        </w:rPr>
        <w:lastRenderedPageBreak/>
        <w:t xml:space="preserve">Click the Cancel Button </w:t>
      </w:r>
    </w:p>
    <w:p w:rsidR="00C94802" w:rsidRDefault="00C94802" w:rsidP="00C94802">
      <w:pPr>
        <w:rPr>
          <w:rFonts w:ascii="AR CENA" w:hAnsi="AR CENA"/>
        </w:rPr>
      </w:pPr>
      <w:r>
        <w:rPr>
          <w:rFonts w:ascii="AR CENA" w:hAnsi="AR CENA"/>
        </w:rPr>
        <w:t xml:space="preserve">To check the all cancel shipment, User need </w:t>
      </w:r>
      <w:r w:rsidR="0034609B">
        <w:rPr>
          <w:rFonts w:ascii="AR CENA" w:hAnsi="AR CENA"/>
        </w:rPr>
        <w:t xml:space="preserve">to go to Penalty Report (Penalty </w:t>
      </w:r>
      <w:r>
        <w:rPr>
          <w:rFonts w:ascii="AR CENA" w:hAnsi="AR CENA"/>
        </w:rPr>
        <w:t>module&gt;Penalty Report)</w:t>
      </w:r>
    </w:p>
    <w:p w:rsidR="009E68DA" w:rsidRDefault="009E68DA" w:rsidP="00C94802">
      <w:pPr>
        <w:rPr>
          <w:rFonts w:ascii="AR CENA" w:hAnsi="AR CENA"/>
        </w:rPr>
      </w:pPr>
      <w:r>
        <w:rPr>
          <w:rFonts w:ascii="AR CENA" w:hAnsi="AR CENA"/>
        </w:rPr>
        <w:t>Process-</w:t>
      </w:r>
    </w:p>
    <w:p w:rsidR="009E68DA" w:rsidRDefault="002E4AD1" w:rsidP="00DD0C3F">
      <w:pPr>
        <w:pStyle w:val="ListParagraph"/>
        <w:numPr>
          <w:ilvl w:val="0"/>
          <w:numId w:val="8"/>
        </w:numPr>
        <w:rPr>
          <w:rFonts w:ascii="AR CENA" w:hAnsi="AR CENA"/>
        </w:rPr>
      </w:pPr>
      <w:r>
        <w:rPr>
          <w:rFonts w:ascii="AR CENA" w:hAnsi="AR CENA"/>
        </w:rPr>
        <w:t xml:space="preserve">Select  the cancellation parameter from the drop down </w:t>
      </w:r>
    </w:p>
    <w:p w:rsidR="009E68DA" w:rsidRDefault="009E68DA" w:rsidP="00DD0C3F">
      <w:pPr>
        <w:pStyle w:val="ListParagraph"/>
        <w:numPr>
          <w:ilvl w:val="0"/>
          <w:numId w:val="8"/>
        </w:numPr>
        <w:rPr>
          <w:rFonts w:ascii="AR CENA" w:hAnsi="AR CENA"/>
        </w:rPr>
      </w:pPr>
      <w:r>
        <w:rPr>
          <w:rFonts w:ascii="AR CENA" w:hAnsi="AR CENA"/>
        </w:rPr>
        <w:t xml:space="preserve">Select the Airline as GA </w:t>
      </w:r>
    </w:p>
    <w:p w:rsidR="009E68DA" w:rsidRDefault="009E68DA" w:rsidP="00DD0C3F">
      <w:pPr>
        <w:pStyle w:val="ListParagraph"/>
        <w:numPr>
          <w:ilvl w:val="0"/>
          <w:numId w:val="8"/>
        </w:numPr>
        <w:rPr>
          <w:rFonts w:ascii="AR CENA" w:hAnsi="AR CENA"/>
        </w:rPr>
      </w:pPr>
      <w:r>
        <w:rPr>
          <w:rFonts w:ascii="AR CENA" w:hAnsi="AR CENA"/>
        </w:rPr>
        <w:t>Select the Date from</w:t>
      </w:r>
    </w:p>
    <w:p w:rsidR="009E68DA" w:rsidRDefault="009E68DA" w:rsidP="00DD0C3F">
      <w:pPr>
        <w:pStyle w:val="ListParagraph"/>
        <w:numPr>
          <w:ilvl w:val="0"/>
          <w:numId w:val="8"/>
        </w:numPr>
        <w:rPr>
          <w:rFonts w:ascii="AR CENA" w:hAnsi="AR CENA"/>
        </w:rPr>
      </w:pPr>
      <w:r>
        <w:rPr>
          <w:rFonts w:ascii="AR CENA" w:hAnsi="AR CENA"/>
        </w:rPr>
        <w:t xml:space="preserve">Select the Date to </w:t>
      </w:r>
    </w:p>
    <w:p w:rsidR="009E68DA" w:rsidRPr="009E68DA" w:rsidRDefault="009E68DA" w:rsidP="00DD0C3F">
      <w:pPr>
        <w:pStyle w:val="ListParagraph"/>
        <w:numPr>
          <w:ilvl w:val="0"/>
          <w:numId w:val="8"/>
        </w:numPr>
        <w:rPr>
          <w:rFonts w:ascii="AR CENA" w:hAnsi="AR CENA"/>
        </w:rPr>
      </w:pPr>
      <w:r>
        <w:rPr>
          <w:rFonts w:ascii="AR CENA" w:hAnsi="AR CENA"/>
        </w:rPr>
        <w:t xml:space="preserve">Click the Search Button </w:t>
      </w:r>
    </w:p>
    <w:p w:rsidR="00207CA8" w:rsidRDefault="006B2269" w:rsidP="00207CA8">
      <w:pPr>
        <w:keepNext/>
      </w:pPr>
      <w:r>
        <w:rPr>
          <w:noProof/>
          <w:lang w:val="en-IN" w:eastAsia="en-IN"/>
        </w:rPr>
        <w:drawing>
          <wp:inline distT="0" distB="0" distL="0" distR="0">
            <wp:extent cx="5943600" cy="1774469"/>
            <wp:effectExtent l="19050" t="19050" r="19050" b="16510"/>
            <wp:docPr id="1082" name="Picture 1082" descr="C:\Users\Pradip\Desktop\screen\screenshot-cfrespreuat.cargoflash.com-2017-12-13-12-32-4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radip\Desktop\screen\screenshot-cfrespreuat.cargoflash.com-2017-12-13-12-32-43-82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774469"/>
                    </a:xfrm>
                    <a:prstGeom prst="rect">
                      <a:avLst/>
                    </a:prstGeom>
                    <a:noFill/>
                    <a:ln>
                      <a:solidFill>
                        <a:schemeClr val="accent1"/>
                      </a:solidFill>
                    </a:ln>
                  </pic:spPr>
                </pic:pic>
              </a:graphicData>
            </a:graphic>
          </wp:inline>
        </w:drawing>
      </w:r>
    </w:p>
    <w:p w:rsidR="00C94802" w:rsidRDefault="00207CA8" w:rsidP="00207CA8">
      <w:pPr>
        <w:pStyle w:val="Caption"/>
        <w:jc w:val="center"/>
      </w:pPr>
      <w:bookmarkStart w:id="95" w:name="_Toc500933646"/>
      <w:r>
        <w:t xml:space="preserve">Figure </w:t>
      </w:r>
      <w:fldSimple w:instr=" SEQ Figure \* ARABIC ">
        <w:r w:rsidR="003E0BCF">
          <w:rPr>
            <w:noProof/>
          </w:rPr>
          <w:t>49</w:t>
        </w:r>
      </w:fldSimple>
      <w:r>
        <w:t xml:space="preserve"> Penalty Report </w:t>
      </w:r>
      <w:r w:rsidR="00B20273">
        <w:t>–</w:t>
      </w:r>
      <w:r>
        <w:t>Cancel</w:t>
      </w:r>
      <w:r w:rsidR="007C6729">
        <w:t>lation</w:t>
      </w:r>
      <w:bookmarkEnd w:id="95"/>
    </w:p>
    <w:p w:rsidR="00B20273" w:rsidRDefault="00B20273" w:rsidP="00B20273"/>
    <w:p w:rsidR="00B20273" w:rsidRDefault="00B20273" w:rsidP="00B20273">
      <w:pPr>
        <w:rPr>
          <w:rFonts w:ascii="AR CENA" w:hAnsi="AR CENA"/>
        </w:rPr>
      </w:pPr>
      <w:r>
        <w:rPr>
          <w:rFonts w:ascii="AR CENA" w:hAnsi="AR CENA"/>
        </w:rPr>
        <w:t>Note-</w:t>
      </w:r>
      <w:r w:rsidRPr="00B20273">
        <w:rPr>
          <w:rFonts w:ascii="AR CENA" w:hAnsi="AR CENA"/>
        </w:rPr>
        <w:t xml:space="preserve">User can also Export this report to Excel format by clicking Export to Excel Button </w:t>
      </w:r>
    </w:p>
    <w:p w:rsidR="000C661A" w:rsidRDefault="000C661A" w:rsidP="000C661A">
      <w:pPr>
        <w:pStyle w:val="Heading3"/>
        <w:rPr>
          <w:rFonts w:ascii="AR CENA" w:hAnsi="AR CENA"/>
          <w:b w:val="0"/>
        </w:rPr>
      </w:pPr>
      <w:bookmarkStart w:id="96" w:name="_Toc500933553"/>
      <w:r w:rsidRPr="000C661A">
        <w:rPr>
          <w:rFonts w:ascii="AR CENA" w:hAnsi="AR CENA"/>
          <w:b w:val="0"/>
        </w:rPr>
        <w:t>Void Shipment</w:t>
      </w:r>
      <w:bookmarkEnd w:id="96"/>
      <w:r w:rsidRPr="000C661A">
        <w:rPr>
          <w:rFonts w:ascii="AR CENA" w:hAnsi="AR CENA"/>
          <w:b w:val="0"/>
        </w:rPr>
        <w:t xml:space="preserve"> </w:t>
      </w:r>
    </w:p>
    <w:p w:rsidR="00646952" w:rsidRDefault="00646952" w:rsidP="00646952">
      <w:pPr>
        <w:rPr>
          <w:rFonts w:ascii="AR CENA" w:hAnsi="AR CENA"/>
        </w:rPr>
      </w:pPr>
      <w:r>
        <w:rPr>
          <w:rFonts w:ascii="AR CENA" w:hAnsi="AR CENA"/>
        </w:rPr>
        <w:t xml:space="preserve">User can </w:t>
      </w:r>
      <w:r w:rsidR="00BF3739">
        <w:rPr>
          <w:rFonts w:ascii="AR CENA" w:hAnsi="AR CENA"/>
        </w:rPr>
        <w:t>void</w:t>
      </w:r>
      <w:r w:rsidRPr="00F258DE">
        <w:rPr>
          <w:rFonts w:ascii="AR CENA" w:hAnsi="AR CENA"/>
        </w:rPr>
        <w:t xml:space="preserve"> the shipment using AWB p</w:t>
      </w:r>
      <w:r>
        <w:rPr>
          <w:rFonts w:ascii="AR CENA" w:hAnsi="AR CENA"/>
        </w:rPr>
        <w:t xml:space="preserve">enalty module, to </w:t>
      </w:r>
      <w:r w:rsidR="00BF3739">
        <w:rPr>
          <w:rFonts w:ascii="AR CENA" w:hAnsi="AR CENA"/>
        </w:rPr>
        <w:t>void</w:t>
      </w:r>
      <w:r w:rsidRPr="00F258DE">
        <w:rPr>
          <w:rFonts w:ascii="AR CENA" w:hAnsi="AR CENA"/>
        </w:rPr>
        <w:t xml:space="preserve"> the s</w:t>
      </w:r>
      <w:r w:rsidR="00B44AB5">
        <w:rPr>
          <w:rFonts w:ascii="AR CENA" w:hAnsi="AR CENA"/>
        </w:rPr>
        <w:t xml:space="preserve">hipment user need to select the Void penalty parameter from the drop down list </w:t>
      </w:r>
    </w:p>
    <w:p w:rsidR="00646952" w:rsidRPr="00F258DE" w:rsidRDefault="00646952" w:rsidP="00646952">
      <w:pPr>
        <w:rPr>
          <w:rFonts w:ascii="AR CENA" w:hAnsi="AR CENA"/>
        </w:rPr>
      </w:pPr>
      <w:r>
        <w:rPr>
          <w:rFonts w:ascii="AR CENA" w:hAnsi="AR CENA"/>
        </w:rPr>
        <w:t xml:space="preserve">System has two options to make </w:t>
      </w:r>
      <w:r w:rsidR="00063C98">
        <w:rPr>
          <w:rFonts w:ascii="AR CENA" w:hAnsi="AR CENA"/>
        </w:rPr>
        <w:t>Void;</w:t>
      </w:r>
      <w:r>
        <w:rPr>
          <w:rFonts w:ascii="AR CENA" w:hAnsi="AR CENA"/>
        </w:rPr>
        <w:t xml:space="preserve"> </w:t>
      </w:r>
      <w:r w:rsidR="00063C98">
        <w:rPr>
          <w:rFonts w:ascii="AR CENA" w:hAnsi="AR CENA"/>
        </w:rPr>
        <w:t>it</w:t>
      </w:r>
      <w:r>
        <w:rPr>
          <w:rFonts w:ascii="AR CENA" w:hAnsi="AR CENA"/>
        </w:rPr>
        <w:t xml:space="preserve"> can void Individual shipment or number of shipments in a specific Date range </w:t>
      </w:r>
    </w:p>
    <w:p w:rsidR="000C661A" w:rsidRDefault="00B44AB5" w:rsidP="00491053">
      <w:pPr>
        <w:pStyle w:val="Heading4"/>
        <w:rPr>
          <w:rFonts w:ascii="AR CENA" w:hAnsi="AR CENA"/>
          <w:b w:val="0"/>
          <w:i w:val="0"/>
        </w:rPr>
      </w:pPr>
      <w:r>
        <w:rPr>
          <w:rFonts w:ascii="AR CENA" w:hAnsi="AR CENA"/>
          <w:b w:val="0"/>
          <w:i w:val="0"/>
        </w:rPr>
        <w:t xml:space="preserve">Select </w:t>
      </w:r>
      <w:r w:rsidR="00F9699D">
        <w:rPr>
          <w:rFonts w:ascii="AR CENA" w:hAnsi="AR CENA"/>
          <w:b w:val="0"/>
          <w:i w:val="0"/>
        </w:rPr>
        <w:t xml:space="preserve">Void parameter </w:t>
      </w:r>
      <w:r w:rsidR="00491053" w:rsidRPr="00491053">
        <w:rPr>
          <w:rFonts w:ascii="AR CENA" w:hAnsi="AR CENA"/>
          <w:b w:val="0"/>
          <w:i w:val="0"/>
        </w:rPr>
        <w:t>&gt;Click AWB No</w:t>
      </w:r>
    </w:p>
    <w:p w:rsidR="00F9699D" w:rsidRPr="00F9699D" w:rsidRDefault="00F9699D" w:rsidP="00F9699D"/>
    <w:p w:rsidR="00207CA8" w:rsidRDefault="00F9699D" w:rsidP="00C94802">
      <w:pPr>
        <w:rPr>
          <w:rFonts w:ascii="AR CENA" w:hAnsi="AR CENA"/>
        </w:rPr>
      </w:pPr>
      <w:r>
        <w:rPr>
          <w:rFonts w:ascii="AR CENA" w:hAnsi="AR CENA"/>
          <w:noProof/>
          <w:lang w:val="en-IN" w:eastAsia="en-IN"/>
        </w:rPr>
        <w:drawing>
          <wp:inline distT="0" distB="0" distL="0" distR="0">
            <wp:extent cx="5943600" cy="1522481"/>
            <wp:effectExtent l="19050" t="19050" r="19050" b="20955"/>
            <wp:docPr id="1083" name="Picture 1083" descr="C:\Users\Pradip\Desktop\screen\screenshot-cfrespreuat.cargoflash.com-2017-12-13-12-35-1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radip\Desktop\screen\screenshot-cfrespreuat.cargoflash.com-2017-12-13-12-35-11-53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522481"/>
                    </a:xfrm>
                    <a:prstGeom prst="rect">
                      <a:avLst/>
                    </a:prstGeom>
                    <a:noFill/>
                    <a:ln>
                      <a:solidFill>
                        <a:schemeClr val="accent1"/>
                      </a:solidFill>
                    </a:ln>
                  </pic:spPr>
                </pic:pic>
              </a:graphicData>
            </a:graphic>
          </wp:inline>
        </w:drawing>
      </w:r>
    </w:p>
    <w:p w:rsidR="00F9699D" w:rsidRDefault="00F9699D" w:rsidP="00C94802">
      <w:pPr>
        <w:rPr>
          <w:rFonts w:ascii="AR CENA" w:hAnsi="AR CENA"/>
        </w:rPr>
      </w:pPr>
    </w:p>
    <w:p w:rsidR="004C58D5" w:rsidRDefault="004C58D5" w:rsidP="00C94802">
      <w:pPr>
        <w:rPr>
          <w:rFonts w:ascii="AR CENA" w:hAnsi="AR CENA"/>
        </w:rPr>
      </w:pPr>
      <w:r>
        <w:rPr>
          <w:rFonts w:ascii="AR CENA" w:hAnsi="AR CENA"/>
        </w:rPr>
        <w:lastRenderedPageBreak/>
        <w:t xml:space="preserve">Process </w:t>
      </w:r>
      <w:r w:rsidR="00B01B8F">
        <w:rPr>
          <w:rFonts w:ascii="AR CENA" w:hAnsi="AR CENA"/>
        </w:rPr>
        <w:t>to Void</w:t>
      </w:r>
    </w:p>
    <w:p w:rsidR="004C58D5" w:rsidRDefault="004C58D5" w:rsidP="00DD0C3F">
      <w:pPr>
        <w:pStyle w:val="ListParagraph"/>
        <w:numPr>
          <w:ilvl w:val="0"/>
          <w:numId w:val="9"/>
        </w:numPr>
        <w:rPr>
          <w:rFonts w:ascii="AR CENA" w:hAnsi="AR CENA"/>
        </w:rPr>
      </w:pPr>
      <w:r>
        <w:rPr>
          <w:rFonts w:ascii="AR CENA" w:hAnsi="AR CENA"/>
        </w:rPr>
        <w:t xml:space="preserve">Select the AWB no from the drop down list </w:t>
      </w:r>
    </w:p>
    <w:p w:rsidR="004C58D5" w:rsidRDefault="004C58D5" w:rsidP="00DD0C3F">
      <w:pPr>
        <w:pStyle w:val="ListParagraph"/>
        <w:numPr>
          <w:ilvl w:val="0"/>
          <w:numId w:val="9"/>
        </w:numPr>
        <w:rPr>
          <w:rFonts w:ascii="AR CENA" w:hAnsi="AR CENA"/>
        </w:rPr>
      </w:pPr>
      <w:r>
        <w:rPr>
          <w:rFonts w:ascii="AR CENA" w:hAnsi="AR CENA"/>
        </w:rPr>
        <w:t xml:space="preserve">Click the search Button </w:t>
      </w:r>
    </w:p>
    <w:p w:rsidR="004C58D5" w:rsidRDefault="004C58D5" w:rsidP="00DD0C3F">
      <w:pPr>
        <w:pStyle w:val="ListParagraph"/>
        <w:numPr>
          <w:ilvl w:val="0"/>
          <w:numId w:val="9"/>
        </w:numPr>
        <w:rPr>
          <w:rFonts w:ascii="AR CENA" w:hAnsi="AR CENA"/>
        </w:rPr>
      </w:pPr>
      <w:r>
        <w:rPr>
          <w:rFonts w:ascii="AR CENA" w:hAnsi="AR CENA"/>
        </w:rPr>
        <w:t>It will open the new window with details of AWB that need to Void</w:t>
      </w:r>
    </w:p>
    <w:p w:rsidR="00B40071" w:rsidRDefault="00B40071" w:rsidP="00B40071">
      <w:pPr>
        <w:rPr>
          <w:rFonts w:ascii="AR CENA" w:hAnsi="AR CENA"/>
        </w:rPr>
      </w:pPr>
    </w:p>
    <w:p w:rsidR="00B40071" w:rsidRPr="00B40071" w:rsidRDefault="00ED7E81" w:rsidP="00B40071">
      <w:pPr>
        <w:rPr>
          <w:rFonts w:ascii="AR CENA" w:hAnsi="AR CENA"/>
        </w:rPr>
      </w:pPr>
      <w:r>
        <w:rPr>
          <w:rFonts w:ascii="AR CENA" w:hAnsi="AR CENA"/>
          <w:noProof/>
          <w:lang w:val="en-IN" w:eastAsia="en-IN"/>
        </w:rPr>
        <w:drawing>
          <wp:inline distT="0" distB="0" distL="0" distR="0">
            <wp:extent cx="5943600" cy="1522481"/>
            <wp:effectExtent l="19050" t="19050" r="19050" b="20955"/>
            <wp:docPr id="1084" name="Picture 1084" descr="C:\Users\Pradip\Desktop\screen\screenshot-cfrespreuat.cargoflash.com-2017-12-13-12-35-1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adip\Desktop\screen\screenshot-cfrespreuat.cargoflash.com-2017-12-13-12-35-11-53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522481"/>
                    </a:xfrm>
                    <a:prstGeom prst="rect">
                      <a:avLst/>
                    </a:prstGeom>
                    <a:noFill/>
                    <a:ln>
                      <a:solidFill>
                        <a:schemeClr val="accent1"/>
                      </a:solidFill>
                    </a:ln>
                  </pic:spPr>
                </pic:pic>
              </a:graphicData>
            </a:graphic>
          </wp:inline>
        </w:drawing>
      </w:r>
    </w:p>
    <w:p w:rsidR="00644DDD" w:rsidRDefault="00644DDD" w:rsidP="00644DDD">
      <w:pPr>
        <w:keepNext/>
      </w:pPr>
    </w:p>
    <w:p w:rsidR="004C58D5" w:rsidRDefault="00644DDD" w:rsidP="00644DDD">
      <w:pPr>
        <w:pStyle w:val="Caption"/>
        <w:jc w:val="center"/>
        <w:rPr>
          <w:rFonts w:ascii="AR CENA" w:hAnsi="AR CENA"/>
        </w:rPr>
      </w:pPr>
      <w:bookmarkStart w:id="97" w:name="_Toc500933647"/>
      <w:r>
        <w:t xml:space="preserve">Figure </w:t>
      </w:r>
      <w:fldSimple w:instr=" SEQ Figure \* ARABIC ">
        <w:r w:rsidR="003E0BCF">
          <w:rPr>
            <w:noProof/>
          </w:rPr>
          <w:t>50</w:t>
        </w:r>
      </w:fldSimple>
      <w:r>
        <w:t xml:space="preserve"> Void Shipment</w:t>
      </w:r>
      <w:bookmarkEnd w:id="97"/>
    </w:p>
    <w:p w:rsidR="007D5996" w:rsidRDefault="007D5996" w:rsidP="00DD0C3F">
      <w:pPr>
        <w:pStyle w:val="ListParagraph"/>
        <w:numPr>
          <w:ilvl w:val="0"/>
          <w:numId w:val="10"/>
        </w:numPr>
        <w:rPr>
          <w:rFonts w:ascii="AR CENA" w:hAnsi="AR CENA"/>
        </w:rPr>
      </w:pPr>
      <w:r>
        <w:rPr>
          <w:rFonts w:ascii="AR CENA" w:hAnsi="AR CENA"/>
        </w:rPr>
        <w:t xml:space="preserve">Select the AWB by clicking the tick Box on the left of the AWB </w:t>
      </w:r>
      <w:r w:rsidR="00ED7E81">
        <w:rPr>
          <w:rFonts w:ascii="AR CENA" w:hAnsi="AR CENA"/>
        </w:rPr>
        <w:t>(ref Fig 50</w:t>
      </w:r>
      <w:r w:rsidR="00152B60">
        <w:rPr>
          <w:rFonts w:ascii="AR CENA" w:hAnsi="AR CENA"/>
        </w:rPr>
        <w:t>)</w:t>
      </w:r>
    </w:p>
    <w:p w:rsidR="00152B60" w:rsidRDefault="00152B60" w:rsidP="00DD0C3F">
      <w:pPr>
        <w:pStyle w:val="ListParagraph"/>
        <w:numPr>
          <w:ilvl w:val="0"/>
          <w:numId w:val="10"/>
        </w:numPr>
        <w:rPr>
          <w:rFonts w:ascii="AR CENA" w:hAnsi="AR CENA"/>
        </w:rPr>
      </w:pPr>
      <w:r>
        <w:rPr>
          <w:rFonts w:ascii="AR CENA" w:hAnsi="AR CENA"/>
        </w:rPr>
        <w:t xml:space="preserve">Click the Void Button  to void the shipment </w:t>
      </w:r>
    </w:p>
    <w:p w:rsidR="00152B60" w:rsidRDefault="00152B60" w:rsidP="00152B60">
      <w:pPr>
        <w:rPr>
          <w:rFonts w:ascii="AR CENA" w:hAnsi="AR CENA"/>
        </w:rPr>
      </w:pPr>
      <w:r>
        <w:rPr>
          <w:rFonts w:ascii="AR CENA" w:hAnsi="AR CENA"/>
        </w:rPr>
        <w:t>All Void shipment can be show in the Reservation Grid and also user can vie</w:t>
      </w:r>
      <w:r w:rsidR="006B40BA">
        <w:rPr>
          <w:rFonts w:ascii="AR CENA" w:hAnsi="AR CENA"/>
        </w:rPr>
        <w:t xml:space="preserve">w in the Penalty report (Report </w:t>
      </w:r>
      <w:r>
        <w:rPr>
          <w:rFonts w:ascii="AR CENA" w:hAnsi="AR CENA"/>
        </w:rPr>
        <w:t>module&gt;Penalty Report)</w:t>
      </w:r>
    </w:p>
    <w:p w:rsidR="00B26366" w:rsidRDefault="00B26366" w:rsidP="00152B60">
      <w:pPr>
        <w:rPr>
          <w:rFonts w:ascii="AR CENA" w:hAnsi="AR CENA"/>
        </w:rPr>
      </w:pPr>
      <w:r>
        <w:rPr>
          <w:rFonts w:ascii="AR CENA" w:hAnsi="AR CENA"/>
        </w:rPr>
        <w:t>Process-</w:t>
      </w:r>
    </w:p>
    <w:p w:rsidR="00B26366" w:rsidRDefault="00B26366" w:rsidP="00DD0C3F">
      <w:pPr>
        <w:pStyle w:val="ListParagraph"/>
        <w:numPr>
          <w:ilvl w:val="0"/>
          <w:numId w:val="11"/>
        </w:numPr>
        <w:rPr>
          <w:rFonts w:ascii="AR CENA" w:hAnsi="AR CENA"/>
        </w:rPr>
      </w:pPr>
      <w:r>
        <w:rPr>
          <w:rFonts w:ascii="AR CENA" w:hAnsi="AR CENA"/>
        </w:rPr>
        <w:t>Click the Void radio box</w:t>
      </w:r>
    </w:p>
    <w:p w:rsidR="00B26366" w:rsidRDefault="00B26366" w:rsidP="00DD0C3F">
      <w:pPr>
        <w:pStyle w:val="ListParagraph"/>
        <w:numPr>
          <w:ilvl w:val="0"/>
          <w:numId w:val="11"/>
        </w:numPr>
        <w:rPr>
          <w:rFonts w:ascii="AR CENA" w:hAnsi="AR CENA"/>
        </w:rPr>
      </w:pPr>
      <w:r>
        <w:rPr>
          <w:rFonts w:ascii="AR CENA" w:hAnsi="AR CENA"/>
        </w:rPr>
        <w:t xml:space="preserve">Select Airline as GA </w:t>
      </w:r>
    </w:p>
    <w:p w:rsidR="00B26366" w:rsidRDefault="00B26366" w:rsidP="00DD0C3F">
      <w:pPr>
        <w:pStyle w:val="ListParagraph"/>
        <w:numPr>
          <w:ilvl w:val="0"/>
          <w:numId w:val="11"/>
        </w:numPr>
        <w:rPr>
          <w:rFonts w:ascii="AR CENA" w:hAnsi="AR CENA"/>
        </w:rPr>
      </w:pPr>
      <w:r>
        <w:rPr>
          <w:rFonts w:ascii="AR CENA" w:hAnsi="AR CENA"/>
        </w:rPr>
        <w:t xml:space="preserve">Select From date </w:t>
      </w:r>
    </w:p>
    <w:p w:rsidR="00B26366" w:rsidRDefault="00B26366" w:rsidP="00DD0C3F">
      <w:pPr>
        <w:pStyle w:val="ListParagraph"/>
        <w:numPr>
          <w:ilvl w:val="0"/>
          <w:numId w:val="11"/>
        </w:numPr>
        <w:rPr>
          <w:rFonts w:ascii="AR CENA" w:hAnsi="AR CENA"/>
        </w:rPr>
      </w:pPr>
      <w:r>
        <w:rPr>
          <w:rFonts w:ascii="AR CENA" w:hAnsi="AR CENA"/>
        </w:rPr>
        <w:t xml:space="preserve">Select to date </w:t>
      </w:r>
    </w:p>
    <w:p w:rsidR="00B26366" w:rsidRDefault="00B26366" w:rsidP="00DD0C3F">
      <w:pPr>
        <w:pStyle w:val="ListParagraph"/>
        <w:numPr>
          <w:ilvl w:val="0"/>
          <w:numId w:val="11"/>
        </w:numPr>
        <w:rPr>
          <w:rFonts w:ascii="AR CENA" w:hAnsi="AR CENA"/>
        </w:rPr>
      </w:pPr>
      <w:r>
        <w:rPr>
          <w:rFonts w:ascii="AR CENA" w:hAnsi="AR CENA"/>
        </w:rPr>
        <w:t xml:space="preserve">Click the Search Button </w:t>
      </w:r>
    </w:p>
    <w:p w:rsidR="00B26366" w:rsidRPr="00B26366" w:rsidRDefault="00B26366" w:rsidP="00DD0C3F">
      <w:pPr>
        <w:pStyle w:val="ListParagraph"/>
        <w:numPr>
          <w:ilvl w:val="0"/>
          <w:numId w:val="11"/>
        </w:numPr>
        <w:rPr>
          <w:rFonts w:ascii="AR CENA" w:hAnsi="AR CENA"/>
        </w:rPr>
      </w:pPr>
      <w:r>
        <w:rPr>
          <w:rFonts w:ascii="AR CENA" w:hAnsi="AR CENA"/>
        </w:rPr>
        <w:t>It w</w:t>
      </w:r>
      <w:r w:rsidR="00BC08AE">
        <w:rPr>
          <w:rFonts w:ascii="AR CENA" w:hAnsi="AR CENA"/>
        </w:rPr>
        <w:t>ill display as bellow(Ref Fig 51</w:t>
      </w:r>
      <w:r>
        <w:rPr>
          <w:rFonts w:ascii="AR CENA" w:hAnsi="AR CENA"/>
        </w:rPr>
        <w:t>)</w:t>
      </w:r>
    </w:p>
    <w:p w:rsidR="00B26366" w:rsidRDefault="00BC08AE" w:rsidP="00B26366">
      <w:pPr>
        <w:keepNext/>
      </w:pPr>
      <w:r>
        <w:rPr>
          <w:noProof/>
          <w:lang w:val="en-IN" w:eastAsia="en-IN"/>
        </w:rPr>
        <w:lastRenderedPageBreak/>
        <w:drawing>
          <wp:inline distT="0" distB="0" distL="0" distR="0">
            <wp:extent cx="5943600" cy="2197567"/>
            <wp:effectExtent l="19050" t="19050" r="19050" b="12700"/>
            <wp:docPr id="1085" name="Picture 1085" descr="C:\Users\Pradip\Desktop\screen\screenshot-cfrespreuat.cargoflash.com-2017-12-13-12-39-2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adip\Desktop\screen\screenshot-cfrespreuat.cargoflash.com-2017-12-13-12-39-26-4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197567"/>
                    </a:xfrm>
                    <a:prstGeom prst="rect">
                      <a:avLst/>
                    </a:prstGeom>
                    <a:noFill/>
                    <a:ln>
                      <a:solidFill>
                        <a:schemeClr val="accent1"/>
                      </a:solidFill>
                    </a:ln>
                  </pic:spPr>
                </pic:pic>
              </a:graphicData>
            </a:graphic>
          </wp:inline>
        </w:drawing>
      </w:r>
    </w:p>
    <w:p w:rsidR="00152B60" w:rsidRPr="00152B60" w:rsidRDefault="00B26366" w:rsidP="00B26366">
      <w:pPr>
        <w:pStyle w:val="Caption"/>
        <w:jc w:val="center"/>
        <w:rPr>
          <w:rFonts w:ascii="AR CENA" w:hAnsi="AR CENA"/>
        </w:rPr>
      </w:pPr>
      <w:bookmarkStart w:id="98" w:name="_Toc500933648"/>
      <w:r>
        <w:t xml:space="preserve">Figure </w:t>
      </w:r>
      <w:fldSimple w:instr=" SEQ Figure \* ARABIC ">
        <w:r w:rsidR="003E0BCF">
          <w:rPr>
            <w:noProof/>
          </w:rPr>
          <w:t>51</w:t>
        </w:r>
      </w:fldSimple>
      <w:r>
        <w:t xml:space="preserve"> Void Report</w:t>
      </w:r>
      <w:bookmarkEnd w:id="98"/>
    </w:p>
    <w:p w:rsidR="00696ABA" w:rsidRDefault="00BD04F2" w:rsidP="00696ABA">
      <w:pPr>
        <w:pStyle w:val="Heading4"/>
        <w:rPr>
          <w:rFonts w:ascii="AR CENA" w:hAnsi="AR CENA"/>
          <w:b w:val="0"/>
          <w:i w:val="0"/>
        </w:rPr>
      </w:pPr>
      <w:r>
        <w:rPr>
          <w:rFonts w:ascii="AR CENA" w:hAnsi="AR CENA"/>
          <w:b w:val="0"/>
          <w:i w:val="0"/>
        </w:rPr>
        <w:t xml:space="preserve">Select </w:t>
      </w:r>
      <w:r w:rsidR="00696ABA" w:rsidRPr="00491053">
        <w:rPr>
          <w:rFonts w:ascii="AR CENA" w:hAnsi="AR CENA"/>
          <w:b w:val="0"/>
          <w:i w:val="0"/>
        </w:rPr>
        <w:t>Void</w:t>
      </w:r>
      <w:r>
        <w:rPr>
          <w:rFonts w:ascii="AR CENA" w:hAnsi="AR CENA"/>
          <w:b w:val="0"/>
          <w:i w:val="0"/>
        </w:rPr>
        <w:t xml:space="preserve"> parameter </w:t>
      </w:r>
      <w:r w:rsidR="00696ABA" w:rsidRPr="00491053">
        <w:rPr>
          <w:rFonts w:ascii="AR CENA" w:hAnsi="AR CENA"/>
          <w:b w:val="0"/>
          <w:i w:val="0"/>
        </w:rPr>
        <w:t>&gt;</w:t>
      </w:r>
      <w:r w:rsidR="00696ABA">
        <w:rPr>
          <w:rFonts w:ascii="AR CENA" w:hAnsi="AR CENA"/>
          <w:b w:val="0"/>
          <w:i w:val="0"/>
        </w:rPr>
        <w:t xml:space="preserve">Click date wise </w:t>
      </w:r>
    </w:p>
    <w:p w:rsidR="00253761" w:rsidRPr="00253761" w:rsidRDefault="00253761" w:rsidP="00253761"/>
    <w:p w:rsidR="00696ABA" w:rsidRPr="00696ABA" w:rsidRDefault="00253761" w:rsidP="00696ABA">
      <w:r>
        <w:rPr>
          <w:noProof/>
          <w:lang w:val="en-IN" w:eastAsia="en-IN"/>
        </w:rPr>
        <w:drawing>
          <wp:inline distT="0" distB="0" distL="0" distR="0">
            <wp:extent cx="5943600" cy="2318755"/>
            <wp:effectExtent l="19050" t="19050" r="19050" b="24765"/>
            <wp:docPr id="1086" name="Picture 1086" descr="C:\Users\Pradip\Desktop\screen\screenshot-cfrespreuat.cargoflash.com-2017-12-13-12-41-0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adip\Desktop\screen\screenshot-cfrespreuat.cargoflash.com-2017-12-13-12-41-03-51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318755"/>
                    </a:xfrm>
                    <a:prstGeom prst="rect">
                      <a:avLst/>
                    </a:prstGeom>
                    <a:noFill/>
                    <a:ln>
                      <a:solidFill>
                        <a:schemeClr val="accent1"/>
                      </a:solidFill>
                    </a:ln>
                  </pic:spPr>
                </pic:pic>
              </a:graphicData>
            </a:graphic>
          </wp:inline>
        </w:drawing>
      </w:r>
    </w:p>
    <w:p w:rsidR="007E0728" w:rsidRPr="007E0728" w:rsidRDefault="007E0728" w:rsidP="00696ABA">
      <w:pPr>
        <w:pStyle w:val="Heading4"/>
        <w:numPr>
          <w:ilvl w:val="0"/>
          <w:numId w:val="0"/>
        </w:numPr>
      </w:pPr>
    </w:p>
    <w:p w:rsidR="00F258DE" w:rsidRDefault="002E5CD0" w:rsidP="00F258DE">
      <w:pPr>
        <w:rPr>
          <w:rFonts w:ascii="AR CENA" w:hAnsi="AR CENA"/>
        </w:rPr>
      </w:pPr>
      <w:r>
        <w:rPr>
          <w:rFonts w:ascii="AR CENA" w:hAnsi="AR CENA"/>
        </w:rPr>
        <w:t>Process</w:t>
      </w:r>
    </w:p>
    <w:p w:rsidR="002E5CD0" w:rsidRDefault="00CE1CF4" w:rsidP="00DD0C3F">
      <w:pPr>
        <w:pStyle w:val="ListParagraph"/>
        <w:numPr>
          <w:ilvl w:val="0"/>
          <w:numId w:val="12"/>
        </w:numPr>
        <w:rPr>
          <w:rFonts w:ascii="AR CENA" w:hAnsi="AR CENA"/>
        </w:rPr>
      </w:pPr>
      <w:r>
        <w:rPr>
          <w:rFonts w:ascii="AR CENA" w:hAnsi="AR CENA"/>
        </w:rPr>
        <w:t xml:space="preserve">Click the date wise Button </w:t>
      </w:r>
    </w:p>
    <w:p w:rsidR="00CE1CF4" w:rsidRDefault="00CE1CF4" w:rsidP="00DD0C3F">
      <w:pPr>
        <w:pStyle w:val="ListParagraph"/>
        <w:numPr>
          <w:ilvl w:val="0"/>
          <w:numId w:val="12"/>
        </w:numPr>
        <w:rPr>
          <w:rFonts w:ascii="AR CENA" w:hAnsi="AR CENA"/>
        </w:rPr>
      </w:pPr>
      <w:r>
        <w:rPr>
          <w:rFonts w:ascii="AR CENA" w:hAnsi="AR CENA"/>
        </w:rPr>
        <w:t xml:space="preserve">Select the Date from </w:t>
      </w:r>
    </w:p>
    <w:p w:rsidR="00CE1CF4" w:rsidRDefault="00CE1CF4" w:rsidP="00DD0C3F">
      <w:pPr>
        <w:pStyle w:val="ListParagraph"/>
        <w:numPr>
          <w:ilvl w:val="0"/>
          <w:numId w:val="12"/>
        </w:numPr>
        <w:rPr>
          <w:rFonts w:ascii="AR CENA" w:hAnsi="AR CENA"/>
        </w:rPr>
      </w:pPr>
      <w:r>
        <w:rPr>
          <w:rFonts w:ascii="AR CENA" w:hAnsi="AR CENA"/>
        </w:rPr>
        <w:t xml:space="preserve">Select the date to </w:t>
      </w:r>
    </w:p>
    <w:p w:rsidR="00CE1CF4" w:rsidRDefault="00CE1CF4" w:rsidP="00DD0C3F">
      <w:pPr>
        <w:pStyle w:val="ListParagraph"/>
        <w:numPr>
          <w:ilvl w:val="0"/>
          <w:numId w:val="12"/>
        </w:numPr>
        <w:rPr>
          <w:rFonts w:ascii="AR CENA" w:hAnsi="AR CENA"/>
        </w:rPr>
      </w:pPr>
      <w:r>
        <w:rPr>
          <w:rFonts w:ascii="AR CENA" w:hAnsi="AR CENA"/>
        </w:rPr>
        <w:t xml:space="preserve">Click search button </w:t>
      </w:r>
    </w:p>
    <w:p w:rsidR="00CE1CF4" w:rsidRDefault="00CE1CF4" w:rsidP="00DD0C3F">
      <w:pPr>
        <w:pStyle w:val="ListParagraph"/>
        <w:numPr>
          <w:ilvl w:val="0"/>
          <w:numId w:val="12"/>
        </w:numPr>
        <w:rPr>
          <w:rFonts w:ascii="AR CENA" w:hAnsi="AR CENA"/>
        </w:rPr>
      </w:pPr>
      <w:r>
        <w:rPr>
          <w:rFonts w:ascii="AR CENA" w:hAnsi="AR CENA"/>
        </w:rPr>
        <w:t>It will open up n</w:t>
      </w:r>
      <w:r w:rsidR="004B1CDA">
        <w:rPr>
          <w:rFonts w:ascii="AR CENA" w:hAnsi="AR CENA"/>
        </w:rPr>
        <w:t>ew window as bellow (Ref Fig -52</w:t>
      </w:r>
      <w:r>
        <w:rPr>
          <w:rFonts w:ascii="AR CENA" w:hAnsi="AR CENA"/>
        </w:rPr>
        <w:t>)</w:t>
      </w:r>
    </w:p>
    <w:p w:rsidR="00CE1CF4" w:rsidRDefault="00CE1CF4" w:rsidP="00CE1CF4">
      <w:pPr>
        <w:rPr>
          <w:rFonts w:ascii="AR CENA" w:hAnsi="AR CENA"/>
        </w:rPr>
      </w:pPr>
    </w:p>
    <w:p w:rsidR="00CE1CF4" w:rsidRDefault="00700332" w:rsidP="00CE1CF4">
      <w:pPr>
        <w:keepNext/>
      </w:pPr>
      <w:r>
        <w:rPr>
          <w:rFonts w:ascii="AR CENA" w:hAnsi="AR CENA"/>
          <w:noProof/>
          <w:lang w:val="en-IN" w:eastAsia="en-IN"/>
        </w:rPr>
        <w:lastRenderedPageBreak/>
        <mc:AlternateContent>
          <mc:Choice Requires="wps">
            <w:drawing>
              <wp:anchor distT="0" distB="0" distL="114300" distR="114300" simplePos="0" relativeHeight="251709440" behindDoc="0" locked="0" layoutInCell="1" allowOverlap="1" wp14:anchorId="7F7A10EB" wp14:editId="08E7F7C4">
                <wp:simplePos x="0" y="0"/>
                <wp:positionH relativeFrom="column">
                  <wp:posOffset>-120518</wp:posOffset>
                </wp:positionH>
                <wp:positionV relativeFrom="paragraph">
                  <wp:posOffset>88061</wp:posOffset>
                </wp:positionV>
                <wp:extent cx="500332" cy="215661"/>
                <wp:effectExtent l="0" t="0" r="14605" b="13335"/>
                <wp:wrapNone/>
                <wp:docPr id="366" name="Rounded Rectangle 366"/>
                <wp:cNvGraphicFramePr/>
                <a:graphic xmlns:a="http://schemas.openxmlformats.org/drawingml/2006/main">
                  <a:graphicData uri="http://schemas.microsoft.com/office/word/2010/wordprocessingShape">
                    <wps:wsp>
                      <wps:cNvSpPr/>
                      <wps:spPr>
                        <a:xfrm>
                          <a:off x="0" y="0"/>
                          <a:ext cx="500332" cy="21566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66" o:spid="_x0000_s1026" style="position:absolute;margin-left:-9.5pt;margin-top:6.95pt;width:39.4pt;height:17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" filled="f" strokecolor="#243f60 [1604]" strokeweight="2pt"/>
            </w:pict>
          </mc:Fallback>
        </mc:AlternateContent>
      </w:r>
      <w:r w:rsidR="00406A74">
        <w:rPr>
          <w:rFonts w:ascii="AR CENA" w:hAnsi="AR CENA"/>
          <w:noProof/>
          <w:lang w:val="en-IN" w:eastAsia="en-IN"/>
        </w:rPr>
        <mc:AlternateContent>
          <mc:Choice Requires="wps">
            <w:drawing>
              <wp:anchor distT="0" distB="0" distL="114300" distR="114300" simplePos="0" relativeHeight="251708416" behindDoc="0" locked="0" layoutInCell="1" allowOverlap="1" wp14:anchorId="4618DF5D" wp14:editId="433DBF5D">
                <wp:simplePos x="0" y="0"/>
                <wp:positionH relativeFrom="column">
                  <wp:posOffset>-43132</wp:posOffset>
                </wp:positionH>
                <wp:positionV relativeFrom="paragraph">
                  <wp:posOffset>916724</wp:posOffset>
                </wp:positionV>
                <wp:extent cx="258792" cy="457200"/>
                <wp:effectExtent l="0" t="0" r="27305" b="19050"/>
                <wp:wrapNone/>
                <wp:docPr id="365" name="Rounded Rectangle 365"/>
                <wp:cNvGraphicFramePr/>
                <a:graphic xmlns:a="http://schemas.openxmlformats.org/drawingml/2006/main">
                  <a:graphicData uri="http://schemas.microsoft.com/office/word/2010/wordprocessingShape">
                    <wps:wsp>
                      <wps:cNvSpPr/>
                      <wps:spPr>
                        <a:xfrm>
                          <a:off x="0" y="0"/>
                          <a:ext cx="258792" cy="4572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65" o:spid="_x0000_s1026" style="position:absolute;margin-left:-3.4pt;margin-top:72.2pt;width:20.4pt;height:36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" filled="f" strokecolor="#243f60 [1604]" strokeweight="2pt"/>
            </w:pict>
          </mc:Fallback>
        </mc:AlternateContent>
      </w:r>
      <w:r w:rsidR="004B1CDA">
        <w:rPr>
          <w:noProof/>
          <w:lang w:val="en-IN" w:eastAsia="en-IN"/>
        </w:rPr>
        <w:drawing>
          <wp:inline distT="0" distB="0" distL="0" distR="0">
            <wp:extent cx="5943600" cy="2318755"/>
            <wp:effectExtent l="19050" t="19050" r="19050" b="24765"/>
            <wp:docPr id="1087" name="Picture 1087" descr="C:\Users\Pradip\Desktop\screen\screenshot-cfrespreuat.cargoflash.com-2017-12-13-12-41-0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radip\Desktop\screen\screenshot-cfrespreuat.cargoflash.com-2017-12-13-12-41-03-51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318755"/>
                    </a:xfrm>
                    <a:prstGeom prst="rect">
                      <a:avLst/>
                    </a:prstGeom>
                    <a:noFill/>
                    <a:ln>
                      <a:solidFill>
                        <a:schemeClr val="accent1"/>
                      </a:solidFill>
                    </a:ln>
                  </pic:spPr>
                </pic:pic>
              </a:graphicData>
            </a:graphic>
          </wp:inline>
        </w:drawing>
      </w:r>
    </w:p>
    <w:p w:rsidR="00CE1CF4" w:rsidRDefault="00CE1CF4" w:rsidP="00CE1CF4">
      <w:pPr>
        <w:pStyle w:val="Caption"/>
        <w:jc w:val="center"/>
      </w:pPr>
      <w:bookmarkStart w:id="99" w:name="_Toc500933649"/>
      <w:r>
        <w:t xml:space="preserve">Figure </w:t>
      </w:r>
      <w:fldSimple w:instr=" SEQ Figure \* ARABIC ">
        <w:r w:rsidR="003E0BCF">
          <w:rPr>
            <w:noProof/>
          </w:rPr>
          <w:t>52</w:t>
        </w:r>
      </w:fldSimple>
      <w:r>
        <w:t xml:space="preserve"> Date wise Void</w:t>
      </w:r>
      <w:bookmarkEnd w:id="99"/>
    </w:p>
    <w:p w:rsidR="001F4F13" w:rsidRDefault="001F4F13" w:rsidP="001F4F13">
      <w:pPr>
        <w:rPr>
          <w:rFonts w:ascii="AR CENA" w:hAnsi="AR CENA"/>
        </w:rPr>
      </w:pPr>
      <w:r w:rsidRPr="001F4F13">
        <w:rPr>
          <w:rFonts w:ascii="AR CENA" w:hAnsi="AR CENA"/>
        </w:rPr>
        <w:t>Process</w:t>
      </w:r>
      <w:r>
        <w:rPr>
          <w:rFonts w:ascii="AR CENA" w:hAnsi="AR CENA"/>
        </w:rPr>
        <w:t xml:space="preserve"> to Void </w:t>
      </w:r>
    </w:p>
    <w:p w:rsidR="001F4F13" w:rsidRDefault="0059651E" w:rsidP="00DD0C3F">
      <w:pPr>
        <w:pStyle w:val="ListParagraph"/>
        <w:numPr>
          <w:ilvl w:val="0"/>
          <w:numId w:val="13"/>
        </w:numPr>
        <w:rPr>
          <w:rFonts w:ascii="AR CENA" w:hAnsi="AR CENA"/>
        </w:rPr>
      </w:pPr>
      <w:r>
        <w:rPr>
          <w:rFonts w:ascii="AR CENA" w:hAnsi="AR CENA"/>
        </w:rPr>
        <w:t xml:space="preserve">Select the No of AWB that need to Void by clicking the tick box located just left hand side of the AWB </w:t>
      </w:r>
    </w:p>
    <w:p w:rsidR="0059651E" w:rsidRDefault="0059651E" w:rsidP="00DD0C3F">
      <w:pPr>
        <w:pStyle w:val="ListParagraph"/>
        <w:numPr>
          <w:ilvl w:val="0"/>
          <w:numId w:val="13"/>
        </w:numPr>
        <w:rPr>
          <w:rFonts w:ascii="AR CENA" w:hAnsi="AR CENA"/>
        </w:rPr>
      </w:pPr>
      <w:r>
        <w:rPr>
          <w:rFonts w:ascii="AR CENA" w:hAnsi="AR CENA"/>
        </w:rPr>
        <w:t xml:space="preserve">Click the Void Button </w:t>
      </w:r>
    </w:p>
    <w:p w:rsidR="001A00E1" w:rsidRDefault="001A00E1" w:rsidP="00DD0C3F">
      <w:pPr>
        <w:pStyle w:val="ListParagraph"/>
        <w:numPr>
          <w:ilvl w:val="0"/>
          <w:numId w:val="13"/>
        </w:numPr>
        <w:rPr>
          <w:rFonts w:ascii="AR CENA" w:hAnsi="AR CENA"/>
        </w:rPr>
      </w:pPr>
      <w:r>
        <w:rPr>
          <w:rFonts w:ascii="AR CENA" w:hAnsi="AR CENA"/>
        </w:rPr>
        <w:t>Once it is void , all shipments will listed marked as Void in the reservation grid as well as will liste</w:t>
      </w:r>
      <w:r w:rsidR="005A7065">
        <w:rPr>
          <w:rFonts w:ascii="AR CENA" w:hAnsi="AR CENA"/>
        </w:rPr>
        <w:t>d in the Penalty Report (Penalty</w:t>
      </w:r>
      <w:r w:rsidR="009C4B8A">
        <w:rPr>
          <w:rFonts w:ascii="AR CENA" w:hAnsi="AR CENA"/>
        </w:rPr>
        <w:t xml:space="preserve"> </w:t>
      </w:r>
      <w:r>
        <w:rPr>
          <w:rFonts w:ascii="AR CENA" w:hAnsi="AR CENA"/>
        </w:rPr>
        <w:t>module&gt;Penalty Report )</w:t>
      </w:r>
    </w:p>
    <w:p w:rsidR="00CA77A7" w:rsidRDefault="00CA77A7" w:rsidP="00DD0C3F">
      <w:pPr>
        <w:pStyle w:val="ListParagraph"/>
        <w:numPr>
          <w:ilvl w:val="0"/>
          <w:numId w:val="13"/>
        </w:numPr>
        <w:rPr>
          <w:rFonts w:ascii="AR CENA" w:hAnsi="AR CENA"/>
        </w:rPr>
      </w:pPr>
      <w:r>
        <w:rPr>
          <w:rFonts w:ascii="AR CENA" w:hAnsi="AR CENA"/>
        </w:rPr>
        <w:t xml:space="preserve">Refer the bellow screen </w:t>
      </w:r>
      <w:r w:rsidR="005A7065">
        <w:rPr>
          <w:rFonts w:ascii="AR CENA" w:hAnsi="AR CENA"/>
        </w:rPr>
        <w:t>(Fig -53</w:t>
      </w:r>
      <w:r w:rsidR="004F7E40">
        <w:rPr>
          <w:rFonts w:ascii="AR CENA" w:hAnsi="AR CENA"/>
        </w:rPr>
        <w:t>)</w:t>
      </w:r>
    </w:p>
    <w:p w:rsidR="001A00E1" w:rsidRDefault="001A00E1" w:rsidP="001A00E1">
      <w:pPr>
        <w:pStyle w:val="ListParagraph"/>
        <w:rPr>
          <w:rFonts w:ascii="AR CENA" w:hAnsi="AR CENA"/>
        </w:rPr>
      </w:pPr>
    </w:p>
    <w:p w:rsidR="001A00E1" w:rsidRPr="001F4F13" w:rsidRDefault="00206B3C" w:rsidP="001A00E1">
      <w:pPr>
        <w:pStyle w:val="ListParagraph"/>
        <w:rPr>
          <w:rFonts w:ascii="AR CENA" w:hAnsi="AR CENA"/>
        </w:rPr>
      </w:pPr>
      <w:r>
        <w:rPr>
          <w:rFonts w:ascii="AR CENA" w:hAnsi="AR CENA"/>
          <w:noProof/>
          <w:lang w:val="en-IN" w:eastAsia="en-IN"/>
        </w:rPr>
        <w:drawing>
          <wp:inline distT="0" distB="0" distL="0" distR="0">
            <wp:extent cx="5943600" cy="2327632"/>
            <wp:effectExtent l="19050" t="19050" r="19050" b="15875"/>
            <wp:docPr id="577" name="Picture 577" descr="C:\Users\Pradip\Desktop\screen\screenshot-cfrespreuat.cargoflash.com-2017-12-13-12-43-0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adip\Desktop\screen\screenshot-cfrespreuat.cargoflash.com-2017-12-13-12-43-03-20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327632"/>
                    </a:xfrm>
                    <a:prstGeom prst="rect">
                      <a:avLst/>
                    </a:prstGeom>
                    <a:noFill/>
                    <a:ln>
                      <a:solidFill>
                        <a:schemeClr val="accent1"/>
                      </a:solidFill>
                    </a:ln>
                  </pic:spPr>
                </pic:pic>
              </a:graphicData>
            </a:graphic>
          </wp:inline>
        </w:drawing>
      </w:r>
    </w:p>
    <w:p w:rsidR="004F7E40" w:rsidRDefault="004F7E40" w:rsidP="004F7E40">
      <w:pPr>
        <w:keepNext/>
      </w:pPr>
    </w:p>
    <w:p w:rsidR="001F4F13" w:rsidRPr="001F4F13" w:rsidRDefault="004F7E40" w:rsidP="004F7E40">
      <w:pPr>
        <w:pStyle w:val="Caption"/>
        <w:jc w:val="center"/>
      </w:pPr>
      <w:bookmarkStart w:id="100" w:name="_Toc500933650"/>
      <w:r>
        <w:t xml:space="preserve">Figure </w:t>
      </w:r>
      <w:fldSimple w:instr=" SEQ Figure \* ARABIC ">
        <w:r w:rsidR="003E0BCF">
          <w:rPr>
            <w:noProof/>
          </w:rPr>
          <w:t>53</w:t>
        </w:r>
      </w:fldSimple>
      <w:r>
        <w:t xml:space="preserve"> Date Wise Void Report</w:t>
      </w:r>
      <w:bookmarkEnd w:id="100"/>
    </w:p>
    <w:p w:rsidR="007F146F" w:rsidRPr="008B7792" w:rsidRDefault="00076B05" w:rsidP="00076B05">
      <w:pPr>
        <w:pStyle w:val="Heading3"/>
        <w:rPr>
          <w:rFonts w:ascii="AR CENA" w:hAnsi="AR CENA"/>
          <w:b w:val="0"/>
        </w:rPr>
      </w:pPr>
      <w:bookmarkStart w:id="101" w:name="_Toc500933554"/>
      <w:r w:rsidRPr="008B7792">
        <w:rPr>
          <w:rFonts w:ascii="AR CENA" w:hAnsi="AR CENA"/>
          <w:b w:val="0"/>
        </w:rPr>
        <w:t>No show shipment</w:t>
      </w:r>
      <w:bookmarkEnd w:id="101"/>
      <w:r w:rsidRPr="008B7792">
        <w:rPr>
          <w:rFonts w:ascii="AR CENA" w:hAnsi="AR CENA"/>
          <w:b w:val="0"/>
        </w:rPr>
        <w:t xml:space="preserve"> </w:t>
      </w:r>
    </w:p>
    <w:p w:rsidR="009A2686" w:rsidRDefault="009A2686" w:rsidP="009A2686">
      <w:pPr>
        <w:rPr>
          <w:rFonts w:ascii="AR CENA" w:hAnsi="AR CENA"/>
        </w:rPr>
      </w:pPr>
      <w:r>
        <w:rPr>
          <w:rFonts w:ascii="AR CENA" w:hAnsi="AR CENA"/>
        </w:rPr>
        <w:t xml:space="preserve">User can make No show manually </w:t>
      </w:r>
      <w:r w:rsidRPr="00F258DE">
        <w:rPr>
          <w:rFonts w:ascii="AR CENA" w:hAnsi="AR CENA"/>
        </w:rPr>
        <w:t>using AWB p</w:t>
      </w:r>
      <w:r>
        <w:rPr>
          <w:rFonts w:ascii="AR CENA" w:hAnsi="AR CENA"/>
        </w:rPr>
        <w:t xml:space="preserve">enalty module, to make the No </w:t>
      </w:r>
      <w:r w:rsidR="00334D06">
        <w:rPr>
          <w:rFonts w:ascii="AR CENA" w:hAnsi="AR CENA"/>
        </w:rPr>
        <w:t xml:space="preserve">show </w:t>
      </w:r>
      <w:r w:rsidR="00334D06" w:rsidRPr="00F258DE">
        <w:rPr>
          <w:rFonts w:ascii="AR CENA" w:hAnsi="AR CENA"/>
        </w:rPr>
        <w:t>shipment</w:t>
      </w:r>
      <w:r w:rsidRPr="00F258DE">
        <w:rPr>
          <w:rFonts w:ascii="AR CENA" w:hAnsi="AR CENA"/>
        </w:rPr>
        <w:t xml:space="preserve"> user need to </w:t>
      </w:r>
      <w:r w:rsidR="00334D06">
        <w:rPr>
          <w:rFonts w:ascii="AR CENA" w:hAnsi="AR CENA"/>
        </w:rPr>
        <w:t xml:space="preserve">select the No show parameter from the drop down list </w:t>
      </w:r>
    </w:p>
    <w:p w:rsidR="009A2686" w:rsidRPr="00F258DE" w:rsidRDefault="009A2686" w:rsidP="009A2686">
      <w:pPr>
        <w:rPr>
          <w:rFonts w:ascii="AR CENA" w:hAnsi="AR CENA"/>
        </w:rPr>
      </w:pPr>
      <w:r>
        <w:rPr>
          <w:rFonts w:ascii="AR CENA" w:hAnsi="AR CENA"/>
        </w:rPr>
        <w:lastRenderedPageBreak/>
        <w:t xml:space="preserve">System has two options to make No show, It can make No show for Individual shipment or number of shipments in a specific Date range </w:t>
      </w:r>
    </w:p>
    <w:p w:rsidR="0097652A" w:rsidRDefault="007A714B" w:rsidP="000447A7">
      <w:pPr>
        <w:pStyle w:val="Heading4"/>
        <w:rPr>
          <w:rFonts w:ascii="AR CENA" w:hAnsi="AR CENA"/>
          <w:b w:val="0"/>
          <w:i w:val="0"/>
        </w:rPr>
      </w:pPr>
      <w:r>
        <w:rPr>
          <w:rFonts w:ascii="AR CENA" w:hAnsi="AR CENA"/>
          <w:b w:val="0"/>
          <w:i w:val="0"/>
        </w:rPr>
        <w:t xml:space="preserve">Select the </w:t>
      </w:r>
      <w:r w:rsidR="000447A7">
        <w:rPr>
          <w:rFonts w:ascii="AR CENA" w:hAnsi="AR CENA"/>
          <w:b w:val="0"/>
          <w:i w:val="0"/>
        </w:rPr>
        <w:t>No show</w:t>
      </w:r>
      <w:r>
        <w:rPr>
          <w:rFonts w:ascii="AR CENA" w:hAnsi="AR CENA"/>
          <w:b w:val="0"/>
          <w:i w:val="0"/>
        </w:rPr>
        <w:t xml:space="preserve"> parameter from the drop down </w:t>
      </w:r>
      <w:r w:rsidR="000447A7" w:rsidRPr="00491053">
        <w:rPr>
          <w:rFonts w:ascii="AR CENA" w:hAnsi="AR CENA"/>
          <w:b w:val="0"/>
          <w:i w:val="0"/>
        </w:rPr>
        <w:t>&gt;Click AWB No</w:t>
      </w:r>
    </w:p>
    <w:p w:rsidR="00360CDF" w:rsidRPr="00360CDF" w:rsidRDefault="00360CDF" w:rsidP="00360CDF"/>
    <w:p w:rsidR="005C1B5F" w:rsidRDefault="00360CDF" w:rsidP="005C1B5F">
      <w:pPr>
        <w:keepNext/>
      </w:pPr>
      <w:r>
        <w:rPr>
          <w:noProof/>
          <w:lang w:val="en-IN" w:eastAsia="en-IN"/>
        </w:rPr>
        <w:drawing>
          <wp:inline distT="0" distB="0" distL="0" distR="0">
            <wp:extent cx="5943600" cy="1056211"/>
            <wp:effectExtent l="19050" t="19050" r="19050" b="10795"/>
            <wp:docPr id="1088" name="Picture 1088" descr="C:\Users\Pradip\Desktop\screen\screenshot-cfrespreuat.cargoflash.com-2017-12-13-12-47-0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radip\Desktop\screen\screenshot-cfrespreuat.cargoflash.com-2017-12-13-12-47-02-04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056211"/>
                    </a:xfrm>
                    <a:prstGeom prst="rect">
                      <a:avLst/>
                    </a:prstGeom>
                    <a:noFill/>
                    <a:ln>
                      <a:solidFill>
                        <a:schemeClr val="accent1"/>
                      </a:solidFill>
                    </a:ln>
                  </pic:spPr>
                </pic:pic>
              </a:graphicData>
            </a:graphic>
          </wp:inline>
        </w:drawing>
      </w:r>
    </w:p>
    <w:p w:rsidR="0097652A" w:rsidRDefault="005C1B5F" w:rsidP="005C1B5F">
      <w:pPr>
        <w:pStyle w:val="Caption"/>
        <w:jc w:val="center"/>
      </w:pPr>
      <w:bookmarkStart w:id="102" w:name="_Toc500933651"/>
      <w:r>
        <w:t xml:space="preserve">Figure </w:t>
      </w:r>
      <w:fldSimple w:instr=" SEQ Figure \* ARABIC ">
        <w:r w:rsidR="003E0BCF">
          <w:rPr>
            <w:noProof/>
          </w:rPr>
          <w:t>54</w:t>
        </w:r>
      </w:fldSimple>
      <w:r>
        <w:t xml:space="preserve"> No Show</w:t>
      </w:r>
      <w:bookmarkEnd w:id="102"/>
    </w:p>
    <w:p w:rsidR="005C1B5F" w:rsidRDefault="005C1B5F" w:rsidP="005C1B5F">
      <w:pPr>
        <w:rPr>
          <w:rFonts w:ascii="AR CENA" w:hAnsi="AR CENA"/>
        </w:rPr>
      </w:pPr>
      <w:r w:rsidRPr="005C1B5F">
        <w:rPr>
          <w:rFonts w:ascii="AR CENA" w:hAnsi="AR CENA"/>
        </w:rPr>
        <w:t xml:space="preserve">Process to </w:t>
      </w:r>
      <w:r>
        <w:rPr>
          <w:rFonts w:ascii="AR CENA" w:hAnsi="AR CENA"/>
        </w:rPr>
        <w:t>m</w:t>
      </w:r>
      <w:r w:rsidRPr="005C1B5F">
        <w:rPr>
          <w:rFonts w:ascii="AR CENA" w:hAnsi="AR CENA"/>
        </w:rPr>
        <w:t xml:space="preserve">ake No show </w:t>
      </w:r>
    </w:p>
    <w:p w:rsidR="005C1B5F" w:rsidRDefault="00462589" w:rsidP="00DD0C3F">
      <w:pPr>
        <w:pStyle w:val="ListParagraph"/>
        <w:numPr>
          <w:ilvl w:val="0"/>
          <w:numId w:val="14"/>
        </w:numPr>
        <w:rPr>
          <w:rFonts w:ascii="AR CENA" w:hAnsi="AR CENA"/>
        </w:rPr>
      </w:pPr>
      <w:r>
        <w:rPr>
          <w:rFonts w:ascii="AR CENA" w:hAnsi="AR CENA"/>
        </w:rPr>
        <w:t xml:space="preserve">Select the AWB no from the drop down </w:t>
      </w:r>
    </w:p>
    <w:p w:rsidR="00462589" w:rsidRDefault="00462589" w:rsidP="00DD0C3F">
      <w:pPr>
        <w:pStyle w:val="ListParagraph"/>
        <w:numPr>
          <w:ilvl w:val="0"/>
          <w:numId w:val="14"/>
        </w:numPr>
        <w:rPr>
          <w:rFonts w:ascii="AR CENA" w:hAnsi="AR CENA"/>
        </w:rPr>
      </w:pPr>
      <w:r>
        <w:rPr>
          <w:rFonts w:ascii="AR CENA" w:hAnsi="AR CENA"/>
        </w:rPr>
        <w:t xml:space="preserve">Click the search Button </w:t>
      </w:r>
    </w:p>
    <w:p w:rsidR="00462589" w:rsidRDefault="00462589" w:rsidP="00DD0C3F">
      <w:pPr>
        <w:pStyle w:val="ListParagraph"/>
        <w:numPr>
          <w:ilvl w:val="0"/>
          <w:numId w:val="14"/>
        </w:numPr>
        <w:rPr>
          <w:rFonts w:ascii="AR CENA" w:hAnsi="AR CENA"/>
        </w:rPr>
      </w:pPr>
      <w:r>
        <w:rPr>
          <w:rFonts w:ascii="AR CENA" w:hAnsi="AR CENA"/>
        </w:rPr>
        <w:t>System will pull the AWB data in new grid for making as No show (refer Bellow screen )</w:t>
      </w:r>
    </w:p>
    <w:p w:rsidR="00462589" w:rsidRDefault="00C75851" w:rsidP="00462589">
      <w:pPr>
        <w:rPr>
          <w:rFonts w:ascii="AR CENA" w:hAnsi="AR CENA"/>
        </w:rPr>
      </w:pPr>
      <w:r>
        <w:rPr>
          <w:rFonts w:ascii="AR CENA" w:hAnsi="AR CENA"/>
          <w:noProof/>
          <w:lang w:val="en-IN" w:eastAsia="en-IN"/>
        </w:rPr>
        <mc:AlternateContent>
          <mc:Choice Requires="wps">
            <w:drawing>
              <wp:anchor distT="0" distB="0" distL="114300" distR="114300" simplePos="0" relativeHeight="251711488" behindDoc="0" locked="0" layoutInCell="1" allowOverlap="1" wp14:anchorId="7A50C723" wp14:editId="07F492D6">
                <wp:simplePos x="0" y="0"/>
                <wp:positionH relativeFrom="column">
                  <wp:posOffset>0</wp:posOffset>
                </wp:positionH>
                <wp:positionV relativeFrom="paragraph">
                  <wp:posOffset>133578</wp:posOffset>
                </wp:positionV>
                <wp:extent cx="336430" cy="146649"/>
                <wp:effectExtent l="0" t="0" r="26035" b="25400"/>
                <wp:wrapNone/>
                <wp:docPr id="372" name="Rounded Rectangle 372"/>
                <wp:cNvGraphicFramePr/>
                <a:graphic xmlns:a="http://schemas.openxmlformats.org/drawingml/2006/main">
                  <a:graphicData uri="http://schemas.microsoft.com/office/word/2010/wordprocessingShape">
                    <wps:wsp>
                      <wps:cNvSpPr/>
                      <wps:spPr>
                        <a:xfrm>
                          <a:off x="0" y="0"/>
                          <a:ext cx="336430" cy="1466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72" o:spid="_x0000_s1026" style="position:absolute;margin-left:0;margin-top:10.5pt;width:26.5pt;height:11.55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" filled="f" strokecolor="#243f60 [1604]" strokeweight="2pt"/>
            </w:pict>
          </mc:Fallback>
        </mc:AlternateContent>
      </w:r>
      <w:r w:rsidR="00553F53">
        <w:rPr>
          <w:rFonts w:ascii="AR CENA" w:hAnsi="AR CENA"/>
          <w:noProof/>
          <w:lang w:val="en-IN" w:eastAsia="en-IN"/>
        </w:rPr>
        <mc:AlternateContent>
          <mc:Choice Requires="wps">
            <w:drawing>
              <wp:anchor distT="0" distB="0" distL="114300" distR="114300" simplePos="0" relativeHeight="251710464" behindDoc="0" locked="0" layoutInCell="1" allowOverlap="1" wp14:anchorId="4CB1DECD" wp14:editId="5EBD4E1D">
                <wp:simplePos x="0" y="0"/>
                <wp:positionH relativeFrom="column">
                  <wp:posOffset>0</wp:posOffset>
                </wp:positionH>
                <wp:positionV relativeFrom="paragraph">
                  <wp:posOffset>875449</wp:posOffset>
                </wp:positionV>
                <wp:extent cx="181155" cy="301925"/>
                <wp:effectExtent l="0" t="0" r="28575" b="22225"/>
                <wp:wrapNone/>
                <wp:docPr id="371" name="Rounded Rectangle 371"/>
                <wp:cNvGraphicFramePr/>
                <a:graphic xmlns:a="http://schemas.openxmlformats.org/drawingml/2006/main">
                  <a:graphicData uri="http://schemas.microsoft.com/office/word/2010/wordprocessingShape">
                    <wps:wsp>
                      <wps:cNvSpPr/>
                      <wps:spPr>
                        <a:xfrm>
                          <a:off x="0" y="0"/>
                          <a:ext cx="181155" cy="3019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71" o:spid="_x0000_s1026" style="position:absolute;margin-left:0;margin-top:68.95pt;width:14.25pt;height:23.7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" filled="f" strokecolor="#243f60 [1604]" strokeweight="2pt"/>
            </w:pict>
          </mc:Fallback>
        </mc:AlternateContent>
      </w:r>
      <w:r w:rsidR="00332407">
        <w:rPr>
          <w:rFonts w:ascii="AR CENA" w:hAnsi="AR CENA"/>
          <w:noProof/>
          <w:lang w:val="en-IN" w:eastAsia="en-IN"/>
        </w:rPr>
        <w:drawing>
          <wp:inline distT="0" distB="0" distL="0" distR="0">
            <wp:extent cx="5943600" cy="1417801"/>
            <wp:effectExtent l="19050" t="19050" r="19050" b="11430"/>
            <wp:docPr id="1089" name="Picture 1089" descr="C:\Users\Pradip\Desktop\screen\screenshot-cfrespreuat.cargoflash.com-2017-12-13-12-47-43-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adip\Desktop\screen\screenshot-cfrespreuat.cargoflash.com-2017-12-13-12-47-43-49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417801"/>
                    </a:xfrm>
                    <a:prstGeom prst="rect">
                      <a:avLst/>
                    </a:prstGeom>
                    <a:noFill/>
                    <a:ln>
                      <a:solidFill>
                        <a:schemeClr val="accent1"/>
                      </a:solidFill>
                    </a:ln>
                  </pic:spPr>
                </pic:pic>
              </a:graphicData>
            </a:graphic>
          </wp:inline>
        </w:drawing>
      </w:r>
    </w:p>
    <w:p w:rsidR="00462589" w:rsidRDefault="00462589" w:rsidP="00DD0C3F">
      <w:pPr>
        <w:pStyle w:val="ListParagraph"/>
        <w:numPr>
          <w:ilvl w:val="0"/>
          <w:numId w:val="15"/>
        </w:numPr>
        <w:rPr>
          <w:rFonts w:ascii="AR CENA" w:hAnsi="AR CENA"/>
        </w:rPr>
      </w:pPr>
      <w:r>
        <w:rPr>
          <w:rFonts w:ascii="AR CENA" w:hAnsi="AR CENA"/>
        </w:rPr>
        <w:t xml:space="preserve">Select the AWB by clicking the check box </w:t>
      </w:r>
    </w:p>
    <w:p w:rsidR="0023500A" w:rsidRDefault="0023500A" w:rsidP="00DD0C3F">
      <w:pPr>
        <w:pStyle w:val="ListParagraph"/>
        <w:numPr>
          <w:ilvl w:val="0"/>
          <w:numId w:val="15"/>
        </w:numPr>
        <w:rPr>
          <w:rFonts w:ascii="AR CENA" w:hAnsi="AR CENA"/>
        </w:rPr>
      </w:pPr>
      <w:r>
        <w:rPr>
          <w:rFonts w:ascii="AR CENA" w:hAnsi="AR CENA"/>
        </w:rPr>
        <w:t xml:space="preserve">Click No show button , then shipment will marked as No show , </w:t>
      </w:r>
    </w:p>
    <w:p w:rsidR="0023500A" w:rsidRDefault="0023500A" w:rsidP="0023500A">
      <w:pPr>
        <w:rPr>
          <w:rFonts w:ascii="AR CENA" w:hAnsi="AR CENA"/>
        </w:rPr>
      </w:pPr>
      <w:r>
        <w:rPr>
          <w:rFonts w:ascii="AR CENA" w:hAnsi="AR CENA"/>
        </w:rPr>
        <w:t xml:space="preserve">Note- all No show shipment </w:t>
      </w:r>
      <w:r w:rsidR="00FB4629">
        <w:rPr>
          <w:rFonts w:ascii="AR CENA" w:hAnsi="AR CENA"/>
        </w:rPr>
        <w:t>will only available in Penalty</w:t>
      </w:r>
      <w:r w:rsidR="00332407">
        <w:rPr>
          <w:rFonts w:ascii="AR CENA" w:hAnsi="AR CENA"/>
        </w:rPr>
        <w:t xml:space="preserve"> Report (</w:t>
      </w:r>
      <w:r w:rsidR="009C4B8A">
        <w:rPr>
          <w:rFonts w:ascii="AR CENA" w:hAnsi="AR CENA"/>
        </w:rPr>
        <w:t>Penalty module</w:t>
      </w:r>
      <w:r w:rsidR="00FB4629">
        <w:rPr>
          <w:rFonts w:ascii="AR CENA" w:hAnsi="AR CENA"/>
        </w:rPr>
        <w:t>&gt;Penalty Report)</w:t>
      </w:r>
    </w:p>
    <w:p w:rsidR="00FB4629" w:rsidRDefault="00DC0644" w:rsidP="0023500A">
      <w:pPr>
        <w:rPr>
          <w:rFonts w:ascii="AR CENA" w:hAnsi="AR CENA"/>
        </w:rPr>
      </w:pPr>
      <w:r>
        <w:rPr>
          <w:rFonts w:ascii="AR CENA" w:hAnsi="AR CENA"/>
        </w:rPr>
        <w:t xml:space="preserve">To check the No show Penalty </w:t>
      </w:r>
      <w:r w:rsidR="00332407">
        <w:rPr>
          <w:rFonts w:ascii="AR CENA" w:hAnsi="AR CENA"/>
        </w:rPr>
        <w:t xml:space="preserve">Report, Go to Penalty </w:t>
      </w:r>
      <w:r>
        <w:rPr>
          <w:rFonts w:ascii="AR CENA" w:hAnsi="AR CENA"/>
        </w:rPr>
        <w:t xml:space="preserve">module&gt;click Penalty Report &gt;click No show Button </w:t>
      </w:r>
    </w:p>
    <w:p w:rsidR="00DC0644" w:rsidRDefault="00DC0644" w:rsidP="0023500A">
      <w:pPr>
        <w:rPr>
          <w:rFonts w:ascii="AR CENA" w:hAnsi="AR CENA"/>
        </w:rPr>
      </w:pPr>
      <w:r>
        <w:rPr>
          <w:rFonts w:ascii="AR CENA" w:hAnsi="AR CENA"/>
        </w:rPr>
        <w:t xml:space="preserve">Select Airline&gt;select from date&gt;select to </w:t>
      </w:r>
      <w:r w:rsidR="00332407">
        <w:rPr>
          <w:rFonts w:ascii="AR CENA" w:hAnsi="AR CENA"/>
        </w:rPr>
        <w:t>date and</w:t>
      </w:r>
      <w:r>
        <w:rPr>
          <w:rFonts w:ascii="AR CENA" w:hAnsi="AR CENA"/>
        </w:rPr>
        <w:t xml:space="preserve"> search </w:t>
      </w:r>
    </w:p>
    <w:p w:rsidR="005C739D" w:rsidRDefault="00534D9B" w:rsidP="005C739D">
      <w:pPr>
        <w:keepNext/>
      </w:pPr>
      <w:r>
        <w:rPr>
          <w:noProof/>
          <w:lang w:val="en-IN" w:eastAsia="en-IN"/>
        </w:rPr>
        <w:lastRenderedPageBreak/>
        <w:drawing>
          <wp:inline distT="0" distB="0" distL="0" distR="0">
            <wp:extent cx="5943600" cy="1573579"/>
            <wp:effectExtent l="19050" t="19050" r="19050" b="26670"/>
            <wp:docPr id="1090" name="Picture 1090" descr="C:\Users\Pradip\Desktop\screen\screenshot-cfrespreuat.cargoflash.com-2017-12-13-12-49-13-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adip\Desktop\screen\screenshot-cfrespreuat.cargoflash.com-2017-12-13-12-49-13-89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573579"/>
                    </a:xfrm>
                    <a:prstGeom prst="rect">
                      <a:avLst/>
                    </a:prstGeom>
                    <a:noFill/>
                    <a:ln>
                      <a:solidFill>
                        <a:schemeClr val="accent1"/>
                      </a:solidFill>
                    </a:ln>
                  </pic:spPr>
                </pic:pic>
              </a:graphicData>
            </a:graphic>
          </wp:inline>
        </w:drawing>
      </w:r>
    </w:p>
    <w:p w:rsidR="00DC0644" w:rsidRDefault="005C739D" w:rsidP="005C739D">
      <w:pPr>
        <w:pStyle w:val="Caption"/>
        <w:jc w:val="center"/>
      </w:pPr>
      <w:bookmarkStart w:id="103" w:name="_Toc500933652"/>
      <w:r>
        <w:t xml:space="preserve">Figure </w:t>
      </w:r>
      <w:fldSimple w:instr=" SEQ Figure \* ARABIC ">
        <w:r w:rsidR="003E0BCF">
          <w:rPr>
            <w:noProof/>
          </w:rPr>
          <w:t>55</w:t>
        </w:r>
      </w:fldSimple>
      <w:r>
        <w:t xml:space="preserve"> No show Penalty Report</w:t>
      </w:r>
      <w:bookmarkEnd w:id="103"/>
    </w:p>
    <w:p w:rsidR="00795B41" w:rsidRPr="00795B41" w:rsidRDefault="002B0080" w:rsidP="00795B41">
      <w:pPr>
        <w:pStyle w:val="Heading4"/>
        <w:rPr>
          <w:rFonts w:ascii="AR CENA" w:hAnsi="AR CENA"/>
          <w:b w:val="0"/>
          <w:i w:val="0"/>
        </w:rPr>
      </w:pPr>
      <w:r>
        <w:rPr>
          <w:rFonts w:ascii="AR CENA" w:hAnsi="AR CENA"/>
          <w:b w:val="0"/>
          <w:i w:val="0"/>
        </w:rPr>
        <w:t xml:space="preserve">Select </w:t>
      </w:r>
      <w:r w:rsidRPr="00795B41">
        <w:rPr>
          <w:rFonts w:ascii="AR CENA" w:hAnsi="AR CENA"/>
          <w:b w:val="0"/>
          <w:i w:val="0"/>
        </w:rPr>
        <w:t>No</w:t>
      </w:r>
      <w:r w:rsidR="00795B41" w:rsidRPr="00795B41">
        <w:rPr>
          <w:rFonts w:ascii="AR CENA" w:hAnsi="AR CENA"/>
          <w:b w:val="0"/>
          <w:i w:val="0"/>
        </w:rPr>
        <w:t xml:space="preserve"> show&gt;Click Date wise</w:t>
      </w:r>
    </w:p>
    <w:p w:rsidR="00C67008" w:rsidRDefault="002B0080" w:rsidP="00C67008">
      <w:pPr>
        <w:pStyle w:val="Heading4"/>
        <w:numPr>
          <w:ilvl w:val="0"/>
          <w:numId w:val="0"/>
        </w:numPr>
      </w:pPr>
      <w:r>
        <w:rPr>
          <w:noProof/>
          <w:lang w:val="en-IN" w:eastAsia="en-IN"/>
        </w:rPr>
        <w:drawing>
          <wp:inline distT="0" distB="0" distL="0" distR="0">
            <wp:extent cx="5943600" cy="898312"/>
            <wp:effectExtent l="19050" t="19050" r="19050" b="16510"/>
            <wp:docPr id="1091" name="Picture 1091" descr="C:\Users\Pradip\Desktop\screen\screenshot-cfrespreuat.cargoflash.com-2017-12-13-12-50-02-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adip\Desktop\screen\screenshot-cfrespreuat.cargoflash.com-2017-12-13-12-50-02-46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898312"/>
                    </a:xfrm>
                    <a:prstGeom prst="rect">
                      <a:avLst/>
                    </a:prstGeom>
                    <a:noFill/>
                    <a:ln>
                      <a:solidFill>
                        <a:schemeClr val="accent1"/>
                      </a:solidFill>
                    </a:ln>
                  </pic:spPr>
                </pic:pic>
              </a:graphicData>
            </a:graphic>
          </wp:inline>
        </w:drawing>
      </w:r>
    </w:p>
    <w:p w:rsidR="00795B41" w:rsidRDefault="00C67008" w:rsidP="00C67008">
      <w:pPr>
        <w:pStyle w:val="Caption"/>
        <w:jc w:val="center"/>
      </w:pPr>
      <w:bookmarkStart w:id="104" w:name="_Toc500933653"/>
      <w:r>
        <w:t xml:space="preserve">Figure </w:t>
      </w:r>
      <w:fldSimple w:instr=" SEQ Figure \* ARABIC ">
        <w:r w:rsidR="003E0BCF">
          <w:rPr>
            <w:noProof/>
          </w:rPr>
          <w:t>56</w:t>
        </w:r>
      </w:fldSimple>
      <w:r>
        <w:t xml:space="preserve"> No Show Date wise</w:t>
      </w:r>
      <w:bookmarkEnd w:id="104"/>
    </w:p>
    <w:p w:rsidR="008E6846" w:rsidRPr="008E6846" w:rsidRDefault="008E6846" w:rsidP="008E6846">
      <w:pPr>
        <w:rPr>
          <w:rFonts w:ascii="AR CENA" w:hAnsi="AR CENA"/>
        </w:rPr>
      </w:pPr>
      <w:r w:rsidRPr="008E6846">
        <w:rPr>
          <w:rFonts w:ascii="AR CENA" w:hAnsi="AR CENA"/>
        </w:rPr>
        <w:t xml:space="preserve">Process to make No show date wise </w:t>
      </w:r>
    </w:p>
    <w:p w:rsidR="00DC0644" w:rsidRDefault="008E6846" w:rsidP="00DD0C3F">
      <w:pPr>
        <w:pStyle w:val="ListParagraph"/>
        <w:numPr>
          <w:ilvl w:val="0"/>
          <w:numId w:val="16"/>
        </w:numPr>
        <w:rPr>
          <w:rFonts w:ascii="AR CENA" w:hAnsi="AR CENA"/>
        </w:rPr>
      </w:pPr>
      <w:r>
        <w:rPr>
          <w:rFonts w:ascii="AR CENA" w:hAnsi="AR CENA"/>
        </w:rPr>
        <w:t xml:space="preserve">Click Date wise check box </w:t>
      </w:r>
    </w:p>
    <w:p w:rsidR="008E6846" w:rsidRDefault="008E6846" w:rsidP="00DD0C3F">
      <w:pPr>
        <w:pStyle w:val="ListParagraph"/>
        <w:numPr>
          <w:ilvl w:val="0"/>
          <w:numId w:val="16"/>
        </w:numPr>
        <w:rPr>
          <w:rFonts w:ascii="AR CENA" w:hAnsi="AR CENA"/>
        </w:rPr>
      </w:pPr>
      <w:r>
        <w:rPr>
          <w:rFonts w:ascii="AR CENA" w:hAnsi="AR CENA"/>
        </w:rPr>
        <w:t xml:space="preserve">Select from date </w:t>
      </w:r>
    </w:p>
    <w:p w:rsidR="008E6846" w:rsidRDefault="008E6846" w:rsidP="00DD0C3F">
      <w:pPr>
        <w:pStyle w:val="ListParagraph"/>
        <w:numPr>
          <w:ilvl w:val="0"/>
          <w:numId w:val="16"/>
        </w:numPr>
        <w:rPr>
          <w:rFonts w:ascii="AR CENA" w:hAnsi="AR CENA"/>
        </w:rPr>
      </w:pPr>
      <w:r>
        <w:rPr>
          <w:rFonts w:ascii="AR CENA" w:hAnsi="AR CENA"/>
        </w:rPr>
        <w:t xml:space="preserve">Select to date </w:t>
      </w:r>
    </w:p>
    <w:p w:rsidR="008E6846" w:rsidRDefault="008E6846" w:rsidP="00DD0C3F">
      <w:pPr>
        <w:pStyle w:val="ListParagraph"/>
        <w:numPr>
          <w:ilvl w:val="0"/>
          <w:numId w:val="16"/>
        </w:numPr>
        <w:rPr>
          <w:rFonts w:ascii="AR CENA" w:hAnsi="AR CENA"/>
        </w:rPr>
      </w:pPr>
      <w:r>
        <w:rPr>
          <w:rFonts w:ascii="AR CENA" w:hAnsi="AR CENA"/>
        </w:rPr>
        <w:t xml:space="preserve">Click search </w:t>
      </w:r>
    </w:p>
    <w:p w:rsidR="008E6846" w:rsidRDefault="008E6846" w:rsidP="00DD0C3F">
      <w:pPr>
        <w:pStyle w:val="ListParagraph"/>
        <w:numPr>
          <w:ilvl w:val="0"/>
          <w:numId w:val="16"/>
        </w:numPr>
        <w:rPr>
          <w:rFonts w:ascii="AR CENA" w:hAnsi="AR CENA"/>
        </w:rPr>
      </w:pPr>
      <w:r>
        <w:rPr>
          <w:rFonts w:ascii="AR CENA" w:hAnsi="AR CENA"/>
        </w:rPr>
        <w:t xml:space="preserve">System will search and will display all AWB data for making No show </w:t>
      </w:r>
    </w:p>
    <w:p w:rsidR="008E6846" w:rsidRDefault="008E6846" w:rsidP="008E6846">
      <w:pPr>
        <w:rPr>
          <w:rFonts w:ascii="AR CENA" w:hAnsi="AR CENA"/>
        </w:rPr>
      </w:pPr>
    </w:p>
    <w:p w:rsidR="00534C6A" w:rsidRDefault="00F51FDE" w:rsidP="00534C6A">
      <w:pPr>
        <w:keepNext/>
      </w:pPr>
      <w:r>
        <w:rPr>
          <w:rFonts w:ascii="AR CENA" w:hAnsi="AR CENA"/>
          <w:noProof/>
          <w:lang w:val="en-IN" w:eastAsia="en-IN"/>
        </w:rPr>
        <mc:AlternateContent>
          <mc:Choice Requires="wps">
            <w:drawing>
              <wp:anchor distT="0" distB="0" distL="114300" distR="114300" simplePos="0" relativeHeight="251713536" behindDoc="0" locked="0" layoutInCell="1" allowOverlap="1" wp14:anchorId="2B34E060" wp14:editId="26908650">
                <wp:simplePos x="0" y="0"/>
                <wp:positionH relativeFrom="column">
                  <wp:posOffset>-51758</wp:posOffset>
                </wp:positionH>
                <wp:positionV relativeFrom="paragraph">
                  <wp:posOffset>83592</wp:posOffset>
                </wp:positionV>
                <wp:extent cx="439947" cy="198408"/>
                <wp:effectExtent l="0" t="0" r="17780" b="11430"/>
                <wp:wrapNone/>
                <wp:docPr id="378" name="Rounded Rectangle 378"/>
                <wp:cNvGraphicFramePr/>
                <a:graphic xmlns:a="http://schemas.openxmlformats.org/drawingml/2006/main">
                  <a:graphicData uri="http://schemas.microsoft.com/office/word/2010/wordprocessingShape">
                    <wps:wsp>
                      <wps:cNvSpPr/>
                      <wps:spPr>
                        <a:xfrm>
                          <a:off x="0" y="0"/>
                          <a:ext cx="439947" cy="19840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78" o:spid="_x0000_s1026" style="position:absolute;margin-left:-4.1pt;margin-top:6.6pt;width:34.65pt;height:15.6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12512" behindDoc="0" locked="0" layoutInCell="1" allowOverlap="1" wp14:anchorId="117D70D3" wp14:editId="145E0641">
                <wp:simplePos x="0" y="0"/>
                <wp:positionH relativeFrom="column">
                  <wp:posOffset>-51758</wp:posOffset>
                </wp:positionH>
                <wp:positionV relativeFrom="paragraph">
                  <wp:posOffset>903102</wp:posOffset>
                </wp:positionV>
                <wp:extent cx="207033" cy="914400"/>
                <wp:effectExtent l="0" t="0" r="21590" b="19050"/>
                <wp:wrapNone/>
                <wp:docPr id="377" name="Rounded Rectangle 377"/>
                <wp:cNvGraphicFramePr/>
                <a:graphic xmlns:a="http://schemas.openxmlformats.org/drawingml/2006/main">
                  <a:graphicData uri="http://schemas.microsoft.com/office/word/2010/wordprocessingShape">
                    <wps:wsp>
                      <wps:cNvSpPr/>
                      <wps:spPr>
                        <a:xfrm>
                          <a:off x="0" y="0"/>
                          <a:ext cx="207033" cy="9144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77" o:spid="_x0000_s1026" style="position:absolute;margin-left:-4.1pt;margin-top:71.1pt;width:16.3pt;height:1in;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" filled="f" strokecolor="#243f60 [1604]" strokeweight="2pt"/>
            </w:pict>
          </mc:Fallback>
        </mc:AlternateContent>
      </w:r>
      <w:r w:rsidR="00241874">
        <w:rPr>
          <w:noProof/>
          <w:lang w:val="en-IN" w:eastAsia="en-IN"/>
        </w:rPr>
        <w:drawing>
          <wp:inline distT="0" distB="0" distL="0" distR="0">
            <wp:extent cx="5943600" cy="2314356"/>
            <wp:effectExtent l="19050" t="19050" r="19050" b="10160"/>
            <wp:docPr id="1092" name="Picture 1092" descr="C:\Users\Pradip\Desktop\screen\screenshot-cfrespreuat.cargoflash.com-2017-12-13-12-50-5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adip\Desktop\screen\screenshot-cfrespreuat.cargoflash.com-2017-12-13-12-50-57-7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314356"/>
                    </a:xfrm>
                    <a:prstGeom prst="rect">
                      <a:avLst/>
                    </a:prstGeom>
                    <a:noFill/>
                    <a:ln>
                      <a:solidFill>
                        <a:schemeClr val="accent1"/>
                      </a:solidFill>
                    </a:ln>
                  </pic:spPr>
                </pic:pic>
              </a:graphicData>
            </a:graphic>
          </wp:inline>
        </w:drawing>
      </w:r>
    </w:p>
    <w:p w:rsidR="008E6846" w:rsidRDefault="00534C6A" w:rsidP="00534C6A">
      <w:pPr>
        <w:pStyle w:val="Caption"/>
        <w:jc w:val="center"/>
        <w:rPr>
          <w:rFonts w:ascii="AR CENA" w:hAnsi="AR CENA"/>
        </w:rPr>
      </w:pPr>
      <w:bookmarkStart w:id="105" w:name="_Toc500933654"/>
      <w:r>
        <w:t xml:space="preserve">Figure </w:t>
      </w:r>
      <w:fldSimple w:instr=" SEQ Figure \* ARABIC ">
        <w:r w:rsidR="003E0BCF">
          <w:rPr>
            <w:noProof/>
          </w:rPr>
          <w:t>57</w:t>
        </w:r>
      </w:fldSimple>
      <w:r>
        <w:t xml:space="preserve"> Create No show Date wise</w:t>
      </w:r>
      <w:bookmarkEnd w:id="105"/>
    </w:p>
    <w:p w:rsidR="00162FEC" w:rsidRDefault="008372D8" w:rsidP="00DD0C3F">
      <w:pPr>
        <w:pStyle w:val="ListParagraph"/>
        <w:numPr>
          <w:ilvl w:val="0"/>
          <w:numId w:val="17"/>
        </w:numPr>
        <w:rPr>
          <w:rFonts w:ascii="AR CENA" w:hAnsi="AR CENA"/>
        </w:rPr>
      </w:pPr>
      <w:r>
        <w:rPr>
          <w:rFonts w:ascii="AR CENA" w:hAnsi="AR CENA"/>
        </w:rPr>
        <w:lastRenderedPageBreak/>
        <w:t xml:space="preserve">Select the AWB that need to make as no show </w:t>
      </w:r>
    </w:p>
    <w:p w:rsidR="002F7898" w:rsidRDefault="008372D8" w:rsidP="00DD0C3F">
      <w:pPr>
        <w:pStyle w:val="ListParagraph"/>
        <w:numPr>
          <w:ilvl w:val="0"/>
          <w:numId w:val="17"/>
        </w:numPr>
        <w:rPr>
          <w:rFonts w:ascii="AR CENA" w:hAnsi="AR CENA"/>
        </w:rPr>
      </w:pPr>
      <w:r>
        <w:rPr>
          <w:rFonts w:ascii="AR CENA" w:hAnsi="AR CENA"/>
        </w:rPr>
        <w:t xml:space="preserve">Click No show Button to make the No show </w:t>
      </w:r>
    </w:p>
    <w:p w:rsidR="002F7898" w:rsidRPr="002F7898" w:rsidRDefault="002F7898" w:rsidP="002F7898">
      <w:pPr>
        <w:rPr>
          <w:rFonts w:ascii="AR CENA" w:hAnsi="AR CENA"/>
        </w:rPr>
      </w:pPr>
    </w:p>
    <w:p w:rsidR="002F7898" w:rsidRDefault="002F7898" w:rsidP="002F7898">
      <w:pPr>
        <w:rPr>
          <w:rFonts w:ascii="AR CENA" w:hAnsi="AR CENA"/>
        </w:rPr>
      </w:pPr>
      <w:r>
        <w:rPr>
          <w:rFonts w:ascii="AR CENA" w:hAnsi="AR CENA"/>
        </w:rPr>
        <w:t>Note- all No show shipment will only ava</w:t>
      </w:r>
      <w:r w:rsidR="00241874">
        <w:rPr>
          <w:rFonts w:ascii="AR CENA" w:hAnsi="AR CENA"/>
        </w:rPr>
        <w:t>ilable in Penalty Report (Penalty</w:t>
      </w:r>
      <w:r>
        <w:rPr>
          <w:rFonts w:ascii="AR CENA" w:hAnsi="AR CENA"/>
        </w:rPr>
        <w:t xml:space="preserve"> module&gt;Penalty Report)</w:t>
      </w:r>
    </w:p>
    <w:p w:rsidR="002F7898" w:rsidRDefault="002F7898" w:rsidP="002F7898">
      <w:pPr>
        <w:rPr>
          <w:rFonts w:ascii="AR CENA" w:hAnsi="AR CENA"/>
        </w:rPr>
      </w:pPr>
      <w:r>
        <w:rPr>
          <w:rFonts w:ascii="AR CENA" w:hAnsi="AR CENA"/>
        </w:rPr>
        <w:t xml:space="preserve">To check the No show Penalty </w:t>
      </w:r>
      <w:r w:rsidR="009342CB">
        <w:rPr>
          <w:rFonts w:ascii="AR CENA" w:hAnsi="AR CENA"/>
        </w:rPr>
        <w:t xml:space="preserve">Report, Go to </w:t>
      </w:r>
      <w:r w:rsidR="00A100FF">
        <w:rPr>
          <w:rFonts w:ascii="AR CENA" w:hAnsi="AR CENA"/>
        </w:rPr>
        <w:t>Penalty module</w:t>
      </w:r>
      <w:r w:rsidR="00A473F7">
        <w:rPr>
          <w:rFonts w:ascii="AR CENA" w:hAnsi="AR CENA"/>
        </w:rPr>
        <w:t>&gt;click Penalty Report &gt;</w:t>
      </w:r>
      <w:r w:rsidR="00A100FF">
        <w:rPr>
          <w:rFonts w:ascii="AR CENA" w:hAnsi="AR CENA"/>
        </w:rPr>
        <w:t>select No</w:t>
      </w:r>
      <w:r w:rsidR="00A473F7">
        <w:rPr>
          <w:rFonts w:ascii="AR CENA" w:hAnsi="AR CENA"/>
        </w:rPr>
        <w:t xml:space="preserve"> show parameter</w:t>
      </w:r>
      <w:r>
        <w:rPr>
          <w:rFonts w:ascii="AR CENA" w:hAnsi="AR CENA"/>
        </w:rPr>
        <w:t xml:space="preserve"> </w:t>
      </w:r>
    </w:p>
    <w:p w:rsidR="000F4046" w:rsidRDefault="00A100FF" w:rsidP="006A6DDA">
      <w:pPr>
        <w:rPr>
          <w:rFonts w:ascii="AR CENA" w:hAnsi="AR CENA"/>
        </w:rPr>
      </w:pPr>
      <w:r>
        <w:rPr>
          <w:rFonts w:ascii="AR CENA" w:hAnsi="AR CENA"/>
          <w:noProof/>
          <w:lang w:val="en-IN" w:eastAsia="en-IN"/>
        </w:rPr>
        <w:drawing>
          <wp:inline distT="0" distB="0" distL="0" distR="0">
            <wp:extent cx="5943600" cy="2346088"/>
            <wp:effectExtent l="19050" t="19050" r="19050" b="16510"/>
            <wp:docPr id="1093" name="Picture 1093" descr="C:\Users\Pradip\Desktop\screen\screenshot-cfrespreuat.cargoflash.com-2017-12-13-12-52-3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radip\Desktop\screen\screenshot-cfrespreuat.cargoflash.com-2017-12-13-12-52-34-94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346088"/>
                    </a:xfrm>
                    <a:prstGeom prst="rect">
                      <a:avLst/>
                    </a:prstGeom>
                    <a:noFill/>
                    <a:ln>
                      <a:solidFill>
                        <a:schemeClr val="accent1"/>
                      </a:solidFill>
                    </a:ln>
                  </pic:spPr>
                </pic:pic>
              </a:graphicData>
            </a:graphic>
          </wp:inline>
        </w:drawing>
      </w:r>
    </w:p>
    <w:p w:rsidR="00774D3A" w:rsidRDefault="00774D3A" w:rsidP="006A6DDA">
      <w:pPr>
        <w:rPr>
          <w:rFonts w:ascii="AR CENA" w:hAnsi="AR CENA"/>
        </w:rPr>
      </w:pPr>
    </w:p>
    <w:p w:rsidR="00774D3A" w:rsidRDefault="00774D3A" w:rsidP="006A6DDA">
      <w:pPr>
        <w:rPr>
          <w:rFonts w:ascii="AR CENA" w:hAnsi="AR CENA"/>
        </w:rPr>
      </w:pPr>
      <w:r>
        <w:rPr>
          <w:rFonts w:ascii="AR CENA" w:hAnsi="AR CENA"/>
        </w:rPr>
        <w:t xml:space="preserve">Note- User can export the No show report into excel by clicking the ExportExcel Button , located next to search Button </w:t>
      </w:r>
    </w:p>
    <w:p w:rsidR="00774D3A" w:rsidRDefault="00774D3A" w:rsidP="006A6DDA">
      <w:pPr>
        <w:rPr>
          <w:rFonts w:ascii="AR CENA" w:hAnsi="AR CENA"/>
        </w:rPr>
      </w:pPr>
    </w:p>
    <w:p w:rsidR="009118DF" w:rsidRDefault="009118DF" w:rsidP="006A6DDA">
      <w:pPr>
        <w:rPr>
          <w:rFonts w:ascii="AR CENA" w:hAnsi="AR CENA"/>
        </w:rPr>
      </w:pPr>
    </w:p>
    <w:p w:rsidR="009118DF" w:rsidRDefault="009118DF" w:rsidP="006A6DDA">
      <w:pPr>
        <w:rPr>
          <w:rFonts w:ascii="AR CENA" w:hAnsi="AR CENA"/>
        </w:rPr>
      </w:pPr>
    </w:p>
    <w:p w:rsidR="009118DF" w:rsidRDefault="009118DF" w:rsidP="006A6DDA">
      <w:pPr>
        <w:rPr>
          <w:rFonts w:ascii="AR CENA" w:hAnsi="AR CENA"/>
        </w:rPr>
      </w:pPr>
    </w:p>
    <w:p w:rsidR="009118DF" w:rsidRDefault="009118DF" w:rsidP="006A6DDA">
      <w:pPr>
        <w:rPr>
          <w:rFonts w:ascii="AR CENA" w:hAnsi="AR CENA"/>
        </w:rPr>
      </w:pPr>
    </w:p>
    <w:p w:rsidR="00146B9B" w:rsidRDefault="00146B9B" w:rsidP="006A6DDA">
      <w:pPr>
        <w:rPr>
          <w:rFonts w:ascii="AR CENA" w:hAnsi="AR CENA"/>
        </w:rPr>
      </w:pPr>
    </w:p>
    <w:p w:rsidR="00146B9B" w:rsidRDefault="00146B9B" w:rsidP="006A6DDA">
      <w:pPr>
        <w:rPr>
          <w:rFonts w:ascii="AR CENA" w:hAnsi="AR CENA"/>
        </w:rPr>
      </w:pPr>
    </w:p>
    <w:p w:rsidR="00146B9B" w:rsidRDefault="00146B9B" w:rsidP="006A6DDA">
      <w:pPr>
        <w:rPr>
          <w:rFonts w:ascii="AR CENA" w:hAnsi="AR CENA"/>
        </w:rPr>
      </w:pPr>
    </w:p>
    <w:p w:rsidR="00146B9B" w:rsidRDefault="00146B9B" w:rsidP="006A6DDA">
      <w:pPr>
        <w:rPr>
          <w:rFonts w:ascii="AR CENA" w:hAnsi="AR CENA"/>
        </w:rPr>
      </w:pPr>
    </w:p>
    <w:p w:rsidR="00146B9B" w:rsidRDefault="00146B9B" w:rsidP="006A6DDA">
      <w:pPr>
        <w:rPr>
          <w:rFonts w:ascii="AR CENA" w:hAnsi="AR CENA"/>
        </w:rPr>
      </w:pPr>
    </w:p>
    <w:p w:rsidR="00146B9B" w:rsidRDefault="00146B9B" w:rsidP="006A6DDA">
      <w:pPr>
        <w:rPr>
          <w:rFonts w:ascii="AR CENA" w:hAnsi="AR CENA"/>
        </w:rPr>
      </w:pPr>
    </w:p>
    <w:p w:rsidR="00146B9B" w:rsidRDefault="00146B9B" w:rsidP="006A6DDA">
      <w:pPr>
        <w:rPr>
          <w:rFonts w:ascii="AR CENA" w:hAnsi="AR CENA"/>
        </w:rPr>
      </w:pPr>
    </w:p>
    <w:p w:rsidR="00146B9B" w:rsidRDefault="00146B9B" w:rsidP="006A6DDA">
      <w:pPr>
        <w:rPr>
          <w:rFonts w:ascii="AR CENA" w:hAnsi="AR CENA"/>
        </w:rPr>
      </w:pPr>
    </w:p>
    <w:p w:rsidR="009118DF" w:rsidRDefault="009118DF" w:rsidP="006A6DDA">
      <w:pPr>
        <w:rPr>
          <w:rFonts w:ascii="AR CENA" w:hAnsi="AR CENA"/>
        </w:rPr>
      </w:pPr>
    </w:p>
    <w:p w:rsidR="009118DF" w:rsidRPr="00E43207" w:rsidRDefault="00E43207" w:rsidP="00E43207">
      <w:pPr>
        <w:pStyle w:val="Heading2"/>
        <w:rPr>
          <w:rFonts w:ascii="AR CENA" w:hAnsi="AR CENA"/>
          <w:b w:val="0"/>
          <w:i w:val="0"/>
        </w:rPr>
      </w:pPr>
      <w:bookmarkStart w:id="106" w:name="_Toc500933555"/>
      <w:r w:rsidRPr="00E43207">
        <w:rPr>
          <w:rFonts w:ascii="AR CENA" w:hAnsi="AR CENA"/>
          <w:b w:val="0"/>
          <w:i w:val="0"/>
        </w:rPr>
        <w:t>Group Booking</w:t>
      </w:r>
      <w:bookmarkEnd w:id="106"/>
      <w:r w:rsidRPr="00E43207">
        <w:rPr>
          <w:rFonts w:ascii="AR CENA" w:hAnsi="AR CENA"/>
          <w:b w:val="0"/>
          <w:i w:val="0"/>
        </w:rPr>
        <w:t xml:space="preserve"> </w:t>
      </w:r>
    </w:p>
    <w:p w:rsidR="002332D8" w:rsidRDefault="007E068F" w:rsidP="00E43207">
      <w:pPr>
        <w:rPr>
          <w:rFonts w:ascii="AR CENA" w:hAnsi="AR CENA"/>
        </w:rPr>
      </w:pPr>
      <w:r>
        <w:rPr>
          <w:rFonts w:ascii="AR CENA" w:hAnsi="AR CENA"/>
        </w:rPr>
        <w:t xml:space="preserve">Group Booking is the function that use to Transfer Multiple shipments from </w:t>
      </w:r>
      <w:r w:rsidR="007F5244">
        <w:rPr>
          <w:rFonts w:ascii="AR CENA" w:hAnsi="AR CENA"/>
        </w:rPr>
        <w:t>one</w:t>
      </w:r>
      <w:r>
        <w:rPr>
          <w:rFonts w:ascii="AR CENA" w:hAnsi="AR CENA"/>
        </w:rPr>
        <w:t xml:space="preserve"> flight to other flight </w:t>
      </w:r>
    </w:p>
    <w:p w:rsidR="002332D8" w:rsidRDefault="002332D8" w:rsidP="00E43207">
      <w:pPr>
        <w:rPr>
          <w:rFonts w:ascii="AR CENA" w:hAnsi="AR CENA"/>
        </w:rPr>
      </w:pPr>
      <w:r>
        <w:rPr>
          <w:rFonts w:ascii="AR CENA" w:hAnsi="AR CENA"/>
        </w:rPr>
        <w:t>However By using the Group Booking user can perform two activities, transferring multiple shipments into another flight and also user can change the flight status as well (Amend flight )</w:t>
      </w:r>
    </w:p>
    <w:p w:rsidR="002332D8" w:rsidRDefault="002332D8" w:rsidP="002332D8">
      <w:pPr>
        <w:pStyle w:val="Heading3"/>
        <w:rPr>
          <w:rFonts w:ascii="AR CENA" w:hAnsi="AR CENA"/>
          <w:b w:val="0"/>
        </w:rPr>
      </w:pPr>
      <w:bookmarkStart w:id="107" w:name="_Toc500933556"/>
      <w:r w:rsidRPr="002332D8">
        <w:rPr>
          <w:rFonts w:ascii="AR CENA" w:hAnsi="AR CENA"/>
          <w:b w:val="0"/>
        </w:rPr>
        <w:t>Transfer Flight (Group Booking)</w:t>
      </w:r>
      <w:bookmarkEnd w:id="107"/>
    </w:p>
    <w:p w:rsidR="00731036" w:rsidRPr="00731036" w:rsidRDefault="00731036" w:rsidP="00731036">
      <w:pPr>
        <w:rPr>
          <w:rFonts w:ascii="AR CENA" w:hAnsi="AR CENA"/>
        </w:rPr>
      </w:pPr>
      <w:r w:rsidRPr="00731036">
        <w:rPr>
          <w:rFonts w:ascii="AR CENA" w:hAnsi="AR CENA"/>
        </w:rPr>
        <w:t xml:space="preserve">Navigation – Capacity control&gt;Group Booking </w:t>
      </w:r>
    </w:p>
    <w:p w:rsidR="007E068F" w:rsidRPr="00731036" w:rsidRDefault="007E068F" w:rsidP="00E43207">
      <w:pPr>
        <w:rPr>
          <w:rFonts w:ascii="AR CENA" w:hAnsi="AR CENA"/>
        </w:rPr>
      </w:pPr>
    </w:p>
    <w:p w:rsidR="00267967" w:rsidRDefault="002658F1" w:rsidP="00267967">
      <w:pPr>
        <w:keepNext/>
      </w:pPr>
      <w:r>
        <w:rPr>
          <w:rFonts w:ascii="AR CENA" w:hAnsi="AR CENA"/>
          <w:noProof/>
          <w:lang w:val="en-IN" w:eastAsia="en-IN"/>
        </w:rPr>
        <w:drawing>
          <wp:inline distT="0" distB="0" distL="0" distR="0" wp14:anchorId="235A8969" wp14:editId="63565609">
            <wp:extent cx="5943482" cy="2035834"/>
            <wp:effectExtent l="19050" t="19050" r="19685" b="21590"/>
            <wp:docPr id="380" name="Picture 380" descr="C:\Users\Pradip\Desktop\scree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adip\Desktop\screen\gb.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035874"/>
                    </a:xfrm>
                    <a:prstGeom prst="rect">
                      <a:avLst/>
                    </a:prstGeom>
                    <a:noFill/>
                    <a:ln>
                      <a:solidFill>
                        <a:schemeClr val="accent1"/>
                      </a:solidFill>
                    </a:ln>
                  </pic:spPr>
                </pic:pic>
              </a:graphicData>
            </a:graphic>
          </wp:inline>
        </w:drawing>
      </w:r>
    </w:p>
    <w:p w:rsidR="00774D3A" w:rsidRDefault="00267967" w:rsidP="00267967">
      <w:pPr>
        <w:pStyle w:val="Caption"/>
        <w:jc w:val="center"/>
      </w:pPr>
      <w:bookmarkStart w:id="108" w:name="_Toc500933655"/>
      <w:r>
        <w:t xml:space="preserve">Figure </w:t>
      </w:r>
      <w:fldSimple w:instr=" SEQ Figure \* ARABIC ">
        <w:r w:rsidR="003E0BCF">
          <w:rPr>
            <w:noProof/>
          </w:rPr>
          <w:t>58</w:t>
        </w:r>
      </w:fldSimple>
      <w:r>
        <w:t xml:space="preserve"> Group Booking</w:t>
      </w:r>
      <w:bookmarkEnd w:id="108"/>
    </w:p>
    <w:p w:rsidR="0049218A" w:rsidRPr="00647DEB" w:rsidRDefault="00647DEB" w:rsidP="0049218A">
      <w:pPr>
        <w:rPr>
          <w:rFonts w:ascii="AR CENA" w:hAnsi="AR CENA"/>
        </w:rPr>
      </w:pPr>
      <w:r w:rsidRPr="00647DEB">
        <w:rPr>
          <w:rFonts w:ascii="AR CENA" w:hAnsi="AR CENA"/>
        </w:rPr>
        <w:t xml:space="preserve">Process Group Booking </w:t>
      </w:r>
      <w:r w:rsidR="00391EFD">
        <w:rPr>
          <w:rFonts w:ascii="AR CENA" w:hAnsi="AR CENA"/>
        </w:rPr>
        <w:t>(Fig-50)</w:t>
      </w:r>
    </w:p>
    <w:tbl>
      <w:tblPr>
        <w:tblStyle w:val="TableGrid"/>
        <w:tblW w:w="0" w:type="auto"/>
        <w:tblLook w:val="04A0" w:firstRow="1" w:lastRow="0" w:firstColumn="1" w:lastColumn="0" w:noHBand="0" w:noVBand="1"/>
      </w:tblPr>
      <w:tblGrid>
        <w:gridCol w:w="1668"/>
        <w:gridCol w:w="7908"/>
      </w:tblGrid>
      <w:tr w:rsidR="00BE038A" w:rsidTr="00BE038A">
        <w:tc>
          <w:tcPr>
            <w:tcW w:w="1668" w:type="dxa"/>
          </w:tcPr>
          <w:p w:rsidR="00BE038A" w:rsidRPr="00391EFD" w:rsidRDefault="00391EFD" w:rsidP="0049218A">
            <w:pPr>
              <w:rPr>
                <w:rFonts w:ascii="AR CENA" w:hAnsi="AR CENA"/>
              </w:rPr>
            </w:pPr>
            <w:r w:rsidRPr="00391EFD">
              <w:rPr>
                <w:rFonts w:ascii="AR CENA" w:hAnsi="AR CENA"/>
              </w:rPr>
              <w:t xml:space="preserve">Airline Name </w:t>
            </w:r>
          </w:p>
        </w:tc>
        <w:tc>
          <w:tcPr>
            <w:tcW w:w="7908" w:type="dxa"/>
          </w:tcPr>
          <w:p w:rsidR="00BE038A" w:rsidRPr="00391EFD" w:rsidRDefault="00E543EA" w:rsidP="0049218A">
            <w:pPr>
              <w:rPr>
                <w:rFonts w:ascii="AR CENA" w:hAnsi="AR CENA"/>
              </w:rPr>
            </w:pPr>
            <w:r>
              <w:rPr>
                <w:rFonts w:ascii="AR CENA" w:hAnsi="AR CENA"/>
              </w:rPr>
              <w:t>Select the airline (By default it will show as GA)</w:t>
            </w:r>
            <w:r w:rsidR="00E45778">
              <w:rPr>
                <w:rFonts w:ascii="AR CENA" w:hAnsi="AR CENA"/>
              </w:rPr>
              <w:t xml:space="preserve">, Example –Garuda Indonesian Airlines </w:t>
            </w:r>
          </w:p>
        </w:tc>
      </w:tr>
      <w:tr w:rsidR="00BE038A" w:rsidTr="00BE038A">
        <w:tc>
          <w:tcPr>
            <w:tcW w:w="1668" w:type="dxa"/>
          </w:tcPr>
          <w:p w:rsidR="00BE038A" w:rsidRPr="00391EFD" w:rsidRDefault="00F83A18" w:rsidP="0049218A">
            <w:pPr>
              <w:rPr>
                <w:rFonts w:ascii="AR CENA" w:hAnsi="AR CENA"/>
              </w:rPr>
            </w:pPr>
            <w:r>
              <w:rPr>
                <w:rFonts w:ascii="AR CENA" w:hAnsi="AR CENA"/>
              </w:rPr>
              <w:t xml:space="preserve">Flight Date </w:t>
            </w:r>
          </w:p>
        </w:tc>
        <w:tc>
          <w:tcPr>
            <w:tcW w:w="7908" w:type="dxa"/>
          </w:tcPr>
          <w:p w:rsidR="00BE038A" w:rsidRPr="00391EFD" w:rsidRDefault="00BC0852" w:rsidP="0049218A">
            <w:pPr>
              <w:rPr>
                <w:rFonts w:ascii="AR CENA" w:hAnsi="AR CENA"/>
              </w:rPr>
            </w:pPr>
            <w:r>
              <w:rPr>
                <w:rFonts w:ascii="AR CENA" w:hAnsi="AR CENA"/>
              </w:rPr>
              <w:t xml:space="preserve">Select the flight date from the calendar </w:t>
            </w:r>
          </w:p>
        </w:tc>
      </w:tr>
      <w:tr w:rsidR="00BE038A" w:rsidTr="00BE038A">
        <w:tc>
          <w:tcPr>
            <w:tcW w:w="1668" w:type="dxa"/>
          </w:tcPr>
          <w:p w:rsidR="00BE038A" w:rsidRPr="00391EFD" w:rsidRDefault="00C01EB5" w:rsidP="0049218A">
            <w:pPr>
              <w:rPr>
                <w:rFonts w:ascii="AR CENA" w:hAnsi="AR CENA"/>
              </w:rPr>
            </w:pPr>
            <w:r>
              <w:rPr>
                <w:rFonts w:ascii="AR CENA" w:hAnsi="AR CENA"/>
              </w:rPr>
              <w:t>Origin</w:t>
            </w:r>
          </w:p>
        </w:tc>
        <w:tc>
          <w:tcPr>
            <w:tcW w:w="7908" w:type="dxa"/>
          </w:tcPr>
          <w:p w:rsidR="00BE038A" w:rsidRPr="00391EFD" w:rsidRDefault="00C01EB5" w:rsidP="0049218A">
            <w:pPr>
              <w:rPr>
                <w:rFonts w:ascii="AR CENA" w:hAnsi="AR CENA"/>
              </w:rPr>
            </w:pPr>
            <w:r>
              <w:rPr>
                <w:rFonts w:ascii="AR CENA" w:hAnsi="AR CENA"/>
              </w:rPr>
              <w:t xml:space="preserve">Select the Origin from the drop down , By default it will be the log in city as a origin </w:t>
            </w:r>
          </w:p>
        </w:tc>
      </w:tr>
      <w:tr w:rsidR="00BE038A" w:rsidTr="00BE038A">
        <w:tc>
          <w:tcPr>
            <w:tcW w:w="1668" w:type="dxa"/>
          </w:tcPr>
          <w:p w:rsidR="00BE038A" w:rsidRPr="00391EFD" w:rsidRDefault="00560082" w:rsidP="0049218A">
            <w:pPr>
              <w:rPr>
                <w:rFonts w:ascii="AR CENA" w:hAnsi="AR CENA"/>
              </w:rPr>
            </w:pPr>
            <w:r>
              <w:rPr>
                <w:rFonts w:ascii="AR CENA" w:hAnsi="AR CENA"/>
              </w:rPr>
              <w:t xml:space="preserve">Destination </w:t>
            </w:r>
          </w:p>
        </w:tc>
        <w:tc>
          <w:tcPr>
            <w:tcW w:w="7908" w:type="dxa"/>
          </w:tcPr>
          <w:p w:rsidR="00BE038A" w:rsidRPr="00391EFD" w:rsidRDefault="00560082" w:rsidP="0049218A">
            <w:pPr>
              <w:rPr>
                <w:rFonts w:ascii="AR CENA" w:hAnsi="AR CENA"/>
              </w:rPr>
            </w:pPr>
            <w:r>
              <w:rPr>
                <w:rFonts w:ascii="AR CENA" w:hAnsi="AR CENA"/>
              </w:rPr>
              <w:t xml:space="preserve">Select the Destination from the drop down </w:t>
            </w:r>
          </w:p>
        </w:tc>
      </w:tr>
      <w:tr w:rsidR="00BE038A" w:rsidTr="00BE038A">
        <w:tc>
          <w:tcPr>
            <w:tcW w:w="1668" w:type="dxa"/>
          </w:tcPr>
          <w:p w:rsidR="00BE038A" w:rsidRPr="00391EFD" w:rsidRDefault="00560082" w:rsidP="0049218A">
            <w:pPr>
              <w:rPr>
                <w:rFonts w:ascii="AR CENA" w:hAnsi="AR CENA"/>
              </w:rPr>
            </w:pPr>
            <w:r>
              <w:rPr>
                <w:rFonts w:ascii="AR CENA" w:hAnsi="AR CENA"/>
              </w:rPr>
              <w:t xml:space="preserve">Flight status </w:t>
            </w:r>
          </w:p>
        </w:tc>
        <w:tc>
          <w:tcPr>
            <w:tcW w:w="7908" w:type="dxa"/>
          </w:tcPr>
          <w:p w:rsidR="00BE038A" w:rsidRPr="00391EFD" w:rsidRDefault="00560082" w:rsidP="0049218A">
            <w:pPr>
              <w:rPr>
                <w:rFonts w:ascii="AR CENA" w:hAnsi="AR CENA"/>
              </w:rPr>
            </w:pPr>
            <w:r>
              <w:rPr>
                <w:rFonts w:ascii="AR CENA" w:hAnsi="AR CENA"/>
              </w:rPr>
              <w:t xml:space="preserve">This function for Amend flight </w:t>
            </w:r>
          </w:p>
        </w:tc>
      </w:tr>
      <w:tr w:rsidR="00BE038A" w:rsidTr="00BE038A">
        <w:tc>
          <w:tcPr>
            <w:tcW w:w="1668" w:type="dxa"/>
          </w:tcPr>
          <w:p w:rsidR="00BE038A" w:rsidRPr="00391EFD" w:rsidRDefault="00A62B4B" w:rsidP="0049218A">
            <w:pPr>
              <w:rPr>
                <w:rFonts w:ascii="AR CENA" w:hAnsi="AR CENA"/>
              </w:rPr>
            </w:pPr>
            <w:r>
              <w:rPr>
                <w:rFonts w:ascii="AR CENA" w:hAnsi="AR CENA"/>
              </w:rPr>
              <w:t xml:space="preserve">Flight No </w:t>
            </w:r>
          </w:p>
        </w:tc>
        <w:tc>
          <w:tcPr>
            <w:tcW w:w="7908" w:type="dxa"/>
          </w:tcPr>
          <w:p w:rsidR="00BE038A" w:rsidRPr="00391EFD" w:rsidRDefault="00A62B4B" w:rsidP="0049218A">
            <w:pPr>
              <w:rPr>
                <w:rFonts w:ascii="AR CENA" w:hAnsi="AR CENA"/>
              </w:rPr>
            </w:pPr>
            <w:r>
              <w:rPr>
                <w:rFonts w:ascii="AR CENA" w:hAnsi="AR CENA"/>
              </w:rPr>
              <w:t xml:space="preserve">Select the flight number from which user need to transfer the shipments </w:t>
            </w:r>
          </w:p>
        </w:tc>
      </w:tr>
      <w:tr w:rsidR="00BE038A" w:rsidTr="00BE038A">
        <w:tc>
          <w:tcPr>
            <w:tcW w:w="1668" w:type="dxa"/>
          </w:tcPr>
          <w:p w:rsidR="00BE038A" w:rsidRPr="00391EFD" w:rsidRDefault="00A62B4B" w:rsidP="0049218A">
            <w:pPr>
              <w:rPr>
                <w:rFonts w:ascii="AR CENA" w:hAnsi="AR CENA"/>
              </w:rPr>
            </w:pPr>
            <w:r>
              <w:rPr>
                <w:rFonts w:ascii="AR CENA" w:hAnsi="AR CENA"/>
              </w:rPr>
              <w:t>Search Flight</w:t>
            </w:r>
          </w:p>
        </w:tc>
        <w:tc>
          <w:tcPr>
            <w:tcW w:w="7908" w:type="dxa"/>
          </w:tcPr>
          <w:p w:rsidR="00BE038A" w:rsidRPr="00391EFD" w:rsidRDefault="00A62B4B" w:rsidP="0049218A">
            <w:pPr>
              <w:rPr>
                <w:rFonts w:ascii="AR CENA" w:hAnsi="AR CENA"/>
              </w:rPr>
            </w:pPr>
            <w:r>
              <w:rPr>
                <w:rFonts w:ascii="AR CENA" w:hAnsi="AR CENA"/>
              </w:rPr>
              <w:t xml:space="preserve">Click the button to get the flight data </w:t>
            </w:r>
          </w:p>
        </w:tc>
      </w:tr>
    </w:tbl>
    <w:p w:rsidR="00647DEB" w:rsidRPr="0049218A" w:rsidRDefault="00647DEB" w:rsidP="0049218A"/>
    <w:p w:rsidR="00774D3A" w:rsidRPr="005C1B5F" w:rsidRDefault="00774D3A" w:rsidP="006A6DDA">
      <w:pPr>
        <w:rPr>
          <w:rFonts w:ascii="AR CENA" w:hAnsi="AR CENA"/>
        </w:rPr>
      </w:pPr>
    </w:p>
    <w:p w:rsidR="007825D8" w:rsidRDefault="007825D8" w:rsidP="006A6DDA">
      <w:pPr>
        <w:rPr>
          <w:rFonts w:ascii="AR CENA" w:hAnsi="AR CENA"/>
        </w:rPr>
      </w:pPr>
      <w:r>
        <w:rPr>
          <w:rFonts w:ascii="AR CENA" w:hAnsi="AR CENA"/>
        </w:rPr>
        <w:lastRenderedPageBreak/>
        <w:t xml:space="preserve">Once search Button clicked by the user it will open the bellow screen </w:t>
      </w:r>
    </w:p>
    <w:p w:rsidR="00464AED" w:rsidRDefault="00464AED" w:rsidP="006A6DDA">
      <w:pPr>
        <w:rPr>
          <w:rFonts w:ascii="AR CENA" w:hAnsi="AR CENA"/>
        </w:rPr>
      </w:pPr>
      <w:r>
        <w:rPr>
          <w:rFonts w:ascii="AR CENA" w:hAnsi="AR CENA"/>
        </w:rPr>
        <w:t xml:space="preserve">Note- user also can search without flight Number (In this case all flights operating from that Origin to destination selected by user will display </w:t>
      </w:r>
    </w:p>
    <w:p w:rsidR="00464AED" w:rsidRDefault="00464AED" w:rsidP="006A6DDA">
      <w:pPr>
        <w:rPr>
          <w:rFonts w:ascii="AR CENA" w:hAnsi="AR CENA"/>
        </w:rPr>
      </w:pPr>
    </w:p>
    <w:p w:rsidR="00CE75D2" w:rsidRDefault="00CE75D2" w:rsidP="00CE75D2">
      <w:pPr>
        <w:keepNext/>
      </w:pPr>
      <w:r>
        <w:rPr>
          <w:rFonts w:ascii="AR CENA" w:hAnsi="AR CENA"/>
          <w:noProof/>
          <w:lang w:val="en-IN" w:eastAsia="en-IN"/>
        </w:rPr>
        <w:drawing>
          <wp:inline distT="0" distB="0" distL="0" distR="0" wp14:anchorId="022F8FC2" wp14:editId="75AABBF2">
            <wp:extent cx="5943600" cy="1974558"/>
            <wp:effectExtent l="19050" t="19050" r="19050" b="26035"/>
            <wp:docPr id="381" name="Picture 381" descr="C:\Users\Pradip\Desktop\screen\t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dip\Desktop\screen\tf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974558"/>
                    </a:xfrm>
                    <a:prstGeom prst="rect">
                      <a:avLst/>
                    </a:prstGeom>
                    <a:noFill/>
                    <a:ln>
                      <a:solidFill>
                        <a:schemeClr val="accent1"/>
                      </a:solidFill>
                    </a:ln>
                  </pic:spPr>
                </pic:pic>
              </a:graphicData>
            </a:graphic>
          </wp:inline>
        </w:drawing>
      </w:r>
    </w:p>
    <w:p w:rsidR="00464AED" w:rsidRDefault="00CE75D2" w:rsidP="00CE75D2">
      <w:pPr>
        <w:pStyle w:val="Caption"/>
        <w:jc w:val="center"/>
      </w:pPr>
      <w:bookmarkStart w:id="109" w:name="_Toc500933656"/>
      <w:r>
        <w:t xml:space="preserve">Figure </w:t>
      </w:r>
      <w:fldSimple w:instr=" SEQ Figure \* ARABIC ">
        <w:r w:rsidR="003E0BCF">
          <w:rPr>
            <w:noProof/>
          </w:rPr>
          <w:t>59</w:t>
        </w:r>
      </w:fldSimple>
      <w:r>
        <w:t xml:space="preserve"> Group Booking Flight search</w:t>
      </w:r>
      <w:bookmarkEnd w:id="109"/>
    </w:p>
    <w:p w:rsidR="00A411C8" w:rsidRDefault="00A411C8" w:rsidP="00A411C8"/>
    <w:p w:rsidR="00A411C8" w:rsidRDefault="00596B63" w:rsidP="00A411C8">
      <w:pPr>
        <w:rPr>
          <w:rFonts w:ascii="AR CENA" w:hAnsi="AR CENA"/>
        </w:rPr>
      </w:pPr>
      <w:r w:rsidRPr="00927A0B">
        <w:rPr>
          <w:rFonts w:ascii="AR CENA" w:hAnsi="AR CENA"/>
        </w:rPr>
        <w:t xml:space="preserve">Click the Flight Number for which user need to transfer the </w:t>
      </w:r>
      <w:r w:rsidR="004C024C" w:rsidRPr="00927A0B">
        <w:rPr>
          <w:rFonts w:ascii="AR CENA" w:hAnsi="AR CENA"/>
        </w:rPr>
        <w:t>shipment,</w:t>
      </w:r>
      <w:r w:rsidR="004D4C08">
        <w:rPr>
          <w:rFonts w:ascii="AR CENA" w:hAnsi="AR CENA"/>
        </w:rPr>
        <w:t xml:space="preserve"> Example – Let’s try for a flight GA836/02june </w:t>
      </w:r>
    </w:p>
    <w:p w:rsidR="004C024C" w:rsidRDefault="004C024C" w:rsidP="00A411C8">
      <w:pPr>
        <w:rPr>
          <w:rFonts w:ascii="AR CENA" w:hAnsi="AR CENA"/>
        </w:rPr>
      </w:pPr>
      <w:r>
        <w:rPr>
          <w:rFonts w:ascii="AR CENA" w:hAnsi="AR CENA"/>
        </w:rPr>
        <w:t xml:space="preserve">Click into the flight GA836, It will open a new pop window as bellow </w:t>
      </w:r>
      <w:r w:rsidR="00751CF9">
        <w:rPr>
          <w:rFonts w:ascii="AR CENA" w:hAnsi="AR CENA"/>
        </w:rPr>
        <w:t>(refer screen -53)</w:t>
      </w:r>
    </w:p>
    <w:p w:rsidR="00C65CC2" w:rsidRDefault="00235E17" w:rsidP="00C65CC2">
      <w:pPr>
        <w:keepNext/>
      </w:pPr>
      <w:r>
        <w:rPr>
          <w:rFonts w:ascii="AR CENA" w:hAnsi="AR CENA"/>
          <w:noProof/>
          <w:lang w:val="en-IN" w:eastAsia="en-IN"/>
        </w:rPr>
        <w:drawing>
          <wp:inline distT="0" distB="0" distL="0" distR="0" wp14:anchorId="31F93525" wp14:editId="40788B28">
            <wp:extent cx="5943600" cy="2224954"/>
            <wp:effectExtent l="19050" t="19050" r="19050" b="23495"/>
            <wp:docPr id="382" name="Picture 382" descr="C:\Users\Pradip\Desktop\screen\ftr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adip\Desktop\screen\ftrs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224954"/>
                    </a:xfrm>
                    <a:prstGeom prst="rect">
                      <a:avLst/>
                    </a:prstGeom>
                    <a:noFill/>
                    <a:ln>
                      <a:solidFill>
                        <a:schemeClr val="accent1"/>
                      </a:solidFill>
                    </a:ln>
                  </pic:spPr>
                </pic:pic>
              </a:graphicData>
            </a:graphic>
          </wp:inline>
        </w:drawing>
      </w:r>
    </w:p>
    <w:p w:rsidR="004C024C" w:rsidRDefault="00C65CC2" w:rsidP="00C65CC2">
      <w:pPr>
        <w:pStyle w:val="Caption"/>
        <w:jc w:val="center"/>
        <w:rPr>
          <w:rFonts w:ascii="AR CENA" w:hAnsi="AR CENA"/>
        </w:rPr>
      </w:pPr>
      <w:bookmarkStart w:id="110" w:name="_Toc500933657"/>
      <w:r>
        <w:t xml:space="preserve">Figure </w:t>
      </w:r>
      <w:fldSimple w:instr=" SEQ Figure \* ARABIC ">
        <w:r w:rsidR="003E0BCF">
          <w:rPr>
            <w:noProof/>
          </w:rPr>
          <w:t>60</w:t>
        </w:r>
      </w:fldSimple>
      <w:r>
        <w:t xml:space="preserve"> Transfer shipments</w:t>
      </w:r>
      <w:bookmarkEnd w:id="110"/>
    </w:p>
    <w:p w:rsidR="00C65CC2" w:rsidRDefault="00C65CC2" w:rsidP="00A411C8">
      <w:pPr>
        <w:rPr>
          <w:rFonts w:ascii="AR CENA" w:hAnsi="AR CENA"/>
        </w:rPr>
      </w:pPr>
    </w:p>
    <w:p w:rsidR="00C65CC2" w:rsidRDefault="00C65CC2" w:rsidP="00A411C8">
      <w:pPr>
        <w:rPr>
          <w:rFonts w:ascii="AR CENA" w:hAnsi="AR CENA"/>
        </w:rPr>
      </w:pPr>
    </w:p>
    <w:p w:rsidR="00C65CC2" w:rsidRDefault="00C65CC2" w:rsidP="00A411C8">
      <w:pPr>
        <w:rPr>
          <w:rFonts w:ascii="AR CENA" w:hAnsi="AR CENA"/>
        </w:rPr>
      </w:pPr>
    </w:p>
    <w:p w:rsidR="002105F2" w:rsidRDefault="002105F2" w:rsidP="00A411C8">
      <w:pPr>
        <w:rPr>
          <w:rFonts w:ascii="AR CENA" w:hAnsi="AR CENA"/>
        </w:rPr>
      </w:pPr>
    </w:p>
    <w:p w:rsidR="00111CAB" w:rsidRDefault="00636A96" w:rsidP="00A411C8">
      <w:pPr>
        <w:rPr>
          <w:rFonts w:ascii="AR CENA" w:hAnsi="AR CENA"/>
        </w:rPr>
      </w:pPr>
      <w:r>
        <w:rPr>
          <w:rFonts w:ascii="AR CENA" w:hAnsi="AR CENA"/>
        </w:rPr>
        <w:t xml:space="preserve">Process to transfer the shipments from flight GA-836/02 </w:t>
      </w:r>
      <w:r w:rsidR="002105F2">
        <w:rPr>
          <w:rFonts w:ascii="AR CENA" w:hAnsi="AR CENA"/>
        </w:rPr>
        <w:t>(Refer screen-53)</w:t>
      </w:r>
    </w:p>
    <w:tbl>
      <w:tblPr>
        <w:tblStyle w:val="TableGrid"/>
        <w:tblW w:w="0" w:type="auto"/>
        <w:tblLook w:val="04A0" w:firstRow="1" w:lastRow="0" w:firstColumn="1" w:lastColumn="0" w:noHBand="0" w:noVBand="1"/>
      </w:tblPr>
      <w:tblGrid>
        <w:gridCol w:w="1560"/>
        <w:gridCol w:w="8016"/>
      </w:tblGrid>
      <w:tr w:rsidR="00B77FFA" w:rsidTr="00635EF2">
        <w:tc>
          <w:tcPr>
            <w:tcW w:w="1668" w:type="dxa"/>
            <w:shd w:val="clear" w:color="auto" w:fill="F79646" w:themeFill="accent6"/>
          </w:tcPr>
          <w:p w:rsidR="00B77FFA" w:rsidRDefault="00B77FFA" w:rsidP="00A411C8">
            <w:pPr>
              <w:rPr>
                <w:rFonts w:ascii="AR CENA" w:hAnsi="AR CENA"/>
              </w:rPr>
            </w:pPr>
          </w:p>
        </w:tc>
        <w:tc>
          <w:tcPr>
            <w:tcW w:w="7908" w:type="dxa"/>
            <w:shd w:val="clear" w:color="auto" w:fill="F79646" w:themeFill="accent6"/>
          </w:tcPr>
          <w:p w:rsidR="00B77FFA" w:rsidRDefault="007971CB" w:rsidP="00635EF2">
            <w:pPr>
              <w:jc w:val="center"/>
              <w:rPr>
                <w:rFonts w:ascii="AR CENA" w:hAnsi="AR CENA"/>
              </w:rPr>
            </w:pPr>
            <w:r>
              <w:rPr>
                <w:rFonts w:ascii="AR CENA" w:hAnsi="AR CENA"/>
              </w:rPr>
              <w:t>Existing flight details</w:t>
            </w:r>
            <w:r w:rsidR="00511462">
              <w:rPr>
                <w:rFonts w:ascii="AR CENA" w:hAnsi="AR CENA"/>
              </w:rPr>
              <w:t>(Transferring from )</w:t>
            </w:r>
          </w:p>
        </w:tc>
      </w:tr>
      <w:tr w:rsidR="00B77FFA" w:rsidTr="00B77FFA">
        <w:tc>
          <w:tcPr>
            <w:tcW w:w="1668" w:type="dxa"/>
          </w:tcPr>
          <w:p w:rsidR="00B77FFA" w:rsidRDefault="00511462" w:rsidP="00A411C8">
            <w:pPr>
              <w:rPr>
                <w:rFonts w:ascii="AR CENA" w:hAnsi="AR CENA"/>
              </w:rPr>
            </w:pPr>
            <w:r>
              <w:rPr>
                <w:rFonts w:ascii="AR CENA" w:hAnsi="AR CENA"/>
              </w:rPr>
              <w:t xml:space="preserve">Airline Name </w:t>
            </w:r>
          </w:p>
        </w:tc>
        <w:tc>
          <w:tcPr>
            <w:tcW w:w="7908" w:type="dxa"/>
          </w:tcPr>
          <w:p w:rsidR="00B77FFA" w:rsidRDefault="00172723" w:rsidP="00A411C8">
            <w:pPr>
              <w:rPr>
                <w:rFonts w:ascii="AR CENA" w:hAnsi="AR CENA"/>
              </w:rPr>
            </w:pPr>
            <w:r>
              <w:rPr>
                <w:rFonts w:ascii="AR CENA" w:hAnsi="AR CENA"/>
              </w:rPr>
              <w:t xml:space="preserve">It will auto populated as GA –Garuda Indonesian airlines </w:t>
            </w:r>
          </w:p>
        </w:tc>
      </w:tr>
      <w:tr w:rsidR="00B77FFA" w:rsidTr="00B77FFA">
        <w:tc>
          <w:tcPr>
            <w:tcW w:w="1668" w:type="dxa"/>
          </w:tcPr>
          <w:p w:rsidR="00B77FFA" w:rsidRDefault="00511462" w:rsidP="00A411C8">
            <w:pPr>
              <w:rPr>
                <w:rFonts w:ascii="AR CENA" w:hAnsi="AR CENA"/>
              </w:rPr>
            </w:pPr>
            <w:r>
              <w:rPr>
                <w:rFonts w:ascii="AR CENA" w:hAnsi="AR CENA"/>
              </w:rPr>
              <w:t xml:space="preserve">Flight no </w:t>
            </w:r>
          </w:p>
        </w:tc>
        <w:tc>
          <w:tcPr>
            <w:tcW w:w="7908" w:type="dxa"/>
          </w:tcPr>
          <w:p w:rsidR="00B77FFA" w:rsidRDefault="00172723" w:rsidP="00A411C8">
            <w:pPr>
              <w:rPr>
                <w:rFonts w:ascii="AR CENA" w:hAnsi="AR CENA"/>
              </w:rPr>
            </w:pPr>
            <w:r>
              <w:rPr>
                <w:rFonts w:ascii="AR CENA" w:hAnsi="AR CENA"/>
              </w:rPr>
              <w:t>It will auto populated , Example GA836</w:t>
            </w:r>
          </w:p>
        </w:tc>
      </w:tr>
      <w:tr w:rsidR="00B77FFA" w:rsidTr="00B77FFA">
        <w:tc>
          <w:tcPr>
            <w:tcW w:w="1668" w:type="dxa"/>
          </w:tcPr>
          <w:p w:rsidR="00B77FFA" w:rsidRDefault="00511462" w:rsidP="00A411C8">
            <w:pPr>
              <w:rPr>
                <w:rFonts w:ascii="AR CENA" w:hAnsi="AR CENA"/>
              </w:rPr>
            </w:pPr>
            <w:r>
              <w:rPr>
                <w:rFonts w:ascii="AR CENA" w:hAnsi="AR CENA"/>
              </w:rPr>
              <w:t xml:space="preserve">Board point </w:t>
            </w:r>
          </w:p>
        </w:tc>
        <w:tc>
          <w:tcPr>
            <w:tcW w:w="7908" w:type="dxa"/>
          </w:tcPr>
          <w:p w:rsidR="00B77FFA" w:rsidRDefault="00172723" w:rsidP="00A411C8">
            <w:pPr>
              <w:rPr>
                <w:rFonts w:ascii="AR CENA" w:hAnsi="AR CENA"/>
              </w:rPr>
            </w:pPr>
            <w:r>
              <w:rPr>
                <w:rFonts w:ascii="AR CENA" w:hAnsi="AR CENA"/>
              </w:rPr>
              <w:t xml:space="preserve">It will auto populated  ,Example-CGK </w:t>
            </w:r>
          </w:p>
        </w:tc>
      </w:tr>
      <w:tr w:rsidR="00B77FFA" w:rsidTr="00B77FFA">
        <w:tc>
          <w:tcPr>
            <w:tcW w:w="1668" w:type="dxa"/>
          </w:tcPr>
          <w:p w:rsidR="00B77FFA" w:rsidRDefault="00511462" w:rsidP="00A411C8">
            <w:pPr>
              <w:rPr>
                <w:rFonts w:ascii="AR CENA" w:hAnsi="AR CENA"/>
              </w:rPr>
            </w:pPr>
            <w:r>
              <w:rPr>
                <w:rFonts w:ascii="AR CENA" w:hAnsi="AR CENA"/>
              </w:rPr>
              <w:t xml:space="preserve">End point </w:t>
            </w:r>
          </w:p>
        </w:tc>
        <w:tc>
          <w:tcPr>
            <w:tcW w:w="7908" w:type="dxa"/>
          </w:tcPr>
          <w:p w:rsidR="00B77FFA" w:rsidRDefault="00172723" w:rsidP="00A411C8">
            <w:pPr>
              <w:rPr>
                <w:rFonts w:ascii="AR CENA" w:hAnsi="AR CENA"/>
              </w:rPr>
            </w:pPr>
            <w:r>
              <w:rPr>
                <w:rFonts w:ascii="AR CENA" w:hAnsi="AR CENA"/>
              </w:rPr>
              <w:t xml:space="preserve">It will auto populated , Example-SIN </w:t>
            </w:r>
          </w:p>
        </w:tc>
      </w:tr>
      <w:tr w:rsidR="00B77FFA" w:rsidTr="00B77FFA">
        <w:tc>
          <w:tcPr>
            <w:tcW w:w="1668" w:type="dxa"/>
          </w:tcPr>
          <w:p w:rsidR="00B77FFA" w:rsidRDefault="00511462" w:rsidP="00A411C8">
            <w:pPr>
              <w:rPr>
                <w:rFonts w:ascii="AR CENA" w:hAnsi="AR CENA"/>
              </w:rPr>
            </w:pPr>
            <w:r>
              <w:rPr>
                <w:rFonts w:ascii="AR CENA" w:hAnsi="AR CENA"/>
              </w:rPr>
              <w:t xml:space="preserve">Flight Date </w:t>
            </w:r>
          </w:p>
        </w:tc>
        <w:tc>
          <w:tcPr>
            <w:tcW w:w="7908" w:type="dxa"/>
          </w:tcPr>
          <w:p w:rsidR="00B77FFA" w:rsidRDefault="00172723" w:rsidP="00A411C8">
            <w:pPr>
              <w:rPr>
                <w:rFonts w:ascii="AR CENA" w:hAnsi="AR CENA"/>
              </w:rPr>
            </w:pPr>
            <w:r>
              <w:rPr>
                <w:rFonts w:ascii="AR CENA" w:hAnsi="AR CENA"/>
              </w:rPr>
              <w:t>It will auto populated as -02/June/2017</w:t>
            </w:r>
          </w:p>
        </w:tc>
      </w:tr>
      <w:tr w:rsidR="00B77FFA" w:rsidTr="00511462">
        <w:tc>
          <w:tcPr>
            <w:tcW w:w="1668" w:type="dxa"/>
            <w:shd w:val="clear" w:color="auto" w:fill="F79646" w:themeFill="accent6"/>
          </w:tcPr>
          <w:p w:rsidR="00B77FFA" w:rsidRDefault="00B77FFA" w:rsidP="00A411C8">
            <w:pPr>
              <w:rPr>
                <w:rFonts w:ascii="AR CENA" w:hAnsi="AR CENA"/>
              </w:rPr>
            </w:pPr>
          </w:p>
        </w:tc>
        <w:tc>
          <w:tcPr>
            <w:tcW w:w="7908" w:type="dxa"/>
            <w:shd w:val="clear" w:color="auto" w:fill="F79646" w:themeFill="accent6"/>
          </w:tcPr>
          <w:p w:rsidR="00B77FFA" w:rsidRDefault="00511462" w:rsidP="00511462">
            <w:pPr>
              <w:jc w:val="center"/>
              <w:rPr>
                <w:rFonts w:ascii="AR CENA" w:hAnsi="AR CENA"/>
              </w:rPr>
            </w:pPr>
            <w:r>
              <w:rPr>
                <w:rFonts w:ascii="AR CENA" w:hAnsi="AR CENA"/>
              </w:rPr>
              <w:t>New Flight details(Transfer to )</w:t>
            </w:r>
          </w:p>
        </w:tc>
      </w:tr>
      <w:tr w:rsidR="00B77FFA" w:rsidTr="00B77FFA">
        <w:tc>
          <w:tcPr>
            <w:tcW w:w="1668" w:type="dxa"/>
          </w:tcPr>
          <w:p w:rsidR="00B77FFA" w:rsidRDefault="00124BCD" w:rsidP="00124BCD">
            <w:pPr>
              <w:jc w:val="center"/>
              <w:rPr>
                <w:rFonts w:ascii="AR CENA" w:hAnsi="AR CENA"/>
              </w:rPr>
            </w:pPr>
            <w:r>
              <w:rPr>
                <w:rFonts w:ascii="AR CENA" w:hAnsi="AR CENA"/>
              </w:rPr>
              <w:t xml:space="preserve">Flight date </w:t>
            </w:r>
          </w:p>
        </w:tc>
        <w:tc>
          <w:tcPr>
            <w:tcW w:w="7908" w:type="dxa"/>
          </w:tcPr>
          <w:p w:rsidR="00B77FFA" w:rsidRDefault="00C60975" w:rsidP="00A411C8">
            <w:pPr>
              <w:rPr>
                <w:rFonts w:ascii="AR CENA" w:hAnsi="AR CENA"/>
              </w:rPr>
            </w:pPr>
            <w:r>
              <w:rPr>
                <w:rFonts w:ascii="AR CENA" w:hAnsi="AR CENA"/>
              </w:rPr>
              <w:t xml:space="preserve">Select the flight date from the calendar </w:t>
            </w:r>
          </w:p>
        </w:tc>
      </w:tr>
      <w:tr w:rsidR="00124BCD" w:rsidTr="00B77FFA">
        <w:tc>
          <w:tcPr>
            <w:tcW w:w="1668" w:type="dxa"/>
          </w:tcPr>
          <w:p w:rsidR="00124BCD" w:rsidRDefault="00124BCD" w:rsidP="00124BCD">
            <w:pPr>
              <w:jc w:val="center"/>
              <w:rPr>
                <w:rFonts w:ascii="AR CENA" w:hAnsi="AR CENA"/>
              </w:rPr>
            </w:pPr>
            <w:r>
              <w:rPr>
                <w:rFonts w:ascii="AR CENA" w:hAnsi="AR CENA"/>
              </w:rPr>
              <w:t>Flight No</w:t>
            </w:r>
          </w:p>
        </w:tc>
        <w:tc>
          <w:tcPr>
            <w:tcW w:w="7908" w:type="dxa"/>
          </w:tcPr>
          <w:p w:rsidR="00124BCD" w:rsidRDefault="00C60975" w:rsidP="00A411C8">
            <w:pPr>
              <w:rPr>
                <w:rFonts w:ascii="AR CENA" w:hAnsi="AR CENA"/>
              </w:rPr>
            </w:pPr>
            <w:r>
              <w:rPr>
                <w:rFonts w:ascii="AR CENA" w:hAnsi="AR CENA"/>
              </w:rPr>
              <w:t xml:space="preserve">Select the flight number from the drop down list </w:t>
            </w:r>
            <w:r w:rsidR="00671275">
              <w:rPr>
                <w:rFonts w:ascii="AR CENA" w:hAnsi="AR CENA"/>
              </w:rPr>
              <w:t xml:space="preserve">, On selecing the new flight number system will pop-up with flight capacity information </w:t>
            </w:r>
          </w:p>
          <w:p w:rsidR="00671275" w:rsidRDefault="00671275" w:rsidP="00A411C8">
            <w:pPr>
              <w:rPr>
                <w:rFonts w:ascii="AR CENA" w:hAnsi="AR CENA"/>
              </w:rPr>
            </w:pPr>
            <w:r>
              <w:rPr>
                <w:rFonts w:ascii="AR CENA" w:hAnsi="AR CENA"/>
                <w:noProof/>
                <w:lang w:val="en-IN" w:eastAsia="en-IN"/>
              </w:rPr>
              <w:drawing>
                <wp:inline distT="0" distB="0" distL="0" distR="0" wp14:anchorId="6B7F58A4" wp14:editId="0F7886FD">
                  <wp:extent cx="4916961" cy="1000664"/>
                  <wp:effectExtent l="19050" t="19050" r="17145" b="28575"/>
                  <wp:docPr id="383" name="Picture 383" descr="C:\Users\Pradip\Desktop\screen\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adip\Desktop\screen\cap.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6886" cy="1000649"/>
                          </a:xfrm>
                          <a:prstGeom prst="rect">
                            <a:avLst/>
                          </a:prstGeom>
                          <a:noFill/>
                          <a:ln>
                            <a:solidFill>
                              <a:schemeClr val="accent1"/>
                            </a:solidFill>
                          </a:ln>
                        </pic:spPr>
                      </pic:pic>
                    </a:graphicData>
                  </a:graphic>
                </wp:inline>
              </w:drawing>
            </w:r>
          </w:p>
          <w:p w:rsidR="00671275" w:rsidRDefault="00671275" w:rsidP="00A411C8">
            <w:pPr>
              <w:rPr>
                <w:rFonts w:ascii="AR CENA" w:hAnsi="AR CENA"/>
              </w:rPr>
            </w:pPr>
          </w:p>
        </w:tc>
      </w:tr>
      <w:tr w:rsidR="00124BCD" w:rsidTr="00B77FFA">
        <w:tc>
          <w:tcPr>
            <w:tcW w:w="1668" w:type="dxa"/>
          </w:tcPr>
          <w:p w:rsidR="00124BCD" w:rsidRDefault="00124BCD" w:rsidP="00124BCD">
            <w:pPr>
              <w:jc w:val="center"/>
              <w:rPr>
                <w:rFonts w:ascii="AR CENA" w:hAnsi="AR CENA"/>
              </w:rPr>
            </w:pPr>
            <w:r>
              <w:rPr>
                <w:rFonts w:ascii="AR CENA" w:hAnsi="AR CENA"/>
              </w:rPr>
              <w:t xml:space="preserve">Origin </w:t>
            </w:r>
          </w:p>
        </w:tc>
        <w:tc>
          <w:tcPr>
            <w:tcW w:w="7908" w:type="dxa"/>
          </w:tcPr>
          <w:p w:rsidR="00124BCD" w:rsidRDefault="00C60975" w:rsidP="00A411C8">
            <w:pPr>
              <w:rPr>
                <w:rFonts w:ascii="AR CENA" w:hAnsi="AR CENA"/>
              </w:rPr>
            </w:pPr>
            <w:r>
              <w:rPr>
                <w:rFonts w:ascii="AR CENA" w:hAnsi="AR CENA"/>
              </w:rPr>
              <w:t xml:space="preserve">Select the origin , By default it will be log in origin </w:t>
            </w:r>
          </w:p>
        </w:tc>
      </w:tr>
      <w:tr w:rsidR="00124BCD" w:rsidTr="00B77FFA">
        <w:tc>
          <w:tcPr>
            <w:tcW w:w="1668" w:type="dxa"/>
          </w:tcPr>
          <w:p w:rsidR="00124BCD" w:rsidRDefault="00124BCD" w:rsidP="00124BCD">
            <w:pPr>
              <w:jc w:val="center"/>
              <w:rPr>
                <w:rFonts w:ascii="AR CENA" w:hAnsi="AR CENA"/>
              </w:rPr>
            </w:pPr>
            <w:r>
              <w:rPr>
                <w:rFonts w:ascii="AR CENA" w:hAnsi="AR CENA"/>
              </w:rPr>
              <w:t xml:space="preserve">Destination </w:t>
            </w:r>
          </w:p>
        </w:tc>
        <w:tc>
          <w:tcPr>
            <w:tcW w:w="7908" w:type="dxa"/>
          </w:tcPr>
          <w:p w:rsidR="00124BCD" w:rsidRDefault="00C60975" w:rsidP="00A411C8">
            <w:pPr>
              <w:rPr>
                <w:rFonts w:ascii="AR CENA" w:hAnsi="AR CENA"/>
              </w:rPr>
            </w:pPr>
            <w:r>
              <w:rPr>
                <w:rFonts w:ascii="AR CENA" w:hAnsi="AR CENA"/>
              </w:rPr>
              <w:t xml:space="preserve">Select the flight destination from the drop down list </w:t>
            </w:r>
          </w:p>
        </w:tc>
      </w:tr>
      <w:tr w:rsidR="00BD1C57" w:rsidTr="00B77FFA">
        <w:tc>
          <w:tcPr>
            <w:tcW w:w="1668" w:type="dxa"/>
          </w:tcPr>
          <w:p w:rsidR="00BD1C57" w:rsidRDefault="00F105DB" w:rsidP="00124BCD">
            <w:pPr>
              <w:jc w:val="center"/>
              <w:rPr>
                <w:rFonts w:ascii="AR CENA" w:hAnsi="AR CENA"/>
              </w:rPr>
            </w:pPr>
            <w:r>
              <w:rPr>
                <w:rFonts w:ascii="AR CENA" w:hAnsi="AR CENA"/>
              </w:rPr>
              <w:t xml:space="preserve">Remarks </w:t>
            </w:r>
          </w:p>
        </w:tc>
        <w:tc>
          <w:tcPr>
            <w:tcW w:w="7908" w:type="dxa"/>
          </w:tcPr>
          <w:p w:rsidR="00BD1C57" w:rsidRDefault="00994677" w:rsidP="00A411C8">
            <w:pPr>
              <w:rPr>
                <w:rFonts w:ascii="AR CENA" w:hAnsi="AR CENA"/>
              </w:rPr>
            </w:pPr>
            <w:r>
              <w:rPr>
                <w:rFonts w:ascii="AR CENA" w:hAnsi="AR CENA"/>
              </w:rPr>
              <w:t xml:space="preserve">This is the mandatory , user need to type </w:t>
            </w:r>
          </w:p>
        </w:tc>
      </w:tr>
      <w:tr w:rsidR="00F105DB" w:rsidTr="00B77FFA">
        <w:tc>
          <w:tcPr>
            <w:tcW w:w="1668" w:type="dxa"/>
          </w:tcPr>
          <w:p w:rsidR="00F105DB" w:rsidRDefault="00973C6E" w:rsidP="00973C6E">
            <w:pPr>
              <w:jc w:val="center"/>
              <w:rPr>
                <w:rFonts w:ascii="AR CENA" w:hAnsi="AR CENA"/>
              </w:rPr>
            </w:pPr>
            <w:r>
              <w:rPr>
                <w:rFonts w:ascii="AR CENA" w:hAnsi="AR CENA"/>
              </w:rPr>
              <w:t>Select The AWB</w:t>
            </w:r>
          </w:p>
        </w:tc>
        <w:tc>
          <w:tcPr>
            <w:tcW w:w="7908" w:type="dxa"/>
          </w:tcPr>
          <w:p w:rsidR="00F105DB" w:rsidRDefault="00994677" w:rsidP="00A411C8">
            <w:pPr>
              <w:rPr>
                <w:rFonts w:ascii="AR CENA" w:hAnsi="AR CENA"/>
              </w:rPr>
            </w:pPr>
            <w:r>
              <w:rPr>
                <w:rFonts w:ascii="AR CENA" w:hAnsi="AR CENA"/>
              </w:rPr>
              <w:t xml:space="preserve">Select the No of AWB to be transfer </w:t>
            </w:r>
            <w:r w:rsidR="0066634B">
              <w:rPr>
                <w:rFonts w:ascii="AR CENA" w:hAnsi="AR CENA"/>
              </w:rPr>
              <w:t xml:space="preserve">by clicking the tick box , located in the left hand side of the AWB </w:t>
            </w:r>
          </w:p>
        </w:tc>
      </w:tr>
      <w:tr w:rsidR="00973C6E" w:rsidTr="00B77FFA">
        <w:tc>
          <w:tcPr>
            <w:tcW w:w="1668" w:type="dxa"/>
          </w:tcPr>
          <w:p w:rsidR="00973C6E" w:rsidRDefault="00973C6E" w:rsidP="00973C6E">
            <w:pPr>
              <w:jc w:val="center"/>
              <w:rPr>
                <w:rFonts w:ascii="AR CENA" w:hAnsi="AR CENA"/>
              </w:rPr>
            </w:pPr>
            <w:r>
              <w:rPr>
                <w:rFonts w:ascii="AR CENA" w:hAnsi="AR CENA"/>
              </w:rPr>
              <w:t xml:space="preserve">Save </w:t>
            </w:r>
          </w:p>
        </w:tc>
        <w:tc>
          <w:tcPr>
            <w:tcW w:w="7908" w:type="dxa"/>
          </w:tcPr>
          <w:p w:rsidR="00973C6E" w:rsidRDefault="0066634B" w:rsidP="00A411C8">
            <w:pPr>
              <w:rPr>
                <w:rFonts w:ascii="AR CENA" w:hAnsi="AR CENA"/>
              </w:rPr>
            </w:pPr>
            <w:r>
              <w:rPr>
                <w:rFonts w:ascii="AR CENA" w:hAnsi="AR CENA"/>
              </w:rPr>
              <w:t xml:space="preserve">Click the Save to confirm transfer of AWB to New flight </w:t>
            </w:r>
          </w:p>
        </w:tc>
      </w:tr>
    </w:tbl>
    <w:p w:rsidR="004D4C08" w:rsidRPr="00927A0B" w:rsidRDefault="004D4C08" w:rsidP="00A411C8">
      <w:pPr>
        <w:rPr>
          <w:rFonts w:ascii="AR CENA" w:hAnsi="AR CENA"/>
        </w:rPr>
      </w:pPr>
    </w:p>
    <w:p w:rsidR="00183016" w:rsidRDefault="00183016" w:rsidP="00367FB4">
      <w:pPr>
        <w:jc w:val="center"/>
        <w:rPr>
          <w:rFonts w:ascii="AR CENA" w:hAnsi="AR CENA"/>
        </w:rPr>
      </w:pPr>
    </w:p>
    <w:p w:rsidR="00B92701" w:rsidRDefault="00B92701" w:rsidP="00367FB4">
      <w:pPr>
        <w:jc w:val="center"/>
        <w:rPr>
          <w:rFonts w:ascii="AR CENA" w:hAnsi="AR CENA"/>
        </w:rPr>
      </w:pPr>
    </w:p>
    <w:p w:rsidR="00B92701" w:rsidRDefault="00B92701" w:rsidP="00367FB4">
      <w:pPr>
        <w:jc w:val="center"/>
        <w:rPr>
          <w:rFonts w:ascii="AR CENA" w:hAnsi="AR CENA"/>
        </w:rPr>
      </w:pPr>
    </w:p>
    <w:p w:rsidR="00B92701" w:rsidRPr="00927A0B" w:rsidRDefault="00B92701" w:rsidP="00367FB4">
      <w:pPr>
        <w:jc w:val="center"/>
        <w:rPr>
          <w:rFonts w:ascii="AR CENA" w:hAnsi="AR CENA"/>
        </w:rPr>
      </w:pPr>
    </w:p>
    <w:p w:rsidR="00A95416" w:rsidRDefault="008B6D68" w:rsidP="00A95416">
      <w:pPr>
        <w:rPr>
          <w:rFonts w:ascii="AR CENA" w:hAnsi="AR CENA"/>
        </w:rPr>
      </w:pPr>
      <w:r>
        <w:rPr>
          <w:rFonts w:ascii="AR CENA" w:hAnsi="AR CENA"/>
        </w:rPr>
        <w:t xml:space="preserve">On Clicking </w:t>
      </w:r>
      <w:r w:rsidR="008641E4">
        <w:rPr>
          <w:rFonts w:ascii="AR CENA" w:hAnsi="AR CENA"/>
        </w:rPr>
        <w:t>save,</w:t>
      </w:r>
      <w:r>
        <w:rPr>
          <w:rFonts w:ascii="AR CENA" w:hAnsi="AR CENA"/>
        </w:rPr>
        <w:t xml:space="preserve"> system will give successful message as </w:t>
      </w:r>
      <w:r w:rsidR="008641E4">
        <w:rPr>
          <w:rFonts w:ascii="AR CENA" w:hAnsi="AR CENA"/>
        </w:rPr>
        <w:t>confirmation,</w:t>
      </w:r>
      <w:r>
        <w:rPr>
          <w:rFonts w:ascii="AR CENA" w:hAnsi="AR CENA"/>
        </w:rPr>
        <w:t xml:space="preserve"> See bellow </w:t>
      </w:r>
    </w:p>
    <w:p w:rsidR="008B6D68" w:rsidRDefault="00D16518" w:rsidP="00A95416">
      <w:pPr>
        <w:rPr>
          <w:rFonts w:ascii="AR CENA" w:hAnsi="AR CENA"/>
        </w:rPr>
      </w:pPr>
      <w:r>
        <w:rPr>
          <w:rFonts w:ascii="AR CENA" w:hAnsi="AR CENA"/>
          <w:noProof/>
          <w:lang w:val="en-IN" w:eastAsia="en-IN"/>
        </w:rPr>
        <mc:AlternateContent>
          <mc:Choice Requires="wps">
            <w:drawing>
              <wp:anchor distT="0" distB="0" distL="114300" distR="114300" simplePos="0" relativeHeight="251715584" behindDoc="0" locked="0" layoutInCell="1" allowOverlap="1" wp14:anchorId="1DDF51AF" wp14:editId="1B4D5BC7">
                <wp:simplePos x="0" y="0"/>
                <wp:positionH relativeFrom="column">
                  <wp:posOffset>2639682</wp:posOffset>
                </wp:positionH>
                <wp:positionV relativeFrom="paragraph">
                  <wp:posOffset>1718574</wp:posOffset>
                </wp:positionV>
                <wp:extent cx="189685" cy="86264"/>
                <wp:effectExtent l="0" t="19050" r="39370" b="47625"/>
                <wp:wrapNone/>
                <wp:docPr id="386" name="Right Arrow 386"/>
                <wp:cNvGraphicFramePr/>
                <a:graphic xmlns:a="http://schemas.openxmlformats.org/drawingml/2006/main">
                  <a:graphicData uri="http://schemas.microsoft.com/office/word/2010/wordprocessingShape">
                    <wps:wsp>
                      <wps:cNvSpPr/>
                      <wps:spPr>
                        <a:xfrm>
                          <a:off x="0" y="0"/>
                          <a:ext cx="189685" cy="862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86" o:spid="_x0000_s1026" type="#_x0000_t13" style="position:absolute;margin-left:207.85pt;margin-top:135.3pt;width:14.95pt;height:6.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" adj="16688" fillcolor="#4f81bd [3204]" strokecolor="#243f60 [1604]" strokeweight="2pt"/>
            </w:pict>
          </mc:Fallback>
        </mc:AlternateContent>
      </w:r>
      <w:r w:rsidR="003F0D4B">
        <w:rPr>
          <w:rFonts w:ascii="AR CENA" w:hAnsi="AR CENA"/>
          <w:noProof/>
          <w:lang w:val="en-IN" w:eastAsia="en-IN"/>
        </w:rPr>
        <mc:AlternateContent>
          <mc:Choice Requires="wps">
            <w:drawing>
              <wp:anchor distT="0" distB="0" distL="114300" distR="114300" simplePos="0" relativeHeight="251714560" behindDoc="0" locked="0" layoutInCell="1" allowOverlap="1" wp14:anchorId="01C6936D" wp14:editId="3A125D91">
                <wp:simplePos x="0" y="0"/>
                <wp:positionH relativeFrom="column">
                  <wp:posOffset>1923691</wp:posOffset>
                </wp:positionH>
                <wp:positionV relativeFrom="paragraph">
                  <wp:posOffset>536755</wp:posOffset>
                </wp:positionV>
                <wp:extent cx="2044460" cy="431320"/>
                <wp:effectExtent l="0" t="0" r="13335" b="26035"/>
                <wp:wrapNone/>
                <wp:docPr id="385" name="Rounded Rectangle 385"/>
                <wp:cNvGraphicFramePr/>
                <a:graphic xmlns:a="http://schemas.openxmlformats.org/drawingml/2006/main">
                  <a:graphicData uri="http://schemas.microsoft.com/office/word/2010/wordprocessingShape">
                    <wps:wsp>
                      <wps:cNvSpPr/>
                      <wps:spPr>
                        <a:xfrm>
                          <a:off x="0" y="0"/>
                          <a:ext cx="2044460" cy="4313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85" o:spid="_x0000_s1026" style="position:absolute;margin-left:151.45pt;margin-top:42.25pt;width:161pt;height:33.9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" filled="f" strokecolor="#243f60 [1604]" strokeweight="2pt"/>
            </w:pict>
          </mc:Fallback>
        </mc:AlternateContent>
      </w:r>
      <w:r w:rsidR="00473CF0">
        <w:rPr>
          <w:rFonts w:ascii="AR CENA" w:hAnsi="AR CENA"/>
          <w:noProof/>
          <w:lang w:val="en-IN" w:eastAsia="en-IN"/>
        </w:rPr>
        <w:drawing>
          <wp:inline distT="0" distB="0" distL="0" distR="0" wp14:anchorId="6D9C5A84" wp14:editId="22497ECE">
            <wp:extent cx="5934710" cy="3338195"/>
            <wp:effectExtent l="19050" t="19050" r="27940" b="146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solidFill>
                        <a:schemeClr val="accent1"/>
                      </a:solidFill>
                    </a:ln>
                  </pic:spPr>
                </pic:pic>
              </a:graphicData>
            </a:graphic>
          </wp:inline>
        </w:drawing>
      </w:r>
    </w:p>
    <w:p w:rsidR="00284C94" w:rsidRDefault="00284C94" w:rsidP="00A95416">
      <w:pPr>
        <w:rPr>
          <w:rFonts w:ascii="AR CENA" w:hAnsi="AR CENA"/>
        </w:rPr>
      </w:pPr>
    </w:p>
    <w:p w:rsidR="00284C94" w:rsidRPr="00851D09" w:rsidRDefault="00AE33FA" w:rsidP="00AE33FA">
      <w:pPr>
        <w:pStyle w:val="Heading3"/>
        <w:rPr>
          <w:rFonts w:ascii="AR CENA" w:hAnsi="AR CENA"/>
          <w:b w:val="0"/>
        </w:rPr>
      </w:pPr>
      <w:bookmarkStart w:id="111" w:name="_Toc500933557"/>
      <w:r w:rsidRPr="00851D09">
        <w:rPr>
          <w:rFonts w:ascii="AR CENA" w:hAnsi="AR CENA"/>
          <w:b w:val="0"/>
        </w:rPr>
        <w:t>Amend Flight status</w:t>
      </w:r>
      <w:bookmarkEnd w:id="111"/>
      <w:r w:rsidRPr="00851D09">
        <w:rPr>
          <w:rFonts w:ascii="AR CENA" w:hAnsi="AR CENA"/>
          <w:b w:val="0"/>
        </w:rPr>
        <w:t xml:space="preserve"> </w:t>
      </w:r>
    </w:p>
    <w:p w:rsidR="0099684A" w:rsidRDefault="00D969EE" w:rsidP="00A95416">
      <w:pPr>
        <w:rPr>
          <w:rFonts w:ascii="AR CENA" w:hAnsi="AR CENA"/>
        </w:rPr>
      </w:pPr>
      <w:r>
        <w:rPr>
          <w:rFonts w:ascii="AR CENA" w:hAnsi="AR CENA"/>
        </w:rPr>
        <w:t xml:space="preserve">To amend the flight user need to go to same screen as like Group Booking </w:t>
      </w:r>
    </w:p>
    <w:p w:rsidR="0020454C" w:rsidRDefault="0020454C" w:rsidP="0020454C">
      <w:pPr>
        <w:keepNext/>
      </w:pPr>
      <w:r>
        <w:rPr>
          <w:rFonts w:ascii="AR CENA" w:hAnsi="AR CENA"/>
          <w:noProof/>
          <w:lang w:val="en-IN" w:eastAsia="en-IN"/>
        </w:rPr>
        <w:drawing>
          <wp:inline distT="0" distB="0" distL="0" distR="0" wp14:anchorId="78925A42" wp14:editId="219D8360">
            <wp:extent cx="5943600" cy="1974215"/>
            <wp:effectExtent l="19050" t="19050" r="19050" b="26035"/>
            <wp:docPr id="387" name="Picture 387" descr="C:\Users\Pradip\Desktop\screen\t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dip\Desktop\screen\tf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974215"/>
                    </a:xfrm>
                    <a:prstGeom prst="rect">
                      <a:avLst/>
                    </a:prstGeom>
                    <a:noFill/>
                    <a:ln>
                      <a:solidFill>
                        <a:schemeClr val="accent1"/>
                      </a:solidFill>
                    </a:ln>
                  </pic:spPr>
                </pic:pic>
              </a:graphicData>
            </a:graphic>
          </wp:inline>
        </w:drawing>
      </w:r>
    </w:p>
    <w:p w:rsidR="00D969EE" w:rsidRPr="00851D09" w:rsidRDefault="0020454C" w:rsidP="0020454C">
      <w:pPr>
        <w:pStyle w:val="Caption"/>
        <w:jc w:val="center"/>
        <w:rPr>
          <w:rFonts w:ascii="AR CENA" w:hAnsi="AR CENA"/>
          <w:b w:val="0"/>
        </w:rPr>
      </w:pPr>
      <w:bookmarkStart w:id="112" w:name="_Toc500933658"/>
      <w:r>
        <w:t xml:space="preserve">Figure </w:t>
      </w:r>
      <w:fldSimple w:instr=" SEQ Figure \* ARABIC ">
        <w:r w:rsidR="003E0BCF">
          <w:rPr>
            <w:noProof/>
          </w:rPr>
          <w:t>61</w:t>
        </w:r>
      </w:fldSimple>
      <w:r>
        <w:t xml:space="preserve"> Amend Flight status</w:t>
      </w:r>
      <w:bookmarkEnd w:id="112"/>
    </w:p>
    <w:p w:rsidR="0099684A" w:rsidRDefault="00105076" w:rsidP="00A95416">
      <w:pPr>
        <w:rPr>
          <w:rFonts w:ascii="AR CENA" w:hAnsi="AR CENA"/>
        </w:rPr>
      </w:pPr>
      <w:r>
        <w:rPr>
          <w:rFonts w:ascii="AR CENA" w:hAnsi="AR CENA"/>
        </w:rPr>
        <w:t>Example – Lets Amend the flight status of Flight Number –GA-2003/02 June from the above screen (Fig-53)</w:t>
      </w:r>
    </w:p>
    <w:p w:rsidR="0044584D" w:rsidRDefault="0044584D" w:rsidP="00A95416">
      <w:pPr>
        <w:rPr>
          <w:rFonts w:ascii="AR CENA" w:hAnsi="AR CENA"/>
        </w:rPr>
      </w:pPr>
      <w:r>
        <w:rPr>
          <w:rFonts w:ascii="AR CENA" w:hAnsi="AR CENA"/>
        </w:rPr>
        <w:t xml:space="preserve">Note-Current status of the flight as MAN(Manifested ) </w:t>
      </w:r>
    </w:p>
    <w:p w:rsidR="0044584D" w:rsidRDefault="0044584D" w:rsidP="00A95416">
      <w:pPr>
        <w:rPr>
          <w:rFonts w:ascii="AR CENA" w:hAnsi="AR CENA"/>
        </w:rPr>
      </w:pPr>
      <w:r>
        <w:rPr>
          <w:rFonts w:ascii="AR CENA" w:hAnsi="AR CENA"/>
        </w:rPr>
        <w:lastRenderedPageBreak/>
        <w:t xml:space="preserve">Process to amend the flight status </w:t>
      </w:r>
      <w:r w:rsidR="0002313F">
        <w:rPr>
          <w:rFonts w:ascii="AR CENA" w:hAnsi="AR CENA"/>
        </w:rPr>
        <w:t>(refer Fig 53)</w:t>
      </w:r>
    </w:p>
    <w:p w:rsidR="0044584D" w:rsidRDefault="0044584D" w:rsidP="00DD0C3F">
      <w:pPr>
        <w:pStyle w:val="ListParagraph"/>
        <w:numPr>
          <w:ilvl w:val="0"/>
          <w:numId w:val="18"/>
        </w:numPr>
        <w:rPr>
          <w:rFonts w:ascii="AR CENA" w:hAnsi="AR CENA"/>
        </w:rPr>
      </w:pPr>
      <w:r>
        <w:rPr>
          <w:rFonts w:ascii="AR CENA" w:hAnsi="AR CENA"/>
        </w:rPr>
        <w:t xml:space="preserve">Click the </w:t>
      </w:r>
      <w:r w:rsidRPr="0044584D">
        <w:rPr>
          <w:rFonts w:ascii="AR CENA" w:hAnsi="AR CENA"/>
          <w:highlight w:val="cyan"/>
        </w:rPr>
        <w:t>Update</w:t>
      </w:r>
      <w:r>
        <w:rPr>
          <w:rFonts w:ascii="AR CENA" w:hAnsi="AR CENA"/>
        </w:rPr>
        <w:t xml:space="preserve"> Button just extreme right of the same flight row </w:t>
      </w:r>
    </w:p>
    <w:p w:rsidR="0002313F" w:rsidRDefault="0002313F" w:rsidP="00DD0C3F">
      <w:pPr>
        <w:pStyle w:val="ListParagraph"/>
        <w:numPr>
          <w:ilvl w:val="0"/>
          <w:numId w:val="18"/>
        </w:numPr>
        <w:rPr>
          <w:rFonts w:ascii="AR CENA" w:hAnsi="AR CENA"/>
        </w:rPr>
      </w:pPr>
      <w:r>
        <w:rPr>
          <w:rFonts w:ascii="AR CENA" w:hAnsi="AR CENA"/>
        </w:rPr>
        <w:t xml:space="preserve">Type the Remarks as a mandatory </w:t>
      </w:r>
    </w:p>
    <w:p w:rsidR="0002313F" w:rsidRDefault="0002313F" w:rsidP="0002313F">
      <w:pPr>
        <w:rPr>
          <w:rFonts w:ascii="AR CENA" w:hAnsi="AR CENA"/>
        </w:rPr>
      </w:pPr>
      <w:r>
        <w:rPr>
          <w:rFonts w:ascii="AR CENA" w:hAnsi="AR CENA"/>
        </w:rPr>
        <w:t xml:space="preserve">Once Update button is clicked by putting the remarks, flight status will change to previous stage as ‘PRE” from MAN </w:t>
      </w:r>
    </w:p>
    <w:p w:rsidR="0002313F" w:rsidRDefault="0002313F" w:rsidP="0002313F">
      <w:pPr>
        <w:rPr>
          <w:rFonts w:ascii="AR CENA" w:hAnsi="AR CENA"/>
        </w:rPr>
      </w:pPr>
      <w:r>
        <w:rPr>
          <w:rFonts w:ascii="AR CENA" w:hAnsi="AR CENA"/>
        </w:rPr>
        <w:t xml:space="preserve">Here is how it changed the status </w:t>
      </w:r>
    </w:p>
    <w:p w:rsidR="0002313F" w:rsidRDefault="00852648" w:rsidP="0002313F">
      <w:pPr>
        <w:rPr>
          <w:rFonts w:ascii="AR CENA" w:hAnsi="AR CENA"/>
        </w:rPr>
      </w:pPr>
      <w:r>
        <w:rPr>
          <w:rFonts w:ascii="AR CENA" w:hAnsi="AR CENA"/>
          <w:noProof/>
          <w:lang w:val="en-IN" w:eastAsia="en-IN"/>
        </w:rPr>
        <mc:AlternateContent>
          <mc:Choice Requires="wps">
            <w:drawing>
              <wp:anchor distT="0" distB="0" distL="114300" distR="114300" simplePos="0" relativeHeight="251716608" behindDoc="0" locked="0" layoutInCell="1" allowOverlap="1" wp14:anchorId="32C5B4D8" wp14:editId="65B79A6F">
                <wp:simplePos x="0" y="0"/>
                <wp:positionH relativeFrom="column">
                  <wp:posOffset>112143</wp:posOffset>
                </wp:positionH>
                <wp:positionV relativeFrom="paragraph">
                  <wp:posOffset>1432644</wp:posOffset>
                </wp:positionV>
                <wp:extent cx="5831457" cy="146649"/>
                <wp:effectExtent l="0" t="0" r="17145" b="25400"/>
                <wp:wrapNone/>
                <wp:docPr id="389" name="Rounded Rectangle 389"/>
                <wp:cNvGraphicFramePr/>
                <a:graphic xmlns:a="http://schemas.openxmlformats.org/drawingml/2006/main">
                  <a:graphicData uri="http://schemas.microsoft.com/office/word/2010/wordprocessingShape">
                    <wps:wsp>
                      <wps:cNvSpPr/>
                      <wps:spPr>
                        <a:xfrm>
                          <a:off x="0" y="0"/>
                          <a:ext cx="5831457" cy="1466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89" o:spid="_x0000_s1026" style="position:absolute;margin-left:8.85pt;margin-top:112.8pt;width:459.15pt;height:11.5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" filled="f" strokecolor="#243f60 [1604]" strokeweight="2pt"/>
            </w:pict>
          </mc:Fallback>
        </mc:AlternateContent>
      </w:r>
      <w:r w:rsidR="00EC1612">
        <w:rPr>
          <w:rFonts w:ascii="AR CENA" w:hAnsi="AR CENA"/>
          <w:noProof/>
          <w:lang w:val="en-IN" w:eastAsia="en-IN"/>
        </w:rPr>
        <w:drawing>
          <wp:inline distT="0" distB="0" distL="0" distR="0" wp14:anchorId="4FAC779B" wp14:editId="267542A3">
            <wp:extent cx="5943600" cy="1926913"/>
            <wp:effectExtent l="19050" t="19050" r="19050" b="16510"/>
            <wp:docPr id="388" name="Picture 388" descr="C:\Users\Pradip\Desktop\screen\s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adip\Desktop\screen\stu.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926913"/>
                    </a:xfrm>
                    <a:prstGeom prst="rect">
                      <a:avLst/>
                    </a:prstGeom>
                    <a:noFill/>
                    <a:ln>
                      <a:solidFill>
                        <a:schemeClr val="accent1"/>
                      </a:solidFill>
                    </a:ln>
                  </pic:spPr>
                </pic:pic>
              </a:graphicData>
            </a:graphic>
          </wp:inline>
        </w:drawing>
      </w:r>
    </w:p>
    <w:p w:rsidR="006F1DEA" w:rsidRDefault="006F1DEA" w:rsidP="0002313F">
      <w:pPr>
        <w:rPr>
          <w:rFonts w:ascii="AR CENA" w:hAnsi="AR CENA"/>
        </w:rPr>
      </w:pPr>
    </w:p>
    <w:p w:rsidR="006F1DEA" w:rsidRDefault="006F1DEA" w:rsidP="0002313F">
      <w:pPr>
        <w:rPr>
          <w:rFonts w:ascii="AR CENA" w:hAnsi="AR CENA"/>
        </w:rPr>
      </w:pPr>
      <w:r>
        <w:rPr>
          <w:rFonts w:ascii="AR CENA" w:hAnsi="AR CENA"/>
        </w:rPr>
        <w:t>Note</w:t>
      </w:r>
      <w:r w:rsidR="004412C3">
        <w:rPr>
          <w:rFonts w:ascii="AR CENA" w:hAnsi="AR CENA"/>
        </w:rPr>
        <w:t xml:space="preserve"> 1</w:t>
      </w:r>
      <w:r>
        <w:rPr>
          <w:rFonts w:ascii="AR CENA" w:hAnsi="AR CENA"/>
        </w:rPr>
        <w:t xml:space="preserve">- Flight status always changed to its previous status </w:t>
      </w:r>
      <w:r w:rsidR="00350E45">
        <w:rPr>
          <w:rFonts w:ascii="AR CENA" w:hAnsi="AR CENA"/>
        </w:rPr>
        <w:t>, For Example- if DEP</w:t>
      </w:r>
      <w:r w:rsidR="00801A00">
        <w:rPr>
          <w:rFonts w:ascii="AR CENA" w:hAnsi="AR CENA"/>
        </w:rPr>
        <w:t xml:space="preserve"> is the status and if user amend t</w:t>
      </w:r>
      <w:r w:rsidR="00350E45">
        <w:rPr>
          <w:rFonts w:ascii="AR CENA" w:hAnsi="AR CENA"/>
        </w:rPr>
        <w:t>he flight it will changed to MAN and then to PRE</w:t>
      </w:r>
      <w:r w:rsidR="00801A00">
        <w:rPr>
          <w:rFonts w:ascii="AR CENA" w:hAnsi="AR CENA"/>
        </w:rPr>
        <w:t xml:space="preserve"> then to Open </w:t>
      </w:r>
    </w:p>
    <w:p w:rsidR="004412C3" w:rsidRDefault="004412C3" w:rsidP="0002313F">
      <w:pPr>
        <w:rPr>
          <w:rFonts w:ascii="AR CENA" w:hAnsi="AR CENA"/>
        </w:rPr>
      </w:pPr>
      <w:r>
        <w:rPr>
          <w:rFonts w:ascii="AR CENA" w:hAnsi="AR CENA"/>
        </w:rPr>
        <w:t xml:space="preserve">Note 2-If flight status is </w:t>
      </w:r>
      <w:r w:rsidR="007327CA">
        <w:rPr>
          <w:rFonts w:ascii="AR CENA" w:hAnsi="AR CENA"/>
        </w:rPr>
        <w:t>CLS (</w:t>
      </w:r>
      <w:r>
        <w:rPr>
          <w:rFonts w:ascii="AR CENA" w:hAnsi="AR CENA"/>
        </w:rPr>
        <w:t>Closed</w:t>
      </w:r>
      <w:r w:rsidR="007327CA">
        <w:rPr>
          <w:rFonts w:ascii="AR CENA" w:hAnsi="AR CENA"/>
        </w:rPr>
        <w:t>),</w:t>
      </w:r>
      <w:r>
        <w:rPr>
          <w:rFonts w:ascii="AR CENA" w:hAnsi="AR CENA"/>
        </w:rPr>
        <w:t xml:space="preserve"> User will not able to amend the </w:t>
      </w:r>
      <w:r w:rsidR="007327CA">
        <w:rPr>
          <w:rFonts w:ascii="AR CENA" w:hAnsi="AR CENA"/>
        </w:rPr>
        <w:t>status.</w:t>
      </w:r>
    </w:p>
    <w:p w:rsidR="006564F2" w:rsidRDefault="006564F2" w:rsidP="0002313F">
      <w:pPr>
        <w:rPr>
          <w:rFonts w:ascii="AR CENA" w:hAnsi="AR CENA"/>
        </w:rPr>
      </w:pPr>
    </w:p>
    <w:p w:rsidR="006564F2" w:rsidRDefault="00D262EC" w:rsidP="00024BE1">
      <w:pPr>
        <w:pStyle w:val="Heading2"/>
        <w:rPr>
          <w:rFonts w:ascii="AR CENA" w:hAnsi="AR CENA"/>
          <w:b w:val="0"/>
          <w:i w:val="0"/>
        </w:rPr>
      </w:pPr>
      <w:bookmarkStart w:id="113" w:name="_Toc500933558"/>
      <w:r w:rsidRPr="00D262EC">
        <w:rPr>
          <w:rFonts w:ascii="AR CENA" w:hAnsi="AR CENA"/>
          <w:b w:val="0"/>
          <w:i w:val="0"/>
        </w:rPr>
        <w:t>Master Booking List (MBL)</w:t>
      </w:r>
      <w:bookmarkEnd w:id="113"/>
    </w:p>
    <w:p w:rsidR="007829FB" w:rsidRDefault="00285B7A" w:rsidP="005D1022">
      <w:pPr>
        <w:rPr>
          <w:rFonts w:ascii="AR CENA" w:hAnsi="AR CENA"/>
        </w:rPr>
      </w:pPr>
      <w:r w:rsidRPr="00285B7A">
        <w:rPr>
          <w:rFonts w:ascii="AR CENA" w:hAnsi="AR CENA"/>
        </w:rPr>
        <w:t xml:space="preserve">MBL Function used to view the complete flight details with the </w:t>
      </w:r>
      <w:r w:rsidR="00172045" w:rsidRPr="00285B7A">
        <w:rPr>
          <w:rFonts w:ascii="AR CENA" w:hAnsi="AR CENA"/>
        </w:rPr>
        <w:t>shipments,</w:t>
      </w:r>
      <w:r w:rsidR="007829FB">
        <w:rPr>
          <w:rFonts w:ascii="AR CENA" w:hAnsi="AR CENA"/>
        </w:rPr>
        <w:t xml:space="preserve"> </w:t>
      </w:r>
      <w:r w:rsidR="00172045">
        <w:rPr>
          <w:rFonts w:ascii="AR CENA" w:hAnsi="AR CENA"/>
        </w:rPr>
        <w:t>following</w:t>
      </w:r>
      <w:r w:rsidR="007829FB">
        <w:rPr>
          <w:rFonts w:ascii="AR CENA" w:hAnsi="AR CENA"/>
        </w:rPr>
        <w:t xml:space="preserve"> details user able to view as bellow</w:t>
      </w:r>
    </w:p>
    <w:p w:rsidR="007829FB" w:rsidRDefault="009E6811" w:rsidP="00DD0C3F">
      <w:pPr>
        <w:pStyle w:val="ListParagraph"/>
        <w:numPr>
          <w:ilvl w:val="0"/>
          <w:numId w:val="19"/>
        </w:numPr>
        <w:rPr>
          <w:rFonts w:ascii="AR CENA" w:hAnsi="AR CENA"/>
        </w:rPr>
      </w:pPr>
      <w:r>
        <w:rPr>
          <w:rFonts w:ascii="AR CENA" w:hAnsi="AR CENA"/>
        </w:rPr>
        <w:t>Actual Capacity (Free sale/reserve capacity)</w:t>
      </w:r>
    </w:p>
    <w:p w:rsidR="009E6811" w:rsidRPr="009E6811" w:rsidRDefault="009E6811" w:rsidP="00DD0C3F">
      <w:pPr>
        <w:pStyle w:val="ListParagraph"/>
        <w:numPr>
          <w:ilvl w:val="0"/>
          <w:numId w:val="19"/>
        </w:numPr>
        <w:rPr>
          <w:rFonts w:ascii="AR CENA" w:hAnsi="AR CENA"/>
        </w:rPr>
      </w:pPr>
      <w:r>
        <w:rPr>
          <w:rFonts w:ascii="AR CENA" w:hAnsi="AR CENA"/>
        </w:rPr>
        <w:t>Used capacity (Free sale/reserve capacity)</w:t>
      </w:r>
    </w:p>
    <w:p w:rsidR="009E6811" w:rsidRDefault="009E6811" w:rsidP="00DD0C3F">
      <w:pPr>
        <w:pStyle w:val="ListParagraph"/>
        <w:numPr>
          <w:ilvl w:val="0"/>
          <w:numId w:val="19"/>
        </w:numPr>
        <w:rPr>
          <w:rFonts w:ascii="AR CENA" w:hAnsi="AR CENA"/>
        </w:rPr>
      </w:pPr>
      <w:r>
        <w:rPr>
          <w:rFonts w:ascii="AR CENA" w:hAnsi="AR CENA"/>
        </w:rPr>
        <w:t xml:space="preserve">Over Booking </w:t>
      </w:r>
      <w:r w:rsidR="008801D7">
        <w:rPr>
          <w:rFonts w:ascii="AR CENA" w:hAnsi="AR CENA"/>
        </w:rPr>
        <w:t xml:space="preserve"> Vs used Over Booking </w:t>
      </w:r>
    </w:p>
    <w:p w:rsidR="009E6811" w:rsidRDefault="009E6811" w:rsidP="00DD0C3F">
      <w:pPr>
        <w:pStyle w:val="ListParagraph"/>
        <w:numPr>
          <w:ilvl w:val="0"/>
          <w:numId w:val="19"/>
        </w:numPr>
        <w:rPr>
          <w:rFonts w:ascii="AR CENA" w:hAnsi="AR CENA"/>
        </w:rPr>
      </w:pPr>
      <w:r>
        <w:rPr>
          <w:rFonts w:ascii="AR CENA" w:hAnsi="AR CENA"/>
        </w:rPr>
        <w:t xml:space="preserve">All Confirm and queue shipments </w:t>
      </w:r>
    </w:p>
    <w:p w:rsidR="009E6811" w:rsidRDefault="009E6811" w:rsidP="00DD0C3F">
      <w:pPr>
        <w:pStyle w:val="ListParagraph"/>
        <w:numPr>
          <w:ilvl w:val="0"/>
          <w:numId w:val="19"/>
        </w:numPr>
        <w:rPr>
          <w:rFonts w:ascii="AR CENA" w:hAnsi="AR CENA"/>
        </w:rPr>
      </w:pPr>
      <w:r>
        <w:rPr>
          <w:rFonts w:ascii="AR CENA" w:hAnsi="AR CENA"/>
        </w:rPr>
        <w:t xml:space="preserve">Allocated Vs used for allotments </w:t>
      </w:r>
    </w:p>
    <w:p w:rsidR="009E6811" w:rsidRDefault="009E6811" w:rsidP="00B85CC6">
      <w:pPr>
        <w:rPr>
          <w:rFonts w:ascii="AR CENA" w:hAnsi="AR CENA"/>
        </w:rPr>
      </w:pPr>
    </w:p>
    <w:p w:rsidR="00B85CC6" w:rsidRDefault="00B85CC6" w:rsidP="00B85CC6">
      <w:pPr>
        <w:rPr>
          <w:rFonts w:ascii="AR CENA" w:hAnsi="AR CENA"/>
        </w:rPr>
      </w:pPr>
      <w:r>
        <w:rPr>
          <w:rFonts w:ascii="AR CENA" w:hAnsi="AR CENA"/>
        </w:rPr>
        <w:t>Navigation-Capacity Control</w:t>
      </w:r>
      <w:r w:rsidR="00FD7AD8">
        <w:rPr>
          <w:rFonts w:ascii="AR CENA" w:hAnsi="AR CENA"/>
        </w:rPr>
        <w:t>ler</w:t>
      </w:r>
      <w:r>
        <w:rPr>
          <w:rFonts w:ascii="AR CENA" w:hAnsi="AR CENA"/>
        </w:rPr>
        <w:t>&gt;Master Booking List</w:t>
      </w:r>
    </w:p>
    <w:p w:rsidR="005318CB" w:rsidRDefault="005318CB" w:rsidP="005318CB">
      <w:pPr>
        <w:keepNext/>
      </w:pPr>
      <w:r>
        <w:rPr>
          <w:rFonts w:ascii="AR CENA" w:hAnsi="AR CENA"/>
          <w:noProof/>
          <w:lang w:val="en-IN" w:eastAsia="en-IN"/>
        </w:rPr>
        <w:lastRenderedPageBreak/>
        <w:drawing>
          <wp:inline distT="0" distB="0" distL="0" distR="0" wp14:anchorId="7B8A2C12" wp14:editId="7EC9ABF7">
            <wp:extent cx="5943484" cy="1949570"/>
            <wp:effectExtent l="19050" t="19050" r="19685" b="12700"/>
            <wp:docPr id="390" name="Picture 390" descr="C:\Users\Pradip\Desktop\screen\m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adip\Desktop\screen\mb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949608"/>
                    </a:xfrm>
                    <a:prstGeom prst="rect">
                      <a:avLst/>
                    </a:prstGeom>
                    <a:noFill/>
                    <a:ln>
                      <a:solidFill>
                        <a:schemeClr val="accent1"/>
                      </a:solidFill>
                    </a:ln>
                  </pic:spPr>
                </pic:pic>
              </a:graphicData>
            </a:graphic>
          </wp:inline>
        </w:drawing>
      </w:r>
    </w:p>
    <w:p w:rsidR="00B85CC6" w:rsidRDefault="005318CB" w:rsidP="005318CB">
      <w:pPr>
        <w:pStyle w:val="Caption"/>
        <w:jc w:val="center"/>
      </w:pPr>
      <w:bookmarkStart w:id="114" w:name="_Toc500933659"/>
      <w:r>
        <w:t xml:space="preserve">Figure </w:t>
      </w:r>
      <w:fldSimple w:instr=" SEQ Figure \* ARABIC ">
        <w:r w:rsidR="003E0BCF">
          <w:rPr>
            <w:noProof/>
          </w:rPr>
          <w:t>62</w:t>
        </w:r>
      </w:fldSimple>
      <w:r>
        <w:t xml:space="preserve"> MBL</w:t>
      </w:r>
      <w:bookmarkEnd w:id="114"/>
    </w:p>
    <w:p w:rsidR="00E248FE" w:rsidRDefault="00E248FE" w:rsidP="003E0FF5">
      <w:pPr>
        <w:rPr>
          <w:rFonts w:ascii="AR CENA" w:hAnsi="AR CENA"/>
        </w:rPr>
      </w:pPr>
      <w:r w:rsidRPr="00E248FE">
        <w:rPr>
          <w:rFonts w:ascii="AR CENA" w:hAnsi="AR CENA"/>
        </w:rPr>
        <w:t xml:space="preserve">MBL Process </w:t>
      </w:r>
      <w:r w:rsidR="00D10392" w:rsidRPr="00E248FE">
        <w:rPr>
          <w:rFonts w:ascii="AR CENA" w:hAnsi="AR CENA"/>
        </w:rPr>
        <w:t>Details</w:t>
      </w:r>
      <w:r w:rsidR="00D10392">
        <w:rPr>
          <w:rFonts w:ascii="AR CENA" w:hAnsi="AR CENA"/>
        </w:rPr>
        <w:t xml:space="preserve"> (</w:t>
      </w:r>
      <w:r w:rsidR="007D2872">
        <w:rPr>
          <w:rFonts w:ascii="AR CENA" w:hAnsi="AR CENA"/>
        </w:rPr>
        <w:t>refer Screen-55)</w:t>
      </w:r>
    </w:p>
    <w:p w:rsidR="00B83570" w:rsidRDefault="00B83570" w:rsidP="00DD0C3F">
      <w:pPr>
        <w:pStyle w:val="ListParagraph"/>
        <w:numPr>
          <w:ilvl w:val="0"/>
          <w:numId w:val="20"/>
        </w:numPr>
        <w:rPr>
          <w:rFonts w:ascii="AR CENA" w:hAnsi="AR CENA"/>
        </w:rPr>
      </w:pPr>
      <w:r>
        <w:rPr>
          <w:rFonts w:ascii="AR CENA" w:hAnsi="AR CENA"/>
        </w:rPr>
        <w:t xml:space="preserve">Select the Flight date from the calendar , By default system will display the current date </w:t>
      </w:r>
    </w:p>
    <w:p w:rsidR="00E43AF1" w:rsidRDefault="00E43AF1" w:rsidP="00DD0C3F">
      <w:pPr>
        <w:pStyle w:val="ListParagraph"/>
        <w:numPr>
          <w:ilvl w:val="0"/>
          <w:numId w:val="20"/>
        </w:numPr>
        <w:rPr>
          <w:rFonts w:ascii="AR CENA" w:hAnsi="AR CENA"/>
        </w:rPr>
      </w:pPr>
      <w:r>
        <w:rPr>
          <w:rFonts w:ascii="AR CENA" w:hAnsi="AR CENA"/>
        </w:rPr>
        <w:t xml:space="preserve">Select the Origin from the drop down ,By default system will display the log in city </w:t>
      </w:r>
    </w:p>
    <w:p w:rsidR="00E43AF1" w:rsidRDefault="00E43AF1" w:rsidP="00DD0C3F">
      <w:pPr>
        <w:pStyle w:val="ListParagraph"/>
        <w:numPr>
          <w:ilvl w:val="0"/>
          <w:numId w:val="20"/>
        </w:numPr>
        <w:rPr>
          <w:rFonts w:ascii="AR CENA" w:hAnsi="AR CENA"/>
        </w:rPr>
      </w:pPr>
      <w:r>
        <w:rPr>
          <w:rFonts w:ascii="AR CENA" w:hAnsi="AR CENA"/>
        </w:rPr>
        <w:t xml:space="preserve">Select the destination from the drop down list ,Its optional </w:t>
      </w:r>
    </w:p>
    <w:p w:rsidR="003E0FF5" w:rsidRDefault="00E43AF1" w:rsidP="00DD0C3F">
      <w:pPr>
        <w:pStyle w:val="ListParagraph"/>
        <w:numPr>
          <w:ilvl w:val="0"/>
          <w:numId w:val="20"/>
        </w:numPr>
        <w:rPr>
          <w:rFonts w:ascii="AR CENA" w:hAnsi="AR CENA"/>
        </w:rPr>
      </w:pPr>
      <w:r>
        <w:rPr>
          <w:rFonts w:ascii="AR CENA" w:hAnsi="AR CENA"/>
        </w:rPr>
        <w:t xml:space="preserve">Select the flight No from the drop down –Its optional , </w:t>
      </w:r>
      <w:r w:rsidR="00B83570">
        <w:rPr>
          <w:rFonts w:ascii="AR CENA" w:hAnsi="AR CENA"/>
        </w:rPr>
        <w:t xml:space="preserve"> </w:t>
      </w:r>
    </w:p>
    <w:p w:rsidR="00AE0B26" w:rsidRDefault="00AE0B26" w:rsidP="00DD0C3F">
      <w:pPr>
        <w:pStyle w:val="ListParagraph"/>
        <w:numPr>
          <w:ilvl w:val="0"/>
          <w:numId w:val="20"/>
        </w:numPr>
        <w:rPr>
          <w:rFonts w:ascii="AR CENA" w:hAnsi="AR CENA"/>
        </w:rPr>
      </w:pPr>
      <w:r>
        <w:rPr>
          <w:rFonts w:ascii="AR CENA" w:hAnsi="AR CENA"/>
        </w:rPr>
        <w:t xml:space="preserve">Click Search Button to fetch the data  as bellow </w:t>
      </w:r>
      <w:r w:rsidR="00B60292">
        <w:rPr>
          <w:rFonts w:ascii="AR CENA" w:hAnsi="AR CENA"/>
        </w:rPr>
        <w:t>(Refer the screen -56)</w:t>
      </w:r>
    </w:p>
    <w:p w:rsidR="00AE0B26" w:rsidRDefault="00AE0B26" w:rsidP="00AE0B26">
      <w:pPr>
        <w:rPr>
          <w:rFonts w:ascii="AR CENA" w:hAnsi="AR CENA"/>
        </w:rPr>
      </w:pPr>
    </w:p>
    <w:p w:rsidR="00901D71" w:rsidRDefault="00A61ED8" w:rsidP="00901D71">
      <w:pPr>
        <w:keepNext/>
      </w:pPr>
      <w:r>
        <w:rPr>
          <w:rFonts w:ascii="AR CENA" w:hAnsi="AR CENA"/>
          <w:noProof/>
          <w:lang w:val="en-IN" w:eastAsia="en-IN"/>
        </w:rPr>
        <w:drawing>
          <wp:inline distT="0" distB="0" distL="0" distR="0" wp14:anchorId="19D725A2" wp14:editId="6DCB77EA">
            <wp:extent cx="5943600" cy="1934894"/>
            <wp:effectExtent l="19050" t="19050" r="19050" b="27305"/>
            <wp:docPr id="391" name="Picture 391" descr="C:\Users\Pradip\Desktop\screen\mbl 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adip\Desktop\screen\mbl s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934894"/>
                    </a:xfrm>
                    <a:prstGeom prst="rect">
                      <a:avLst/>
                    </a:prstGeom>
                    <a:noFill/>
                    <a:ln>
                      <a:solidFill>
                        <a:schemeClr val="accent1"/>
                      </a:solidFill>
                    </a:ln>
                  </pic:spPr>
                </pic:pic>
              </a:graphicData>
            </a:graphic>
          </wp:inline>
        </w:drawing>
      </w:r>
    </w:p>
    <w:p w:rsidR="00AE0B26" w:rsidRDefault="00901D71" w:rsidP="00901D71">
      <w:pPr>
        <w:pStyle w:val="Caption"/>
        <w:jc w:val="center"/>
      </w:pPr>
      <w:bookmarkStart w:id="115" w:name="_Toc500933660"/>
      <w:r>
        <w:t xml:space="preserve">Figure </w:t>
      </w:r>
      <w:fldSimple w:instr=" SEQ Figure \* ARABIC ">
        <w:r w:rsidR="003E0BCF">
          <w:rPr>
            <w:noProof/>
          </w:rPr>
          <w:t>63</w:t>
        </w:r>
      </w:fldSimple>
      <w:r>
        <w:t xml:space="preserve"> MBL Search</w:t>
      </w:r>
      <w:bookmarkEnd w:id="115"/>
    </w:p>
    <w:p w:rsidR="00421B27" w:rsidRDefault="00421B27" w:rsidP="005814BE">
      <w:pPr>
        <w:rPr>
          <w:rFonts w:ascii="AR CENA" w:hAnsi="AR CENA"/>
        </w:rPr>
      </w:pPr>
    </w:p>
    <w:p w:rsidR="00421B27" w:rsidRDefault="00421B27" w:rsidP="005814BE">
      <w:pPr>
        <w:rPr>
          <w:rFonts w:ascii="AR CENA" w:hAnsi="AR CENA"/>
        </w:rPr>
      </w:pPr>
    </w:p>
    <w:p w:rsidR="00421B27" w:rsidRDefault="00421B27" w:rsidP="005814BE">
      <w:pPr>
        <w:rPr>
          <w:rFonts w:ascii="AR CENA" w:hAnsi="AR CENA"/>
        </w:rPr>
      </w:pPr>
    </w:p>
    <w:p w:rsidR="00421B27" w:rsidRDefault="00421B27" w:rsidP="005814BE">
      <w:pPr>
        <w:rPr>
          <w:rFonts w:ascii="AR CENA" w:hAnsi="AR CENA"/>
        </w:rPr>
      </w:pPr>
    </w:p>
    <w:p w:rsidR="00421B27" w:rsidRDefault="00421B27" w:rsidP="005814BE">
      <w:pPr>
        <w:rPr>
          <w:rFonts w:ascii="AR CENA" w:hAnsi="AR CENA"/>
        </w:rPr>
      </w:pPr>
    </w:p>
    <w:p w:rsidR="005814BE" w:rsidRPr="005814BE" w:rsidRDefault="001C5F7F" w:rsidP="005814BE">
      <w:pPr>
        <w:rPr>
          <w:rFonts w:ascii="AR CENA" w:hAnsi="AR CENA"/>
        </w:rPr>
      </w:pPr>
      <w:r>
        <w:rPr>
          <w:rFonts w:ascii="AR CENA" w:hAnsi="AR CENA"/>
        </w:rPr>
        <w:lastRenderedPageBreak/>
        <w:t xml:space="preserve">MBL Information Details </w:t>
      </w:r>
      <w:r w:rsidR="00C966D5">
        <w:rPr>
          <w:rFonts w:ascii="AR CENA" w:hAnsi="AR CENA"/>
        </w:rPr>
        <w:t>(refer screen-56)</w:t>
      </w:r>
    </w:p>
    <w:tbl>
      <w:tblPr>
        <w:tblStyle w:val="TableGrid"/>
        <w:tblW w:w="0" w:type="auto"/>
        <w:tblLook w:val="04A0" w:firstRow="1" w:lastRow="0" w:firstColumn="1" w:lastColumn="0" w:noHBand="0" w:noVBand="1"/>
      </w:tblPr>
      <w:tblGrid>
        <w:gridCol w:w="2062"/>
        <w:gridCol w:w="7514"/>
      </w:tblGrid>
      <w:tr w:rsidR="00421B27" w:rsidTr="00EC0DE5">
        <w:tc>
          <w:tcPr>
            <w:tcW w:w="2062" w:type="dxa"/>
          </w:tcPr>
          <w:p w:rsidR="006040D4" w:rsidRPr="00C869C5" w:rsidRDefault="00C869C5" w:rsidP="000A6ADD">
            <w:pPr>
              <w:rPr>
                <w:rFonts w:ascii="AR CENA" w:hAnsi="AR CENA"/>
              </w:rPr>
            </w:pPr>
            <w:r w:rsidRPr="00C869C5">
              <w:rPr>
                <w:rFonts w:ascii="AR CENA" w:hAnsi="AR CENA"/>
              </w:rPr>
              <w:t>Flight No</w:t>
            </w:r>
          </w:p>
        </w:tc>
        <w:tc>
          <w:tcPr>
            <w:tcW w:w="7514" w:type="dxa"/>
          </w:tcPr>
          <w:p w:rsidR="006040D4" w:rsidRDefault="00436142" w:rsidP="00356478">
            <w:pPr>
              <w:rPr>
                <w:rFonts w:ascii="AR CENA" w:hAnsi="AR CENA"/>
              </w:rPr>
            </w:pPr>
            <w:r>
              <w:rPr>
                <w:rFonts w:ascii="AR CENA" w:hAnsi="AR CENA"/>
              </w:rPr>
              <w:t xml:space="preserve">Click into the flight No it will show the total shipments with the status </w:t>
            </w:r>
          </w:p>
          <w:p w:rsidR="00436142" w:rsidRDefault="00421B27" w:rsidP="00356478">
            <w:pPr>
              <w:rPr>
                <w:rFonts w:ascii="AR CENA" w:hAnsi="AR CENA"/>
              </w:rPr>
            </w:pPr>
            <w:r>
              <w:rPr>
                <w:rFonts w:ascii="AR CENA" w:hAnsi="AR CENA"/>
                <w:noProof/>
                <w:lang w:val="en-IN" w:eastAsia="en-IN"/>
              </w:rPr>
              <w:drawing>
                <wp:inline distT="0" distB="0" distL="0" distR="0" wp14:anchorId="31C43176" wp14:editId="4EAA539C">
                  <wp:extent cx="4520242" cy="1828800"/>
                  <wp:effectExtent l="19050" t="19050" r="13970" b="19050"/>
                  <wp:docPr id="392" name="Picture 392" descr="C:\Users\Pradip\Desktop\screen\flt dt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adip\Desktop\screen\flt dtls.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20104" cy="1828744"/>
                          </a:xfrm>
                          <a:prstGeom prst="rect">
                            <a:avLst/>
                          </a:prstGeom>
                          <a:noFill/>
                          <a:ln>
                            <a:solidFill>
                              <a:schemeClr val="accent1"/>
                            </a:solidFill>
                          </a:ln>
                        </pic:spPr>
                      </pic:pic>
                    </a:graphicData>
                  </a:graphic>
                </wp:inline>
              </w:drawing>
            </w:r>
          </w:p>
          <w:p w:rsidR="00421B27" w:rsidRDefault="00421B27" w:rsidP="00356478">
            <w:pPr>
              <w:rPr>
                <w:rFonts w:ascii="AR CENA" w:hAnsi="AR CENA"/>
              </w:rPr>
            </w:pPr>
            <w:r>
              <w:rPr>
                <w:rFonts w:ascii="AR CENA" w:hAnsi="AR CENA"/>
              </w:rPr>
              <w:t xml:space="preserve">Following details will auto populated </w:t>
            </w:r>
          </w:p>
          <w:p w:rsidR="00421B27" w:rsidRDefault="00421B27" w:rsidP="00DD0C3F">
            <w:pPr>
              <w:pStyle w:val="ListParagraph"/>
              <w:numPr>
                <w:ilvl w:val="0"/>
                <w:numId w:val="21"/>
              </w:numPr>
              <w:rPr>
                <w:rFonts w:ascii="AR CENA" w:hAnsi="AR CENA"/>
              </w:rPr>
            </w:pPr>
            <w:r>
              <w:rPr>
                <w:rFonts w:ascii="AR CENA" w:hAnsi="AR CENA"/>
              </w:rPr>
              <w:t>Ref/AWB number</w:t>
            </w:r>
          </w:p>
          <w:p w:rsidR="00421B27" w:rsidRDefault="00421B27" w:rsidP="00DD0C3F">
            <w:pPr>
              <w:pStyle w:val="ListParagraph"/>
              <w:numPr>
                <w:ilvl w:val="0"/>
                <w:numId w:val="21"/>
              </w:numPr>
              <w:rPr>
                <w:rFonts w:ascii="AR CENA" w:hAnsi="AR CENA"/>
              </w:rPr>
            </w:pPr>
            <w:r>
              <w:rPr>
                <w:rFonts w:ascii="AR CENA" w:hAnsi="AR CENA"/>
              </w:rPr>
              <w:t>Origin/Destination</w:t>
            </w:r>
          </w:p>
          <w:p w:rsidR="00421B27" w:rsidRDefault="00421B27" w:rsidP="00DD0C3F">
            <w:pPr>
              <w:pStyle w:val="ListParagraph"/>
              <w:numPr>
                <w:ilvl w:val="0"/>
                <w:numId w:val="21"/>
              </w:numPr>
              <w:rPr>
                <w:rFonts w:ascii="AR CENA" w:hAnsi="AR CENA"/>
              </w:rPr>
            </w:pPr>
            <w:r>
              <w:rPr>
                <w:rFonts w:ascii="AR CENA" w:hAnsi="AR CENA"/>
              </w:rPr>
              <w:t>Pcs</w:t>
            </w:r>
          </w:p>
          <w:p w:rsidR="00421B27" w:rsidRDefault="00421B27" w:rsidP="00DD0C3F">
            <w:pPr>
              <w:pStyle w:val="ListParagraph"/>
              <w:numPr>
                <w:ilvl w:val="0"/>
                <w:numId w:val="21"/>
              </w:numPr>
              <w:rPr>
                <w:rFonts w:ascii="AR CENA" w:hAnsi="AR CENA"/>
              </w:rPr>
            </w:pPr>
            <w:r>
              <w:rPr>
                <w:rFonts w:ascii="AR CENA" w:hAnsi="AR CENA"/>
              </w:rPr>
              <w:t>Gross weight</w:t>
            </w:r>
          </w:p>
          <w:p w:rsidR="00421B27" w:rsidRDefault="00421B27" w:rsidP="00DD0C3F">
            <w:pPr>
              <w:pStyle w:val="ListParagraph"/>
              <w:numPr>
                <w:ilvl w:val="0"/>
                <w:numId w:val="21"/>
              </w:numPr>
              <w:rPr>
                <w:rFonts w:ascii="AR CENA" w:hAnsi="AR CENA"/>
              </w:rPr>
            </w:pPr>
            <w:r>
              <w:rPr>
                <w:rFonts w:ascii="AR CENA" w:hAnsi="AR CENA"/>
              </w:rPr>
              <w:t>Volume</w:t>
            </w:r>
          </w:p>
          <w:p w:rsidR="00421B27" w:rsidRDefault="00421B27" w:rsidP="00DD0C3F">
            <w:pPr>
              <w:pStyle w:val="ListParagraph"/>
              <w:numPr>
                <w:ilvl w:val="0"/>
                <w:numId w:val="21"/>
              </w:numPr>
              <w:rPr>
                <w:rFonts w:ascii="AR CENA" w:hAnsi="AR CENA"/>
              </w:rPr>
            </w:pPr>
            <w:r>
              <w:rPr>
                <w:rFonts w:ascii="AR CENA" w:hAnsi="AR CENA"/>
              </w:rPr>
              <w:t xml:space="preserve">Allotment code </w:t>
            </w:r>
          </w:p>
          <w:p w:rsidR="00421B27" w:rsidRDefault="00421B27" w:rsidP="00DD0C3F">
            <w:pPr>
              <w:pStyle w:val="ListParagraph"/>
              <w:numPr>
                <w:ilvl w:val="0"/>
                <w:numId w:val="21"/>
              </w:numPr>
              <w:rPr>
                <w:rFonts w:ascii="AR CENA" w:hAnsi="AR CENA"/>
              </w:rPr>
            </w:pPr>
            <w:r>
              <w:rPr>
                <w:rFonts w:ascii="AR CENA" w:hAnsi="AR CENA"/>
              </w:rPr>
              <w:t>Status</w:t>
            </w:r>
          </w:p>
          <w:p w:rsidR="00421B27" w:rsidRDefault="00421B27" w:rsidP="00DD0C3F">
            <w:pPr>
              <w:pStyle w:val="ListParagraph"/>
              <w:numPr>
                <w:ilvl w:val="0"/>
                <w:numId w:val="21"/>
              </w:numPr>
              <w:rPr>
                <w:rFonts w:ascii="AR CENA" w:hAnsi="AR CENA"/>
              </w:rPr>
            </w:pPr>
            <w:r>
              <w:rPr>
                <w:rFonts w:ascii="AR CENA" w:hAnsi="AR CENA"/>
              </w:rPr>
              <w:t>Revenue</w:t>
            </w:r>
          </w:p>
          <w:p w:rsidR="00421B27" w:rsidRPr="00421B27" w:rsidRDefault="00421B27" w:rsidP="00DD0C3F">
            <w:pPr>
              <w:pStyle w:val="ListParagraph"/>
              <w:numPr>
                <w:ilvl w:val="0"/>
                <w:numId w:val="21"/>
              </w:numPr>
              <w:rPr>
                <w:rFonts w:ascii="AR CENA" w:hAnsi="AR CENA"/>
              </w:rPr>
            </w:pPr>
            <w:r>
              <w:rPr>
                <w:rFonts w:ascii="AR CENA" w:hAnsi="AR CENA"/>
              </w:rPr>
              <w:t xml:space="preserve">Yield </w:t>
            </w:r>
          </w:p>
        </w:tc>
      </w:tr>
      <w:tr w:rsidR="00421B27" w:rsidTr="00F834B6">
        <w:tc>
          <w:tcPr>
            <w:tcW w:w="2062" w:type="dxa"/>
          </w:tcPr>
          <w:p w:rsidR="006040D4" w:rsidRPr="00C869C5" w:rsidRDefault="0074195E" w:rsidP="000A6ADD">
            <w:pPr>
              <w:rPr>
                <w:rFonts w:ascii="AR CENA" w:hAnsi="AR CENA"/>
              </w:rPr>
            </w:pPr>
            <w:r>
              <w:rPr>
                <w:rFonts w:ascii="AR CENA" w:hAnsi="AR CENA"/>
              </w:rPr>
              <w:t xml:space="preserve">Flight Date </w:t>
            </w:r>
          </w:p>
        </w:tc>
        <w:tc>
          <w:tcPr>
            <w:tcW w:w="7514" w:type="dxa"/>
          </w:tcPr>
          <w:p w:rsidR="006040D4" w:rsidRPr="00C869C5" w:rsidRDefault="008C26CB" w:rsidP="00356478">
            <w:pPr>
              <w:rPr>
                <w:rFonts w:ascii="AR CENA" w:hAnsi="AR CENA"/>
              </w:rPr>
            </w:pPr>
            <w:r>
              <w:rPr>
                <w:rFonts w:ascii="AR CENA" w:hAnsi="AR CENA"/>
              </w:rPr>
              <w:t xml:space="preserve">It will auto populated </w:t>
            </w:r>
          </w:p>
        </w:tc>
      </w:tr>
      <w:tr w:rsidR="00421B27" w:rsidTr="00E14835">
        <w:tc>
          <w:tcPr>
            <w:tcW w:w="2062" w:type="dxa"/>
          </w:tcPr>
          <w:p w:rsidR="006040D4" w:rsidRPr="00C869C5" w:rsidRDefault="00E211F7" w:rsidP="000A6ADD">
            <w:pPr>
              <w:rPr>
                <w:rFonts w:ascii="AR CENA" w:hAnsi="AR CENA"/>
              </w:rPr>
            </w:pPr>
            <w:r>
              <w:rPr>
                <w:rFonts w:ascii="AR CENA" w:hAnsi="AR CENA"/>
              </w:rPr>
              <w:t xml:space="preserve">Origin </w:t>
            </w:r>
          </w:p>
        </w:tc>
        <w:tc>
          <w:tcPr>
            <w:tcW w:w="7514" w:type="dxa"/>
          </w:tcPr>
          <w:p w:rsidR="006040D4" w:rsidRPr="00C869C5" w:rsidRDefault="008C26CB" w:rsidP="00356478">
            <w:pPr>
              <w:rPr>
                <w:rFonts w:ascii="AR CENA" w:hAnsi="AR CENA"/>
              </w:rPr>
            </w:pPr>
            <w:r>
              <w:rPr>
                <w:rFonts w:ascii="AR CENA" w:hAnsi="AR CENA"/>
              </w:rPr>
              <w:t xml:space="preserve">It will auto populated </w:t>
            </w:r>
          </w:p>
        </w:tc>
      </w:tr>
      <w:tr w:rsidR="00421B27" w:rsidTr="00F25C6B">
        <w:tc>
          <w:tcPr>
            <w:tcW w:w="2062" w:type="dxa"/>
          </w:tcPr>
          <w:p w:rsidR="006040D4" w:rsidRPr="00C869C5" w:rsidRDefault="00E211F7" w:rsidP="000A6ADD">
            <w:pPr>
              <w:rPr>
                <w:rFonts w:ascii="AR CENA" w:hAnsi="AR CENA"/>
              </w:rPr>
            </w:pPr>
            <w:r>
              <w:rPr>
                <w:rFonts w:ascii="AR CENA" w:hAnsi="AR CENA"/>
              </w:rPr>
              <w:t xml:space="preserve">Destination </w:t>
            </w:r>
          </w:p>
        </w:tc>
        <w:tc>
          <w:tcPr>
            <w:tcW w:w="7514" w:type="dxa"/>
          </w:tcPr>
          <w:p w:rsidR="006040D4" w:rsidRPr="00C869C5" w:rsidRDefault="008C26CB" w:rsidP="00356478">
            <w:pPr>
              <w:rPr>
                <w:rFonts w:ascii="AR CENA" w:hAnsi="AR CENA"/>
              </w:rPr>
            </w:pPr>
            <w:r>
              <w:rPr>
                <w:rFonts w:ascii="AR CENA" w:hAnsi="AR CENA"/>
              </w:rPr>
              <w:t xml:space="preserve">It will auto populated </w:t>
            </w:r>
          </w:p>
        </w:tc>
      </w:tr>
      <w:tr w:rsidR="00421B27" w:rsidTr="00F25C6B">
        <w:tc>
          <w:tcPr>
            <w:tcW w:w="2062" w:type="dxa"/>
          </w:tcPr>
          <w:p w:rsidR="006040D4" w:rsidRPr="002300DB" w:rsidRDefault="002300DB" w:rsidP="000A6ADD">
            <w:pPr>
              <w:rPr>
                <w:rFonts w:ascii="AR CENA" w:hAnsi="AR CENA"/>
              </w:rPr>
            </w:pPr>
            <w:r w:rsidRPr="002300DB">
              <w:rPr>
                <w:rFonts w:ascii="AR CENA" w:hAnsi="AR CENA"/>
              </w:rPr>
              <w:t xml:space="preserve">ETD </w:t>
            </w:r>
          </w:p>
        </w:tc>
        <w:tc>
          <w:tcPr>
            <w:tcW w:w="7514" w:type="dxa"/>
          </w:tcPr>
          <w:p w:rsidR="006040D4" w:rsidRPr="002300DB" w:rsidRDefault="008C26CB" w:rsidP="00356478">
            <w:pPr>
              <w:rPr>
                <w:rFonts w:ascii="AR CENA" w:hAnsi="AR CENA"/>
              </w:rPr>
            </w:pPr>
            <w:r>
              <w:rPr>
                <w:rFonts w:ascii="AR CENA" w:hAnsi="AR CENA"/>
              </w:rPr>
              <w:t>It will auto populated</w:t>
            </w:r>
          </w:p>
        </w:tc>
      </w:tr>
      <w:tr w:rsidR="00421B27" w:rsidTr="00F25C6B">
        <w:tc>
          <w:tcPr>
            <w:tcW w:w="2062" w:type="dxa"/>
          </w:tcPr>
          <w:p w:rsidR="006040D4" w:rsidRPr="002300DB" w:rsidRDefault="002300DB" w:rsidP="000A6ADD">
            <w:pPr>
              <w:rPr>
                <w:rFonts w:ascii="AR CENA" w:hAnsi="AR CENA"/>
              </w:rPr>
            </w:pPr>
            <w:r w:rsidRPr="002300DB">
              <w:rPr>
                <w:rFonts w:ascii="AR CENA" w:hAnsi="AR CENA"/>
              </w:rPr>
              <w:t xml:space="preserve">ETA </w:t>
            </w:r>
          </w:p>
        </w:tc>
        <w:tc>
          <w:tcPr>
            <w:tcW w:w="7514" w:type="dxa"/>
          </w:tcPr>
          <w:p w:rsidR="006040D4" w:rsidRPr="002300DB" w:rsidRDefault="008C26CB" w:rsidP="00356478">
            <w:pPr>
              <w:rPr>
                <w:rFonts w:ascii="AR CENA" w:hAnsi="AR CENA"/>
              </w:rPr>
            </w:pPr>
            <w:r>
              <w:rPr>
                <w:rFonts w:ascii="AR CENA" w:hAnsi="AR CENA"/>
              </w:rPr>
              <w:t>It will auto populated</w:t>
            </w:r>
          </w:p>
        </w:tc>
      </w:tr>
      <w:tr w:rsidR="00421B27" w:rsidTr="00F25C6B">
        <w:tc>
          <w:tcPr>
            <w:tcW w:w="2062" w:type="dxa"/>
          </w:tcPr>
          <w:p w:rsidR="00052441" w:rsidRDefault="00052441" w:rsidP="000A6ADD">
            <w:pPr>
              <w:rPr>
                <w:rFonts w:ascii="AR CENA" w:hAnsi="AR CENA"/>
              </w:rPr>
            </w:pPr>
          </w:p>
          <w:p w:rsidR="00052441" w:rsidRDefault="00052441" w:rsidP="000A6ADD">
            <w:pPr>
              <w:rPr>
                <w:rFonts w:ascii="AR CENA" w:hAnsi="AR CENA"/>
              </w:rPr>
            </w:pPr>
          </w:p>
          <w:p w:rsidR="00052441" w:rsidRDefault="00052441" w:rsidP="000A6ADD">
            <w:pPr>
              <w:rPr>
                <w:rFonts w:ascii="AR CENA" w:hAnsi="AR CENA"/>
              </w:rPr>
            </w:pPr>
            <w:r>
              <w:rPr>
                <w:rFonts w:ascii="AR CENA" w:hAnsi="AR CENA"/>
              </w:rPr>
              <w:t>NA</w:t>
            </w:r>
          </w:p>
          <w:p w:rsidR="00052441" w:rsidRDefault="00052441" w:rsidP="000A6ADD">
            <w:pPr>
              <w:rPr>
                <w:rFonts w:ascii="AR CENA" w:hAnsi="AR CENA"/>
              </w:rPr>
            </w:pPr>
          </w:p>
          <w:p w:rsidR="00052441" w:rsidRDefault="00052441" w:rsidP="000A6ADD">
            <w:pPr>
              <w:rPr>
                <w:rFonts w:ascii="AR CENA" w:hAnsi="AR CENA"/>
              </w:rPr>
            </w:pPr>
          </w:p>
          <w:p w:rsidR="006040D4" w:rsidRPr="002300DB" w:rsidRDefault="00991608" w:rsidP="000A6ADD">
            <w:pPr>
              <w:rPr>
                <w:rFonts w:ascii="AR CENA" w:hAnsi="AR CENA"/>
              </w:rPr>
            </w:pPr>
            <w:r>
              <w:rPr>
                <w:rFonts w:ascii="AR CENA" w:hAnsi="AR CENA"/>
              </w:rPr>
              <w:t>Total (Confirm/Queue)</w:t>
            </w:r>
          </w:p>
        </w:tc>
        <w:tc>
          <w:tcPr>
            <w:tcW w:w="7514" w:type="dxa"/>
          </w:tcPr>
          <w:p w:rsidR="00052441" w:rsidRDefault="00052441" w:rsidP="00356478">
            <w:pPr>
              <w:rPr>
                <w:rFonts w:ascii="AR CENA" w:hAnsi="AR CENA"/>
              </w:rPr>
            </w:pPr>
          </w:p>
          <w:p w:rsidR="00052441" w:rsidRDefault="00052441" w:rsidP="00356478">
            <w:pPr>
              <w:rPr>
                <w:rFonts w:ascii="AR CENA" w:hAnsi="AR CENA"/>
              </w:rPr>
            </w:pPr>
          </w:p>
          <w:p w:rsidR="00052441" w:rsidRDefault="00052441" w:rsidP="00356478">
            <w:pPr>
              <w:rPr>
                <w:rFonts w:ascii="AR CENA" w:hAnsi="AR CENA"/>
              </w:rPr>
            </w:pPr>
            <w:r>
              <w:rPr>
                <w:rFonts w:ascii="AR CENA" w:hAnsi="AR CENA"/>
              </w:rPr>
              <w:t>NA</w:t>
            </w:r>
          </w:p>
          <w:p w:rsidR="00052441" w:rsidRDefault="00052441" w:rsidP="00356478">
            <w:pPr>
              <w:rPr>
                <w:rFonts w:ascii="AR CENA" w:hAnsi="AR CENA"/>
              </w:rPr>
            </w:pPr>
          </w:p>
          <w:p w:rsidR="00052441" w:rsidRDefault="00052441" w:rsidP="00356478">
            <w:pPr>
              <w:rPr>
                <w:rFonts w:ascii="AR CENA" w:hAnsi="AR CENA"/>
              </w:rPr>
            </w:pPr>
          </w:p>
          <w:p w:rsidR="006040D4" w:rsidRDefault="008C26CB" w:rsidP="00356478">
            <w:pPr>
              <w:rPr>
                <w:rFonts w:ascii="AR CENA" w:hAnsi="AR CENA"/>
              </w:rPr>
            </w:pPr>
            <w:r>
              <w:rPr>
                <w:rFonts w:ascii="AR CENA" w:hAnsi="AR CENA"/>
              </w:rPr>
              <w:t xml:space="preserve">Click confirm Button –will show the only KK (confirm)shipment </w:t>
            </w:r>
          </w:p>
          <w:p w:rsidR="008C26CB" w:rsidRDefault="00677B97" w:rsidP="00356478">
            <w:pPr>
              <w:rPr>
                <w:rFonts w:ascii="AR CENA" w:hAnsi="AR CENA"/>
              </w:rPr>
            </w:pPr>
            <w:r>
              <w:rPr>
                <w:rFonts w:ascii="AR CENA" w:hAnsi="AR CENA"/>
                <w:noProof/>
                <w:lang w:val="en-IN" w:eastAsia="en-IN"/>
              </w:rPr>
              <w:lastRenderedPageBreak/>
              <mc:AlternateContent>
                <mc:Choice Requires="wps">
                  <w:drawing>
                    <wp:anchor distT="0" distB="0" distL="114300" distR="114300" simplePos="0" relativeHeight="251717632" behindDoc="0" locked="0" layoutInCell="1" allowOverlap="1" wp14:anchorId="7756560B" wp14:editId="462FE40C">
                      <wp:simplePos x="0" y="0"/>
                      <wp:positionH relativeFrom="column">
                        <wp:posOffset>2926200</wp:posOffset>
                      </wp:positionH>
                      <wp:positionV relativeFrom="paragraph">
                        <wp:posOffset>456805</wp:posOffset>
                      </wp:positionV>
                      <wp:extent cx="370936" cy="232913"/>
                      <wp:effectExtent l="0" t="0" r="10160" b="15240"/>
                      <wp:wrapNone/>
                      <wp:docPr id="394" name="Rounded Rectangle 394"/>
                      <wp:cNvGraphicFramePr/>
                      <a:graphic xmlns:a="http://schemas.openxmlformats.org/drawingml/2006/main">
                        <a:graphicData uri="http://schemas.microsoft.com/office/word/2010/wordprocessingShape">
                          <wps:wsp>
                            <wps:cNvSpPr/>
                            <wps:spPr>
                              <a:xfrm>
                                <a:off x="0" y="0"/>
                                <a:ext cx="370936" cy="23291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94" o:spid="_x0000_s1026" style="position:absolute;margin-left:230.4pt;margin-top:35.95pt;width:29.2pt;height:18.3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" filled="f" strokecolor="#243f60 [1604]" strokeweight="2pt"/>
                  </w:pict>
                </mc:Fallback>
              </mc:AlternateContent>
            </w:r>
            <w:r>
              <w:rPr>
                <w:rFonts w:ascii="AR CENA" w:hAnsi="AR CENA"/>
                <w:noProof/>
                <w:lang w:val="en-IN" w:eastAsia="en-IN"/>
              </w:rPr>
              <w:drawing>
                <wp:inline distT="0" distB="0" distL="0" distR="0" wp14:anchorId="364C8A89" wp14:editId="316B6C02">
                  <wp:extent cx="4149306" cy="1775409"/>
                  <wp:effectExtent l="19050" t="19050" r="22860" b="15875"/>
                  <wp:docPr id="393" name="Picture 393" descr="C:\Users\Pradip\Desktop\screen\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adip\Desktop\screen\kk.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49323" cy="1775416"/>
                          </a:xfrm>
                          <a:prstGeom prst="rect">
                            <a:avLst/>
                          </a:prstGeom>
                          <a:noFill/>
                          <a:ln>
                            <a:solidFill>
                              <a:schemeClr val="accent1"/>
                            </a:solidFill>
                          </a:ln>
                        </pic:spPr>
                      </pic:pic>
                    </a:graphicData>
                  </a:graphic>
                </wp:inline>
              </w:drawing>
            </w:r>
          </w:p>
          <w:p w:rsidR="00677B97" w:rsidRDefault="00677B97" w:rsidP="00356478">
            <w:pPr>
              <w:rPr>
                <w:rFonts w:ascii="AR CENA" w:hAnsi="AR CENA"/>
              </w:rPr>
            </w:pPr>
            <w:r>
              <w:rPr>
                <w:rFonts w:ascii="AR CENA" w:hAnsi="AR CENA"/>
              </w:rPr>
              <w:t xml:space="preserve">Click into the Queue Tab </w:t>
            </w:r>
            <w:r w:rsidR="00C76E0A">
              <w:rPr>
                <w:rFonts w:ascii="AR CENA" w:hAnsi="AR CENA"/>
              </w:rPr>
              <w:t>–it will display the all LL(Queue shipment for that flight )</w:t>
            </w:r>
          </w:p>
          <w:p w:rsidR="00C76E0A" w:rsidRDefault="0096614B" w:rsidP="00356478">
            <w:pPr>
              <w:rPr>
                <w:rFonts w:ascii="AR CENA" w:hAnsi="AR CENA"/>
              </w:rPr>
            </w:pPr>
            <w:r>
              <w:rPr>
                <w:rFonts w:ascii="AR CENA" w:hAnsi="AR CENA"/>
                <w:noProof/>
                <w:lang w:val="en-IN" w:eastAsia="en-IN"/>
              </w:rPr>
              <mc:AlternateContent>
                <mc:Choice Requires="wps">
                  <w:drawing>
                    <wp:anchor distT="0" distB="0" distL="114300" distR="114300" simplePos="0" relativeHeight="251718656" behindDoc="0" locked="0" layoutInCell="1" allowOverlap="1" wp14:anchorId="011B5216" wp14:editId="1028C2CD">
                      <wp:simplePos x="0" y="0"/>
                      <wp:positionH relativeFrom="column">
                        <wp:posOffset>3098728</wp:posOffset>
                      </wp:positionH>
                      <wp:positionV relativeFrom="paragraph">
                        <wp:posOffset>474692</wp:posOffset>
                      </wp:positionV>
                      <wp:extent cx="362310" cy="163902"/>
                      <wp:effectExtent l="0" t="0" r="19050" b="26670"/>
                      <wp:wrapNone/>
                      <wp:docPr id="396" name="Rounded Rectangle 396"/>
                      <wp:cNvGraphicFramePr/>
                      <a:graphic xmlns:a="http://schemas.openxmlformats.org/drawingml/2006/main">
                        <a:graphicData uri="http://schemas.microsoft.com/office/word/2010/wordprocessingShape">
                          <wps:wsp>
                            <wps:cNvSpPr/>
                            <wps:spPr>
                              <a:xfrm>
                                <a:off x="0" y="0"/>
                                <a:ext cx="362310" cy="16390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96" o:spid="_x0000_s1026" style="position:absolute;margin-left:244pt;margin-top:37.4pt;width:28.55pt;height:12.9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" filled="f" strokecolor="#243f60 [1604]" strokeweight="2pt"/>
                  </w:pict>
                </mc:Fallback>
              </mc:AlternateContent>
            </w:r>
            <w:r w:rsidR="008F12B1">
              <w:rPr>
                <w:rFonts w:ascii="AR CENA" w:hAnsi="AR CENA"/>
                <w:noProof/>
                <w:lang w:val="en-IN" w:eastAsia="en-IN"/>
              </w:rPr>
              <w:drawing>
                <wp:inline distT="0" distB="0" distL="0" distR="0" wp14:anchorId="06C5FDC8" wp14:editId="74A58F52">
                  <wp:extent cx="4166559" cy="1599523"/>
                  <wp:effectExtent l="19050" t="19050" r="24765" b="20320"/>
                  <wp:docPr id="395" name="Picture 395" descr="C:\Users\Pradip\Desktop\screen\ll 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adip\Desktop\screen\ll q.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74680" cy="1602640"/>
                          </a:xfrm>
                          <a:prstGeom prst="rect">
                            <a:avLst/>
                          </a:prstGeom>
                          <a:noFill/>
                          <a:ln>
                            <a:solidFill>
                              <a:schemeClr val="accent1"/>
                            </a:solidFill>
                          </a:ln>
                        </pic:spPr>
                      </pic:pic>
                    </a:graphicData>
                  </a:graphic>
                </wp:inline>
              </w:drawing>
            </w:r>
          </w:p>
          <w:p w:rsidR="008F12B1" w:rsidRPr="002300DB" w:rsidRDefault="008F12B1" w:rsidP="00356478">
            <w:pPr>
              <w:rPr>
                <w:rFonts w:ascii="AR CENA" w:hAnsi="AR CENA"/>
              </w:rPr>
            </w:pPr>
          </w:p>
        </w:tc>
      </w:tr>
      <w:tr w:rsidR="00421B27" w:rsidTr="00F25C6B">
        <w:tc>
          <w:tcPr>
            <w:tcW w:w="2062" w:type="dxa"/>
          </w:tcPr>
          <w:p w:rsidR="006040D4" w:rsidRPr="002300DB" w:rsidRDefault="000A6ADD" w:rsidP="000A6ADD">
            <w:pPr>
              <w:rPr>
                <w:rFonts w:ascii="AR CENA" w:hAnsi="AR CENA"/>
              </w:rPr>
            </w:pPr>
            <w:r>
              <w:rPr>
                <w:rFonts w:ascii="AR CENA" w:hAnsi="AR CENA"/>
              </w:rPr>
              <w:lastRenderedPageBreak/>
              <w:t xml:space="preserve">Flight status </w:t>
            </w:r>
          </w:p>
        </w:tc>
        <w:tc>
          <w:tcPr>
            <w:tcW w:w="7514" w:type="dxa"/>
          </w:tcPr>
          <w:p w:rsidR="006040D4" w:rsidRDefault="005A0903" w:rsidP="00356478">
            <w:pPr>
              <w:rPr>
                <w:rFonts w:ascii="AR CENA" w:hAnsi="AR CENA"/>
              </w:rPr>
            </w:pPr>
            <w:r>
              <w:rPr>
                <w:rFonts w:ascii="AR CENA" w:hAnsi="AR CENA"/>
              </w:rPr>
              <w:t>It indicates the current status of the flight -</w:t>
            </w:r>
            <w:r w:rsidR="00696B26">
              <w:rPr>
                <w:rFonts w:ascii="AR CENA" w:hAnsi="AR CENA"/>
              </w:rPr>
              <w:t xml:space="preserve">It will auto populated </w:t>
            </w:r>
          </w:p>
          <w:p w:rsidR="005A0903" w:rsidRPr="002300DB" w:rsidRDefault="005A0903" w:rsidP="00356478">
            <w:pPr>
              <w:rPr>
                <w:rFonts w:ascii="AR CENA" w:hAnsi="AR CENA"/>
              </w:rPr>
            </w:pPr>
            <w:r>
              <w:rPr>
                <w:rFonts w:ascii="AR CENA" w:hAnsi="AR CENA"/>
              </w:rPr>
              <w:t>Example- DEP/MAN  etc.</w:t>
            </w:r>
          </w:p>
        </w:tc>
      </w:tr>
      <w:tr w:rsidR="00B8606A" w:rsidTr="00F25C6B">
        <w:tc>
          <w:tcPr>
            <w:tcW w:w="2062" w:type="dxa"/>
          </w:tcPr>
          <w:p w:rsidR="00A45AD3" w:rsidRDefault="00A45AD3" w:rsidP="000A6ADD">
            <w:pPr>
              <w:rPr>
                <w:rFonts w:ascii="AR CENA" w:hAnsi="AR CENA"/>
              </w:rPr>
            </w:pPr>
            <w:r>
              <w:rPr>
                <w:rFonts w:ascii="AR CENA" w:hAnsi="AR CENA"/>
              </w:rPr>
              <w:t>Total Capacity</w:t>
            </w:r>
          </w:p>
          <w:p w:rsidR="00517B87" w:rsidRPr="002300DB" w:rsidRDefault="00A45AD3" w:rsidP="000A6ADD">
            <w:pPr>
              <w:rPr>
                <w:rFonts w:ascii="AR CENA" w:hAnsi="AR CENA"/>
              </w:rPr>
            </w:pPr>
            <w:r>
              <w:rPr>
                <w:rFonts w:ascii="AR CENA" w:hAnsi="AR CENA"/>
              </w:rPr>
              <w:t>capacity(Gross/Volume)</w:t>
            </w:r>
          </w:p>
        </w:tc>
        <w:tc>
          <w:tcPr>
            <w:tcW w:w="7514" w:type="dxa"/>
          </w:tcPr>
          <w:p w:rsidR="00517B87" w:rsidRDefault="003A7F8A" w:rsidP="00356478">
            <w:pPr>
              <w:rPr>
                <w:rFonts w:ascii="AR CENA" w:hAnsi="AR CENA"/>
              </w:rPr>
            </w:pPr>
            <w:r>
              <w:rPr>
                <w:rFonts w:ascii="AR CENA" w:hAnsi="AR CENA"/>
              </w:rPr>
              <w:t xml:space="preserve">It indicates the actual cargo capacity of the flight in Gross/Volume –It will auto populated </w:t>
            </w:r>
          </w:p>
          <w:p w:rsidR="00B8606A" w:rsidRPr="002300DB" w:rsidRDefault="00FE467B" w:rsidP="00356478">
            <w:pPr>
              <w:rPr>
                <w:rFonts w:ascii="AR CENA" w:hAnsi="AR CENA"/>
              </w:rPr>
            </w:pPr>
            <w:r>
              <w:rPr>
                <w:rFonts w:ascii="AR CENA" w:hAnsi="AR CENA"/>
                <w:noProof/>
                <w:lang w:val="en-IN" w:eastAsia="en-IN"/>
              </w:rPr>
              <mc:AlternateContent>
                <mc:Choice Requires="wps">
                  <w:drawing>
                    <wp:anchor distT="0" distB="0" distL="114300" distR="114300" simplePos="0" relativeHeight="251719680" behindDoc="0" locked="0" layoutInCell="1" allowOverlap="1" wp14:anchorId="0E78450D" wp14:editId="36FDB028">
                      <wp:simplePos x="0" y="0"/>
                      <wp:positionH relativeFrom="column">
                        <wp:posOffset>3460678</wp:posOffset>
                      </wp:positionH>
                      <wp:positionV relativeFrom="paragraph">
                        <wp:posOffset>193963</wp:posOffset>
                      </wp:positionV>
                      <wp:extent cx="716352" cy="77637"/>
                      <wp:effectExtent l="0" t="0" r="26670" b="17780"/>
                      <wp:wrapNone/>
                      <wp:docPr id="398" name="Rounded Rectangle 398"/>
                      <wp:cNvGraphicFramePr/>
                      <a:graphic xmlns:a="http://schemas.openxmlformats.org/drawingml/2006/main">
                        <a:graphicData uri="http://schemas.microsoft.com/office/word/2010/wordprocessingShape">
                          <wps:wsp>
                            <wps:cNvSpPr/>
                            <wps:spPr>
                              <a:xfrm>
                                <a:off x="0" y="0"/>
                                <a:ext cx="716352" cy="7763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98" o:spid="_x0000_s1026" style="position:absolute;margin-left:272.5pt;margin-top:15.25pt;width:56.4pt;height:6.1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" filled="f" strokecolor="#243f60 [1604]" strokeweight="2pt"/>
                  </w:pict>
                </mc:Fallback>
              </mc:AlternateContent>
            </w:r>
            <w:r w:rsidR="00B8606A">
              <w:rPr>
                <w:rFonts w:ascii="AR CENA" w:hAnsi="AR CENA"/>
                <w:noProof/>
                <w:lang w:val="en-IN" w:eastAsia="en-IN"/>
              </w:rPr>
              <w:drawing>
                <wp:inline distT="0" distB="0" distL="0" distR="0" wp14:anchorId="3D5BBD5B" wp14:editId="037C2933">
                  <wp:extent cx="4226943" cy="543015"/>
                  <wp:effectExtent l="19050" t="19050" r="21590" b="28575"/>
                  <wp:docPr id="397" name="Picture 397" descr="C:\Users\Pradip\Desktop\screen\c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adip\Desktop\screen\cp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0346" cy="543452"/>
                          </a:xfrm>
                          <a:prstGeom prst="rect">
                            <a:avLst/>
                          </a:prstGeom>
                          <a:noFill/>
                          <a:ln>
                            <a:solidFill>
                              <a:schemeClr val="accent1"/>
                            </a:solidFill>
                          </a:ln>
                        </pic:spPr>
                      </pic:pic>
                    </a:graphicData>
                  </a:graphic>
                </wp:inline>
              </w:drawing>
            </w:r>
          </w:p>
        </w:tc>
      </w:tr>
      <w:tr w:rsidR="00B8606A" w:rsidTr="00F25C6B">
        <w:tc>
          <w:tcPr>
            <w:tcW w:w="2062" w:type="dxa"/>
          </w:tcPr>
          <w:p w:rsidR="00A45AD3" w:rsidRDefault="00A45AD3" w:rsidP="00A45AD3">
            <w:pPr>
              <w:rPr>
                <w:rFonts w:ascii="AR CENA" w:hAnsi="AR CENA"/>
              </w:rPr>
            </w:pPr>
            <w:r>
              <w:rPr>
                <w:rFonts w:ascii="AR CENA" w:hAnsi="AR CENA"/>
              </w:rPr>
              <w:t>Total used Capacity</w:t>
            </w:r>
          </w:p>
          <w:p w:rsidR="00517B87" w:rsidRPr="002300DB" w:rsidRDefault="00A45AD3" w:rsidP="00A45AD3">
            <w:pPr>
              <w:rPr>
                <w:rFonts w:ascii="AR CENA" w:hAnsi="AR CENA"/>
              </w:rPr>
            </w:pPr>
            <w:r>
              <w:rPr>
                <w:rFonts w:ascii="AR CENA" w:hAnsi="AR CENA"/>
              </w:rPr>
              <w:t>capacity(Gross/Volume)</w:t>
            </w:r>
          </w:p>
        </w:tc>
        <w:tc>
          <w:tcPr>
            <w:tcW w:w="7514" w:type="dxa"/>
          </w:tcPr>
          <w:p w:rsidR="00930A9C" w:rsidRDefault="00930A9C" w:rsidP="00930A9C">
            <w:pPr>
              <w:rPr>
                <w:rFonts w:ascii="AR CENA" w:hAnsi="AR CENA"/>
              </w:rPr>
            </w:pPr>
            <w:r>
              <w:rPr>
                <w:rFonts w:ascii="AR CENA" w:hAnsi="AR CENA"/>
              </w:rPr>
              <w:t xml:space="preserve">It indicates the actual used capacity(total Booked shipment in the flight) of the flight in Gross/Volume –It will auto populated </w:t>
            </w:r>
          </w:p>
          <w:p w:rsidR="00930A9C" w:rsidRDefault="00716435" w:rsidP="00930A9C">
            <w:pPr>
              <w:rPr>
                <w:rFonts w:ascii="AR CENA" w:hAnsi="AR CENA"/>
              </w:rPr>
            </w:pPr>
            <w:r>
              <w:rPr>
                <w:rFonts w:ascii="AR CENA" w:hAnsi="AR CENA"/>
                <w:noProof/>
                <w:lang w:val="en-IN" w:eastAsia="en-IN"/>
              </w:rPr>
              <w:drawing>
                <wp:inline distT="0" distB="0" distL="0" distR="0" wp14:anchorId="4D453489" wp14:editId="72FD4FA5">
                  <wp:extent cx="1345721" cy="1190445"/>
                  <wp:effectExtent l="19050" t="19050" r="26035" b="10160"/>
                  <wp:docPr id="399" name="Picture 399" descr="C:\Users\Pradip\Desktop\screen\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adip\Desktop\screen\use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45832" cy="1190543"/>
                          </a:xfrm>
                          <a:prstGeom prst="rect">
                            <a:avLst/>
                          </a:prstGeom>
                          <a:noFill/>
                          <a:ln>
                            <a:solidFill>
                              <a:schemeClr val="accent1"/>
                            </a:solidFill>
                          </a:ln>
                        </pic:spPr>
                      </pic:pic>
                    </a:graphicData>
                  </a:graphic>
                </wp:inline>
              </w:drawing>
            </w:r>
          </w:p>
          <w:p w:rsidR="00517B87" w:rsidRPr="002300DB" w:rsidRDefault="00716435" w:rsidP="00356478">
            <w:pPr>
              <w:rPr>
                <w:rFonts w:ascii="AR CENA" w:hAnsi="AR CENA"/>
              </w:rPr>
            </w:pPr>
            <w:r>
              <w:rPr>
                <w:rFonts w:ascii="AR CENA" w:hAnsi="AR CENA"/>
              </w:rPr>
              <w:lastRenderedPageBreak/>
              <w:t xml:space="preserve">Gross/Volume </w:t>
            </w:r>
          </w:p>
        </w:tc>
      </w:tr>
      <w:tr w:rsidR="00B8606A" w:rsidTr="00F25C6B">
        <w:tc>
          <w:tcPr>
            <w:tcW w:w="2062" w:type="dxa"/>
          </w:tcPr>
          <w:p w:rsidR="00E00C25" w:rsidRDefault="00E00C25" w:rsidP="00E00C25">
            <w:pPr>
              <w:rPr>
                <w:rFonts w:ascii="AR CENA" w:hAnsi="AR CENA"/>
              </w:rPr>
            </w:pPr>
            <w:r>
              <w:rPr>
                <w:rFonts w:ascii="AR CENA" w:hAnsi="AR CENA"/>
              </w:rPr>
              <w:lastRenderedPageBreak/>
              <w:t>Total free sale</w:t>
            </w:r>
          </w:p>
          <w:p w:rsidR="00517B87" w:rsidRPr="002300DB" w:rsidRDefault="00E00C25" w:rsidP="00E00C25">
            <w:pPr>
              <w:rPr>
                <w:rFonts w:ascii="AR CENA" w:hAnsi="AR CENA"/>
              </w:rPr>
            </w:pPr>
            <w:r>
              <w:rPr>
                <w:rFonts w:ascii="AR CENA" w:hAnsi="AR CENA"/>
              </w:rPr>
              <w:t>capacity(Gross/Volume)</w:t>
            </w:r>
          </w:p>
        </w:tc>
        <w:tc>
          <w:tcPr>
            <w:tcW w:w="7514" w:type="dxa"/>
          </w:tcPr>
          <w:p w:rsidR="00885129" w:rsidRDefault="00885129" w:rsidP="00885129">
            <w:pPr>
              <w:rPr>
                <w:rFonts w:ascii="AR CENA" w:hAnsi="AR CENA"/>
              </w:rPr>
            </w:pPr>
            <w:r>
              <w:rPr>
                <w:rFonts w:ascii="AR CENA" w:hAnsi="AR CENA"/>
              </w:rPr>
              <w:t xml:space="preserve">It indicates the free sale capacity of the flight in Gross/Volume –It will auto populated </w:t>
            </w:r>
          </w:p>
          <w:p w:rsidR="00517B87" w:rsidRPr="002300DB" w:rsidRDefault="00947F38" w:rsidP="00356478">
            <w:pPr>
              <w:rPr>
                <w:rFonts w:ascii="AR CENA" w:hAnsi="AR CENA"/>
              </w:rPr>
            </w:pPr>
            <w:r>
              <w:rPr>
                <w:rFonts w:ascii="AR CENA" w:hAnsi="AR CENA"/>
                <w:noProof/>
                <w:lang w:val="en-IN" w:eastAsia="en-IN"/>
              </w:rPr>
              <w:drawing>
                <wp:inline distT="0" distB="0" distL="0" distR="0" wp14:anchorId="7AE57203" wp14:editId="4F53CDB5">
                  <wp:extent cx="1345721" cy="1423358"/>
                  <wp:effectExtent l="19050" t="19050" r="26035" b="24765"/>
                  <wp:docPr id="400" name="Picture 400" descr="C:\Users\Pradip\Desktop\screen\f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radip\Desktop\screen\fre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46016" cy="1423670"/>
                          </a:xfrm>
                          <a:prstGeom prst="rect">
                            <a:avLst/>
                          </a:prstGeom>
                          <a:noFill/>
                          <a:ln>
                            <a:solidFill>
                              <a:schemeClr val="accent1"/>
                            </a:solidFill>
                          </a:ln>
                        </pic:spPr>
                      </pic:pic>
                    </a:graphicData>
                  </a:graphic>
                </wp:inline>
              </w:drawing>
            </w:r>
          </w:p>
        </w:tc>
      </w:tr>
      <w:tr w:rsidR="00B8606A" w:rsidTr="00F25C6B">
        <w:tc>
          <w:tcPr>
            <w:tcW w:w="2062" w:type="dxa"/>
          </w:tcPr>
          <w:p w:rsidR="00E00C25" w:rsidRDefault="00E00C25" w:rsidP="00E00C25">
            <w:pPr>
              <w:rPr>
                <w:rFonts w:ascii="AR CENA" w:hAnsi="AR CENA"/>
              </w:rPr>
            </w:pPr>
            <w:r>
              <w:rPr>
                <w:rFonts w:ascii="AR CENA" w:hAnsi="AR CENA"/>
              </w:rPr>
              <w:t>Total used free sale</w:t>
            </w:r>
          </w:p>
          <w:p w:rsidR="00517B87" w:rsidRPr="002300DB" w:rsidRDefault="00E00C25" w:rsidP="00E00C25">
            <w:pPr>
              <w:rPr>
                <w:rFonts w:ascii="AR CENA" w:hAnsi="AR CENA"/>
              </w:rPr>
            </w:pPr>
            <w:r>
              <w:rPr>
                <w:rFonts w:ascii="AR CENA" w:hAnsi="AR CENA"/>
              </w:rPr>
              <w:t>capacity(Gross/Volume)</w:t>
            </w:r>
          </w:p>
        </w:tc>
        <w:tc>
          <w:tcPr>
            <w:tcW w:w="7514" w:type="dxa"/>
          </w:tcPr>
          <w:p w:rsidR="00F066EF" w:rsidRDefault="00F066EF" w:rsidP="00F066EF">
            <w:pPr>
              <w:rPr>
                <w:rFonts w:ascii="AR CENA" w:hAnsi="AR CENA"/>
              </w:rPr>
            </w:pPr>
            <w:r>
              <w:rPr>
                <w:rFonts w:ascii="AR CENA" w:hAnsi="AR CENA"/>
              </w:rPr>
              <w:t xml:space="preserve">It indicates the total used  free sale capacity of the flight in Gross/Volume –It will auto populated </w:t>
            </w:r>
          </w:p>
          <w:p w:rsidR="00517B87" w:rsidRPr="002300DB" w:rsidRDefault="00F77DB0" w:rsidP="00356478">
            <w:pPr>
              <w:rPr>
                <w:rFonts w:ascii="AR CENA" w:hAnsi="AR CENA"/>
              </w:rPr>
            </w:pPr>
            <w:r>
              <w:rPr>
                <w:rFonts w:ascii="AR CENA" w:hAnsi="AR CENA"/>
                <w:noProof/>
                <w:lang w:val="en-IN" w:eastAsia="en-IN"/>
              </w:rPr>
              <w:drawing>
                <wp:inline distT="0" distB="0" distL="0" distR="0" wp14:anchorId="5D0772E4" wp14:editId="01CF8261">
                  <wp:extent cx="1345721" cy="1664899"/>
                  <wp:effectExtent l="19050" t="19050" r="26035" b="12065"/>
                  <wp:docPr id="401" name="Picture 401" descr="C:\Users\Pradip\Desktop\screen\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dip\Desktop\screen\fr.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45779" cy="1664970"/>
                          </a:xfrm>
                          <a:prstGeom prst="rect">
                            <a:avLst/>
                          </a:prstGeom>
                          <a:noFill/>
                          <a:ln>
                            <a:solidFill>
                              <a:schemeClr val="accent1"/>
                            </a:solidFill>
                          </a:ln>
                        </pic:spPr>
                      </pic:pic>
                    </a:graphicData>
                  </a:graphic>
                </wp:inline>
              </w:drawing>
            </w:r>
          </w:p>
        </w:tc>
      </w:tr>
      <w:tr w:rsidR="00B8606A" w:rsidTr="00F25C6B">
        <w:tc>
          <w:tcPr>
            <w:tcW w:w="2062" w:type="dxa"/>
          </w:tcPr>
          <w:p w:rsidR="00EC0DE5" w:rsidRDefault="00EC0DE5" w:rsidP="006C3343">
            <w:pPr>
              <w:rPr>
                <w:rFonts w:ascii="AR CENA" w:hAnsi="AR CENA"/>
              </w:rPr>
            </w:pPr>
            <w:r>
              <w:rPr>
                <w:rFonts w:ascii="AR CENA" w:hAnsi="AR CENA"/>
              </w:rPr>
              <w:t xml:space="preserve">Total Overbooking </w:t>
            </w:r>
          </w:p>
          <w:p w:rsidR="00EC0DE5" w:rsidRPr="002300DB" w:rsidRDefault="00EC0DE5" w:rsidP="006C3343">
            <w:pPr>
              <w:rPr>
                <w:rFonts w:ascii="AR CENA" w:hAnsi="AR CENA"/>
              </w:rPr>
            </w:pPr>
            <w:r>
              <w:rPr>
                <w:rFonts w:ascii="AR CENA" w:hAnsi="AR CENA"/>
              </w:rPr>
              <w:t>capacity(Gross/Volume)</w:t>
            </w:r>
          </w:p>
        </w:tc>
        <w:tc>
          <w:tcPr>
            <w:tcW w:w="7514" w:type="dxa"/>
          </w:tcPr>
          <w:p w:rsidR="00714FA7" w:rsidRDefault="00714FA7" w:rsidP="00714FA7">
            <w:pPr>
              <w:rPr>
                <w:rFonts w:ascii="AR CENA" w:hAnsi="AR CENA"/>
              </w:rPr>
            </w:pPr>
            <w:r>
              <w:rPr>
                <w:rFonts w:ascii="AR CENA" w:hAnsi="AR CENA"/>
              </w:rPr>
              <w:t xml:space="preserve">It indicates the total Overbooking  capacity of the flight in Gross/Volume –It will auto populated </w:t>
            </w:r>
          </w:p>
          <w:p w:rsidR="00EC0DE5" w:rsidRPr="002300DB" w:rsidRDefault="009D45A3" w:rsidP="00356478">
            <w:pPr>
              <w:rPr>
                <w:rFonts w:ascii="AR CENA" w:hAnsi="AR CENA"/>
              </w:rPr>
            </w:pPr>
            <w:r>
              <w:rPr>
                <w:rFonts w:ascii="AR CENA" w:hAnsi="AR CENA"/>
                <w:noProof/>
                <w:lang w:val="en-IN" w:eastAsia="en-IN"/>
              </w:rPr>
              <w:drawing>
                <wp:inline distT="0" distB="0" distL="0" distR="0" wp14:anchorId="10C965C9" wp14:editId="19527963">
                  <wp:extent cx="1414732" cy="1483743"/>
                  <wp:effectExtent l="19050" t="19050" r="14605" b="21590"/>
                  <wp:docPr id="402" name="Picture 402" descr="C:\Users\Pradip\Desktop\screen\ov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adip\Desktop\screen\ovbk.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14972" cy="1483995"/>
                          </a:xfrm>
                          <a:prstGeom prst="rect">
                            <a:avLst/>
                          </a:prstGeom>
                          <a:noFill/>
                          <a:ln>
                            <a:solidFill>
                              <a:schemeClr val="accent1"/>
                            </a:solidFill>
                          </a:ln>
                        </pic:spPr>
                      </pic:pic>
                    </a:graphicData>
                  </a:graphic>
                </wp:inline>
              </w:drawing>
            </w:r>
          </w:p>
        </w:tc>
      </w:tr>
      <w:tr w:rsidR="008F12B1" w:rsidTr="00EC0DE5">
        <w:tc>
          <w:tcPr>
            <w:tcW w:w="2062" w:type="dxa"/>
          </w:tcPr>
          <w:p w:rsidR="00EC0DE5" w:rsidRDefault="00EC0DE5" w:rsidP="006C3343">
            <w:pPr>
              <w:rPr>
                <w:rFonts w:ascii="AR CENA" w:hAnsi="AR CENA"/>
              </w:rPr>
            </w:pPr>
            <w:r>
              <w:rPr>
                <w:rFonts w:ascii="AR CENA" w:hAnsi="AR CENA"/>
              </w:rPr>
              <w:t>Total used Overbooking</w:t>
            </w:r>
          </w:p>
          <w:p w:rsidR="00EC0DE5" w:rsidRPr="002300DB" w:rsidRDefault="00EC0DE5" w:rsidP="006C3343">
            <w:pPr>
              <w:rPr>
                <w:rFonts w:ascii="AR CENA" w:hAnsi="AR CENA"/>
              </w:rPr>
            </w:pPr>
            <w:r>
              <w:rPr>
                <w:rFonts w:ascii="AR CENA" w:hAnsi="AR CENA"/>
              </w:rPr>
              <w:t>capacity(Gross/Volume)</w:t>
            </w:r>
          </w:p>
        </w:tc>
        <w:tc>
          <w:tcPr>
            <w:tcW w:w="7514" w:type="dxa"/>
          </w:tcPr>
          <w:p w:rsidR="009D45A3" w:rsidRDefault="009D45A3" w:rsidP="009D45A3">
            <w:pPr>
              <w:rPr>
                <w:rFonts w:ascii="AR CENA" w:hAnsi="AR CENA"/>
              </w:rPr>
            </w:pPr>
            <w:r>
              <w:rPr>
                <w:rFonts w:ascii="AR CENA" w:hAnsi="AR CENA"/>
              </w:rPr>
              <w:t xml:space="preserve">It indicates the total used Overbooking  capacity of the flight in Gross/Volume –It will auto populated </w:t>
            </w:r>
          </w:p>
          <w:p w:rsidR="00EC0DE5" w:rsidRPr="002300DB" w:rsidRDefault="00CA5D86" w:rsidP="00356478">
            <w:pPr>
              <w:rPr>
                <w:rFonts w:ascii="AR CENA" w:hAnsi="AR CENA"/>
              </w:rPr>
            </w:pPr>
            <w:r>
              <w:rPr>
                <w:rFonts w:ascii="AR CENA" w:hAnsi="AR CENA"/>
                <w:noProof/>
                <w:lang w:val="en-IN" w:eastAsia="en-IN"/>
              </w:rPr>
              <w:lastRenderedPageBreak/>
              <w:drawing>
                <wp:inline distT="0" distB="0" distL="0" distR="0" wp14:anchorId="0C077946" wp14:editId="15C42FA6">
                  <wp:extent cx="1414732" cy="1397480"/>
                  <wp:effectExtent l="19050" t="19050" r="14605" b="12700"/>
                  <wp:docPr id="403" name="Picture 403" descr="C:\Users\Pradip\Desktop\screen\uo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radip\Desktop\screen\uobc.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14889" cy="1397635"/>
                          </a:xfrm>
                          <a:prstGeom prst="rect">
                            <a:avLst/>
                          </a:prstGeom>
                          <a:noFill/>
                          <a:ln>
                            <a:solidFill>
                              <a:schemeClr val="accent1"/>
                            </a:solidFill>
                          </a:ln>
                        </pic:spPr>
                      </pic:pic>
                    </a:graphicData>
                  </a:graphic>
                </wp:inline>
              </w:drawing>
            </w:r>
          </w:p>
        </w:tc>
      </w:tr>
      <w:tr w:rsidR="008F12B1" w:rsidTr="00EC0DE5">
        <w:tc>
          <w:tcPr>
            <w:tcW w:w="2062" w:type="dxa"/>
          </w:tcPr>
          <w:p w:rsidR="00F834B6" w:rsidRDefault="00F834B6" w:rsidP="006C3343">
            <w:pPr>
              <w:rPr>
                <w:rFonts w:ascii="AR CENA" w:hAnsi="AR CENA"/>
              </w:rPr>
            </w:pPr>
            <w:r>
              <w:rPr>
                <w:rFonts w:ascii="AR CENA" w:hAnsi="AR CENA"/>
              </w:rPr>
              <w:lastRenderedPageBreak/>
              <w:t>Total Reserved</w:t>
            </w:r>
          </w:p>
          <w:p w:rsidR="00F834B6" w:rsidRPr="002300DB" w:rsidRDefault="00F834B6" w:rsidP="006C3343">
            <w:pPr>
              <w:rPr>
                <w:rFonts w:ascii="AR CENA" w:hAnsi="AR CENA"/>
              </w:rPr>
            </w:pPr>
            <w:r>
              <w:rPr>
                <w:rFonts w:ascii="AR CENA" w:hAnsi="AR CENA"/>
              </w:rPr>
              <w:t>capacity(Gross/Volume)</w:t>
            </w:r>
          </w:p>
        </w:tc>
        <w:tc>
          <w:tcPr>
            <w:tcW w:w="7514" w:type="dxa"/>
          </w:tcPr>
          <w:p w:rsidR="00F418E2" w:rsidRDefault="00F418E2" w:rsidP="00F418E2">
            <w:pPr>
              <w:rPr>
                <w:rFonts w:ascii="AR CENA" w:hAnsi="AR CENA"/>
              </w:rPr>
            </w:pPr>
            <w:r>
              <w:rPr>
                <w:rFonts w:ascii="AR CENA" w:hAnsi="AR CENA"/>
              </w:rPr>
              <w:t xml:space="preserve">It indicates the total reserve capacity of the flight in Gross/Volume –It will auto populated </w:t>
            </w:r>
          </w:p>
          <w:p w:rsidR="00F834B6" w:rsidRPr="002300DB" w:rsidRDefault="00817E69" w:rsidP="00356478">
            <w:pPr>
              <w:rPr>
                <w:rFonts w:ascii="AR CENA" w:hAnsi="AR CENA"/>
              </w:rPr>
            </w:pPr>
            <w:r>
              <w:rPr>
                <w:rFonts w:ascii="AR CENA" w:hAnsi="AR CENA"/>
                <w:noProof/>
                <w:lang w:val="en-IN" w:eastAsia="en-IN"/>
              </w:rPr>
              <w:drawing>
                <wp:inline distT="0" distB="0" distL="0" distR="0" wp14:anchorId="2264B625" wp14:editId="0CAC5DD2">
                  <wp:extent cx="1414732" cy="1449237"/>
                  <wp:effectExtent l="19050" t="19050" r="14605" b="17780"/>
                  <wp:docPr id="404" name="Picture 404" descr="C:\Users\Pradip\Desktop\screen\re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radip\Desktop\screen\reserv.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14569" cy="1449070"/>
                          </a:xfrm>
                          <a:prstGeom prst="rect">
                            <a:avLst/>
                          </a:prstGeom>
                          <a:noFill/>
                          <a:ln>
                            <a:solidFill>
                              <a:schemeClr val="accent1"/>
                            </a:solidFill>
                          </a:ln>
                        </pic:spPr>
                      </pic:pic>
                    </a:graphicData>
                  </a:graphic>
                </wp:inline>
              </w:drawing>
            </w:r>
          </w:p>
        </w:tc>
      </w:tr>
      <w:tr w:rsidR="00F834B6" w:rsidTr="00EC0DE5">
        <w:tc>
          <w:tcPr>
            <w:tcW w:w="2062" w:type="dxa"/>
          </w:tcPr>
          <w:p w:rsidR="00F834B6" w:rsidRDefault="00F834B6" w:rsidP="006C3343">
            <w:pPr>
              <w:rPr>
                <w:rFonts w:ascii="AR CENA" w:hAnsi="AR CENA"/>
              </w:rPr>
            </w:pPr>
            <w:r>
              <w:rPr>
                <w:rFonts w:ascii="AR CENA" w:hAnsi="AR CENA"/>
              </w:rPr>
              <w:t xml:space="preserve">Total used Reserved </w:t>
            </w:r>
          </w:p>
          <w:p w:rsidR="00F834B6" w:rsidRPr="002300DB" w:rsidRDefault="00F834B6" w:rsidP="006C3343">
            <w:pPr>
              <w:rPr>
                <w:rFonts w:ascii="AR CENA" w:hAnsi="AR CENA"/>
              </w:rPr>
            </w:pPr>
            <w:r>
              <w:rPr>
                <w:rFonts w:ascii="AR CENA" w:hAnsi="AR CENA"/>
              </w:rPr>
              <w:t>capacity(Gross/Volume)</w:t>
            </w:r>
          </w:p>
        </w:tc>
        <w:tc>
          <w:tcPr>
            <w:tcW w:w="7514" w:type="dxa"/>
          </w:tcPr>
          <w:p w:rsidR="00120CFA" w:rsidRDefault="00120CFA" w:rsidP="00120CFA">
            <w:pPr>
              <w:rPr>
                <w:rFonts w:ascii="AR CENA" w:hAnsi="AR CENA"/>
              </w:rPr>
            </w:pPr>
            <w:r>
              <w:rPr>
                <w:rFonts w:ascii="AR CENA" w:hAnsi="AR CENA"/>
              </w:rPr>
              <w:t xml:space="preserve">It indicates the total used reserve capacity of the flight in Gross/Volume –It will auto populated </w:t>
            </w:r>
          </w:p>
          <w:p w:rsidR="00F834B6" w:rsidRPr="002300DB" w:rsidRDefault="00B00BF8" w:rsidP="00356478">
            <w:pPr>
              <w:rPr>
                <w:rFonts w:ascii="AR CENA" w:hAnsi="AR CENA"/>
              </w:rPr>
            </w:pPr>
            <w:r>
              <w:rPr>
                <w:rFonts w:ascii="AR CENA" w:hAnsi="AR CENA"/>
                <w:noProof/>
                <w:lang w:val="en-IN" w:eastAsia="en-IN"/>
              </w:rPr>
              <w:drawing>
                <wp:inline distT="0" distB="0" distL="0" distR="0" wp14:anchorId="4B97F37E" wp14:editId="1F64F713">
                  <wp:extent cx="1406106" cy="1621766"/>
                  <wp:effectExtent l="19050" t="19050" r="22860" b="17145"/>
                  <wp:docPr id="405" name="Picture 405" descr="C:\Users\Pradip\Desktop\screen\used 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radip\Desktop\screen\used re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06127" cy="1621790"/>
                          </a:xfrm>
                          <a:prstGeom prst="rect">
                            <a:avLst/>
                          </a:prstGeom>
                          <a:noFill/>
                          <a:ln>
                            <a:solidFill>
                              <a:schemeClr val="accent1"/>
                            </a:solidFill>
                          </a:ln>
                        </pic:spPr>
                      </pic:pic>
                    </a:graphicData>
                  </a:graphic>
                </wp:inline>
              </w:drawing>
            </w:r>
          </w:p>
        </w:tc>
      </w:tr>
      <w:tr w:rsidR="00E14835" w:rsidTr="00EC0DE5">
        <w:tc>
          <w:tcPr>
            <w:tcW w:w="2062" w:type="dxa"/>
          </w:tcPr>
          <w:p w:rsidR="00E14835" w:rsidRDefault="00E14835" w:rsidP="006C3343">
            <w:pPr>
              <w:rPr>
                <w:rFonts w:ascii="AR CENA" w:hAnsi="AR CENA"/>
              </w:rPr>
            </w:pPr>
            <w:r>
              <w:rPr>
                <w:rFonts w:ascii="AR CENA" w:hAnsi="AR CENA"/>
              </w:rPr>
              <w:t xml:space="preserve">Total Allocated </w:t>
            </w:r>
          </w:p>
          <w:p w:rsidR="00E14835" w:rsidRPr="002300DB" w:rsidRDefault="00E14835" w:rsidP="006C3343">
            <w:pPr>
              <w:rPr>
                <w:rFonts w:ascii="AR CENA" w:hAnsi="AR CENA"/>
              </w:rPr>
            </w:pPr>
            <w:r>
              <w:rPr>
                <w:rFonts w:ascii="AR CENA" w:hAnsi="AR CENA"/>
              </w:rPr>
              <w:t>capacity(Gross/Volume)</w:t>
            </w:r>
          </w:p>
        </w:tc>
        <w:tc>
          <w:tcPr>
            <w:tcW w:w="7514" w:type="dxa"/>
          </w:tcPr>
          <w:p w:rsidR="007B0FBE" w:rsidRDefault="007B0FBE" w:rsidP="007B0FBE">
            <w:pPr>
              <w:rPr>
                <w:rFonts w:ascii="AR CENA" w:hAnsi="AR CENA"/>
              </w:rPr>
            </w:pPr>
            <w:r>
              <w:rPr>
                <w:rFonts w:ascii="AR CENA" w:hAnsi="AR CENA"/>
              </w:rPr>
              <w:t xml:space="preserve">It indicates the total Allocated  capacity (Allotments)of the flight in Gross/Volume –It will auto populated </w:t>
            </w:r>
          </w:p>
          <w:p w:rsidR="00E14835" w:rsidRPr="002300DB" w:rsidRDefault="000A50B2" w:rsidP="00356478">
            <w:pPr>
              <w:rPr>
                <w:rFonts w:ascii="AR CENA" w:hAnsi="AR CENA"/>
              </w:rPr>
            </w:pPr>
            <w:r>
              <w:rPr>
                <w:rFonts w:ascii="AR CENA" w:hAnsi="AR CENA"/>
                <w:noProof/>
                <w:lang w:val="en-IN" w:eastAsia="en-IN"/>
              </w:rPr>
              <w:drawing>
                <wp:inline distT="0" distB="0" distL="0" distR="0" wp14:anchorId="7F67669F" wp14:editId="3CD8CFFB">
                  <wp:extent cx="1423359" cy="1276710"/>
                  <wp:effectExtent l="19050" t="19050" r="24765" b="19050"/>
                  <wp:docPr id="406" name="Picture 406" descr="C:\Users\Pradip\Desktop\screen\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radip\Desktop\screen\al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23666" cy="1276985"/>
                          </a:xfrm>
                          <a:prstGeom prst="rect">
                            <a:avLst/>
                          </a:prstGeom>
                          <a:noFill/>
                          <a:ln>
                            <a:solidFill>
                              <a:schemeClr val="accent1"/>
                            </a:solidFill>
                          </a:ln>
                        </pic:spPr>
                      </pic:pic>
                    </a:graphicData>
                  </a:graphic>
                </wp:inline>
              </w:drawing>
            </w:r>
          </w:p>
        </w:tc>
      </w:tr>
      <w:tr w:rsidR="00E14835" w:rsidTr="00EC0DE5">
        <w:tc>
          <w:tcPr>
            <w:tcW w:w="2062" w:type="dxa"/>
          </w:tcPr>
          <w:p w:rsidR="00E14835" w:rsidRDefault="00E14835" w:rsidP="006C3343">
            <w:pPr>
              <w:rPr>
                <w:rFonts w:ascii="AR CENA" w:hAnsi="AR CENA"/>
              </w:rPr>
            </w:pPr>
            <w:r>
              <w:rPr>
                <w:rFonts w:ascii="AR CENA" w:hAnsi="AR CENA"/>
              </w:rPr>
              <w:t xml:space="preserve">Total used Allocated  </w:t>
            </w:r>
          </w:p>
          <w:p w:rsidR="00E14835" w:rsidRPr="002300DB" w:rsidRDefault="00E14835" w:rsidP="006C3343">
            <w:pPr>
              <w:rPr>
                <w:rFonts w:ascii="AR CENA" w:hAnsi="AR CENA"/>
              </w:rPr>
            </w:pPr>
            <w:r>
              <w:rPr>
                <w:rFonts w:ascii="AR CENA" w:hAnsi="AR CENA"/>
              </w:rPr>
              <w:lastRenderedPageBreak/>
              <w:t>capacity(Gross/Volume)</w:t>
            </w:r>
          </w:p>
        </w:tc>
        <w:tc>
          <w:tcPr>
            <w:tcW w:w="7514" w:type="dxa"/>
          </w:tcPr>
          <w:p w:rsidR="009C739C" w:rsidRDefault="009C739C" w:rsidP="009C739C">
            <w:pPr>
              <w:rPr>
                <w:rFonts w:ascii="AR CENA" w:hAnsi="AR CENA"/>
              </w:rPr>
            </w:pPr>
            <w:r>
              <w:rPr>
                <w:rFonts w:ascii="AR CENA" w:hAnsi="AR CENA"/>
              </w:rPr>
              <w:lastRenderedPageBreak/>
              <w:t xml:space="preserve">It indicates the total used Allocated  capacity (Allotments)of the flight in Gross/Volume –It will auto populated </w:t>
            </w:r>
          </w:p>
          <w:p w:rsidR="00E14835" w:rsidRPr="002300DB" w:rsidRDefault="00CE5D07" w:rsidP="00356478">
            <w:pPr>
              <w:rPr>
                <w:rFonts w:ascii="AR CENA" w:hAnsi="AR CENA"/>
              </w:rPr>
            </w:pPr>
            <w:r>
              <w:rPr>
                <w:rFonts w:ascii="AR CENA" w:hAnsi="AR CENA"/>
                <w:noProof/>
                <w:lang w:val="en-IN" w:eastAsia="en-IN"/>
              </w:rPr>
              <w:lastRenderedPageBreak/>
              <w:drawing>
                <wp:inline distT="0" distB="0" distL="0" distR="0" wp14:anchorId="64AFB183" wp14:editId="4339ECEB">
                  <wp:extent cx="1440611" cy="1543941"/>
                  <wp:effectExtent l="19050" t="19050" r="26670" b="18415"/>
                  <wp:docPr id="407" name="Picture 407" descr="C:\Users\Pradip\Desktop\screen\aualt 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adip\Desktop\screen\aualt ca.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40965" cy="1544320"/>
                          </a:xfrm>
                          <a:prstGeom prst="rect">
                            <a:avLst/>
                          </a:prstGeom>
                          <a:noFill/>
                          <a:ln>
                            <a:solidFill>
                              <a:schemeClr val="accent1"/>
                            </a:solidFill>
                          </a:ln>
                        </pic:spPr>
                      </pic:pic>
                    </a:graphicData>
                  </a:graphic>
                </wp:inline>
              </w:drawing>
            </w:r>
          </w:p>
        </w:tc>
      </w:tr>
    </w:tbl>
    <w:p w:rsidR="00356478" w:rsidRPr="00356478" w:rsidRDefault="00356478" w:rsidP="00356478"/>
    <w:p w:rsidR="00E43AF1" w:rsidRDefault="00E43AF1" w:rsidP="00E43AF1">
      <w:pPr>
        <w:rPr>
          <w:rFonts w:ascii="AR CENA" w:hAnsi="AR CENA"/>
        </w:rPr>
      </w:pPr>
    </w:p>
    <w:p w:rsidR="00E43AF1" w:rsidRPr="00E43AF1" w:rsidRDefault="00E43AF1" w:rsidP="00E43AF1">
      <w:pPr>
        <w:rPr>
          <w:rFonts w:ascii="AR CENA" w:hAnsi="AR CENA"/>
        </w:rPr>
      </w:pPr>
    </w:p>
    <w:p w:rsidR="00E248FE" w:rsidRDefault="00E248FE" w:rsidP="003E0FF5"/>
    <w:p w:rsidR="003E0FF5" w:rsidRDefault="003E0FF5" w:rsidP="003E0FF5"/>
    <w:p w:rsidR="0041327A" w:rsidRDefault="0041327A" w:rsidP="003E0FF5"/>
    <w:p w:rsidR="0041327A" w:rsidRDefault="00BA5ED6" w:rsidP="00182162">
      <w:pPr>
        <w:pStyle w:val="Heading2"/>
        <w:rPr>
          <w:rFonts w:ascii="AR CENA" w:hAnsi="AR CENA"/>
          <w:i w:val="0"/>
        </w:rPr>
      </w:pPr>
      <w:bookmarkStart w:id="116" w:name="_Toc500933559"/>
      <w:r w:rsidRPr="00BA5ED6">
        <w:rPr>
          <w:rFonts w:ascii="AR CENA" w:hAnsi="AR CENA"/>
          <w:i w:val="0"/>
        </w:rPr>
        <w:t>Allotment</w:t>
      </w:r>
      <w:bookmarkEnd w:id="116"/>
      <w:r w:rsidRPr="00BA5ED6">
        <w:rPr>
          <w:rFonts w:ascii="AR CENA" w:hAnsi="AR CENA"/>
          <w:i w:val="0"/>
        </w:rPr>
        <w:t xml:space="preserve"> </w:t>
      </w:r>
    </w:p>
    <w:p w:rsidR="00D80D7B" w:rsidRDefault="001F120A" w:rsidP="00D80D7B">
      <w:pPr>
        <w:rPr>
          <w:rFonts w:ascii="AR CENA" w:hAnsi="AR CENA"/>
        </w:rPr>
      </w:pPr>
      <w:r w:rsidRPr="001F120A">
        <w:rPr>
          <w:rFonts w:ascii="AR CENA" w:hAnsi="AR CENA"/>
        </w:rPr>
        <w:t xml:space="preserve">Allotment used to allocated specified space for a flight or Number of flights to the Agents/GSA </w:t>
      </w:r>
      <w:r>
        <w:rPr>
          <w:rFonts w:ascii="AR CENA" w:hAnsi="AR CENA"/>
        </w:rPr>
        <w:t xml:space="preserve">, Allotments can be given for Cargo/Mail as well </w:t>
      </w:r>
    </w:p>
    <w:p w:rsidR="001F120A" w:rsidRDefault="001F120A" w:rsidP="00D80D7B">
      <w:pPr>
        <w:rPr>
          <w:rFonts w:ascii="AR CENA" w:hAnsi="AR CENA"/>
        </w:rPr>
      </w:pPr>
      <w:r>
        <w:rPr>
          <w:rFonts w:ascii="AR CENA" w:hAnsi="AR CENA"/>
        </w:rPr>
        <w:t xml:space="preserve">Allotments are of Four Type –Hard Block/Soft Block/Fixed allotment /Open Allotment </w:t>
      </w:r>
    </w:p>
    <w:p w:rsidR="001F120A" w:rsidRDefault="001F120A" w:rsidP="00D80D7B">
      <w:pPr>
        <w:rPr>
          <w:rFonts w:ascii="AR CENA" w:hAnsi="AR CENA"/>
        </w:rPr>
      </w:pPr>
      <w:r>
        <w:rPr>
          <w:rFonts w:ascii="AR CENA" w:hAnsi="AR CENA"/>
        </w:rPr>
        <w:t>Note – Open allotment only given to GSA (Not for any Agent –FF)</w:t>
      </w:r>
    </w:p>
    <w:p w:rsidR="001F120A" w:rsidRDefault="001F120A" w:rsidP="00D80D7B">
      <w:pPr>
        <w:rPr>
          <w:rFonts w:ascii="AR CENA" w:hAnsi="AR CENA"/>
        </w:rPr>
      </w:pPr>
      <w:r>
        <w:rPr>
          <w:rFonts w:ascii="AR CENA" w:hAnsi="AR CENA"/>
        </w:rPr>
        <w:t xml:space="preserve">Different type of Allotments can be given to an Agent </w:t>
      </w:r>
      <w:r w:rsidR="009326E5">
        <w:rPr>
          <w:rFonts w:ascii="AR CENA" w:hAnsi="AR CENA"/>
        </w:rPr>
        <w:t xml:space="preserve">for same flight </w:t>
      </w:r>
    </w:p>
    <w:p w:rsidR="009326E5" w:rsidRDefault="00590C01" w:rsidP="00D80D7B">
      <w:pPr>
        <w:rPr>
          <w:rFonts w:ascii="AR CENA" w:hAnsi="AR CENA"/>
        </w:rPr>
      </w:pPr>
      <w:r>
        <w:rPr>
          <w:rFonts w:ascii="AR CENA" w:hAnsi="AR CENA"/>
        </w:rPr>
        <w:t xml:space="preserve">Navigation –Schedule&gt;Allotment </w:t>
      </w:r>
    </w:p>
    <w:p w:rsidR="00A953DD" w:rsidRDefault="00031253" w:rsidP="00A953DD">
      <w:pPr>
        <w:keepNext/>
      </w:pPr>
      <w:r>
        <w:rPr>
          <w:rFonts w:ascii="AR CENA" w:hAnsi="AR CENA"/>
          <w:noProof/>
          <w:lang w:val="en-IN" w:eastAsia="en-IN"/>
        </w:rPr>
        <w:lastRenderedPageBreak/>
        <w:drawing>
          <wp:inline distT="0" distB="0" distL="0" distR="0" wp14:anchorId="2042D6A7" wp14:editId="3F3191FF">
            <wp:extent cx="5943600" cy="2881279"/>
            <wp:effectExtent l="19050" t="19050" r="19050" b="14605"/>
            <wp:docPr id="408" name="Picture 408" descr="C:\Users\Pradip\Desktop\screen\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radip\Desktop\screen\al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590C01" w:rsidRDefault="00A953DD" w:rsidP="00A953DD">
      <w:pPr>
        <w:pStyle w:val="Caption"/>
        <w:jc w:val="center"/>
      </w:pPr>
      <w:bookmarkStart w:id="117" w:name="_Toc500933661"/>
      <w:r>
        <w:t xml:space="preserve">Figure </w:t>
      </w:r>
      <w:fldSimple w:instr=" SEQ Figure \* ARABIC ">
        <w:r w:rsidR="003E0BCF">
          <w:rPr>
            <w:noProof/>
          </w:rPr>
          <w:t>64</w:t>
        </w:r>
      </w:fldSimple>
      <w:r>
        <w:t xml:space="preserve"> Allotment</w:t>
      </w:r>
      <w:bookmarkEnd w:id="117"/>
    </w:p>
    <w:p w:rsidR="003C1C24" w:rsidRDefault="003C1C24" w:rsidP="003C1C24">
      <w:pPr>
        <w:rPr>
          <w:rFonts w:ascii="AR CENA" w:hAnsi="AR CENA"/>
        </w:rPr>
      </w:pPr>
      <w:r w:rsidRPr="003C1C24">
        <w:rPr>
          <w:rFonts w:ascii="AR CENA" w:hAnsi="AR CENA"/>
        </w:rPr>
        <w:t xml:space="preserve">Allotment Screen Details </w:t>
      </w:r>
      <w:r w:rsidR="000B3F3E">
        <w:rPr>
          <w:rFonts w:ascii="AR CENA" w:hAnsi="AR CENA"/>
        </w:rPr>
        <w:t>(Refer Screen-57)</w:t>
      </w:r>
    </w:p>
    <w:tbl>
      <w:tblPr>
        <w:tblStyle w:val="TableGrid"/>
        <w:tblW w:w="0" w:type="auto"/>
        <w:tblLayout w:type="fixed"/>
        <w:tblLook w:val="04A0" w:firstRow="1" w:lastRow="0" w:firstColumn="1" w:lastColumn="0" w:noHBand="0" w:noVBand="1"/>
      </w:tblPr>
      <w:tblGrid>
        <w:gridCol w:w="1809"/>
        <w:gridCol w:w="7767"/>
      </w:tblGrid>
      <w:tr w:rsidR="00B9325F" w:rsidTr="00BC11C8">
        <w:tc>
          <w:tcPr>
            <w:tcW w:w="1809" w:type="dxa"/>
          </w:tcPr>
          <w:p w:rsidR="00B9325F" w:rsidRDefault="00F246D0" w:rsidP="003C1C24">
            <w:pPr>
              <w:rPr>
                <w:rFonts w:ascii="AR CENA" w:hAnsi="AR CENA"/>
              </w:rPr>
            </w:pPr>
            <w:r>
              <w:rPr>
                <w:rFonts w:ascii="AR CENA" w:hAnsi="AR CENA"/>
              </w:rPr>
              <w:t>Action</w:t>
            </w:r>
          </w:p>
        </w:tc>
        <w:tc>
          <w:tcPr>
            <w:tcW w:w="7767" w:type="dxa"/>
          </w:tcPr>
          <w:p w:rsidR="00B9325F" w:rsidRDefault="00BA7AB1" w:rsidP="003C1C24">
            <w:pPr>
              <w:rPr>
                <w:rFonts w:ascii="AR CENA" w:hAnsi="AR CENA"/>
              </w:rPr>
            </w:pPr>
            <w:r>
              <w:rPr>
                <w:rFonts w:ascii="AR CENA" w:hAnsi="AR CENA"/>
              </w:rPr>
              <w:t xml:space="preserve">Action Button used to Read or Edit the created allotment information , Click into the Button system will show the two option as Read/Edit </w:t>
            </w:r>
          </w:p>
          <w:p w:rsidR="00BA7AB1" w:rsidRDefault="00DC0131" w:rsidP="003C1C24">
            <w:pPr>
              <w:rPr>
                <w:rFonts w:ascii="AR CENA" w:hAnsi="AR CENA"/>
              </w:rPr>
            </w:pPr>
            <w:r>
              <w:rPr>
                <w:rFonts w:ascii="AR CENA" w:hAnsi="AR CENA"/>
                <w:noProof/>
                <w:lang w:val="en-IN" w:eastAsia="en-IN"/>
              </w:rPr>
              <w:drawing>
                <wp:inline distT="0" distB="0" distL="0" distR="0" wp14:anchorId="6BBAA87E" wp14:editId="72DEE733">
                  <wp:extent cx="4356339" cy="724619"/>
                  <wp:effectExtent l="19050" t="19050" r="25400" b="18415"/>
                  <wp:docPr id="409" name="Picture 409" descr="C:\Users\Pradip\Desktop\screen\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adip\Desktop\screen\action.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57169" cy="724757"/>
                          </a:xfrm>
                          <a:prstGeom prst="rect">
                            <a:avLst/>
                          </a:prstGeom>
                          <a:noFill/>
                          <a:ln>
                            <a:solidFill>
                              <a:schemeClr val="accent1"/>
                            </a:solidFill>
                          </a:ln>
                        </pic:spPr>
                      </pic:pic>
                    </a:graphicData>
                  </a:graphic>
                </wp:inline>
              </w:drawing>
            </w:r>
          </w:p>
          <w:p w:rsidR="00EA608E" w:rsidRDefault="00EA608E" w:rsidP="003C1C24">
            <w:pPr>
              <w:rPr>
                <w:rFonts w:ascii="AR CENA" w:hAnsi="AR CENA"/>
              </w:rPr>
            </w:pPr>
          </w:p>
          <w:p w:rsidR="00EA608E" w:rsidRDefault="00EA608E" w:rsidP="003C1C24">
            <w:pPr>
              <w:rPr>
                <w:rFonts w:ascii="AR CENA" w:hAnsi="AR CENA"/>
              </w:rPr>
            </w:pPr>
          </w:p>
          <w:p w:rsidR="0012455A" w:rsidRDefault="0012455A" w:rsidP="003C1C24">
            <w:pPr>
              <w:rPr>
                <w:rFonts w:ascii="AR CENA" w:hAnsi="AR CENA"/>
              </w:rPr>
            </w:pPr>
            <w:r>
              <w:rPr>
                <w:rFonts w:ascii="AR CENA" w:hAnsi="AR CENA"/>
              </w:rPr>
              <w:t xml:space="preserve">Click Read as option , it will open the complete allotment option as read only mode </w:t>
            </w:r>
          </w:p>
          <w:p w:rsidR="0012455A" w:rsidRDefault="00EA608E" w:rsidP="003C1C24">
            <w:pPr>
              <w:rPr>
                <w:rFonts w:ascii="AR CENA" w:hAnsi="AR CENA"/>
              </w:rPr>
            </w:pPr>
            <w:r>
              <w:rPr>
                <w:rFonts w:ascii="AR CENA" w:hAnsi="AR CENA"/>
                <w:noProof/>
                <w:lang w:val="en-IN" w:eastAsia="en-IN"/>
              </w:rPr>
              <w:lastRenderedPageBreak/>
              <w:drawing>
                <wp:inline distT="0" distB="0" distL="0" distR="0" wp14:anchorId="6C58926D" wp14:editId="1CF64607">
                  <wp:extent cx="4201064" cy="2036550"/>
                  <wp:effectExtent l="19050" t="19050" r="28575" b="20955"/>
                  <wp:docPr id="410" name="Picture 410" descr="C:\Users\Pradip\Desktop\screen\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radip\Desktop\screen\read.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202245" cy="2037122"/>
                          </a:xfrm>
                          <a:prstGeom prst="rect">
                            <a:avLst/>
                          </a:prstGeom>
                          <a:noFill/>
                          <a:ln>
                            <a:solidFill>
                              <a:schemeClr val="accent1"/>
                            </a:solidFill>
                          </a:ln>
                        </pic:spPr>
                      </pic:pic>
                    </a:graphicData>
                  </a:graphic>
                </wp:inline>
              </w:drawing>
            </w:r>
          </w:p>
          <w:p w:rsidR="00EA608E" w:rsidRDefault="00EA608E" w:rsidP="003C1C24">
            <w:pPr>
              <w:rPr>
                <w:rFonts w:ascii="AR CENA" w:hAnsi="AR CENA"/>
              </w:rPr>
            </w:pPr>
            <w:r>
              <w:rPr>
                <w:rFonts w:ascii="AR CENA" w:hAnsi="AR CENA"/>
              </w:rPr>
              <w:t xml:space="preserve">Click into the Edit Button – It will open complete Allotment information with edit mode </w:t>
            </w:r>
          </w:p>
          <w:p w:rsidR="00EA608E" w:rsidRDefault="00BC11C8" w:rsidP="003C1C24">
            <w:pPr>
              <w:rPr>
                <w:rFonts w:ascii="AR CENA" w:hAnsi="AR CENA"/>
              </w:rPr>
            </w:pPr>
            <w:r>
              <w:rPr>
                <w:rFonts w:ascii="AR CENA" w:hAnsi="AR CENA"/>
                <w:noProof/>
                <w:lang w:val="en-IN" w:eastAsia="en-IN"/>
              </w:rPr>
              <w:drawing>
                <wp:inline distT="0" distB="0" distL="0" distR="0" wp14:anchorId="2EE939B5" wp14:editId="4457B350">
                  <wp:extent cx="4218317" cy="2743200"/>
                  <wp:effectExtent l="19050" t="19050" r="10795" b="19050"/>
                  <wp:docPr id="411" name="Picture 411" descr="C:\Users\Pradip\Desktop\screen\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adip\Desktop\screen\edi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27399" cy="2749106"/>
                          </a:xfrm>
                          <a:prstGeom prst="rect">
                            <a:avLst/>
                          </a:prstGeom>
                          <a:noFill/>
                          <a:ln>
                            <a:solidFill>
                              <a:schemeClr val="accent1"/>
                            </a:solidFill>
                          </a:ln>
                        </pic:spPr>
                      </pic:pic>
                    </a:graphicData>
                  </a:graphic>
                </wp:inline>
              </w:drawing>
            </w:r>
          </w:p>
          <w:p w:rsidR="00065E30" w:rsidRDefault="00065E30" w:rsidP="003C1C24">
            <w:pPr>
              <w:rPr>
                <w:rFonts w:ascii="AR CENA" w:hAnsi="AR CENA"/>
              </w:rPr>
            </w:pPr>
            <w:r>
              <w:rPr>
                <w:rFonts w:ascii="AR CENA" w:hAnsi="AR CENA"/>
              </w:rPr>
              <w:t xml:space="preserve">Note –User can modify the allotment record using the Edit Button and then can update </w:t>
            </w:r>
          </w:p>
          <w:p w:rsidR="00BA7AB1" w:rsidRDefault="00BA7AB1" w:rsidP="003C1C24">
            <w:pPr>
              <w:rPr>
                <w:rFonts w:ascii="AR CENA" w:hAnsi="AR CENA"/>
              </w:rPr>
            </w:pPr>
          </w:p>
        </w:tc>
      </w:tr>
      <w:tr w:rsidR="00B9325F" w:rsidTr="00BC11C8">
        <w:tc>
          <w:tcPr>
            <w:tcW w:w="1809" w:type="dxa"/>
          </w:tcPr>
          <w:p w:rsidR="00B9325F" w:rsidRDefault="00F246D0" w:rsidP="003C1C24">
            <w:pPr>
              <w:rPr>
                <w:rFonts w:ascii="AR CENA" w:hAnsi="AR CENA"/>
              </w:rPr>
            </w:pPr>
            <w:r>
              <w:rPr>
                <w:rFonts w:ascii="AR CENA" w:hAnsi="AR CENA"/>
              </w:rPr>
              <w:lastRenderedPageBreak/>
              <w:t xml:space="preserve">Allotment Code </w:t>
            </w:r>
          </w:p>
        </w:tc>
        <w:tc>
          <w:tcPr>
            <w:tcW w:w="7767" w:type="dxa"/>
          </w:tcPr>
          <w:p w:rsidR="00B9325F" w:rsidRDefault="0016773E" w:rsidP="003C1C24">
            <w:pPr>
              <w:rPr>
                <w:rFonts w:ascii="AR CENA" w:hAnsi="AR CENA"/>
              </w:rPr>
            </w:pPr>
            <w:r>
              <w:rPr>
                <w:rFonts w:ascii="AR CENA" w:hAnsi="AR CENA"/>
              </w:rPr>
              <w:t xml:space="preserve">It indicate the Allotment code Based on allotment information system generate a unique code for identification and same Code to be used during the Reservation </w:t>
            </w:r>
          </w:p>
          <w:p w:rsidR="008D2C33" w:rsidRDefault="008D2C33" w:rsidP="003C1C24">
            <w:pPr>
              <w:rPr>
                <w:rFonts w:ascii="AR CENA" w:hAnsi="AR CENA"/>
              </w:rPr>
            </w:pPr>
            <w:r>
              <w:rPr>
                <w:rFonts w:ascii="AR CENA" w:hAnsi="AR CENA"/>
                <w:noProof/>
                <w:lang w:val="en-IN" w:eastAsia="en-IN"/>
              </w:rPr>
              <w:drawing>
                <wp:inline distT="0" distB="0" distL="0" distR="0" wp14:anchorId="7386E6BE" wp14:editId="194EE955">
                  <wp:extent cx="1794295" cy="1095375"/>
                  <wp:effectExtent l="19050" t="19050" r="15875" b="9525"/>
                  <wp:docPr id="412" name="Picture 412" descr="C:\Users\Pradip\Desktop\scree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adip\Desktop\screen\cod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94295" cy="1095375"/>
                          </a:xfrm>
                          <a:prstGeom prst="rect">
                            <a:avLst/>
                          </a:prstGeom>
                          <a:noFill/>
                          <a:ln>
                            <a:solidFill>
                              <a:schemeClr val="accent1"/>
                            </a:solidFill>
                          </a:ln>
                        </pic:spPr>
                      </pic:pic>
                    </a:graphicData>
                  </a:graphic>
                </wp:inline>
              </w:drawing>
            </w:r>
          </w:p>
          <w:p w:rsidR="0016773E" w:rsidRDefault="008D2C33" w:rsidP="003C1C24">
            <w:pPr>
              <w:rPr>
                <w:rFonts w:ascii="AR CENA" w:hAnsi="AR CENA"/>
              </w:rPr>
            </w:pPr>
            <w:r>
              <w:rPr>
                <w:rFonts w:ascii="AR CENA" w:hAnsi="AR CENA"/>
              </w:rPr>
              <w:lastRenderedPageBreak/>
              <w:t xml:space="preserve">Note – S for Soft block  allotment followed by station of origin and Numeric Number </w:t>
            </w:r>
          </w:p>
          <w:p w:rsidR="008D2C33" w:rsidRDefault="008D2C33" w:rsidP="003C1C24">
            <w:pPr>
              <w:rPr>
                <w:rFonts w:ascii="AR CENA" w:hAnsi="AR CENA"/>
              </w:rPr>
            </w:pPr>
            <w:r>
              <w:rPr>
                <w:rFonts w:ascii="AR CENA" w:hAnsi="AR CENA"/>
              </w:rPr>
              <w:t>Allotment Code during the reservation –It reflect the whi</w:t>
            </w:r>
            <w:r w:rsidR="00070853">
              <w:rPr>
                <w:rFonts w:ascii="AR CENA" w:hAnsi="AR CENA"/>
              </w:rPr>
              <w:t xml:space="preserve">le selecting the flight route as </w:t>
            </w:r>
            <w:r>
              <w:rPr>
                <w:rFonts w:ascii="AR CENA" w:hAnsi="AR CENA"/>
              </w:rPr>
              <w:t>bellow</w:t>
            </w:r>
          </w:p>
          <w:p w:rsidR="008D2C33" w:rsidRDefault="00FF5FD8" w:rsidP="003C1C24">
            <w:pPr>
              <w:rPr>
                <w:rFonts w:ascii="AR CENA" w:hAnsi="AR CENA"/>
              </w:rPr>
            </w:pPr>
            <w:r>
              <w:rPr>
                <w:rFonts w:ascii="AR CENA" w:hAnsi="AR CENA"/>
                <w:noProof/>
                <w:lang w:val="en-IN" w:eastAsia="en-IN"/>
              </w:rPr>
              <mc:AlternateContent>
                <mc:Choice Requires="wps">
                  <w:drawing>
                    <wp:anchor distT="0" distB="0" distL="114300" distR="114300" simplePos="0" relativeHeight="251720704" behindDoc="0" locked="0" layoutInCell="1" allowOverlap="1" wp14:anchorId="035A2159" wp14:editId="33BE010A">
                      <wp:simplePos x="0" y="0"/>
                      <wp:positionH relativeFrom="column">
                        <wp:posOffset>15851</wp:posOffset>
                      </wp:positionH>
                      <wp:positionV relativeFrom="paragraph">
                        <wp:posOffset>2906982</wp:posOffset>
                      </wp:positionV>
                      <wp:extent cx="4779034" cy="215660"/>
                      <wp:effectExtent l="0" t="0" r="21590" b="13335"/>
                      <wp:wrapNone/>
                      <wp:docPr id="414" name="Rounded Rectangle 414"/>
                      <wp:cNvGraphicFramePr/>
                      <a:graphic xmlns:a="http://schemas.openxmlformats.org/drawingml/2006/main">
                        <a:graphicData uri="http://schemas.microsoft.com/office/word/2010/wordprocessingShape">
                          <wps:wsp>
                            <wps:cNvSpPr/>
                            <wps:spPr>
                              <a:xfrm>
                                <a:off x="0" y="0"/>
                                <a:ext cx="4779034" cy="2156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14" o:spid="_x0000_s1026" style="position:absolute;margin-left:1.25pt;margin-top:228.9pt;width:376.3pt;height:17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" filled="f" strokecolor="#243f60 [1604]" strokeweight="2pt"/>
                  </w:pict>
                </mc:Fallback>
              </mc:AlternateContent>
            </w:r>
            <w:r w:rsidR="005D2AF9">
              <w:rPr>
                <w:rFonts w:ascii="AR CENA" w:hAnsi="AR CENA"/>
                <w:noProof/>
                <w:lang w:val="en-IN" w:eastAsia="en-IN"/>
              </w:rPr>
              <w:drawing>
                <wp:inline distT="0" distB="0" distL="0" distR="0" wp14:anchorId="1B3AAED5" wp14:editId="3551DED2">
                  <wp:extent cx="4675517" cy="3001993"/>
                  <wp:effectExtent l="19050" t="19050" r="10795" b="27305"/>
                  <wp:docPr id="413" name="Picture 413" descr="C:\Users\Pradip\Desktop\screen\res 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adip\Desktop\screen\res aL.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81001" cy="3005514"/>
                          </a:xfrm>
                          <a:prstGeom prst="rect">
                            <a:avLst/>
                          </a:prstGeom>
                          <a:noFill/>
                          <a:ln>
                            <a:solidFill>
                              <a:schemeClr val="accent1"/>
                            </a:solidFill>
                          </a:ln>
                        </pic:spPr>
                      </pic:pic>
                    </a:graphicData>
                  </a:graphic>
                </wp:inline>
              </w:drawing>
            </w:r>
          </w:p>
        </w:tc>
      </w:tr>
      <w:tr w:rsidR="00B9325F" w:rsidTr="00BC11C8">
        <w:tc>
          <w:tcPr>
            <w:tcW w:w="1809" w:type="dxa"/>
          </w:tcPr>
          <w:p w:rsidR="00B9325F" w:rsidRDefault="00F246D0" w:rsidP="003C1C24">
            <w:pPr>
              <w:rPr>
                <w:rFonts w:ascii="AR CENA" w:hAnsi="AR CENA"/>
              </w:rPr>
            </w:pPr>
            <w:r>
              <w:rPr>
                <w:rFonts w:ascii="AR CENA" w:hAnsi="AR CENA"/>
              </w:rPr>
              <w:lastRenderedPageBreak/>
              <w:t xml:space="preserve">Allotment Type </w:t>
            </w:r>
          </w:p>
        </w:tc>
        <w:tc>
          <w:tcPr>
            <w:tcW w:w="7767" w:type="dxa"/>
          </w:tcPr>
          <w:p w:rsidR="00254F01" w:rsidRDefault="00254F01" w:rsidP="003C1C24">
            <w:pPr>
              <w:rPr>
                <w:rFonts w:ascii="AR CENA" w:hAnsi="AR CENA"/>
              </w:rPr>
            </w:pPr>
            <w:r>
              <w:rPr>
                <w:rFonts w:ascii="AR CENA" w:hAnsi="AR CENA"/>
              </w:rPr>
              <w:t xml:space="preserve">It indicate the four type of allotment –Hard block/soft block /Fixed /Open allotment </w:t>
            </w:r>
          </w:p>
          <w:p w:rsidR="00D113B3" w:rsidRDefault="00D113B3" w:rsidP="003C1C24">
            <w:pPr>
              <w:rPr>
                <w:rFonts w:ascii="AR CENA" w:hAnsi="AR CENA"/>
              </w:rPr>
            </w:pPr>
            <w:r>
              <w:rPr>
                <w:rFonts w:ascii="AR CENA" w:hAnsi="AR CENA"/>
                <w:noProof/>
                <w:lang w:val="en-IN" w:eastAsia="en-IN"/>
              </w:rPr>
              <w:drawing>
                <wp:inline distT="0" distB="0" distL="0" distR="0" wp14:anchorId="20DDF608" wp14:editId="7E345F47">
                  <wp:extent cx="1138687" cy="1276709"/>
                  <wp:effectExtent l="19050" t="19050" r="23495" b="19050"/>
                  <wp:docPr id="415" name="Picture 415" descr="C:\Users\Pradip\Desktop\scre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adip\Desktop\screen\try.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38933" cy="1276985"/>
                          </a:xfrm>
                          <a:prstGeom prst="rect">
                            <a:avLst/>
                          </a:prstGeom>
                          <a:noFill/>
                          <a:ln>
                            <a:solidFill>
                              <a:schemeClr val="accent1"/>
                            </a:solidFill>
                          </a:ln>
                        </pic:spPr>
                      </pic:pic>
                    </a:graphicData>
                  </a:graphic>
                </wp:inline>
              </w:drawing>
            </w:r>
          </w:p>
        </w:tc>
      </w:tr>
      <w:tr w:rsidR="00B9325F" w:rsidTr="00BC11C8">
        <w:tc>
          <w:tcPr>
            <w:tcW w:w="1809" w:type="dxa"/>
          </w:tcPr>
          <w:p w:rsidR="00B9325F" w:rsidRDefault="009A622E" w:rsidP="003C1C24">
            <w:pPr>
              <w:rPr>
                <w:rFonts w:ascii="AR CENA" w:hAnsi="AR CENA"/>
              </w:rPr>
            </w:pPr>
            <w:r>
              <w:rPr>
                <w:rFonts w:ascii="AR CENA" w:hAnsi="AR CENA"/>
              </w:rPr>
              <w:t xml:space="preserve">Flight No </w:t>
            </w:r>
          </w:p>
        </w:tc>
        <w:tc>
          <w:tcPr>
            <w:tcW w:w="7767" w:type="dxa"/>
          </w:tcPr>
          <w:p w:rsidR="00B9325F" w:rsidRDefault="00D449DD" w:rsidP="003C1C24">
            <w:pPr>
              <w:rPr>
                <w:rFonts w:ascii="AR CENA" w:hAnsi="AR CENA"/>
              </w:rPr>
            </w:pPr>
            <w:r>
              <w:rPr>
                <w:rFonts w:ascii="AR CENA" w:hAnsi="AR CENA"/>
              </w:rPr>
              <w:t xml:space="preserve">It indicates the flight Number of for which allotment has given </w:t>
            </w:r>
          </w:p>
        </w:tc>
      </w:tr>
      <w:tr w:rsidR="00B9325F" w:rsidTr="00BC11C8">
        <w:tc>
          <w:tcPr>
            <w:tcW w:w="1809" w:type="dxa"/>
          </w:tcPr>
          <w:p w:rsidR="00B9325F" w:rsidRDefault="009A622E" w:rsidP="003C1C24">
            <w:pPr>
              <w:rPr>
                <w:rFonts w:ascii="AR CENA" w:hAnsi="AR CENA"/>
              </w:rPr>
            </w:pPr>
            <w:r>
              <w:rPr>
                <w:rFonts w:ascii="AR CENA" w:hAnsi="AR CENA"/>
              </w:rPr>
              <w:t>Origin</w:t>
            </w:r>
          </w:p>
        </w:tc>
        <w:tc>
          <w:tcPr>
            <w:tcW w:w="7767" w:type="dxa"/>
          </w:tcPr>
          <w:p w:rsidR="00B9325F" w:rsidRDefault="00D449DD" w:rsidP="003C1C24">
            <w:pPr>
              <w:rPr>
                <w:rFonts w:ascii="AR CENA" w:hAnsi="AR CENA"/>
              </w:rPr>
            </w:pPr>
            <w:r>
              <w:rPr>
                <w:rFonts w:ascii="AR CENA" w:hAnsi="AR CENA"/>
              </w:rPr>
              <w:t xml:space="preserve">Origin station of flight , </w:t>
            </w:r>
          </w:p>
        </w:tc>
      </w:tr>
      <w:tr w:rsidR="00B9325F" w:rsidTr="00BC11C8">
        <w:tc>
          <w:tcPr>
            <w:tcW w:w="1809" w:type="dxa"/>
          </w:tcPr>
          <w:p w:rsidR="00B9325F" w:rsidRDefault="009A622E" w:rsidP="003C1C24">
            <w:pPr>
              <w:rPr>
                <w:rFonts w:ascii="AR CENA" w:hAnsi="AR CENA"/>
              </w:rPr>
            </w:pPr>
            <w:r>
              <w:rPr>
                <w:rFonts w:ascii="AR CENA" w:hAnsi="AR CENA"/>
              </w:rPr>
              <w:t xml:space="preserve">Destination </w:t>
            </w:r>
          </w:p>
        </w:tc>
        <w:tc>
          <w:tcPr>
            <w:tcW w:w="7767" w:type="dxa"/>
          </w:tcPr>
          <w:p w:rsidR="00B9325F" w:rsidRDefault="00D449DD" w:rsidP="003C1C24">
            <w:pPr>
              <w:rPr>
                <w:rFonts w:ascii="AR CENA" w:hAnsi="AR CENA"/>
              </w:rPr>
            </w:pPr>
            <w:r>
              <w:rPr>
                <w:rFonts w:ascii="AR CENA" w:hAnsi="AR CENA"/>
              </w:rPr>
              <w:t xml:space="preserve">Destination of the flight </w:t>
            </w:r>
          </w:p>
        </w:tc>
      </w:tr>
      <w:tr w:rsidR="00B9325F" w:rsidTr="00BC11C8">
        <w:tc>
          <w:tcPr>
            <w:tcW w:w="1809" w:type="dxa"/>
          </w:tcPr>
          <w:p w:rsidR="00B9325F" w:rsidRDefault="009A622E" w:rsidP="003C1C24">
            <w:pPr>
              <w:rPr>
                <w:rFonts w:ascii="AR CENA" w:hAnsi="AR CENA"/>
              </w:rPr>
            </w:pPr>
            <w:r>
              <w:rPr>
                <w:rFonts w:ascii="AR CENA" w:hAnsi="AR CENA"/>
              </w:rPr>
              <w:t xml:space="preserve">Office </w:t>
            </w:r>
          </w:p>
        </w:tc>
        <w:tc>
          <w:tcPr>
            <w:tcW w:w="7767" w:type="dxa"/>
          </w:tcPr>
          <w:p w:rsidR="00B9325F" w:rsidRDefault="00D449DD" w:rsidP="003C1C24">
            <w:pPr>
              <w:rPr>
                <w:rFonts w:ascii="AR CENA" w:hAnsi="AR CENA"/>
              </w:rPr>
            </w:pPr>
            <w:r>
              <w:rPr>
                <w:rFonts w:ascii="AR CENA" w:hAnsi="AR CENA"/>
              </w:rPr>
              <w:t xml:space="preserve">It indicates the Office like GSA /Airline for which allotment given </w:t>
            </w:r>
          </w:p>
        </w:tc>
      </w:tr>
      <w:tr w:rsidR="00B9325F" w:rsidTr="00BC11C8">
        <w:tc>
          <w:tcPr>
            <w:tcW w:w="1809" w:type="dxa"/>
          </w:tcPr>
          <w:p w:rsidR="00B9325F" w:rsidRDefault="009A622E" w:rsidP="003C1C24">
            <w:pPr>
              <w:rPr>
                <w:rFonts w:ascii="AR CENA" w:hAnsi="AR CENA"/>
              </w:rPr>
            </w:pPr>
            <w:r>
              <w:rPr>
                <w:rFonts w:ascii="AR CENA" w:hAnsi="AR CENA"/>
              </w:rPr>
              <w:t>Forwarder (Agent)</w:t>
            </w:r>
          </w:p>
        </w:tc>
        <w:tc>
          <w:tcPr>
            <w:tcW w:w="7767" w:type="dxa"/>
          </w:tcPr>
          <w:p w:rsidR="00B9325F" w:rsidRDefault="00D449DD" w:rsidP="003C1C24">
            <w:pPr>
              <w:rPr>
                <w:rFonts w:ascii="AR CENA" w:hAnsi="AR CENA"/>
              </w:rPr>
            </w:pPr>
            <w:r>
              <w:rPr>
                <w:rFonts w:ascii="AR CENA" w:hAnsi="AR CENA"/>
              </w:rPr>
              <w:t xml:space="preserve">Name of the Agent  for whom allotment given </w:t>
            </w:r>
          </w:p>
          <w:p w:rsidR="00414A3D" w:rsidRDefault="00414A3D" w:rsidP="003C1C24">
            <w:pPr>
              <w:rPr>
                <w:rFonts w:ascii="AR CENA" w:hAnsi="AR CENA"/>
              </w:rPr>
            </w:pPr>
            <w:r>
              <w:rPr>
                <w:rFonts w:ascii="AR CENA" w:hAnsi="AR CENA"/>
                <w:noProof/>
                <w:lang w:val="en-IN" w:eastAsia="en-IN"/>
              </w:rPr>
              <w:lastRenderedPageBreak/>
              <w:drawing>
                <wp:inline distT="0" distB="0" distL="0" distR="0" wp14:anchorId="3A3826D9" wp14:editId="173716A5">
                  <wp:extent cx="1199072" cy="1362974"/>
                  <wp:effectExtent l="19050" t="19050" r="20320" b="27940"/>
                  <wp:docPr id="416" name="Picture 416" descr="C:\Users\Pradip\Desktop\scree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radip\Desktop\screen\age.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99271" cy="1363200"/>
                          </a:xfrm>
                          <a:prstGeom prst="rect">
                            <a:avLst/>
                          </a:prstGeom>
                          <a:noFill/>
                          <a:ln>
                            <a:solidFill>
                              <a:schemeClr val="accent1"/>
                            </a:solidFill>
                          </a:ln>
                        </pic:spPr>
                      </pic:pic>
                    </a:graphicData>
                  </a:graphic>
                </wp:inline>
              </w:drawing>
            </w:r>
          </w:p>
        </w:tc>
      </w:tr>
      <w:tr w:rsidR="009A622E" w:rsidTr="00BC11C8">
        <w:tc>
          <w:tcPr>
            <w:tcW w:w="1809" w:type="dxa"/>
          </w:tcPr>
          <w:p w:rsidR="009A622E" w:rsidRDefault="009A622E" w:rsidP="003C1C24">
            <w:pPr>
              <w:rPr>
                <w:rFonts w:ascii="AR CENA" w:hAnsi="AR CENA"/>
              </w:rPr>
            </w:pPr>
            <w:r>
              <w:rPr>
                <w:rFonts w:ascii="AR CENA" w:hAnsi="AR CENA"/>
              </w:rPr>
              <w:lastRenderedPageBreak/>
              <w:t>Gross weight</w:t>
            </w:r>
          </w:p>
        </w:tc>
        <w:tc>
          <w:tcPr>
            <w:tcW w:w="7767" w:type="dxa"/>
          </w:tcPr>
          <w:p w:rsidR="009A622E" w:rsidRDefault="00D449DD" w:rsidP="003C1C24">
            <w:pPr>
              <w:rPr>
                <w:rFonts w:ascii="AR CENA" w:hAnsi="AR CENA"/>
              </w:rPr>
            </w:pPr>
            <w:r>
              <w:rPr>
                <w:rFonts w:ascii="AR CENA" w:hAnsi="AR CENA"/>
              </w:rPr>
              <w:t xml:space="preserve">Total allotted gross weight </w:t>
            </w:r>
          </w:p>
          <w:p w:rsidR="00AF12CC" w:rsidRDefault="00822770" w:rsidP="003C1C24">
            <w:pPr>
              <w:rPr>
                <w:rFonts w:ascii="AR CENA" w:hAnsi="AR CENA"/>
              </w:rPr>
            </w:pPr>
            <w:r>
              <w:rPr>
                <w:rFonts w:ascii="AR CENA" w:hAnsi="AR CENA"/>
                <w:noProof/>
                <w:lang w:val="en-IN" w:eastAsia="en-IN"/>
              </w:rPr>
              <w:drawing>
                <wp:inline distT="0" distB="0" distL="0" distR="0" wp14:anchorId="376C7A2E" wp14:editId="57980011">
                  <wp:extent cx="1224951" cy="1475117"/>
                  <wp:effectExtent l="19050" t="19050" r="13335" b="10795"/>
                  <wp:docPr id="418" name="Picture 418" descr="C:\Users\Pradip\Desktop\screen\gr w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radip\Desktop\screen\gr weight.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24941" cy="1475105"/>
                          </a:xfrm>
                          <a:prstGeom prst="rect">
                            <a:avLst/>
                          </a:prstGeom>
                          <a:noFill/>
                          <a:ln>
                            <a:solidFill>
                              <a:schemeClr val="accent1"/>
                            </a:solidFill>
                          </a:ln>
                        </pic:spPr>
                      </pic:pic>
                    </a:graphicData>
                  </a:graphic>
                </wp:inline>
              </w:drawing>
            </w:r>
          </w:p>
        </w:tc>
      </w:tr>
      <w:tr w:rsidR="009A622E" w:rsidTr="00BC11C8">
        <w:tc>
          <w:tcPr>
            <w:tcW w:w="1809" w:type="dxa"/>
          </w:tcPr>
          <w:p w:rsidR="009A622E" w:rsidRDefault="009A622E" w:rsidP="003C1C24">
            <w:pPr>
              <w:rPr>
                <w:rFonts w:ascii="AR CENA" w:hAnsi="AR CENA"/>
              </w:rPr>
            </w:pPr>
            <w:r>
              <w:rPr>
                <w:rFonts w:ascii="AR CENA" w:hAnsi="AR CENA"/>
              </w:rPr>
              <w:t xml:space="preserve">Volume weight </w:t>
            </w:r>
          </w:p>
        </w:tc>
        <w:tc>
          <w:tcPr>
            <w:tcW w:w="7767" w:type="dxa"/>
          </w:tcPr>
          <w:p w:rsidR="009A622E" w:rsidRDefault="00D449DD" w:rsidP="003C1C24">
            <w:pPr>
              <w:rPr>
                <w:rFonts w:ascii="AR CENA" w:hAnsi="AR CENA"/>
              </w:rPr>
            </w:pPr>
            <w:r>
              <w:rPr>
                <w:rFonts w:ascii="AR CENA" w:hAnsi="AR CENA"/>
              </w:rPr>
              <w:t>Total allotted volume</w:t>
            </w:r>
          </w:p>
        </w:tc>
      </w:tr>
      <w:tr w:rsidR="009A622E" w:rsidTr="00BC11C8">
        <w:tc>
          <w:tcPr>
            <w:tcW w:w="1809" w:type="dxa"/>
          </w:tcPr>
          <w:p w:rsidR="009A622E" w:rsidRDefault="009A622E" w:rsidP="003C1C24">
            <w:pPr>
              <w:rPr>
                <w:rFonts w:ascii="AR CENA" w:hAnsi="AR CENA"/>
              </w:rPr>
            </w:pPr>
            <w:r>
              <w:rPr>
                <w:rFonts w:ascii="AR CENA" w:hAnsi="AR CENA"/>
              </w:rPr>
              <w:t xml:space="preserve">Valid from </w:t>
            </w:r>
          </w:p>
        </w:tc>
        <w:tc>
          <w:tcPr>
            <w:tcW w:w="7767" w:type="dxa"/>
          </w:tcPr>
          <w:p w:rsidR="009A622E" w:rsidRDefault="00D449DD" w:rsidP="003C1C24">
            <w:pPr>
              <w:rPr>
                <w:rFonts w:ascii="AR CENA" w:hAnsi="AR CENA"/>
              </w:rPr>
            </w:pPr>
            <w:r>
              <w:rPr>
                <w:rFonts w:ascii="AR CENA" w:hAnsi="AR CENA"/>
              </w:rPr>
              <w:t xml:space="preserve">Allotment Valid from –which date </w:t>
            </w:r>
          </w:p>
        </w:tc>
      </w:tr>
      <w:tr w:rsidR="009A622E" w:rsidTr="00BC11C8">
        <w:tc>
          <w:tcPr>
            <w:tcW w:w="1809" w:type="dxa"/>
          </w:tcPr>
          <w:p w:rsidR="009A622E" w:rsidRDefault="009A622E" w:rsidP="003C1C24">
            <w:pPr>
              <w:rPr>
                <w:rFonts w:ascii="AR CENA" w:hAnsi="AR CENA"/>
              </w:rPr>
            </w:pPr>
            <w:r>
              <w:rPr>
                <w:rFonts w:ascii="AR CENA" w:hAnsi="AR CENA"/>
              </w:rPr>
              <w:t>Valid to</w:t>
            </w:r>
          </w:p>
        </w:tc>
        <w:tc>
          <w:tcPr>
            <w:tcW w:w="7767" w:type="dxa"/>
          </w:tcPr>
          <w:p w:rsidR="009A622E" w:rsidRDefault="00D449DD" w:rsidP="003C1C24">
            <w:pPr>
              <w:rPr>
                <w:rFonts w:ascii="AR CENA" w:hAnsi="AR CENA"/>
              </w:rPr>
            </w:pPr>
            <w:r>
              <w:rPr>
                <w:rFonts w:ascii="AR CENA" w:hAnsi="AR CENA"/>
              </w:rPr>
              <w:t xml:space="preserve">Allotment Valid till which date </w:t>
            </w:r>
          </w:p>
        </w:tc>
      </w:tr>
      <w:tr w:rsidR="009A622E" w:rsidTr="00BC11C8">
        <w:tc>
          <w:tcPr>
            <w:tcW w:w="1809" w:type="dxa"/>
          </w:tcPr>
          <w:p w:rsidR="009A622E" w:rsidRDefault="00CE1C89" w:rsidP="003C1C24">
            <w:pPr>
              <w:rPr>
                <w:rFonts w:ascii="AR CENA" w:hAnsi="AR CENA"/>
              </w:rPr>
            </w:pPr>
            <w:r>
              <w:rPr>
                <w:rFonts w:ascii="AR CENA" w:hAnsi="AR CENA"/>
              </w:rPr>
              <w:t xml:space="preserve">Days of Operation </w:t>
            </w:r>
          </w:p>
        </w:tc>
        <w:tc>
          <w:tcPr>
            <w:tcW w:w="7767" w:type="dxa"/>
          </w:tcPr>
          <w:p w:rsidR="009A622E" w:rsidRDefault="00492582" w:rsidP="003C1C24">
            <w:pPr>
              <w:rPr>
                <w:rFonts w:ascii="AR CENA" w:hAnsi="AR CENA"/>
              </w:rPr>
            </w:pPr>
            <w:r>
              <w:rPr>
                <w:rFonts w:ascii="AR CENA" w:hAnsi="AR CENA"/>
              </w:rPr>
              <w:t xml:space="preserve">It indicates the days of operation for that flight </w:t>
            </w:r>
          </w:p>
        </w:tc>
      </w:tr>
      <w:tr w:rsidR="009A622E" w:rsidTr="00BC11C8">
        <w:tc>
          <w:tcPr>
            <w:tcW w:w="1809" w:type="dxa"/>
          </w:tcPr>
          <w:p w:rsidR="009A622E" w:rsidRDefault="00CE1C89" w:rsidP="003C1C24">
            <w:pPr>
              <w:rPr>
                <w:rFonts w:ascii="AR CENA" w:hAnsi="AR CENA"/>
              </w:rPr>
            </w:pPr>
            <w:r>
              <w:rPr>
                <w:rFonts w:ascii="AR CENA" w:hAnsi="AR CENA"/>
              </w:rPr>
              <w:t xml:space="preserve">Release Time </w:t>
            </w:r>
          </w:p>
        </w:tc>
        <w:tc>
          <w:tcPr>
            <w:tcW w:w="7767" w:type="dxa"/>
          </w:tcPr>
          <w:p w:rsidR="009A622E" w:rsidRDefault="00492582" w:rsidP="003C1C24">
            <w:pPr>
              <w:rPr>
                <w:rFonts w:ascii="AR CENA" w:hAnsi="AR CENA"/>
              </w:rPr>
            </w:pPr>
            <w:r>
              <w:rPr>
                <w:rFonts w:ascii="AR CENA" w:hAnsi="AR CENA"/>
              </w:rPr>
              <w:t xml:space="preserve">It Indicate the release time  of that specific allotment Code </w:t>
            </w:r>
          </w:p>
          <w:p w:rsidR="005E1489" w:rsidRDefault="005E1489" w:rsidP="003C1C24">
            <w:pPr>
              <w:rPr>
                <w:rFonts w:ascii="AR CENA" w:hAnsi="AR CENA"/>
              </w:rPr>
            </w:pPr>
            <w:r>
              <w:rPr>
                <w:rFonts w:ascii="AR CENA" w:hAnsi="AR CENA"/>
                <w:noProof/>
                <w:lang w:val="en-IN" w:eastAsia="en-IN"/>
              </w:rPr>
              <w:drawing>
                <wp:inline distT="0" distB="0" distL="0" distR="0" wp14:anchorId="7D475F58" wp14:editId="3621A4A3">
                  <wp:extent cx="1328468" cy="1630393"/>
                  <wp:effectExtent l="19050" t="19050" r="24130" b="27305"/>
                  <wp:docPr id="417" name="Picture 417" descr="C:\Users\Pradip\Desktop\screen\re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radip\Desktop\screen\reeas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28702" cy="1630680"/>
                          </a:xfrm>
                          <a:prstGeom prst="rect">
                            <a:avLst/>
                          </a:prstGeom>
                          <a:noFill/>
                          <a:ln>
                            <a:solidFill>
                              <a:schemeClr val="accent1"/>
                            </a:solidFill>
                          </a:ln>
                        </pic:spPr>
                      </pic:pic>
                    </a:graphicData>
                  </a:graphic>
                </wp:inline>
              </w:drawing>
            </w:r>
          </w:p>
        </w:tc>
      </w:tr>
    </w:tbl>
    <w:p w:rsidR="00B9325F" w:rsidRDefault="00B9325F" w:rsidP="003C1C24">
      <w:pPr>
        <w:rPr>
          <w:rFonts w:ascii="AR CENA" w:hAnsi="AR CENA"/>
        </w:rPr>
      </w:pPr>
    </w:p>
    <w:p w:rsidR="001E7135" w:rsidRDefault="001E7135" w:rsidP="003C1C24">
      <w:pPr>
        <w:rPr>
          <w:rFonts w:ascii="AR CENA" w:hAnsi="AR CENA"/>
        </w:rPr>
      </w:pPr>
    </w:p>
    <w:p w:rsidR="001E7135" w:rsidRDefault="001E7135" w:rsidP="003C1C24">
      <w:pPr>
        <w:rPr>
          <w:rFonts w:ascii="AR CENA" w:hAnsi="AR CENA"/>
        </w:rPr>
      </w:pPr>
    </w:p>
    <w:p w:rsidR="006268E8" w:rsidRPr="001572FD" w:rsidRDefault="001572FD" w:rsidP="001572FD">
      <w:pPr>
        <w:pStyle w:val="Heading3"/>
        <w:rPr>
          <w:rFonts w:ascii="AR CENA" w:hAnsi="AR CENA"/>
          <w:b w:val="0"/>
        </w:rPr>
      </w:pPr>
      <w:bookmarkStart w:id="118" w:name="_Toc500933560"/>
      <w:r w:rsidRPr="001572FD">
        <w:rPr>
          <w:rFonts w:ascii="AR CENA" w:hAnsi="AR CENA"/>
          <w:b w:val="0"/>
        </w:rPr>
        <w:lastRenderedPageBreak/>
        <w:t>Create New Allotment</w:t>
      </w:r>
      <w:bookmarkEnd w:id="118"/>
      <w:r w:rsidRPr="001572FD">
        <w:rPr>
          <w:rFonts w:ascii="AR CENA" w:hAnsi="AR CENA"/>
          <w:b w:val="0"/>
        </w:rPr>
        <w:t xml:space="preserve"> </w:t>
      </w:r>
    </w:p>
    <w:p w:rsidR="001F120A" w:rsidRPr="001572FD" w:rsidRDefault="008B4F7E" w:rsidP="00D80D7B">
      <w:pPr>
        <w:rPr>
          <w:rFonts w:ascii="AR CENA" w:hAnsi="AR CENA"/>
        </w:rPr>
      </w:pPr>
      <w:r>
        <w:rPr>
          <w:rFonts w:ascii="AR CENA" w:hAnsi="AR CENA"/>
        </w:rPr>
        <w:t xml:space="preserve">Navigation&gt;Schedule&gt;Allotment&gt;Click New allotment </w:t>
      </w:r>
    </w:p>
    <w:p w:rsidR="006F1DEA" w:rsidRDefault="0045477C" w:rsidP="0002313F">
      <w:pPr>
        <w:rPr>
          <w:rFonts w:ascii="AR CENA" w:hAnsi="AR CENA"/>
        </w:rPr>
      </w:pPr>
      <w:r>
        <w:rPr>
          <w:rFonts w:ascii="AR CENA" w:hAnsi="AR CENA"/>
          <w:noProof/>
          <w:lang w:val="en-IN" w:eastAsia="en-IN"/>
        </w:rPr>
        <mc:AlternateContent>
          <mc:Choice Requires="wps">
            <w:drawing>
              <wp:anchor distT="0" distB="0" distL="114300" distR="114300" simplePos="0" relativeHeight="251721728" behindDoc="0" locked="0" layoutInCell="1" allowOverlap="1" wp14:anchorId="43B5C9D2" wp14:editId="300C5781">
                <wp:simplePos x="0" y="0"/>
                <wp:positionH relativeFrom="column">
                  <wp:posOffset>474345</wp:posOffset>
                </wp:positionH>
                <wp:positionV relativeFrom="paragraph">
                  <wp:posOffset>434172</wp:posOffset>
                </wp:positionV>
                <wp:extent cx="370936" cy="241540"/>
                <wp:effectExtent l="0" t="0" r="10160" b="25400"/>
                <wp:wrapNone/>
                <wp:docPr id="421" name="Left Arrow 421"/>
                <wp:cNvGraphicFramePr/>
                <a:graphic xmlns:a="http://schemas.openxmlformats.org/drawingml/2006/main">
                  <a:graphicData uri="http://schemas.microsoft.com/office/word/2010/wordprocessingShape">
                    <wps:wsp>
                      <wps:cNvSpPr/>
                      <wps:spPr>
                        <a:xfrm>
                          <a:off x="0" y="0"/>
                          <a:ext cx="370936" cy="241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 Arrow 421" o:spid="_x0000_s1026" type="#_x0000_t66" style="position:absolute;margin-left:37.35pt;margin-top:34.2pt;width:29.2pt;height:1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" adj="7033" fillcolor="#4f81bd [3204]" strokecolor="#243f60 [1604]" strokeweight="2pt"/>
            </w:pict>
          </mc:Fallback>
        </mc:AlternateContent>
      </w:r>
      <w:r w:rsidR="007A72B5">
        <w:rPr>
          <w:rFonts w:ascii="AR CENA" w:hAnsi="AR CENA"/>
          <w:noProof/>
          <w:lang w:val="en-IN" w:eastAsia="en-IN"/>
        </w:rPr>
        <w:drawing>
          <wp:inline distT="0" distB="0" distL="0" distR="0" wp14:anchorId="6485BE03" wp14:editId="79D7643C">
            <wp:extent cx="5943600" cy="2880995"/>
            <wp:effectExtent l="19050" t="19050" r="19050" b="14605"/>
            <wp:docPr id="419" name="Picture 419" descr="C:\Users\Pradip\Desktop\screen\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radip\Desktop\screen\al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solidFill>
                        <a:schemeClr val="accent1"/>
                      </a:solidFill>
                    </a:ln>
                  </pic:spPr>
                </pic:pic>
              </a:graphicData>
            </a:graphic>
          </wp:inline>
        </w:drawing>
      </w:r>
    </w:p>
    <w:p w:rsidR="00D22502" w:rsidRDefault="00CC668A" w:rsidP="0002313F">
      <w:pPr>
        <w:rPr>
          <w:rFonts w:ascii="AR CENA" w:hAnsi="AR CENA"/>
        </w:rPr>
      </w:pPr>
      <w:r>
        <w:rPr>
          <w:rFonts w:ascii="AR CENA" w:hAnsi="AR CENA"/>
        </w:rPr>
        <w:t xml:space="preserve">Click New Allotment </w:t>
      </w:r>
      <w:r w:rsidR="00CB0152">
        <w:rPr>
          <w:rFonts w:ascii="AR CENA" w:hAnsi="AR CENA"/>
        </w:rPr>
        <w:t xml:space="preserve">–System will open </w:t>
      </w:r>
      <w:r w:rsidR="00D22502">
        <w:rPr>
          <w:rFonts w:ascii="AR CENA" w:hAnsi="AR CENA"/>
        </w:rPr>
        <w:t>new</w:t>
      </w:r>
      <w:r w:rsidR="00CB0152">
        <w:rPr>
          <w:rFonts w:ascii="AR CENA" w:hAnsi="AR CENA"/>
        </w:rPr>
        <w:t xml:space="preserve"> window for filling the data</w:t>
      </w:r>
    </w:p>
    <w:p w:rsidR="001F1F7E" w:rsidRDefault="009957D6" w:rsidP="001F1F7E">
      <w:pPr>
        <w:keepNext/>
      </w:pPr>
      <w:r>
        <w:rPr>
          <w:rFonts w:ascii="AR CENA" w:hAnsi="AR CENA"/>
          <w:noProof/>
          <w:lang w:val="en-IN" w:eastAsia="en-IN"/>
        </w:rPr>
        <mc:AlternateContent>
          <mc:Choice Requires="wps">
            <w:drawing>
              <wp:anchor distT="0" distB="0" distL="114300" distR="114300" simplePos="0" relativeHeight="251722752" behindDoc="0" locked="0" layoutInCell="1" allowOverlap="1" wp14:anchorId="572D4842" wp14:editId="7F39EC8E">
                <wp:simplePos x="0" y="0"/>
                <wp:positionH relativeFrom="column">
                  <wp:posOffset>17253</wp:posOffset>
                </wp:positionH>
                <wp:positionV relativeFrom="paragraph">
                  <wp:posOffset>701447</wp:posOffset>
                </wp:positionV>
                <wp:extent cx="5719313" cy="2009955"/>
                <wp:effectExtent l="0" t="0" r="15240" b="28575"/>
                <wp:wrapNone/>
                <wp:docPr id="422" name="Rounded Rectangle 422"/>
                <wp:cNvGraphicFramePr/>
                <a:graphic xmlns:a="http://schemas.openxmlformats.org/drawingml/2006/main">
                  <a:graphicData uri="http://schemas.microsoft.com/office/word/2010/wordprocessingShape">
                    <wps:wsp>
                      <wps:cNvSpPr/>
                      <wps:spPr>
                        <a:xfrm>
                          <a:off x="0" y="0"/>
                          <a:ext cx="5719313" cy="20099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2" o:spid="_x0000_s1026" style="position:absolute;margin-left:1.35pt;margin-top:55.25pt;width:450.35pt;height:158.2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" filled="f" strokecolor="#243f60 [1604]" strokeweight="2pt"/>
            </w:pict>
          </mc:Fallback>
        </mc:AlternateContent>
      </w:r>
      <w:r w:rsidR="00CB0152">
        <w:rPr>
          <w:rFonts w:ascii="AR CENA" w:hAnsi="AR CENA"/>
        </w:rPr>
        <w:t xml:space="preserve"> </w:t>
      </w:r>
      <w:r w:rsidR="00C41B6D">
        <w:rPr>
          <w:rFonts w:ascii="AR CENA" w:hAnsi="AR CENA"/>
          <w:noProof/>
          <w:lang w:val="en-IN" w:eastAsia="en-IN"/>
        </w:rPr>
        <w:drawing>
          <wp:inline distT="0" distB="0" distL="0" distR="0" wp14:anchorId="6C3508F5" wp14:editId="49A58522">
            <wp:extent cx="5943600" cy="2881279"/>
            <wp:effectExtent l="19050" t="19050" r="19050" b="14605"/>
            <wp:docPr id="420" name="Picture 420" descr="C:\Users\Pradip\Desktop\screen\new a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radip\Desktop\screen\new alot.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CC668A" w:rsidRDefault="001F1F7E" w:rsidP="001F1F7E">
      <w:pPr>
        <w:pStyle w:val="Caption"/>
        <w:jc w:val="center"/>
      </w:pPr>
      <w:bookmarkStart w:id="119" w:name="_Toc500933662"/>
      <w:r>
        <w:t xml:space="preserve">Figure </w:t>
      </w:r>
      <w:fldSimple w:instr=" SEQ Figure \* ARABIC ">
        <w:r w:rsidR="003E0BCF">
          <w:rPr>
            <w:noProof/>
          </w:rPr>
          <w:t>65</w:t>
        </w:r>
      </w:fldSimple>
      <w:r>
        <w:t xml:space="preserve"> Create Allotment</w:t>
      </w:r>
      <w:bookmarkEnd w:id="119"/>
    </w:p>
    <w:p w:rsidR="001F1F7E" w:rsidRDefault="001F1F7E" w:rsidP="001F1F7E"/>
    <w:p w:rsidR="001E7135" w:rsidRDefault="001E7135" w:rsidP="001F1F7E"/>
    <w:p w:rsidR="001F1F7E" w:rsidRDefault="007E6EBF" w:rsidP="001F1F7E">
      <w:pPr>
        <w:rPr>
          <w:rFonts w:ascii="AR CENA" w:hAnsi="AR CENA"/>
        </w:rPr>
      </w:pPr>
      <w:r w:rsidRPr="007E6EBF">
        <w:rPr>
          <w:rFonts w:ascii="AR CENA" w:hAnsi="AR CENA"/>
        </w:rPr>
        <w:lastRenderedPageBreak/>
        <w:t xml:space="preserve">Create </w:t>
      </w:r>
      <w:r w:rsidR="00182081">
        <w:rPr>
          <w:rFonts w:ascii="AR CENA" w:hAnsi="AR CENA"/>
        </w:rPr>
        <w:t xml:space="preserve">New </w:t>
      </w:r>
      <w:r w:rsidRPr="007E6EBF">
        <w:rPr>
          <w:rFonts w:ascii="AR CENA" w:hAnsi="AR CENA"/>
        </w:rPr>
        <w:t xml:space="preserve">Allotment process </w:t>
      </w:r>
      <w:r w:rsidR="001E7135">
        <w:rPr>
          <w:rFonts w:ascii="AR CENA" w:hAnsi="AR CENA"/>
        </w:rPr>
        <w:t>(Refer Screen-58)</w:t>
      </w:r>
    </w:p>
    <w:tbl>
      <w:tblPr>
        <w:tblStyle w:val="TableGrid"/>
        <w:tblW w:w="0" w:type="auto"/>
        <w:tblLayout w:type="fixed"/>
        <w:tblLook w:val="04A0" w:firstRow="1" w:lastRow="0" w:firstColumn="1" w:lastColumn="0" w:noHBand="0" w:noVBand="1"/>
      </w:tblPr>
      <w:tblGrid>
        <w:gridCol w:w="1384"/>
        <w:gridCol w:w="8192"/>
      </w:tblGrid>
      <w:tr w:rsidR="002419CF" w:rsidTr="00852CA9">
        <w:tc>
          <w:tcPr>
            <w:tcW w:w="1384" w:type="dxa"/>
          </w:tcPr>
          <w:p w:rsidR="002419CF" w:rsidRDefault="005D6F48" w:rsidP="001F1F7E">
            <w:pPr>
              <w:rPr>
                <w:rFonts w:ascii="AR CENA" w:hAnsi="AR CENA"/>
              </w:rPr>
            </w:pPr>
            <w:r>
              <w:rPr>
                <w:rFonts w:ascii="AR CENA" w:hAnsi="AR CENA"/>
              </w:rPr>
              <w:t xml:space="preserve">Airline </w:t>
            </w:r>
          </w:p>
        </w:tc>
        <w:tc>
          <w:tcPr>
            <w:tcW w:w="8192" w:type="dxa"/>
          </w:tcPr>
          <w:p w:rsidR="002419CF" w:rsidRDefault="00652E62" w:rsidP="001F1F7E">
            <w:pPr>
              <w:rPr>
                <w:rFonts w:ascii="AR CENA" w:hAnsi="AR CENA"/>
              </w:rPr>
            </w:pPr>
            <w:r>
              <w:rPr>
                <w:rFonts w:ascii="AR CENA" w:hAnsi="AR CENA"/>
              </w:rPr>
              <w:t xml:space="preserve">Select the airline as GA – Garuda Indonesia airlines , By default it will show as GA </w:t>
            </w:r>
          </w:p>
        </w:tc>
      </w:tr>
      <w:tr w:rsidR="002419CF" w:rsidTr="00852CA9">
        <w:tc>
          <w:tcPr>
            <w:tcW w:w="1384" w:type="dxa"/>
          </w:tcPr>
          <w:p w:rsidR="002419CF" w:rsidRDefault="008F6C66" w:rsidP="001F1F7E">
            <w:pPr>
              <w:rPr>
                <w:rFonts w:ascii="AR CENA" w:hAnsi="AR CENA"/>
              </w:rPr>
            </w:pPr>
            <w:r>
              <w:rPr>
                <w:rFonts w:ascii="AR CENA" w:hAnsi="AR CENA"/>
              </w:rPr>
              <w:t>Origin</w:t>
            </w:r>
          </w:p>
        </w:tc>
        <w:tc>
          <w:tcPr>
            <w:tcW w:w="8192" w:type="dxa"/>
          </w:tcPr>
          <w:p w:rsidR="002419CF" w:rsidRDefault="00652E62" w:rsidP="001F1F7E">
            <w:pPr>
              <w:rPr>
                <w:rFonts w:ascii="AR CENA" w:hAnsi="AR CENA"/>
              </w:rPr>
            </w:pPr>
            <w:r>
              <w:rPr>
                <w:rFonts w:ascii="AR CENA" w:hAnsi="AR CENA"/>
              </w:rPr>
              <w:t xml:space="preserve">Select the Origin city from the drop down , Example-SUB </w:t>
            </w:r>
          </w:p>
        </w:tc>
      </w:tr>
      <w:tr w:rsidR="002419CF" w:rsidTr="00852CA9">
        <w:tc>
          <w:tcPr>
            <w:tcW w:w="1384" w:type="dxa"/>
          </w:tcPr>
          <w:p w:rsidR="002419CF" w:rsidRDefault="008F6C66" w:rsidP="001F1F7E">
            <w:pPr>
              <w:rPr>
                <w:rFonts w:ascii="AR CENA" w:hAnsi="AR CENA"/>
              </w:rPr>
            </w:pPr>
            <w:r>
              <w:rPr>
                <w:rFonts w:ascii="AR CENA" w:hAnsi="AR CENA"/>
              </w:rPr>
              <w:t xml:space="preserve">Destination </w:t>
            </w:r>
          </w:p>
        </w:tc>
        <w:tc>
          <w:tcPr>
            <w:tcW w:w="8192" w:type="dxa"/>
          </w:tcPr>
          <w:p w:rsidR="002419CF" w:rsidRDefault="00652E62" w:rsidP="001F1F7E">
            <w:pPr>
              <w:rPr>
                <w:rFonts w:ascii="AR CENA" w:hAnsi="AR CENA"/>
              </w:rPr>
            </w:pPr>
            <w:r>
              <w:rPr>
                <w:rFonts w:ascii="AR CENA" w:hAnsi="AR CENA"/>
              </w:rPr>
              <w:t xml:space="preserve">Select the Destination city from the drop down , Example-DPS </w:t>
            </w:r>
          </w:p>
        </w:tc>
      </w:tr>
      <w:tr w:rsidR="002419CF" w:rsidTr="00852CA9">
        <w:tc>
          <w:tcPr>
            <w:tcW w:w="1384" w:type="dxa"/>
          </w:tcPr>
          <w:p w:rsidR="002419CF" w:rsidRDefault="008F6C66" w:rsidP="001F1F7E">
            <w:pPr>
              <w:rPr>
                <w:rFonts w:ascii="AR CENA" w:hAnsi="AR CENA"/>
              </w:rPr>
            </w:pPr>
            <w:r>
              <w:rPr>
                <w:rFonts w:ascii="AR CENA" w:hAnsi="AR CENA"/>
              </w:rPr>
              <w:t xml:space="preserve">Sector Allotment </w:t>
            </w:r>
          </w:p>
        </w:tc>
        <w:tc>
          <w:tcPr>
            <w:tcW w:w="8192" w:type="dxa"/>
          </w:tcPr>
          <w:p w:rsidR="002419CF" w:rsidRDefault="007E23A2" w:rsidP="001F1F7E">
            <w:pPr>
              <w:rPr>
                <w:rFonts w:ascii="AR CENA" w:hAnsi="AR CENA"/>
              </w:rPr>
            </w:pPr>
            <w:r>
              <w:rPr>
                <w:rFonts w:ascii="AR CENA" w:hAnsi="AR CENA"/>
              </w:rPr>
              <w:t xml:space="preserve">Sector allotment used to give the allotments for a sector and it will apply for all flights in that sector </w:t>
            </w:r>
          </w:p>
          <w:p w:rsidR="00015386" w:rsidRDefault="00015386" w:rsidP="001F1F7E">
            <w:pPr>
              <w:rPr>
                <w:rFonts w:ascii="AR CENA" w:hAnsi="AR CENA"/>
              </w:rPr>
            </w:pPr>
            <w:r>
              <w:rPr>
                <w:rFonts w:ascii="AR CENA" w:hAnsi="AR CENA"/>
              </w:rPr>
              <w:t xml:space="preserve">If user click to Yes Radio Button , Flight No drop down list disappear </w:t>
            </w:r>
          </w:p>
          <w:p w:rsidR="00015386" w:rsidRDefault="0064763E" w:rsidP="001F1F7E">
            <w:pPr>
              <w:rPr>
                <w:rFonts w:ascii="AR CENA" w:hAnsi="AR CENA"/>
              </w:rPr>
            </w:pPr>
            <w:r>
              <w:rPr>
                <w:rFonts w:ascii="AR CENA" w:hAnsi="AR CENA"/>
                <w:noProof/>
                <w:lang w:val="en-IN" w:eastAsia="en-IN"/>
              </w:rPr>
              <mc:AlternateContent>
                <mc:Choice Requires="wps">
                  <w:drawing>
                    <wp:anchor distT="0" distB="0" distL="114300" distR="114300" simplePos="0" relativeHeight="251725824" behindDoc="0" locked="0" layoutInCell="1" allowOverlap="1" wp14:anchorId="6DF13301" wp14:editId="593E9C68">
                      <wp:simplePos x="0" y="0"/>
                      <wp:positionH relativeFrom="column">
                        <wp:posOffset>536994</wp:posOffset>
                      </wp:positionH>
                      <wp:positionV relativeFrom="paragraph">
                        <wp:posOffset>507784</wp:posOffset>
                      </wp:positionV>
                      <wp:extent cx="948523" cy="103517"/>
                      <wp:effectExtent l="0" t="0" r="23495" b="10795"/>
                      <wp:wrapNone/>
                      <wp:docPr id="427" name="Rounded Rectangle 427"/>
                      <wp:cNvGraphicFramePr/>
                      <a:graphic xmlns:a="http://schemas.openxmlformats.org/drawingml/2006/main">
                        <a:graphicData uri="http://schemas.microsoft.com/office/word/2010/wordprocessingShape">
                          <wps:wsp>
                            <wps:cNvSpPr/>
                            <wps:spPr>
                              <a:xfrm>
                                <a:off x="0" y="0"/>
                                <a:ext cx="948523" cy="10351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7" o:spid="_x0000_s1026" style="position:absolute;margin-left:42.3pt;margin-top:40pt;width:74.7pt;height:8.1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" filled="f" strokecolor="#243f60 [1604]" strokeweight="2pt"/>
                  </w:pict>
                </mc:Fallback>
              </mc:AlternateContent>
            </w:r>
            <w:r w:rsidR="00567083">
              <w:rPr>
                <w:rFonts w:ascii="AR CENA" w:hAnsi="AR CENA"/>
                <w:noProof/>
                <w:lang w:val="en-IN" w:eastAsia="en-IN"/>
              </w:rPr>
              <w:drawing>
                <wp:inline distT="0" distB="0" distL="0" distR="0" wp14:anchorId="5203231D" wp14:editId="5D66E780">
                  <wp:extent cx="5080958" cy="810883"/>
                  <wp:effectExtent l="19050" t="19050" r="24765" b="27940"/>
                  <wp:docPr id="423" name="Picture 423" descr="C:\Users\Pradip\Desktop\screen\s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adip\Desktop\screen\secto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07994" cy="815198"/>
                          </a:xfrm>
                          <a:prstGeom prst="rect">
                            <a:avLst/>
                          </a:prstGeom>
                          <a:noFill/>
                          <a:ln>
                            <a:solidFill>
                              <a:schemeClr val="accent1"/>
                            </a:solidFill>
                          </a:ln>
                        </pic:spPr>
                      </pic:pic>
                    </a:graphicData>
                  </a:graphic>
                </wp:inline>
              </w:drawing>
            </w:r>
          </w:p>
          <w:p w:rsidR="007E23A2" w:rsidRDefault="00567083" w:rsidP="001F1F7E">
            <w:pPr>
              <w:rPr>
                <w:rFonts w:ascii="AR CENA" w:hAnsi="AR CENA"/>
              </w:rPr>
            </w:pPr>
            <w:r>
              <w:rPr>
                <w:rFonts w:ascii="AR CENA" w:hAnsi="AR CENA"/>
              </w:rPr>
              <w:t xml:space="preserve">If click as No ,Flight No drop down list will available for selection </w:t>
            </w:r>
          </w:p>
          <w:p w:rsidR="00567083" w:rsidRDefault="009E0A96" w:rsidP="001F1F7E">
            <w:pPr>
              <w:rPr>
                <w:rFonts w:ascii="AR CENA" w:hAnsi="AR CENA"/>
              </w:rPr>
            </w:pPr>
            <w:r>
              <w:rPr>
                <w:rFonts w:ascii="AR CENA" w:hAnsi="AR CENA"/>
                <w:noProof/>
                <w:lang w:val="en-IN" w:eastAsia="en-IN"/>
              </w:rPr>
              <mc:AlternateContent>
                <mc:Choice Requires="wps">
                  <w:drawing>
                    <wp:anchor distT="0" distB="0" distL="114300" distR="114300" simplePos="0" relativeHeight="251724800" behindDoc="0" locked="0" layoutInCell="1" allowOverlap="1" wp14:anchorId="4FCBFCC8" wp14:editId="5FAD51FB">
                      <wp:simplePos x="0" y="0"/>
                      <wp:positionH relativeFrom="column">
                        <wp:posOffset>459357</wp:posOffset>
                      </wp:positionH>
                      <wp:positionV relativeFrom="paragraph">
                        <wp:posOffset>545884</wp:posOffset>
                      </wp:positionV>
                      <wp:extent cx="1026543" cy="137795"/>
                      <wp:effectExtent l="0" t="0" r="21590" b="14605"/>
                      <wp:wrapNone/>
                      <wp:docPr id="426" name="Rounded Rectangle 426"/>
                      <wp:cNvGraphicFramePr/>
                      <a:graphic xmlns:a="http://schemas.openxmlformats.org/drawingml/2006/main">
                        <a:graphicData uri="http://schemas.microsoft.com/office/word/2010/wordprocessingShape">
                          <wps:wsp>
                            <wps:cNvSpPr/>
                            <wps:spPr>
                              <a:xfrm>
                                <a:off x="0" y="0"/>
                                <a:ext cx="1026543" cy="13779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6" o:spid="_x0000_s1026" style="position:absolute;margin-left:36.15pt;margin-top:43pt;width:80.85pt;height:10.8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MpwhAIAAFU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23776" behindDoc="0" locked="0" layoutInCell="1" allowOverlap="1" wp14:anchorId="172EF569" wp14:editId="7F896DD8">
                      <wp:simplePos x="0" y="0"/>
                      <wp:positionH relativeFrom="column">
                        <wp:posOffset>3150798</wp:posOffset>
                      </wp:positionH>
                      <wp:positionV relativeFrom="paragraph">
                        <wp:posOffset>545884</wp:posOffset>
                      </wp:positionV>
                      <wp:extent cx="1880559" cy="138023"/>
                      <wp:effectExtent l="0" t="0" r="24765" b="14605"/>
                      <wp:wrapNone/>
                      <wp:docPr id="425" name="Rounded Rectangle 425"/>
                      <wp:cNvGraphicFramePr/>
                      <a:graphic xmlns:a="http://schemas.openxmlformats.org/drawingml/2006/main">
                        <a:graphicData uri="http://schemas.microsoft.com/office/word/2010/wordprocessingShape">
                          <wps:wsp>
                            <wps:cNvSpPr/>
                            <wps:spPr>
                              <a:xfrm>
                                <a:off x="0" y="0"/>
                                <a:ext cx="1880559" cy="13802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5" o:spid="_x0000_s1026" style="position:absolute;margin-left:248.1pt;margin-top:43pt;width:148.1pt;height:10.85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" filled="f" strokecolor="#243f60 [1604]" strokeweight="2pt"/>
                  </w:pict>
                </mc:Fallback>
              </mc:AlternateContent>
            </w:r>
            <w:r w:rsidR="00667CF7">
              <w:rPr>
                <w:rFonts w:ascii="AR CENA" w:hAnsi="AR CENA"/>
                <w:noProof/>
                <w:lang w:val="en-IN" w:eastAsia="en-IN"/>
              </w:rPr>
              <w:drawing>
                <wp:inline distT="0" distB="0" distL="0" distR="0" wp14:anchorId="5647FA38" wp14:editId="22570ED6">
                  <wp:extent cx="5098212" cy="974785"/>
                  <wp:effectExtent l="19050" t="19050" r="26670" b="15875"/>
                  <wp:docPr id="424" name="Picture 424" descr="C:\Users\Pradip\Desktop\screen\f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adip\Desktop\screen\flit.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29944" cy="980852"/>
                          </a:xfrm>
                          <a:prstGeom prst="rect">
                            <a:avLst/>
                          </a:prstGeom>
                          <a:noFill/>
                          <a:ln>
                            <a:solidFill>
                              <a:schemeClr val="accent1"/>
                            </a:solidFill>
                          </a:ln>
                        </pic:spPr>
                      </pic:pic>
                    </a:graphicData>
                  </a:graphic>
                </wp:inline>
              </w:drawing>
            </w:r>
          </w:p>
        </w:tc>
      </w:tr>
      <w:tr w:rsidR="002419CF" w:rsidTr="00852CA9">
        <w:tc>
          <w:tcPr>
            <w:tcW w:w="1384" w:type="dxa"/>
          </w:tcPr>
          <w:p w:rsidR="002419CF" w:rsidRDefault="008F6C66" w:rsidP="001F1F7E">
            <w:pPr>
              <w:rPr>
                <w:rFonts w:ascii="AR CENA" w:hAnsi="AR CENA"/>
              </w:rPr>
            </w:pPr>
            <w:r>
              <w:rPr>
                <w:rFonts w:ascii="AR CENA" w:hAnsi="AR CENA"/>
              </w:rPr>
              <w:t xml:space="preserve">Flight No </w:t>
            </w:r>
          </w:p>
        </w:tc>
        <w:tc>
          <w:tcPr>
            <w:tcW w:w="8192" w:type="dxa"/>
          </w:tcPr>
          <w:p w:rsidR="000E7DA0" w:rsidRDefault="00340CEE" w:rsidP="001F1F7E">
            <w:pPr>
              <w:rPr>
                <w:rFonts w:ascii="AR CENA" w:hAnsi="AR CENA"/>
              </w:rPr>
            </w:pPr>
            <w:r>
              <w:rPr>
                <w:rFonts w:ascii="AR CENA" w:hAnsi="AR CENA"/>
              </w:rPr>
              <w:t xml:space="preserve">Select the flight Number from the drop down list </w:t>
            </w:r>
            <w:r w:rsidR="000E7DA0">
              <w:rPr>
                <w:rFonts w:ascii="AR CENA" w:hAnsi="AR CENA"/>
              </w:rPr>
              <w:t xml:space="preserve">, Note- If flight selected the created allotment will valid for that flight only </w:t>
            </w:r>
          </w:p>
        </w:tc>
      </w:tr>
      <w:tr w:rsidR="002419CF" w:rsidTr="00852CA9">
        <w:tc>
          <w:tcPr>
            <w:tcW w:w="1384" w:type="dxa"/>
          </w:tcPr>
          <w:p w:rsidR="002419CF" w:rsidRDefault="006505E2" w:rsidP="001F1F7E">
            <w:pPr>
              <w:rPr>
                <w:rFonts w:ascii="AR CENA" w:hAnsi="AR CENA"/>
              </w:rPr>
            </w:pPr>
            <w:r>
              <w:rPr>
                <w:rFonts w:ascii="AR CENA" w:hAnsi="AR CENA"/>
              </w:rPr>
              <w:t>Total Gross Wt/Volume wt</w:t>
            </w:r>
          </w:p>
        </w:tc>
        <w:tc>
          <w:tcPr>
            <w:tcW w:w="8192" w:type="dxa"/>
          </w:tcPr>
          <w:p w:rsidR="00FE411B" w:rsidRDefault="00FE411B" w:rsidP="00FE411B">
            <w:pPr>
              <w:rPr>
                <w:rFonts w:ascii="AR CENA" w:hAnsi="AR CENA"/>
              </w:rPr>
            </w:pPr>
            <w:r>
              <w:rPr>
                <w:rFonts w:ascii="AR CENA" w:hAnsi="AR CENA"/>
              </w:rPr>
              <w:t xml:space="preserve">It will auto populated by the system once user select the Flight No </w:t>
            </w:r>
          </w:p>
          <w:p w:rsidR="00FE411B" w:rsidRDefault="00FE411B" w:rsidP="00FE411B">
            <w:pPr>
              <w:rPr>
                <w:rFonts w:ascii="AR CENA" w:hAnsi="AR CENA"/>
              </w:rPr>
            </w:pPr>
            <w:r>
              <w:rPr>
                <w:rFonts w:ascii="AR CENA" w:hAnsi="AR CENA"/>
                <w:noProof/>
                <w:lang w:val="en-IN" w:eastAsia="en-IN"/>
              </w:rPr>
              <mc:AlternateContent>
                <mc:Choice Requires="wps">
                  <w:drawing>
                    <wp:anchor distT="0" distB="0" distL="114300" distR="114300" simplePos="0" relativeHeight="251728896" behindDoc="0" locked="0" layoutInCell="1" allowOverlap="1" wp14:anchorId="00E0EF14" wp14:editId="504082BE">
                      <wp:simplePos x="0" y="0"/>
                      <wp:positionH relativeFrom="column">
                        <wp:posOffset>190835</wp:posOffset>
                      </wp:positionH>
                      <wp:positionV relativeFrom="paragraph">
                        <wp:posOffset>805863</wp:posOffset>
                      </wp:positionV>
                      <wp:extent cx="4063042" cy="241540"/>
                      <wp:effectExtent l="0" t="0" r="13970" b="25400"/>
                      <wp:wrapNone/>
                      <wp:docPr id="429" name="Rounded Rectangle 429"/>
                      <wp:cNvGraphicFramePr/>
                      <a:graphic xmlns:a="http://schemas.openxmlformats.org/drawingml/2006/main">
                        <a:graphicData uri="http://schemas.microsoft.com/office/word/2010/wordprocessingShape">
                          <wps:wsp>
                            <wps:cNvSpPr/>
                            <wps:spPr>
                              <a:xfrm>
                                <a:off x="0" y="0"/>
                                <a:ext cx="4063042" cy="2415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9" o:spid="_x0000_s1026" style="position:absolute;margin-left:15.05pt;margin-top:63.45pt;width:319.9pt;height:19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" filled="f" strokecolor="#243f60 [1604]" strokeweight="2pt"/>
                  </w:pict>
                </mc:Fallback>
              </mc:AlternateContent>
            </w:r>
            <w:r>
              <w:rPr>
                <w:rFonts w:ascii="AR CENA" w:hAnsi="AR CENA"/>
                <w:noProof/>
                <w:lang w:val="en-IN" w:eastAsia="en-IN"/>
              </w:rPr>
              <w:drawing>
                <wp:inline distT="0" distB="0" distL="0" distR="0" wp14:anchorId="55E4A0DE" wp14:editId="3EFC54E4">
                  <wp:extent cx="4442604" cy="940280"/>
                  <wp:effectExtent l="19050" t="19050" r="15240" b="12700"/>
                  <wp:docPr id="428" name="Picture 428" descr="C:\Users\Pradip\Desktop\screen\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adip\Desktop\screen\w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42694" cy="940299"/>
                          </a:xfrm>
                          <a:prstGeom prst="rect">
                            <a:avLst/>
                          </a:prstGeom>
                          <a:noFill/>
                          <a:ln>
                            <a:solidFill>
                              <a:schemeClr val="accent1"/>
                            </a:solidFill>
                          </a:ln>
                        </pic:spPr>
                      </pic:pic>
                    </a:graphicData>
                  </a:graphic>
                </wp:inline>
              </w:drawing>
            </w:r>
          </w:p>
          <w:p w:rsidR="00B85265" w:rsidRDefault="00B85265" w:rsidP="001F1F7E">
            <w:pPr>
              <w:rPr>
                <w:rFonts w:ascii="AR CENA" w:hAnsi="AR CENA"/>
              </w:rPr>
            </w:pPr>
          </w:p>
        </w:tc>
      </w:tr>
      <w:tr w:rsidR="002419CF" w:rsidTr="00852CA9">
        <w:tc>
          <w:tcPr>
            <w:tcW w:w="1384" w:type="dxa"/>
          </w:tcPr>
          <w:p w:rsidR="002419CF" w:rsidRDefault="006505E2" w:rsidP="001F1F7E">
            <w:pPr>
              <w:rPr>
                <w:rFonts w:ascii="AR CENA" w:hAnsi="AR CENA"/>
              </w:rPr>
            </w:pPr>
            <w:r>
              <w:rPr>
                <w:rFonts w:ascii="AR CENA" w:hAnsi="AR CENA"/>
              </w:rPr>
              <w:t>Reserve Gr wt/Vol wt</w:t>
            </w:r>
          </w:p>
        </w:tc>
        <w:tc>
          <w:tcPr>
            <w:tcW w:w="8192" w:type="dxa"/>
          </w:tcPr>
          <w:p w:rsidR="00FE411B" w:rsidRDefault="00FE411B" w:rsidP="00FE411B">
            <w:pPr>
              <w:rPr>
                <w:rFonts w:ascii="AR CENA" w:hAnsi="AR CENA"/>
              </w:rPr>
            </w:pPr>
            <w:r>
              <w:rPr>
                <w:rFonts w:ascii="AR CENA" w:hAnsi="AR CENA"/>
              </w:rPr>
              <w:t xml:space="preserve">It will auto populated by the system once user select the Flight No </w:t>
            </w:r>
          </w:p>
          <w:p w:rsidR="00FE411B" w:rsidRDefault="00FE411B" w:rsidP="00FE411B">
            <w:pPr>
              <w:rPr>
                <w:rFonts w:ascii="AR CENA" w:hAnsi="AR CENA"/>
              </w:rPr>
            </w:pPr>
            <w:r>
              <w:rPr>
                <w:rFonts w:ascii="AR CENA" w:hAnsi="AR CENA"/>
                <w:noProof/>
                <w:lang w:val="en-IN" w:eastAsia="en-IN"/>
              </w:rPr>
              <mc:AlternateContent>
                <mc:Choice Requires="wps">
                  <w:drawing>
                    <wp:anchor distT="0" distB="0" distL="114300" distR="114300" simplePos="0" relativeHeight="251730944" behindDoc="0" locked="0" layoutInCell="1" allowOverlap="1" wp14:anchorId="71518C69" wp14:editId="60849353">
                      <wp:simplePos x="0" y="0"/>
                      <wp:positionH relativeFrom="column">
                        <wp:posOffset>190835</wp:posOffset>
                      </wp:positionH>
                      <wp:positionV relativeFrom="paragraph">
                        <wp:posOffset>805863</wp:posOffset>
                      </wp:positionV>
                      <wp:extent cx="4063042" cy="241540"/>
                      <wp:effectExtent l="0" t="0" r="13970" b="25400"/>
                      <wp:wrapNone/>
                      <wp:docPr id="430" name="Rounded Rectangle 430"/>
                      <wp:cNvGraphicFramePr/>
                      <a:graphic xmlns:a="http://schemas.openxmlformats.org/drawingml/2006/main">
                        <a:graphicData uri="http://schemas.microsoft.com/office/word/2010/wordprocessingShape">
                          <wps:wsp>
                            <wps:cNvSpPr/>
                            <wps:spPr>
                              <a:xfrm>
                                <a:off x="0" y="0"/>
                                <a:ext cx="4063042" cy="2415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30" o:spid="_x0000_s1026" style="position:absolute;margin-left:15.05pt;margin-top:63.45pt;width:319.9pt;height:19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" filled="f" strokecolor="#243f60 [1604]" strokeweight="2pt"/>
                  </w:pict>
                </mc:Fallback>
              </mc:AlternateContent>
            </w:r>
            <w:r>
              <w:rPr>
                <w:rFonts w:ascii="AR CENA" w:hAnsi="AR CENA"/>
                <w:noProof/>
                <w:lang w:val="en-IN" w:eastAsia="en-IN"/>
              </w:rPr>
              <w:drawing>
                <wp:inline distT="0" distB="0" distL="0" distR="0" wp14:anchorId="5914C8AB" wp14:editId="0D632915">
                  <wp:extent cx="4442604" cy="940280"/>
                  <wp:effectExtent l="19050" t="19050" r="15240" b="12700"/>
                  <wp:docPr id="431" name="Picture 431" descr="C:\Users\Pradip\Desktop\screen\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adip\Desktop\screen\w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42694" cy="940299"/>
                          </a:xfrm>
                          <a:prstGeom prst="rect">
                            <a:avLst/>
                          </a:prstGeom>
                          <a:noFill/>
                          <a:ln>
                            <a:solidFill>
                              <a:schemeClr val="accent1"/>
                            </a:solidFill>
                          </a:ln>
                        </pic:spPr>
                      </pic:pic>
                    </a:graphicData>
                  </a:graphic>
                </wp:inline>
              </w:drawing>
            </w:r>
          </w:p>
          <w:p w:rsidR="002419CF" w:rsidRDefault="002419CF" w:rsidP="001F1F7E">
            <w:pPr>
              <w:rPr>
                <w:rFonts w:ascii="AR CENA" w:hAnsi="AR CENA"/>
              </w:rPr>
            </w:pPr>
          </w:p>
        </w:tc>
      </w:tr>
      <w:tr w:rsidR="008F6C66" w:rsidTr="00852CA9">
        <w:tc>
          <w:tcPr>
            <w:tcW w:w="1384" w:type="dxa"/>
          </w:tcPr>
          <w:p w:rsidR="008F6C66" w:rsidRDefault="00DF1590" w:rsidP="001F1F7E">
            <w:pPr>
              <w:rPr>
                <w:rFonts w:ascii="AR CENA" w:hAnsi="AR CENA"/>
              </w:rPr>
            </w:pPr>
            <w:r>
              <w:rPr>
                <w:rFonts w:ascii="AR CENA" w:hAnsi="AR CENA"/>
              </w:rPr>
              <w:lastRenderedPageBreak/>
              <w:t xml:space="preserve">Allotment Type </w:t>
            </w:r>
          </w:p>
        </w:tc>
        <w:tc>
          <w:tcPr>
            <w:tcW w:w="8192" w:type="dxa"/>
          </w:tcPr>
          <w:p w:rsidR="008F6C66" w:rsidRDefault="002E2B3D" w:rsidP="001F1F7E">
            <w:pPr>
              <w:rPr>
                <w:rFonts w:ascii="AR CENA" w:hAnsi="AR CENA"/>
              </w:rPr>
            </w:pPr>
            <w:r>
              <w:rPr>
                <w:rFonts w:ascii="AR CENA" w:hAnsi="AR CENA"/>
              </w:rPr>
              <w:t xml:space="preserve">Select the Allotment Type from the drop down </w:t>
            </w:r>
          </w:p>
          <w:p w:rsidR="002E2B3D" w:rsidRDefault="00665A11" w:rsidP="001F1F7E">
            <w:pPr>
              <w:rPr>
                <w:rFonts w:ascii="AR CENA" w:hAnsi="AR CENA"/>
              </w:rPr>
            </w:pPr>
            <w:r>
              <w:rPr>
                <w:rFonts w:ascii="AR CENA" w:hAnsi="AR CENA"/>
                <w:noProof/>
                <w:lang w:val="en-IN" w:eastAsia="en-IN"/>
              </w:rPr>
              <w:drawing>
                <wp:inline distT="0" distB="0" distL="0" distR="0" wp14:anchorId="302BBFC1" wp14:editId="196820A3">
                  <wp:extent cx="2829560" cy="1035050"/>
                  <wp:effectExtent l="19050" t="19050" r="27940" b="12700"/>
                  <wp:docPr id="432" name="Picture 432" descr="C:\Users\Pradip\Desktop\screen\type 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radip\Desktop\screen\type al.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29560" cy="1035050"/>
                          </a:xfrm>
                          <a:prstGeom prst="rect">
                            <a:avLst/>
                          </a:prstGeom>
                          <a:noFill/>
                          <a:ln>
                            <a:solidFill>
                              <a:schemeClr val="accent1"/>
                            </a:solidFill>
                          </a:ln>
                        </pic:spPr>
                      </pic:pic>
                    </a:graphicData>
                  </a:graphic>
                </wp:inline>
              </w:drawing>
            </w:r>
          </w:p>
        </w:tc>
      </w:tr>
      <w:tr w:rsidR="008F6C66" w:rsidTr="00852CA9">
        <w:tc>
          <w:tcPr>
            <w:tcW w:w="1384" w:type="dxa"/>
          </w:tcPr>
          <w:p w:rsidR="008F6C66" w:rsidRDefault="00DF1590" w:rsidP="001F1F7E">
            <w:pPr>
              <w:rPr>
                <w:rFonts w:ascii="AR CENA" w:hAnsi="AR CENA"/>
              </w:rPr>
            </w:pPr>
            <w:r>
              <w:rPr>
                <w:rFonts w:ascii="AR CENA" w:hAnsi="AR CENA"/>
              </w:rPr>
              <w:t xml:space="preserve">Office name </w:t>
            </w:r>
          </w:p>
          <w:p w:rsidR="00E019DE" w:rsidRDefault="00E019DE" w:rsidP="001F1F7E">
            <w:pPr>
              <w:rPr>
                <w:rFonts w:ascii="AR CENA" w:hAnsi="AR CENA"/>
              </w:rPr>
            </w:pPr>
            <w:r>
              <w:rPr>
                <w:rFonts w:ascii="AR CENA" w:hAnsi="AR CENA"/>
              </w:rPr>
              <w:t xml:space="preserve">(Optional) </w:t>
            </w:r>
          </w:p>
        </w:tc>
        <w:tc>
          <w:tcPr>
            <w:tcW w:w="8192" w:type="dxa"/>
          </w:tcPr>
          <w:p w:rsidR="001101D0" w:rsidRDefault="007B491F" w:rsidP="001F1F7E">
            <w:pPr>
              <w:rPr>
                <w:rFonts w:ascii="AR CENA" w:hAnsi="AR CENA"/>
              </w:rPr>
            </w:pPr>
            <w:r>
              <w:rPr>
                <w:rFonts w:ascii="AR CENA" w:hAnsi="AR CENA"/>
              </w:rPr>
              <w:t xml:space="preserve">Select the Office from the </w:t>
            </w:r>
            <w:r w:rsidR="002E1787">
              <w:rPr>
                <w:rFonts w:ascii="AR CENA" w:hAnsi="AR CENA"/>
              </w:rPr>
              <w:t xml:space="preserve">drop down  Once office selected , the Forwarder (Agent ) will filter based on the Office </w:t>
            </w:r>
          </w:p>
        </w:tc>
      </w:tr>
      <w:tr w:rsidR="008F6C66" w:rsidTr="00852CA9">
        <w:tc>
          <w:tcPr>
            <w:tcW w:w="1384" w:type="dxa"/>
          </w:tcPr>
          <w:p w:rsidR="008F6C66" w:rsidRDefault="00DF1590" w:rsidP="001F1F7E">
            <w:pPr>
              <w:rPr>
                <w:rFonts w:ascii="AR CENA" w:hAnsi="AR CENA"/>
              </w:rPr>
            </w:pPr>
            <w:r>
              <w:rPr>
                <w:rFonts w:ascii="AR CENA" w:hAnsi="AR CENA"/>
              </w:rPr>
              <w:t>Forwarder (Agent)</w:t>
            </w:r>
          </w:p>
        </w:tc>
        <w:tc>
          <w:tcPr>
            <w:tcW w:w="8192" w:type="dxa"/>
          </w:tcPr>
          <w:p w:rsidR="008F6C66" w:rsidRDefault="001101D0" w:rsidP="001F1F7E">
            <w:pPr>
              <w:rPr>
                <w:rFonts w:ascii="AR CENA" w:hAnsi="AR CENA"/>
              </w:rPr>
            </w:pPr>
            <w:r>
              <w:rPr>
                <w:rFonts w:ascii="AR CENA" w:hAnsi="AR CENA"/>
              </w:rPr>
              <w:t xml:space="preserve">Select  the Forwarder(Agent Name) </w:t>
            </w:r>
            <w:r w:rsidR="00794CC5">
              <w:rPr>
                <w:rFonts w:ascii="AR CENA" w:hAnsi="AR CENA"/>
              </w:rPr>
              <w:t xml:space="preserve">from the drop down list </w:t>
            </w:r>
          </w:p>
        </w:tc>
      </w:tr>
      <w:tr w:rsidR="008F6C66" w:rsidTr="00852CA9">
        <w:tc>
          <w:tcPr>
            <w:tcW w:w="1384" w:type="dxa"/>
          </w:tcPr>
          <w:p w:rsidR="008F6C66" w:rsidRDefault="00EF148D" w:rsidP="001F1F7E">
            <w:pPr>
              <w:rPr>
                <w:rFonts w:ascii="AR CENA" w:hAnsi="AR CENA"/>
              </w:rPr>
            </w:pPr>
            <w:r>
              <w:rPr>
                <w:rFonts w:ascii="AR CENA" w:hAnsi="AR CENA"/>
              </w:rPr>
              <w:t xml:space="preserve">Shipper </w:t>
            </w:r>
          </w:p>
        </w:tc>
        <w:tc>
          <w:tcPr>
            <w:tcW w:w="8192" w:type="dxa"/>
          </w:tcPr>
          <w:p w:rsidR="008F6C66" w:rsidRDefault="00C9178B" w:rsidP="001F1F7E">
            <w:pPr>
              <w:rPr>
                <w:rFonts w:ascii="AR CENA" w:hAnsi="AR CENA"/>
              </w:rPr>
            </w:pPr>
            <w:r>
              <w:rPr>
                <w:rFonts w:ascii="AR CENA" w:hAnsi="AR CENA"/>
              </w:rPr>
              <w:t xml:space="preserve">Select the Shipper name from the drop down list </w:t>
            </w:r>
          </w:p>
        </w:tc>
      </w:tr>
      <w:tr w:rsidR="008F6C66" w:rsidTr="00852CA9">
        <w:tc>
          <w:tcPr>
            <w:tcW w:w="1384" w:type="dxa"/>
          </w:tcPr>
          <w:p w:rsidR="008F6C66" w:rsidRDefault="00E92D26" w:rsidP="001F1F7E">
            <w:pPr>
              <w:rPr>
                <w:rFonts w:ascii="AR CENA" w:hAnsi="AR CENA"/>
              </w:rPr>
            </w:pPr>
            <w:r>
              <w:rPr>
                <w:rFonts w:ascii="AR CENA" w:hAnsi="AR CENA"/>
              </w:rPr>
              <w:t>Gross unit</w:t>
            </w:r>
          </w:p>
        </w:tc>
        <w:tc>
          <w:tcPr>
            <w:tcW w:w="8192" w:type="dxa"/>
          </w:tcPr>
          <w:p w:rsidR="008F6C66" w:rsidRDefault="00B81D92" w:rsidP="001F1F7E">
            <w:pPr>
              <w:rPr>
                <w:rFonts w:ascii="AR CENA" w:hAnsi="AR CENA"/>
              </w:rPr>
            </w:pPr>
            <w:r>
              <w:rPr>
                <w:rFonts w:ascii="AR CENA" w:hAnsi="AR CENA"/>
              </w:rPr>
              <w:t>Select the Unit –Kg or Lbs</w:t>
            </w:r>
          </w:p>
        </w:tc>
      </w:tr>
      <w:tr w:rsidR="008F6C66" w:rsidTr="00852CA9">
        <w:tc>
          <w:tcPr>
            <w:tcW w:w="1384" w:type="dxa"/>
          </w:tcPr>
          <w:p w:rsidR="008F6C66" w:rsidRDefault="00E92D26" w:rsidP="001F1F7E">
            <w:pPr>
              <w:rPr>
                <w:rFonts w:ascii="AR CENA" w:hAnsi="AR CENA"/>
              </w:rPr>
            </w:pPr>
            <w:r>
              <w:rPr>
                <w:rFonts w:ascii="AR CENA" w:hAnsi="AR CENA"/>
              </w:rPr>
              <w:t xml:space="preserve">Gross weight </w:t>
            </w:r>
          </w:p>
        </w:tc>
        <w:tc>
          <w:tcPr>
            <w:tcW w:w="8192" w:type="dxa"/>
          </w:tcPr>
          <w:p w:rsidR="008F6C66" w:rsidRDefault="0087346C" w:rsidP="001F1F7E">
            <w:pPr>
              <w:rPr>
                <w:rFonts w:ascii="AR CENA" w:hAnsi="AR CENA"/>
              </w:rPr>
            </w:pPr>
            <w:r>
              <w:rPr>
                <w:rFonts w:ascii="AR CENA" w:hAnsi="AR CENA"/>
              </w:rPr>
              <w:t xml:space="preserve">Type the gross weight , This is the allotment weight that given to the customer </w:t>
            </w:r>
          </w:p>
          <w:p w:rsidR="0087346C" w:rsidRDefault="0087346C" w:rsidP="001F1F7E">
            <w:pPr>
              <w:rPr>
                <w:rFonts w:ascii="AR CENA" w:hAnsi="AR CENA"/>
              </w:rPr>
            </w:pPr>
            <w:r>
              <w:rPr>
                <w:rFonts w:ascii="AR CENA" w:hAnsi="AR CENA"/>
              </w:rPr>
              <w:t xml:space="preserve">Note Gross weight can not be greater than the reserve capacity </w:t>
            </w:r>
          </w:p>
        </w:tc>
      </w:tr>
      <w:tr w:rsidR="008F6C66" w:rsidTr="00852CA9">
        <w:tc>
          <w:tcPr>
            <w:tcW w:w="1384" w:type="dxa"/>
          </w:tcPr>
          <w:p w:rsidR="008F6C66" w:rsidRDefault="00E92D26" w:rsidP="001F1F7E">
            <w:pPr>
              <w:rPr>
                <w:rFonts w:ascii="AR CENA" w:hAnsi="AR CENA"/>
              </w:rPr>
            </w:pPr>
            <w:r>
              <w:rPr>
                <w:rFonts w:ascii="AR CENA" w:hAnsi="AR CENA"/>
              </w:rPr>
              <w:t>Variance (Gross weight)</w:t>
            </w:r>
          </w:p>
        </w:tc>
        <w:tc>
          <w:tcPr>
            <w:tcW w:w="8192" w:type="dxa"/>
          </w:tcPr>
          <w:p w:rsidR="008F6C66" w:rsidRDefault="002B6F74" w:rsidP="001F1F7E">
            <w:pPr>
              <w:rPr>
                <w:rFonts w:ascii="AR CENA" w:hAnsi="AR CENA"/>
              </w:rPr>
            </w:pPr>
            <w:r>
              <w:rPr>
                <w:rFonts w:ascii="AR CENA" w:hAnsi="AR CENA"/>
              </w:rPr>
              <w:t xml:space="preserve">It indicate the Variance of the gross weight , It means any booking with that variance will still customer can book using the allotment code </w:t>
            </w:r>
            <w:r w:rsidR="00C61587">
              <w:rPr>
                <w:rFonts w:ascii="AR CENA" w:hAnsi="AR CENA"/>
              </w:rPr>
              <w:t xml:space="preserve">, </w:t>
            </w:r>
          </w:p>
          <w:p w:rsidR="00C61587" w:rsidRDefault="00C61587" w:rsidP="001F1F7E">
            <w:pPr>
              <w:rPr>
                <w:rFonts w:ascii="AR CENA" w:hAnsi="AR CENA"/>
              </w:rPr>
            </w:pPr>
            <w:r>
              <w:rPr>
                <w:rFonts w:ascii="AR CENA" w:hAnsi="AR CENA"/>
              </w:rPr>
              <w:t xml:space="preserve">It can be define +  variance and – variance </w:t>
            </w:r>
          </w:p>
          <w:p w:rsidR="00C61587" w:rsidRDefault="00CE32A8" w:rsidP="001F1F7E">
            <w:pPr>
              <w:rPr>
                <w:rFonts w:ascii="AR CENA" w:hAnsi="AR CENA"/>
              </w:rPr>
            </w:pPr>
            <w:r>
              <w:rPr>
                <w:rFonts w:ascii="AR CENA" w:hAnsi="AR CENA"/>
                <w:noProof/>
                <w:lang w:val="en-IN" w:eastAsia="en-IN"/>
              </w:rPr>
              <w:drawing>
                <wp:inline distT="0" distB="0" distL="0" distR="0" wp14:anchorId="4AB8D8AB" wp14:editId="305CEE97">
                  <wp:extent cx="3743960" cy="483235"/>
                  <wp:effectExtent l="19050" t="19050" r="27940" b="12065"/>
                  <wp:docPr id="433" name="Picture 433" descr="C:\Users\Pradip\Desktop\screen\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radip\Desktop\screen\va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43960" cy="483235"/>
                          </a:xfrm>
                          <a:prstGeom prst="rect">
                            <a:avLst/>
                          </a:prstGeom>
                          <a:noFill/>
                          <a:ln>
                            <a:solidFill>
                              <a:schemeClr val="accent1"/>
                            </a:solidFill>
                          </a:ln>
                        </pic:spPr>
                      </pic:pic>
                    </a:graphicData>
                  </a:graphic>
                </wp:inline>
              </w:drawing>
            </w:r>
          </w:p>
        </w:tc>
      </w:tr>
      <w:tr w:rsidR="00E92D26" w:rsidTr="00852CA9">
        <w:tc>
          <w:tcPr>
            <w:tcW w:w="1384" w:type="dxa"/>
          </w:tcPr>
          <w:p w:rsidR="00E92D26" w:rsidRDefault="00E92D26" w:rsidP="001F1F7E">
            <w:pPr>
              <w:rPr>
                <w:rFonts w:ascii="AR CENA" w:hAnsi="AR CENA"/>
              </w:rPr>
            </w:pPr>
            <w:r>
              <w:rPr>
                <w:rFonts w:ascii="AR CENA" w:hAnsi="AR CENA"/>
              </w:rPr>
              <w:t xml:space="preserve">Volume unit </w:t>
            </w:r>
          </w:p>
        </w:tc>
        <w:tc>
          <w:tcPr>
            <w:tcW w:w="8192" w:type="dxa"/>
          </w:tcPr>
          <w:p w:rsidR="00E92D26" w:rsidRDefault="00A2783C" w:rsidP="001F1F7E">
            <w:pPr>
              <w:rPr>
                <w:rFonts w:ascii="AR CENA" w:hAnsi="AR CENA"/>
              </w:rPr>
            </w:pPr>
            <w:r>
              <w:rPr>
                <w:rFonts w:ascii="AR CENA" w:hAnsi="AR CENA"/>
              </w:rPr>
              <w:t xml:space="preserve">By default it will be as CBM </w:t>
            </w:r>
          </w:p>
        </w:tc>
      </w:tr>
      <w:tr w:rsidR="00E92D26" w:rsidTr="00852CA9">
        <w:tc>
          <w:tcPr>
            <w:tcW w:w="1384" w:type="dxa"/>
          </w:tcPr>
          <w:p w:rsidR="00E92D26" w:rsidRDefault="00E92D26" w:rsidP="001F1F7E">
            <w:pPr>
              <w:rPr>
                <w:rFonts w:ascii="AR CENA" w:hAnsi="AR CENA"/>
              </w:rPr>
            </w:pPr>
            <w:r>
              <w:rPr>
                <w:rFonts w:ascii="AR CENA" w:hAnsi="AR CENA"/>
              </w:rPr>
              <w:t>Variance (Volume unit)</w:t>
            </w:r>
          </w:p>
        </w:tc>
        <w:tc>
          <w:tcPr>
            <w:tcW w:w="8192" w:type="dxa"/>
          </w:tcPr>
          <w:p w:rsidR="00A2783C" w:rsidRDefault="00A2783C" w:rsidP="00A2783C">
            <w:pPr>
              <w:rPr>
                <w:rFonts w:ascii="AR CENA" w:hAnsi="AR CENA"/>
              </w:rPr>
            </w:pPr>
            <w:r>
              <w:rPr>
                <w:rFonts w:ascii="AR CENA" w:hAnsi="AR CENA"/>
              </w:rPr>
              <w:t xml:space="preserve">It indicate the Variance of the gross weight , It means any booking with that variance will still customer can book using the allotment code , </w:t>
            </w:r>
          </w:p>
          <w:p w:rsidR="00A2783C" w:rsidRDefault="00A2783C" w:rsidP="00A2783C">
            <w:pPr>
              <w:rPr>
                <w:rFonts w:ascii="AR CENA" w:hAnsi="AR CENA"/>
              </w:rPr>
            </w:pPr>
            <w:r>
              <w:rPr>
                <w:rFonts w:ascii="AR CENA" w:hAnsi="AR CENA"/>
              </w:rPr>
              <w:t xml:space="preserve">It can be define +  variance and – variance </w:t>
            </w:r>
          </w:p>
          <w:p w:rsidR="00E92D26" w:rsidRDefault="00A2783C" w:rsidP="00A2783C">
            <w:pPr>
              <w:rPr>
                <w:rFonts w:ascii="AR CENA" w:hAnsi="AR CENA"/>
              </w:rPr>
            </w:pPr>
            <w:r>
              <w:rPr>
                <w:rFonts w:ascii="AR CENA" w:hAnsi="AR CENA"/>
                <w:noProof/>
                <w:lang w:val="en-IN" w:eastAsia="en-IN"/>
              </w:rPr>
              <w:drawing>
                <wp:inline distT="0" distB="0" distL="0" distR="0" wp14:anchorId="7839E1DB" wp14:editId="5F9A87F1">
                  <wp:extent cx="3743960" cy="483235"/>
                  <wp:effectExtent l="19050" t="19050" r="27940" b="12065"/>
                  <wp:docPr id="435" name="Picture 435" descr="C:\Users\Pradip\Desktop\screen\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radip\Desktop\screen\va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43960" cy="483235"/>
                          </a:xfrm>
                          <a:prstGeom prst="rect">
                            <a:avLst/>
                          </a:prstGeom>
                          <a:noFill/>
                          <a:ln>
                            <a:solidFill>
                              <a:schemeClr val="accent1"/>
                            </a:solidFill>
                          </a:ln>
                        </pic:spPr>
                      </pic:pic>
                    </a:graphicData>
                  </a:graphic>
                </wp:inline>
              </w:drawing>
            </w:r>
          </w:p>
        </w:tc>
      </w:tr>
      <w:tr w:rsidR="00E92D26" w:rsidTr="00852CA9">
        <w:tc>
          <w:tcPr>
            <w:tcW w:w="1384" w:type="dxa"/>
          </w:tcPr>
          <w:p w:rsidR="00E92D26" w:rsidRDefault="0091364B" w:rsidP="001F1F7E">
            <w:pPr>
              <w:rPr>
                <w:rFonts w:ascii="AR CENA" w:hAnsi="AR CENA"/>
              </w:rPr>
            </w:pPr>
            <w:r>
              <w:rPr>
                <w:rFonts w:ascii="AR CENA" w:hAnsi="AR CENA"/>
              </w:rPr>
              <w:t xml:space="preserve">Valid from </w:t>
            </w:r>
          </w:p>
        </w:tc>
        <w:tc>
          <w:tcPr>
            <w:tcW w:w="8192" w:type="dxa"/>
          </w:tcPr>
          <w:p w:rsidR="00E92D26" w:rsidRDefault="00C52DCC" w:rsidP="001F1F7E">
            <w:pPr>
              <w:rPr>
                <w:rFonts w:ascii="AR CENA" w:hAnsi="AR CENA"/>
              </w:rPr>
            </w:pPr>
            <w:r>
              <w:rPr>
                <w:rFonts w:ascii="AR CENA" w:hAnsi="AR CENA"/>
              </w:rPr>
              <w:t xml:space="preserve">Select the valid from date from the calendar , It indicates the allotment will valid from that date range , so any booking from this date range only user able to view the code for applying </w:t>
            </w:r>
          </w:p>
        </w:tc>
      </w:tr>
      <w:tr w:rsidR="00E92D26" w:rsidTr="00852CA9">
        <w:tc>
          <w:tcPr>
            <w:tcW w:w="1384" w:type="dxa"/>
          </w:tcPr>
          <w:p w:rsidR="00E92D26" w:rsidRDefault="0091364B" w:rsidP="001F1F7E">
            <w:pPr>
              <w:rPr>
                <w:rFonts w:ascii="AR CENA" w:hAnsi="AR CENA"/>
              </w:rPr>
            </w:pPr>
            <w:r>
              <w:rPr>
                <w:rFonts w:ascii="AR CENA" w:hAnsi="AR CENA"/>
              </w:rPr>
              <w:lastRenderedPageBreak/>
              <w:t xml:space="preserve">Valid to </w:t>
            </w:r>
          </w:p>
        </w:tc>
        <w:tc>
          <w:tcPr>
            <w:tcW w:w="8192" w:type="dxa"/>
          </w:tcPr>
          <w:p w:rsidR="00E92D26" w:rsidRDefault="00F52999" w:rsidP="001F1F7E">
            <w:pPr>
              <w:rPr>
                <w:rFonts w:ascii="AR CENA" w:hAnsi="AR CENA"/>
              </w:rPr>
            </w:pPr>
            <w:r>
              <w:rPr>
                <w:rFonts w:ascii="AR CENA" w:hAnsi="AR CENA"/>
              </w:rPr>
              <w:t>Selec</w:t>
            </w:r>
            <w:r w:rsidR="00106B4B">
              <w:rPr>
                <w:rFonts w:ascii="AR CENA" w:hAnsi="AR CENA"/>
              </w:rPr>
              <w:t>t the valid to</w:t>
            </w:r>
            <w:r>
              <w:rPr>
                <w:rFonts w:ascii="AR CENA" w:hAnsi="AR CENA"/>
              </w:rPr>
              <w:t xml:space="preserve"> date from the calendar , It indicat</w:t>
            </w:r>
            <w:r w:rsidR="00106B4B">
              <w:rPr>
                <w:rFonts w:ascii="AR CENA" w:hAnsi="AR CENA"/>
              </w:rPr>
              <w:t>es the allotment will valid to</w:t>
            </w:r>
            <w:r>
              <w:rPr>
                <w:rFonts w:ascii="AR CENA" w:hAnsi="AR CENA"/>
              </w:rPr>
              <w:t xml:space="preserve"> that date range , so any booking from this date range only user able to view the code for applying</w:t>
            </w:r>
          </w:p>
        </w:tc>
      </w:tr>
      <w:tr w:rsidR="00E92D26" w:rsidTr="00852CA9">
        <w:tc>
          <w:tcPr>
            <w:tcW w:w="1384" w:type="dxa"/>
          </w:tcPr>
          <w:p w:rsidR="00E92D26" w:rsidRDefault="0091364B" w:rsidP="001F1F7E">
            <w:pPr>
              <w:rPr>
                <w:rFonts w:ascii="AR CENA" w:hAnsi="AR CENA"/>
              </w:rPr>
            </w:pPr>
            <w:r>
              <w:rPr>
                <w:rFonts w:ascii="AR CENA" w:hAnsi="AR CENA"/>
              </w:rPr>
              <w:t xml:space="preserve">Days </w:t>
            </w:r>
          </w:p>
        </w:tc>
        <w:tc>
          <w:tcPr>
            <w:tcW w:w="8192" w:type="dxa"/>
          </w:tcPr>
          <w:p w:rsidR="00E92D26" w:rsidRDefault="00582672" w:rsidP="001F1F7E">
            <w:pPr>
              <w:rPr>
                <w:rFonts w:ascii="AR CENA" w:hAnsi="AR CENA"/>
              </w:rPr>
            </w:pPr>
            <w:r>
              <w:rPr>
                <w:rFonts w:ascii="AR CENA" w:hAnsi="AR CENA"/>
              </w:rPr>
              <w:t>It auto populated based on operating flight ,</w:t>
            </w:r>
          </w:p>
        </w:tc>
      </w:tr>
      <w:tr w:rsidR="00E92D26" w:rsidTr="00852CA9">
        <w:tc>
          <w:tcPr>
            <w:tcW w:w="1384" w:type="dxa"/>
          </w:tcPr>
          <w:p w:rsidR="00E92D26" w:rsidRDefault="0091364B" w:rsidP="001F1F7E">
            <w:pPr>
              <w:rPr>
                <w:rFonts w:ascii="AR CENA" w:hAnsi="AR CENA"/>
              </w:rPr>
            </w:pPr>
            <w:r>
              <w:rPr>
                <w:rFonts w:ascii="AR CENA" w:hAnsi="AR CENA"/>
              </w:rPr>
              <w:t xml:space="preserve">Allotment Release </w:t>
            </w:r>
          </w:p>
          <w:p w:rsidR="0091364B" w:rsidRDefault="0091364B" w:rsidP="001F1F7E">
            <w:pPr>
              <w:rPr>
                <w:rFonts w:ascii="AR CENA" w:hAnsi="AR CENA"/>
              </w:rPr>
            </w:pPr>
            <w:r>
              <w:rPr>
                <w:rFonts w:ascii="AR CENA" w:hAnsi="AR CENA"/>
              </w:rPr>
              <w:t xml:space="preserve">Time </w:t>
            </w:r>
          </w:p>
        </w:tc>
        <w:tc>
          <w:tcPr>
            <w:tcW w:w="8192" w:type="dxa"/>
          </w:tcPr>
          <w:p w:rsidR="00E92D26" w:rsidRDefault="009F00A0" w:rsidP="001F1F7E">
            <w:pPr>
              <w:rPr>
                <w:rFonts w:ascii="AR CENA" w:hAnsi="AR CENA"/>
              </w:rPr>
            </w:pPr>
            <w:r>
              <w:rPr>
                <w:rFonts w:ascii="AR CENA" w:hAnsi="AR CENA"/>
              </w:rPr>
              <w:t xml:space="preserve">Type the release time in Hr and minute </w:t>
            </w:r>
            <w:r w:rsidR="008A58A6">
              <w:rPr>
                <w:rFonts w:ascii="AR CENA" w:hAnsi="AR CENA"/>
              </w:rPr>
              <w:t xml:space="preserve">, It is defined from the ETD of the flight ,If any allotment not used with that time specified it will auto released by the system , User also can release the allotment manually before it get expired </w:t>
            </w:r>
            <w:r w:rsidR="00046E8D">
              <w:rPr>
                <w:rFonts w:ascii="AR CENA" w:hAnsi="AR CENA"/>
              </w:rPr>
              <w:t>(refer Allotment release Module for more details )</w:t>
            </w:r>
          </w:p>
          <w:p w:rsidR="00AB74B8" w:rsidRDefault="0028560D" w:rsidP="001F1F7E">
            <w:pPr>
              <w:rPr>
                <w:rFonts w:ascii="AR CENA" w:hAnsi="AR CENA"/>
              </w:rPr>
            </w:pPr>
            <w:r>
              <w:rPr>
                <w:rFonts w:ascii="AR CENA" w:hAnsi="AR CENA"/>
                <w:noProof/>
                <w:lang w:val="en-IN" w:eastAsia="en-IN"/>
              </w:rPr>
              <w:drawing>
                <wp:inline distT="0" distB="0" distL="0" distR="0" wp14:anchorId="465E0C48" wp14:editId="2109F6EE">
                  <wp:extent cx="4020185" cy="233045"/>
                  <wp:effectExtent l="19050" t="19050" r="18415" b="14605"/>
                  <wp:docPr id="436" name="Picture 436" descr="C:\Users\Pradip\Desktop\screen\re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radip\Desktop\screen\releas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20185" cy="233045"/>
                          </a:xfrm>
                          <a:prstGeom prst="rect">
                            <a:avLst/>
                          </a:prstGeom>
                          <a:noFill/>
                          <a:ln>
                            <a:solidFill>
                              <a:schemeClr val="accent1"/>
                            </a:solidFill>
                          </a:ln>
                        </pic:spPr>
                      </pic:pic>
                    </a:graphicData>
                  </a:graphic>
                </wp:inline>
              </w:drawing>
            </w:r>
          </w:p>
        </w:tc>
      </w:tr>
      <w:tr w:rsidR="00E92D26" w:rsidTr="00852CA9">
        <w:tc>
          <w:tcPr>
            <w:tcW w:w="1384" w:type="dxa"/>
            <w:shd w:val="clear" w:color="auto" w:fill="F79646" w:themeFill="accent6"/>
          </w:tcPr>
          <w:p w:rsidR="00E92D26" w:rsidRDefault="00E92D26" w:rsidP="001F1F7E">
            <w:pPr>
              <w:rPr>
                <w:rFonts w:ascii="AR CENA" w:hAnsi="AR CENA"/>
              </w:rPr>
            </w:pPr>
          </w:p>
        </w:tc>
        <w:tc>
          <w:tcPr>
            <w:tcW w:w="8192" w:type="dxa"/>
            <w:shd w:val="clear" w:color="auto" w:fill="F79646" w:themeFill="accent6"/>
          </w:tcPr>
          <w:p w:rsidR="00E92D26" w:rsidRDefault="0091364B" w:rsidP="0091364B">
            <w:pPr>
              <w:jc w:val="center"/>
              <w:rPr>
                <w:rFonts w:ascii="AR CENA" w:hAnsi="AR CENA"/>
              </w:rPr>
            </w:pPr>
            <w:r>
              <w:rPr>
                <w:rFonts w:ascii="AR CENA" w:hAnsi="AR CENA"/>
              </w:rPr>
              <w:t>Commodity wise Allotment</w:t>
            </w:r>
          </w:p>
        </w:tc>
      </w:tr>
      <w:tr w:rsidR="00E92D26" w:rsidTr="00852CA9">
        <w:tc>
          <w:tcPr>
            <w:tcW w:w="1384" w:type="dxa"/>
          </w:tcPr>
          <w:p w:rsidR="00E92D26" w:rsidRDefault="0091364B" w:rsidP="001F1F7E">
            <w:pPr>
              <w:rPr>
                <w:rFonts w:ascii="AR CENA" w:hAnsi="AR CENA"/>
              </w:rPr>
            </w:pPr>
            <w:r>
              <w:rPr>
                <w:rFonts w:ascii="AR CENA" w:hAnsi="AR CENA"/>
              </w:rPr>
              <w:t xml:space="preserve">Commodity </w:t>
            </w:r>
          </w:p>
        </w:tc>
        <w:tc>
          <w:tcPr>
            <w:tcW w:w="8192" w:type="dxa"/>
          </w:tcPr>
          <w:p w:rsidR="00E92D26" w:rsidRDefault="009E38A1" w:rsidP="001F1F7E">
            <w:pPr>
              <w:rPr>
                <w:rFonts w:ascii="AR CENA" w:hAnsi="AR CENA"/>
              </w:rPr>
            </w:pPr>
            <w:r>
              <w:rPr>
                <w:rFonts w:ascii="AR CENA" w:hAnsi="AR CENA"/>
              </w:rPr>
              <w:t xml:space="preserve">Select the commodity from the drop down list </w:t>
            </w:r>
            <w:r w:rsidR="003052D8">
              <w:rPr>
                <w:rFonts w:ascii="AR CENA" w:hAnsi="AR CENA"/>
              </w:rPr>
              <w:t xml:space="preserve">, It indicates that the allotment will be applicable for that commodity only , If shipment </w:t>
            </w:r>
            <w:r w:rsidR="00433725">
              <w:rPr>
                <w:rFonts w:ascii="AR CENA" w:hAnsi="AR CENA"/>
              </w:rPr>
              <w:t xml:space="preserve">Booked using other commodity user not able to view the allotment code </w:t>
            </w:r>
          </w:p>
        </w:tc>
      </w:tr>
      <w:tr w:rsidR="0091364B" w:rsidTr="00852CA9">
        <w:tc>
          <w:tcPr>
            <w:tcW w:w="1384" w:type="dxa"/>
          </w:tcPr>
          <w:p w:rsidR="0091364B" w:rsidRDefault="0091364B" w:rsidP="001F1F7E">
            <w:pPr>
              <w:rPr>
                <w:rFonts w:ascii="AR CENA" w:hAnsi="AR CENA"/>
              </w:rPr>
            </w:pPr>
            <w:r>
              <w:rPr>
                <w:rFonts w:ascii="AR CENA" w:hAnsi="AR CENA"/>
              </w:rPr>
              <w:t>Commodity Type</w:t>
            </w:r>
          </w:p>
        </w:tc>
        <w:tc>
          <w:tcPr>
            <w:tcW w:w="8192" w:type="dxa"/>
          </w:tcPr>
          <w:p w:rsidR="0091364B" w:rsidRDefault="008A2971" w:rsidP="001F1F7E">
            <w:pPr>
              <w:rPr>
                <w:rFonts w:ascii="AR CENA" w:hAnsi="AR CENA"/>
              </w:rPr>
            </w:pPr>
            <w:r>
              <w:rPr>
                <w:rFonts w:ascii="AR CENA" w:hAnsi="AR CENA"/>
              </w:rPr>
              <w:t>NA -</w:t>
            </w:r>
          </w:p>
        </w:tc>
      </w:tr>
      <w:tr w:rsidR="0091364B" w:rsidTr="00852CA9">
        <w:tc>
          <w:tcPr>
            <w:tcW w:w="1384" w:type="dxa"/>
            <w:shd w:val="clear" w:color="auto" w:fill="F79646" w:themeFill="accent6"/>
          </w:tcPr>
          <w:p w:rsidR="0091364B" w:rsidRDefault="0091364B" w:rsidP="001F1F7E">
            <w:pPr>
              <w:rPr>
                <w:rFonts w:ascii="AR CENA" w:hAnsi="AR CENA"/>
              </w:rPr>
            </w:pPr>
          </w:p>
        </w:tc>
        <w:tc>
          <w:tcPr>
            <w:tcW w:w="8192" w:type="dxa"/>
            <w:shd w:val="clear" w:color="auto" w:fill="F79646" w:themeFill="accent6"/>
          </w:tcPr>
          <w:p w:rsidR="0091364B" w:rsidRDefault="0091364B" w:rsidP="0091364B">
            <w:pPr>
              <w:jc w:val="center"/>
              <w:rPr>
                <w:rFonts w:ascii="AR CENA" w:hAnsi="AR CENA"/>
              </w:rPr>
            </w:pPr>
            <w:r>
              <w:rPr>
                <w:rFonts w:ascii="AR CENA" w:hAnsi="AR CENA"/>
              </w:rPr>
              <w:t>SHC wise Allotment</w:t>
            </w:r>
          </w:p>
        </w:tc>
      </w:tr>
      <w:tr w:rsidR="0091364B" w:rsidTr="00852CA9">
        <w:tc>
          <w:tcPr>
            <w:tcW w:w="1384" w:type="dxa"/>
          </w:tcPr>
          <w:p w:rsidR="0091364B" w:rsidRDefault="0091364B" w:rsidP="001F1F7E">
            <w:pPr>
              <w:rPr>
                <w:rFonts w:ascii="AR CENA" w:hAnsi="AR CENA"/>
              </w:rPr>
            </w:pPr>
            <w:r>
              <w:rPr>
                <w:rFonts w:ascii="AR CENA" w:hAnsi="AR CENA"/>
              </w:rPr>
              <w:t xml:space="preserve">SHC </w:t>
            </w:r>
          </w:p>
        </w:tc>
        <w:tc>
          <w:tcPr>
            <w:tcW w:w="8192" w:type="dxa"/>
          </w:tcPr>
          <w:p w:rsidR="0091364B" w:rsidRDefault="00405C33" w:rsidP="001F1F7E">
            <w:pPr>
              <w:rPr>
                <w:rFonts w:ascii="AR CENA" w:hAnsi="AR CENA"/>
              </w:rPr>
            </w:pPr>
            <w:r>
              <w:rPr>
                <w:rFonts w:ascii="AR CENA" w:hAnsi="AR CENA"/>
              </w:rPr>
              <w:t xml:space="preserve">Select the </w:t>
            </w:r>
            <w:r w:rsidR="00651BD0">
              <w:rPr>
                <w:rFonts w:ascii="AR CENA" w:hAnsi="AR CENA"/>
              </w:rPr>
              <w:t>SHC</w:t>
            </w:r>
            <w:r>
              <w:rPr>
                <w:rFonts w:ascii="AR CENA" w:hAnsi="AR CENA"/>
              </w:rPr>
              <w:t xml:space="preserve"> from the drop down list , It indicates that the allotment will be applicable for that </w:t>
            </w:r>
            <w:r w:rsidR="00651BD0">
              <w:rPr>
                <w:rFonts w:ascii="AR CENA" w:hAnsi="AR CENA"/>
              </w:rPr>
              <w:t>SHC</w:t>
            </w:r>
            <w:r>
              <w:rPr>
                <w:rFonts w:ascii="AR CENA" w:hAnsi="AR CENA"/>
              </w:rPr>
              <w:t xml:space="preserve"> only , If shipment Booked using other </w:t>
            </w:r>
            <w:r w:rsidR="00651BD0">
              <w:rPr>
                <w:rFonts w:ascii="AR CENA" w:hAnsi="AR CENA"/>
              </w:rPr>
              <w:t>SHC</w:t>
            </w:r>
            <w:r>
              <w:rPr>
                <w:rFonts w:ascii="AR CENA" w:hAnsi="AR CENA"/>
              </w:rPr>
              <w:t xml:space="preserve"> user not able to view the allotment code</w:t>
            </w:r>
          </w:p>
        </w:tc>
      </w:tr>
      <w:tr w:rsidR="0091364B" w:rsidTr="00852CA9">
        <w:tc>
          <w:tcPr>
            <w:tcW w:w="1384" w:type="dxa"/>
          </w:tcPr>
          <w:p w:rsidR="0091364B" w:rsidRDefault="0091364B" w:rsidP="001F1F7E">
            <w:pPr>
              <w:rPr>
                <w:rFonts w:ascii="AR CENA" w:hAnsi="AR CENA"/>
              </w:rPr>
            </w:pPr>
            <w:r>
              <w:rPr>
                <w:rFonts w:ascii="AR CENA" w:hAnsi="AR CENA"/>
              </w:rPr>
              <w:t xml:space="preserve">SHC Type </w:t>
            </w:r>
          </w:p>
        </w:tc>
        <w:tc>
          <w:tcPr>
            <w:tcW w:w="8192" w:type="dxa"/>
          </w:tcPr>
          <w:p w:rsidR="0091364B" w:rsidRDefault="00E90CE6" w:rsidP="001F1F7E">
            <w:pPr>
              <w:rPr>
                <w:rFonts w:ascii="AR CENA" w:hAnsi="AR CENA"/>
              </w:rPr>
            </w:pPr>
            <w:r>
              <w:rPr>
                <w:rFonts w:ascii="AR CENA" w:hAnsi="AR CENA"/>
              </w:rPr>
              <w:t>NA-</w:t>
            </w:r>
          </w:p>
        </w:tc>
      </w:tr>
      <w:tr w:rsidR="0091364B" w:rsidTr="00852CA9">
        <w:tc>
          <w:tcPr>
            <w:tcW w:w="1384" w:type="dxa"/>
            <w:shd w:val="clear" w:color="auto" w:fill="F79646" w:themeFill="accent6"/>
          </w:tcPr>
          <w:p w:rsidR="0091364B" w:rsidRDefault="0091364B" w:rsidP="001F1F7E">
            <w:pPr>
              <w:rPr>
                <w:rFonts w:ascii="AR CENA" w:hAnsi="AR CENA"/>
              </w:rPr>
            </w:pPr>
          </w:p>
        </w:tc>
        <w:tc>
          <w:tcPr>
            <w:tcW w:w="8192" w:type="dxa"/>
            <w:shd w:val="clear" w:color="auto" w:fill="F79646" w:themeFill="accent6"/>
          </w:tcPr>
          <w:p w:rsidR="0091364B" w:rsidRDefault="0091364B" w:rsidP="0091364B">
            <w:pPr>
              <w:jc w:val="center"/>
              <w:rPr>
                <w:rFonts w:ascii="AR CENA" w:hAnsi="AR CENA"/>
              </w:rPr>
            </w:pPr>
            <w:r>
              <w:rPr>
                <w:rFonts w:ascii="AR CENA" w:hAnsi="AR CENA"/>
              </w:rPr>
              <w:t>Product wise Allotment</w:t>
            </w:r>
          </w:p>
        </w:tc>
      </w:tr>
      <w:tr w:rsidR="0091364B" w:rsidTr="00852CA9">
        <w:tc>
          <w:tcPr>
            <w:tcW w:w="1384" w:type="dxa"/>
          </w:tcPr>
          <w:p w:rsidR="0091364B" w:rsidRDefault="00690A99" w:rsidP="001F1F7E">
            <w:pPr>
              <w:rPr>
                <w:rFonts w:ascii="AR CENA" w:hAnsi="AR CENA"/>
              </w:rPr>
            </w:pPr>
            <w:r>
              <w:rPr>
                <w:rFonts w:ascii="AR CENA" w:hAnsi="AR CENA"/>
              </w:rPr>
              <w:t xml:space="preserve">Product </w:t>
            </w:r>
          </w:p>
        </w:tc>
        <w:tc>
          <w:tcPr>
            <w:tcW w:w="8192" w:type="dxa"/>
          </w:tcPr>
          <w:p w:rsidR="0091364B" w:rsidRDefault="00405C33" w:rsidP="001F1F7E">
            <w:pPr>
              <w:rPr>
                <w:rFonts w:ascii="AR CENA" w:hAnsi="AR CENA"/>
              </w:rPr>
            </w:pPr>
            <w:r>
              <w:rPr>
                <w:rFonts w:ascii="AR CENA" w:hAnsi="AR CENA"/>
              </w:rPr>
              <w:t xml:space="preserve">Select the </w:t>
            </w:r>
            <w:r w:rsidR="00651BD0">
              <w:rPr>
                <w:rFonts w:ascii="AR CENA" w:hAnsi="AR CENA"/>
              </w:rPr>
              <w:t xml:space="preserve">Product </w:t>
            </w:r>
            <w:r>
              <w:rPr>
                <w:rFonts w:ascii="AR CENA" w:hAnsi="AR CENA"/>
              </w:rPr>
              <w:t xml:space="preserve"> from the drop down list , It indicates that the allotment will be applicable for that </w:t>
            </w:r>
            <w:r w:rsidR="00651BD0">
              <w:rPr>
                <w:rFonts w:ascii="AR CENA" w:hAnsi="AR CENA"/>
              </w:rPr>
              <w:t xml:space="preserve">Product </w:t>
            </w:r>
            <w:r>
              <w:rPr>
                <w:rFonts w:ascii="AR CENA" w:hAnsi="AR CENA"/>
              </w:rPr>
              <w:t>only , If shipment Booked using other commodity user not able to view the allotment code</w:t>
            </w:r>
          </w:p>
        </w:tc>
      </w:tr>
      <w:tr w:rsidR="00690A99" w:rsidTr="00852CA9">
        <w:tc>
          <w:tcPr>
            <w:tcW w:w="1384" w:type="dxa"/>
          </w:tcPr>
          <w:p w:rsidR="00690A99" w:rsidRDefault="00690A99" w:rsidP="001F1F7E">
            <w:pPr>
              <w:rPr>
                <w:rFonts w:ascii="AR CENA" w:hAnsi="AR CENA"/>
              </w:rPr>
            </w:pPr>
            <w:r>
              <w:rPr>
                <w:rFonts w:ascii="AR CENA" w:hAnsi="AR CENA"/>
              </w:rPr>
              <w:t xml:space="preserve">Product Type </w:t>
            </w:r>
          </w:p>
        </w:tc>
        <w:tc>
          <w:tcPr>
            <w:tcW w:w="8192" w:type="dxa"/>
          </w:tcPr>
          <w:p w:rsidR="00690A99" w:rsidRDefault="00E90CE6" w:rsidP="001F1F7E">
            <w:pPr>
              <w:rPr>
                <w:rFonts w:ascii="AR CENA" w:hAnsi="AR CENA"/>
              </w:rPr>
            </w:pPr>
            <w:r>
              <w:rPr>
                <w:rFonts w:ascii="AR CENA" w:hAnsi="AR CENA"/>
              </w:rPr>
              <w:t>NA-</w:t>
            </w:r>
          </w:p>
        </w:tc>
      </w:tr>
      <w:tr w:rsidR="00B66B13" w:rsidTr="00852CA9">
        <w:tc>
          <w:tcPr>
            <w:tcW w:w="1384" w:type="dxa"/>
          </w:tcPr>
          <w:p w:rsidR="00B66B13" w:rsidRDefault="00B66B13" w:rsidP="001F1F7E">
            <w:pPr>
              <w:rPr>
                <w:rFonts w:ascii="AR CENA" w:hAnsi="AR CENA"/>
              </w:rPr>
            </w:pPr>
            <w:r>
              <w:rPr>
                <w:rFonts w:ascii="AR CENA" w:hAnsi="AR CENA"/>
              </w:rPr>
              <w:t xml:space="preserve">Save </w:t>
            </w:r>
          </w:p>
        </w:tc>
        <w:tc>
          <w:tcPr>
            <w:tcW w:w="8192" w:type="dxa"/>
          </w:tcPr>
          <w:p w:rsidR="00B66B13" w:rsidRDefault="005D1A9E" w:rsidP="001F1F7E">
            <w:pPr>
              <w:rPr>
                <w:rFonts w:ascii="AR CENA" w:hAnsi="AR CENA"/>
              </w:rPr>
            </w:pPr>
            <w:r>
              <w:rPr>
                <w:rFonts w:ascii="AR CENA" w:hAnsi="AR CENA"/>
              </w:rPr>
              <w:t xml:space="preserve">Click save </w:t>
            </w:r>
            <w:r w:rsidR="00144A46">
              <w:rPr>
                <w:rFonts w:ascii="AR CENA" w:hAnsi="AR CENA"/>
              </w:rPr>
              <w:t xml:space="preserve">to save the allotment record , </w:t>
            </w:r>
          </w:p>
          <w:p w:rsidR="00144A46" w:rsidRDefault="008A568F" w:rsidP="001F1F7E">
            <w:pPr>
              <w:rPr>
                <w:rFonts w:ascii="AR CENA" w:hAnsi="AR CENA"/>
              </w:rPr>
            </w:pPr>
            <w:r>
              <w:rPr>
                <w:rFonts w:ascii="AR CENA" w:hAnsi="AR CENA"/>
                <w:noProof/>
                <w:lang w:val="en-IN" w:eastAsia="en-IN"/>
              </w:rPr>
              <w:drawing>
                <wp:inline distT="0" distB="0" distL="0" distR="0" wp14:anchorId="1652DAF6" wp14:editId="03A6C253">
                  <wp:extent cx="4554747" cy="1302589"/>
                  <wp:effectExtent l="19050" t="19050" r="17780" b="12065"/>
                  <wp:docPr id="437" name="Picture 437" descr="C:\Users\Pradip\Desktop\screen\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radip\Desktop\screen\sv.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59055" cy="1303821"/>
                          </a:xfrm>
                          <a:prstGeom prst="rect">
                            <a:avLst/>
                          </a:prstGeom>
                          <a:noFill/>
                          <a:ln>
                            <a:solidFill>
                              <a:schemeClr val="accent1"/>
                            </a:solidFill>
                          </a:ln>
                        </pic:spPr>
                      </pic:pic>
                    </a:graphicData>
                  </a:graphic>
                </wp:inline>
              </w:drawing>
            </w:r>
          </w:p>
          <w:p w:rsidR="007601E8" w:rsidRDefault="002F21C2" w:rsidP="001F1F7E">
            <w:pPr>
              <w:rPr>
                <w:rFonts w:ascii="AR CENA" w:hAnsi="AR CENA"/>
              </w:rPr>
            </w:pPr>
            <w:r>
              <w:rPr>
                <w:rFonts w:ascii="AR CENA" w:hAnsi="AR CENA"/>
              </w:rPr>
              <w:t xml:space="preserve">On Saving the record it will save into the main grid </w:t>
            </w:r>
          </w:p>
          <w:p w:rsidR="007601E8" w:rsidRDefault="001B1316" w:rsidP="001F1F7E">
            <w:pPr>
              <w:rPr>
                <w:rFonts w:ascii="AR CENA" w:hAnsi="AR CENA"/>
              </w:rPr>
            </w:pPr>
            <w:r>
              <w:rPr>
                <w:noProof/>
                <w:lang w:val="en-IN" w:eastAsia="en-IN"/>
              </w:rPr>
              <w:lastRenderedPageBreak/>
              <mc:AlternateContent>
                <mc:Choice Requires="wps">
                  <w:drawing>
                    <wp:anchor distT="0" distB="0" distL="114300" distR="114300" simplePos="0" relativeHeight="251731968" behindDoc="0" locked="0" layoutInCell="1" allowOverlap="1" wp14:anchorId="2F798B0C" wp14:editId="64D81B3B">
                      <wp:simplePos x="0" y="0"/>
                      <wp:positionH relativeFrom="column">
                        <wp:posOffset>18307</wp:posOffset>
                      </wp:positionH>
                      <wp:positionV relativeFrom="paragraph">
                        <wp:posOffset>571380</wp:posOffset>
                      </wp:positionV>
                      <wp:extent cx="4485736" cy="129396"/>
                      <wp:effectExtent l="0" t="0" r="10160" b="23495"/>
                      <wp:wrapNone/>
                      <wp:docPr id="438" name="Rounded Rectangle 438"/>
                      <wp:cNvGraphicFramePr/>
                      <a:graphic xmlns:a="http://schemas.openxmlformats.org/drawingml/2006/main">
                        <a:graphicData uri="http://schemas.microsoft.com/office/word/2010/wordprocessingShape">
                          <wps:wsp>
                            <wps:cNvSpPr/>
                            <wps:spPr>
                              <a:xfrm>
                                <a:off x="0" y="0"/>
                                <a:ext cx="4485736" cy="12939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38" o:spid="_x0000_s1026" style="position:absolute;margin-left:1.45pt;margin-top:45pt;width:353.2pt;height:10.2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" filled="f" strokecolor="#243f60 [1604]" strokeweight="2pt"/>
                  </w:pict>
                </mc:Fallback>
              </mc:AlternateContent>
            </w:r>
            <w:r w:rsidR="007601E8">
              <w:object w:dxaOrig="4320" w:dyaOrig="2986">
                <v:shape id="_x0000_i1026" type="#_x0000_t75" style="width:357.95pt;height:149.45pt" o:ole="" o:bordertopcolor="this" o:borderleftcolor="this" o:borderbottomcolor="this" o:borderrightcolor="this">
                  <v:imagedata r:id="rId189" o:title=""/>
                  <w10:bordertop type="dashedSmall" width="4"/>
                  <w10:borderleft type="dashedSmall" width="4"/>
                  <w10:borderbottom type="dashedSmall" width="4"/>
                  <w10:borderright type="dashedSmall" width="4"/>
                </v:shape>
                <o:OLEObject Type="Embed" ProgID="PBrush" ShapeID="_x0000_i1026" DrawAspect="Content" ObjectID="_1574675630" r:id="rId190"/>
              </w:object>
            </w:r>
          </w:p>
          <w:p w:rsidR="002F21C2" w:rsidRDefault="002F21C2" w:rsidP="001F1F7E">
            <w:pPr>
              <w:rPr>
                <w:rFonts w:ascii="AR CENA" w:hAnsi="AR CENA"/>
              </w:rPr>
            </w:pPr>
          </w:p>
          <w:p w:rsidR="008A568F" w:rsidRDefault="00EC28A7" w:rsidP="001F1F7E">
            <w:pPr>
              <w:rPr>
                <w:rFonts w:ascii="AR CENA" w:hAnsi="AR CENA"/>
              </w:rPr>
            </w:pPr>
            <w:r w:rsidRPr="0005050F">
              <w:rPr>
                <w:rFonts w:ascii="AR CENA" w:hAnsi="AR CENA"/>
                <w:highlight w:val="cyan"/>
                <w:u w:val="single"/>
              </w:rPr>
              <w:t>Save&amp; New</w:t>
            </w:r>
            <w:r>
              <w:rPr>
                <w:rFonts w:ascii="AR CENA" w:hAnsi="AR CENA"/>
              </w:rPr>
              <w:t xml:space="preserve">- By clicking the Save &amp; New it will save the allotment record and will open new allotment record for creating </w:t>
            </w:r>
          </w:p>
          <w:p w:rsidR="00EC28A7" w:rsidRDefault="00EC28A7" w:rsidP="001F1F7E">
            <w:pPr>
              <w:rPr>
                <w:rFonts w:ascii="AR CENA" w:hAnsi="AR CENA"/>
              </w:rPr>
            </w:pPr>
            <w:r w:rsidRPr="0005050F">
              <w:rPr>
                <w:rFonts w:ascii="AR CENA" w:hAnsi="AR CENA"/>
                <w:highlight w:val="cyan"/>
                <w:u w:val="single"/>
              </w:rPr>
              <w:t>Back Button</w:t>
            </w:r>
            <w:r>
              <w:rPr>
                <w:rFonts w:ascii="AR CENA" w:hAnsi="AR CENA"/>
              </w:rPr>
              <w:t xml:space="preserve">- By clicking the Back button will take the main grid of allotment </w:t>
            </w:r>
          </w:p>
          <w:p w:rsidR="00EC28A7" w:rsidRDefault="00EC28A7" w:rsidP="001F1F7E">
            <w:pPr>
              <w:rPr>
                <w:rFonts w:ascii="AR CENA" w:hAnsi="AR CENA"/>
              </w:rPr>
            </w:pPr>
          </w:p>
        </w:tc>
      </w:tr>
    </w:tbl>
    <w:p w:rsidR="009F1B7C" w:rsidRPr="007E6EBF" w:rsidRDefault="009F1B7C" w:rsidP="001F1F7E">
      <w:pPr>
        <w:rPr>
          <w:rFonts w:ascii="AR CENA" w:hAnsi="AR CENA"/>
        </w:rPr>
      </w:pPr>
    </w:p>
    <w:p w:rsidR="007E6EBF" w:rsidRPr="001F7487" w:rsidRDefault="007F5ABD" w:rsidP="007F5ABD">
      <w:pPr>
        <w:pStyle w:val="Heading3"/>
        <w:rPr>
          <w:rFonts w:ascii="AR CENA" w:hAnsi="AR CENA"/>
          <w:b w:val="0"/>
        </w:rPr>
      </w:pPr>
      <w:bookmarkStart w:id="120" w:name="_Toc500933561"/>
      <w:r w:rsidRPr="001F7487">
        <w:rPr>
          <w:rFonts w:ascii="AR CENA" w:hAnsi="AR CENA"/>
          <w:b w:val="0"/>
        </w:rPr>
        <w:t>Edit</w:t>
      </w:r>
      <w:r w:rsidR="001F7487">
        <w:rPr>
          <w:rFonts w:ascii="AR CENA" w:hAnsi="AR CENA"/>
          <w:b w:val="0"/>
        </w:rPr>
        <w:t>/Update</w:t>
      </w:r>
      <w:r w:rsidRPr="001F7487">
        <w:rPr>
          <w:rFonts w:ascii="AR CENA" w:hAnsi="AR CENA"/>
          <w:b w:val="0"/>
        </w:rPr>
        <w:t xml:space="preserve"> Allotment</w:t>
      </w:r>
      <w:bookmarkEnd w:id="120"/>
      <w:r w:rsidRPr="001F7487">
        <w:rPr>
          <w:rFonts w:ascii="AR CENA" w:hAnsi="AR CENA"/>
          <w:b w:val="0"/>
        </w:rPr>
        <w:t xml:space="preserve"> </w:t>
      </w:r>
    </w:p>
    <w:p w:rsidR="002505B9" w:rsidRDefault="002505B9" w:rsidP="007F5ABD">
      <w:pPr>
        <w:rPr>
          <w:rFonts w:ascii="AR CENA" w:hAnsi="AR CENA"/>
        </w:rPr>
      </w:pPr>
      <w:r w:rsidRPr="002505B9">
        <w:rPr>
          <w:rFonts w:ascii="AR CENA" w:hAnsi="AR CENA"/>
        </w:rPr>
        <w:t xml:space="preserve">User can Edit/Modify the allotment using two options </w:t>
      </w:r>
      <w:r>
        <w:rPr>
          <w:rFonts w:ascii="AR CENA" w:hAnsi="AR CENA"/>
        </w:rPr>
        <w:t>–</w:t>
      </w:r>
    </w:p>
    <w:p w:rsidR="007F5ABD" w:rsidRDefault="002505B9" w:rsidP="00DD0C3F">
      <w:pPr>
        <w:pStyle w:val="ListParagraph"/>
        <w:numPr>
          <w:ilvl w:val="0"/>
          <w:numId w:val="22"/>
        </w:numPr>
        <w:rPr>
          <w:rFonts w:ascii="AR CENA" w:hAnsi="AR CENA"/>
        </w:rPr>
      </w:pPr>
      <w:r w:rsidRPr="002505B9">
        <w:rPr>
          <w:rFonts w:ascii="AR CENA" w:hAnsi="AR CENA"/>
        </w:rPr>
        <w:t>From the Allotment grid (Using Action Tab)</w:t>
      </w:r>
    </w:p>
    <w:p w:rsidR="002505B9" w:rsidRDefault="002505B9" w:rsidP="00DD0C3F">
      <w:pPr>
        <w:pStyle w:val="ListParagraph"/>
        <w:numPr>
          <w:ilvl w:val="0"/>
          <w:numId w:val="22"/>
        </w:numPr>
        <w:rPr>
          <w:rFonts w:ascii="AR CENA" w:hAnsi="AR CENA"/>
        </w:rPr>
      </w:pPr>
      <w:r>
        <w:rPr>
          <w:rFonts w:ascii="AR CENA" w:hAnsi="AR CENA"/>
        </w:rPr>
        <w:t xml:space="preserve">From The View and Edit flight Module </w:t>
      </w:r>
    </w:p>
    <w:p w:rsidR="002505B9" w:rsidRPr="002505B9" w:rsidRDefault="002505B9" w:rsidP="002505B9">
      <w:pPr>
        <w:pStyle w:val="ListParagraph"/>
        <w:ind w:left="1440"/>
        <w:rPr>
          <w:rFonts w:ascii="AR CENA" w:hAnsi="AR CENA"/>
        </w:rPr>
      </w:pPr>
    </w:p>
    <w:p w:rsidR="002505B9" w:rsidRDefault="003777C5" w:rsidP="003777C5">
      <w:pPr>
        <w:pStyle w:val="Heading4"/>
        <w:rPr>
          <w:rFonts w:ascii="AR CENA" w:hAnsi="AR CENA"/>
          <w:b w:val="0"/>
          <w:i w:val="0"/>
        </w:rPr>
      </w:pPr>
      <w:r w:rsidRPr="003777C5">
        <w:rPr>
          <w:rFonts w:ascii="AR CENA" w:hAnsi="AR CENA"/>
          <w:b w:val="0"/>
          <w:i w:val="0"/>
        </w:rPr>
        <w:t>From the Allotment Grid (Using Action Tab)</w:t>
      </w:r>
    </w:p>
    <w:p w:rsidR="00632544" w:rsidRDefault="00632544" w:rsidP="00632544">
      <w:pPr>
        <w:keepNext/>
      </w:pPr>
      <w:r>
        <w:rPr>
          <w:noProof/>
          <w:lang w:val="en-IN" w:eastAsia="en-IN"/>
        </w:rPr>
        <w:drawing>
          <wp:inline distT="0" distB="0" distL="0" distR="0" wp14:anchorId="51999866" wp14:editId="0C786576">
            <wp:extent cx="5930730" cy="1268083"/>
            <wp:effectExtent l="19050" t="19050" r="13335" b="27940"/>
            <wp:docPr id="439" name="Picture 439" descr="C:\Users\Pradip\Desktop\screen\e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radip\Desktop\screen\edt.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270835"/>
                    </a:xfrm>
                    <a:prstGeom prst="rect">
                      <a:avLst/>
                    </a:prstGeom>
                    <a:noFill/>
                    <a:ln>
                      <a:solidFill>
                        <a:schemeClr val="accent1"/>
                      </a:solidFill>
                    </a:ln>
                  </pic:spPr>
                </pic:pic>
              </a:graphicData>
            </a:graphic>
          </wp:inline>
        </w:drawing>
      </w:r>
    </w:p>
    <w:p w:rsidR="003777C5" w:rsidRDefault="00632544" w:rsidP="00632544">
      <w:pPr>
        <w:pStyle w:val="Caption"/>
        <w:jc w:val="center"/>
      </w:pPr>
      <w:bookmarkStart w:id="121" w:name="_Toc500933663"/>
      <w:r>
        <w:t xml:space="preserve">Figure </w:t>
      </w:r>
      <w:fldSimple w:instr=" SEQ Figure \* ARABIC ">
        <w:r w:rsidR="003E0BCF">
          <w:rPr>
            <w:noProof/>
          </w:rPr>
          <w:t>66</w:t>
        </w:r>
      </w:fldSimple>
      <w:r>
        <w:t xml:space="preserve"> Edit Allotment</w:t>
      </w:r>
      <w:bookmarkEnd w:id="121"/>
    </w:p>
    <w:p w:rsidR="00AB42E3" w:rsidRPr="00D55E1D" w:rsidRDefault="007C1A13" w:rsidP="00AB42E3">
      <w:pPr>
        <w:rPr>
          <w:rFonts w:ascii="AR CENA" w:hAnsi="AR CENA"/>
          <w:u w:val="single"/>
        </w:rPr>
      </w:pPr>
      <w:r w:rsidRPr="00D55E1D">
        <w:rPr>
          <w:rFonts w:ascii="AR CENA" w:hAnsi="AR CENA"/>
          <w:u w:val="single"/>
        </w:rPr>
        <w:t>Process to Edit the Allotment Record</w:t>
      </w:r>
      <w:r w:rsidR="00D92E10">
        <w:rPr>
          <w:rFonts w:ascii="AR CENA" w:hAnsi="AR CENA"/>
          <w:u w:val="single"/>
        </w:rPr>
        <w:t>(Screen -59)</w:t>
      </w:r>
    </w:p>
    <w:p w:rsidR="007C1A13" w:rsidRDefault="00EF1F03" w:rsidP="00DD0C3F">
      <w:pPr>
        <w:pStyle w:val="ListParagraph"/>
        <w:numPr>
          <w:ilvl w:val="0"/>
          <w:numId w:val="23"/>
        </w:numPr>
        <w:rPr>
          <w:rFonts w:ascii="AR CENA" w:hAnsi="AR CENA"/>
        </w:rPr>
      </w:pPr>
      <w:r w:rsidRPr="00EF1F03">
        <w:rPr>
          <w:rFonts w:ascii="AR CENA" w:hAnsi="AR CENA"/>
        </w:rPr>
        <w:t xml:space="preserve">Click the Action Tab of any Existing Allotment record </w:t>
      </w:r>
    </w:p>
    <w:p w:rsidR="00C341CD" w:rsidRDefault="00C341CD" w:rsidP="00DD0C3F">
      <w:pPr>
        <w:pStyle w:val="ListParagraph"/>
        <w:numPr>
          <w:ilvl w:val="0"/>
          <w:numId w:val="23"/>
        </w:numPr>
        <w:rPr>
          <w:rFonts w:ascii="AR CENA" w:hAnsi="AR CENA"/>
        </w:rPr>
      </w:pPr>
      <w:r>
        <w:rPr>
          <w:rFonts w:ascii="AR CENA" w:hAnsi="AR CENA"/>
        </w:rPr>
        <w:t xml:space="preserve">Click Edit , system will open the allotment record in edit mode as new window </w:t>
      </w:r>
    </w:p>
    <w:p w:rsidR="006F42B5" w:rsidRDefault="00664841" w:rsidP="006F42B5">
      <w:pPr>
        <w:keepNext/>
      </w:pPr>
      <w:r>
        <w:rPr>
          <w:rFonts w:ascii="AR CENA" w:hAnsi="AR CENA"/>
          <w:noProof/>
          <w:lang w:val="en-IN" w:eastAsia="en-IN"/>
        </w:rPr>
        <w:lastRenderedPageBreak/>
        <w:drawing>
          <wp:inline distT="0" distB="0" distL="0" distR="0" wp14:anchorId="01D922A2" wp14:editId="02124E43">
            <wp:extent cx="5943600" cy="2329543"/>
            <wp:effectExtent l="19050" t="19050" r="19050" b="13970"/>
            <wp:docPr id="440" name="Picture 440" descr="C:\Users\Pradip\Desktop\scree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radip\Desktop\screen\ed.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329543"/>
                    </a:xfrm>
                    <a:prstGeom prst="rect">
                      <a:avLst/>
                    </a:prstGeom>
                    <a:noFill/>
                    <a:ln>
                      <a:solidFill>
                        <a:schemeClr val="accent1"/>
                      </a:solidFill>
                    </a:ln>
                  </pic:spPr>
                </pic:pic>
              </a:graphicData>
            </a:graphic>
          </wp:inline>
        </w:drawing>
      </w:r>
    </w:p>
    <w:p w:rsidR="00C341CD" w:rsidRDefault="006F42B5" w:rsidP="006F42B5">
      <w:pPr>
        <w:pStyle w:val="Caption"/>
        <w:jc w:val="center"/>
        <w:rPr>
          <w:rFonts w:ascii="AR CENA" w:hAnsi="AR CENA"/>
        </w:rPr>
      </w:pPr>
      <w:bookmarkStart w:id="122" w:name="_Toc500933664"/>
      <w:r>
        <w:t xml:space="preserve">Figure </w:t>
      </w:r>
      <w:fldSimple w:instr=" SEQ Figure \* ARABIC ">
        <w:r w:rsidR="003E0BCF">
          <w:rPr>
            <w:noProof/>
          </w:rPr>
          <w:t>67</w:t>
        </w:r>
      </w:fldSimple>
      <w:r>
        <w:t xml:space="preserve"> Edit Allotment Record</w:t>
      </w:r>
      <w:bookmarkEnd w:id="122"/>
    </w:p>
    <w:p w:rsidR="00664841" w:rsidRDefault="006F42B5" w:rsidP="006F42B5">
      <w:pPr>
        <w:rPr>
          <w:rFonts w:ascii="AR CENA" w:hAnsi="AR CENA"/>
        </w:rPr>
      </w:pPr>
      <w:r>
        <w:rPr>
          <w:rFonts w:ascii="AR CENA" w:hAnsi="AR CENA"/>
        </w:rPr>
        <w:t xml:space="preserve">User can edit bellow information from this screen </w:t>
      </w:r>
      <w:r w:rsidR="00D32420">
        <w:rPr>
          <w:rFonts w:ascii="AR CENA" w:hAnsi="AR CENA"/>
        </w:rPr>
        <w:t xml:space="preserve">(Refer </w:t>
      </w:r>
      <w:r w:rsidR="00A85C5B">
        <w:rPr>
          <w:rFonts w:ascii="AR CENA" w:hAnsi="AR CENA"/>
        </w:rPr>
        <w:t>screen fig</w:t>
      </w:r>
      <w:r w:rsidR="00710A13">
        <w:rPr>
          <w:rFonts w:ascii="AR CENA" w:hAnsi="AR CENA"/>
        </w:rPr>
        <w:t>-59)</w:t>
      </w:r>
    </w:p>
    <w:p w:rsidR="00710A13" w:rsidRDefault="000A2B42" w:rsidP="00DD0C3F">
      <w:pPr>
        <w:pStyle w:val="ListParagraph"/>
        <w:numPr>
          <w:ilvl w:val="0"/>
          <w:numId w:val="24"/>
        </w:numPr>
        <w:rPr>
          <w:rFonts w:ascii="AR CENA" w:hAnsi="AR CENA"/>
        </w:rPr>
      </w:pPr>
      <w:r>
        <w:rPr>
          <w:rFonts w:ascii="AR CENA" w:hAnsi="AR CENA"/>
        </w:rPr>
        <w:t xml:space="preserve">Gross weight </w:t>
      </w:r>
    </w:p>
    <w:p w:rsidR="000A2B42" w:rsidRDefault="000A2B42" w:rsidP="00DD0C3F">
      <w:pPr>
        <w:pStyle w:val="ListParagraph"/>
        <w:numPr>
          <w:ilvl w:val="0"/>
          <w:numId w:val="24"/>
        </w:numPr>
        <w:rPr>
          <w:rFonts w:ascii="AR CENA" w:hAnsi="AR CENA"/>
        </w:rPr>
      </w:pPr>
      <w:r>
        <w:rPr>
          <w:rFonts w:ascii="AR CENA" w:hAnsi="AR CENA"/>
        </w:rPr>
        <w:t xml:space="preserve">Gross weight variance </w:t>
      </w:r>
    </w:p>
    <w:p w:rsidR="000A2B42" w:rsidRDefault="000A2B42" w:rsidP="00DD0C3F">
      <w:pPr>
        <w:pStyle w:val="ListParagraph"/>
        <w:numPr>
          <w:ilvl w:val="0"/>
          <w:numId w:val="24"/>
        </w:numPr>
        <w:rPr>
          <w:rFonts w:ascii="AR CENA" w:hAnsi="AR CENA"/>
        </w:rPr>
      </w:pPr>
      <w:r>
        <w:rPr>
          <w:rFonts w:ascii="AR CENA" w:hAnsi="AR CENA"/>
        </w:rPr>
        <w:t xml:space="preserve">Volume </w:t>
      </w:r>
    </w:p>
    <w:p w:rsidR="000A2B42" w:rsidRDefault="000A2B42" w:rsidP="00DD0C3F">
      <w:pPr>
        <w:pStyle w:val="ListParagraph"/>
        <w:numPr>
          <w:ilvl w:val="0"/>
          <w:numId w:val="24"/>
        </w:numPr>
        <w:rPr>
          <w:rFonts w:ascii="AR CENA" w:hAnsi="AR CENA"/>
        </w:rPr>
      </w:pPr>
      <w:r>
        <w:rPr>
          <w:rFonts w:ascii="AR CENA" w:hAnsi="AR CENA"/>
        </w:rPr>
        <w:t xml:space="preserve">Volume Variance </w:t>
      </w:r>
    </w:p>
    <w:p w:rsidR="000A2B42" w:rsidRDefault="000A2B42" w:rsidP="00DD0C3F">
      <w:pPr>
        <w:pStyle w:val="ListParagraph"/>
        <w:numPr>
          <w:ilvl w:val="0"/>
          <w:numId w:val="24"/>
        </w:numPr>
        <w:rPr>
          <w:rFonts w:ascii="AR CENA" w:hAnsi="AR CENA"/>
        </w:rPr>
      </w:pPr>
      <w:r>
        <w:rPr>
          <w:rFonts w:ascii="AR CENA" w:hAnsi="AR CENA"/>
        </w:rPr>
        <w:t xml:space="preserve">Allotment Release time </w:t>
      </w:r>
    </w:p>
    <w:p w:rsidR="00A451E3" w:rsidRDefault="00A451E3" w:rsidP="00A451E3">
      <w:pPr>
        <w:ind w:left="360"/>
        <w:rPr>
          <w:rFonts w:ascii="AR CENA" w:hAnsi="AR CENA"/>
        </w:rPr>
      </w:pPr>
    </w:p>
    <w:p w:rsidR="00A451E3" w:rsidRPr="00A451E3" w:rsidRDefault="00A451E3" w:rsidP="00A451E3">
      <w:pPr>
        <w:rPr>
          <w:rFonts w:ascii="AR CENA" w:hAnsi="AR CENA"/>
        </w:rPr>
      </w:pPr>
      <w:r w:rsidRPr="008F2D40">
        <w:rPr>
          <w:rFonts w:ascii="AR CENA" w:hAnsi="AR CENA"/>
          <w:highlight w:val="cyan"/>
          <w:u w:val="single"/>
        </w:rPr>
        <w:t>Update</w:t>
      </w:r>
      <w:r w:rsidRPr="008F2D40">
        <w:rPr>
          <w:rFonts w:ascii="AR CENA" w:hAnsi="AR CENA"/>
          <w:u w:val="single"/>
        </w:rPr>
        <w:t xml:space="preserve"> </w:t>
      </w:r>
      <w:r>
        <w:rPr>
          <w:rFonts w:ascii="AR CENA" w:hAnsi="AR CENA"/>
        </w:rPr>
        <w:t xml:space="preserve">– Click update to save the modify data </w:t>
      </w:r>
    </w:p>
    <w:p w:rsidR="00563FB0" w:rsidRPr="00EF1F03" w:rsidRDefault="00563FB0" w:rsidP="0002313F">
      <w:pPr>
        <w:rPr>
          <w:rFonts w:ascii="AR CENA" w:hAnsi="AR CENA"/>
        </w:rPr>
      </w:pPr>
    </w:p>
    <w:p w:rsidR="00CC668A" w:rsidRDefault="00CC668A" w:rsidP="0002313F">
      <w:pPr>
        <w:rPr>
          <w:rFonts w:ascii="AR CENA" w:hAnsi="AR CENA"/>
        </w:rPr>
      </w:pPr>
    </w:p>
    <w:p w:rsidR="008C153F" w:rsidRDefault="008C153F" w:rsidP="008C153F">
      <w:pPr>
        <w:pStyle w:val="Heading4"/>
        <w:rPr>
          <w:rFonts w:ascii="AR CENA" w:hAnsi="AR CENA"/>
          <w:b w:val="0"/>
          <w:i w:val="0"/>
        </w:rPr>
      </w:pPr>
      <w:r>
        <w:rPr>
          <w:rFonts w:ascii="AR CENA" w:hAnsi="AR CENA"/>
          <w:b w:val="0"/>
          <w:i w:val="0"/>
        </w:rPr>
        <w:t xml:space="preserve">From the View and Edit flight module </w:t>
      </w:r>
    </w:p>
    <w:p w:rsidR="008C153F" w:rsidRDefault="00316617" w:rsidP="008C153F">
      <w:pPr>
        <w:pStyle w:val="Heading4"/>
        <w:numPr>
          <w:ilvl w:val="0"/>
          <w:numId w:val="0"/>
        </w:numPr>
        <w:rPr>
          <w:rFonts w:ascii="AR CENA" w:hAnsi="AR CENA"/>
          <w:b w:val="0"/>
          <w:i w:val="0"/>
          <w:color w:val="auto"/>
        </w:rPr>
      </w:pPr>
      <w:r w:rsidRPr="00316617">
        <w:rPr>
          <w:rFonts w:ascii="AR CENA" w:hAnsi="AR CENA"/>
          <w:b w:val="0"/>
          <w:i w:val="0"/>
          <w:color w:val="auto"/>
        </w:rPr>
        <w:t xml:space="preserve">Navigation </w:t>
      </w:r>
      <w:r>
        <w:rPr>
          <w:rFonts w:ascii="AR CENA" w:hAnsi="AR CENA"/>
          <w:b w:val="0"/>
          <w:i w:val="0"/>
          <w:color w:val="auto"/>
        </w:rPr>
        <w:t xml:space="preserve">–schedule&gt;View &amp; edit&gt;Search Flight &gt;Click edit Tab </w:t>
      </w:r>
    </w:p>
    <w:p w:rsidR="003E1D7F" w:rsidRDefault="00A53A33" w:rsidP="003E1D7F">
      <w:pPr>
        <w:keepNext/>
      </w:pPr>
      <w:r>
        <w:rPr>
          <w:noProof/>
          <w:lang w:val="en-IN" w:eastAsia="en-IN"/>
        </w:rPr>
        <w:drawing>
          <wp:inline distT="0" distB="0" distL="0" distR="0" wp14:anchorId="135116AB" wp14:editId="28DF5CAF">
            <wp:extent cx="5942739" cy="1104181"/>
            <wp:effectExtent l="19050" t="19050" r="20320" b="20320"/>
            <wp:docPr id="441" name="Picture 441" descr="C:\Users\Pradip\Desktop\screen\al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radip\Desktop\screen\alted.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04341"/>
                    </a:xfrm>
                    <a:prstGeom prst="rect">
                      <a:avLst/>
                    </a:prstGeom>
                    <a:noFill/>
                    <a:ln>
                      <a:solidFill>
                        <a:schemeClr val="accent1"/>
                      </a:solidFill>
                    </a:ln>
                  </pic:spPr>
                </pic:pic>
              </a:graphicData>
            </a:graphic>
          </wp:inline>
        </w:drawing>
      </w:r>
    </w:p>
    <w:p w:rsidR="00A53A33" w:rsidRPr="00A53A33" w:rsidRDefault="003E1D7F" w:rsidP="003E1D7F">
      <w:pPr>
        <w:pStyle w:val="Caption"/>
        <w:jc w:val="center"/>
      </w:pPr>
      <w:bookmarkStart w:id="123" w:name="_Toc500933665"/>
      <w:r>
        <w:t xml:space="preserve">Figure </w:t>
      </w:r>
      <w:fldSimple w:instr=" SEQ Figure \* ARABIC ">
        <w:r w:rsidR="003E0BCF">
          <w:rPr>
            <w:noProof/>
          </w:rPr>
          <w:t>68</w:t>
        </w:r>
      </w:fldSimple>
      <w:r>
        <w:t xml:space="preserve"> Modify Allotment</w:t>
      </w:r>
      <w:bookmarkEnd w:id="123"/>
    </w:p>
    <w:p w:rsidR="006259D4" w:rsidRPr="00D55E1D" w:rsidRDefault="006259D4" w:rsidP="006259D4">
      <w:pPr>
        <w:rPr>
          <w:rFonts w:ascii="AR CENA" w:hAnsi="AR CENA"/>
          <w:u w:val="single"/>
        </w:rPr>
      </w:pPr>
      <w:r w:rsidRPr="00D55E1D">
        <w:rPr>
          <w:rFonts w:ascii="AR CENA" w:hAnsi="AR CENA"/>
          <w:u w:val="single"/>
        </w:rPr>
        <w:t>Process to Edit the Allotment Record</w:t>
      </w:r>
    </w:p>
    <w:p w:rsidR="00132E2E" w:rsidRDefault="00D76DF5" w:rsidP="00A95416">
      <w:pPr>
        <w:rPr>
          <w:rFonts w:ascii="AR CENA" w:hAnsi="AR CENA"/>
        </w:rPr>
      </w:pPr>
      <w:r>
        <w:rPr>
          <w:rFonts w:ascii="AR CENA" w:hAnsi="AR CENA"/>
        </w:rPr>
        <w:t xml:space="preserve">User can Edit bellow information </w:t>
      </w:r>
    </w:p>
    <w:p w:rsidR="00D76DF5" w:rsidRDefault="00D76DF5" w:rsidP="00DD0C3F">
      <w:pPr>
        <w:pStyle w:val="ListParagraph"/>
        <w:numPr>
          <w:ilvl w:val="0"/>
          <w:numId w:val="25"/>
        </w:numPr>
        <w:rPr>
          <w:rFonts w:ascii="AR CENA" w:hAnsi="AR CENA"/>
        </w:rPr>
      </w:pPr>
      <w:r>
        <w:rPr>
          <w:rFonts w:ascii="AR CENA" w:hAnsi="AR CENA"/>
        </w:rPr>
        <w:lastRenderedPageBreak/>
        <w:t>Allotment type</w:t>
      </w:r>
    </w:p>
    <w:p w:rsidR="00D76DF5" w:rsidRDefault="00D76DF5" w:rsidP="00DD0C3F">
      <w:pPr>
        <w:pStyle w:val="ListParagraph"/>
        <w:numPr>
          <w:ilvl w:val="0"/>
          <w:numId w:val="25"/>
        </w:numPr>
        <w:rPr>
          <w:rFonts w:ascii="AR CENA" w:hAnsi="AR CENA"/>
        </w:rPr>
      </w:pPr>
      <w:r>
        <w:rPr>
          <w:rFonts w:ascii="AR CENA" w:hAnsi="AR CENA"/>
        </w:rPr>
        <w:t xml:space="preserve">Gross weight </w:t>
      </w:r>
    </w:p>
    <w:p w:rsidR="00D76DF5" w:rsidRDefault="00D76DF5" w:rsidP="00DD0C3F">
      <w:pPr>
        <w:pStyle w:val="ListParagraph"/>
        <w:numPr>
          <w:ilvl w:val="0"/>
          <w:numId w:val="25"/>
        </w:numPr>
        <w:rPr>
          <w:rFonts w:ascii="AR CENA" w:hAnsi="AR CENA"/>
        </w:rPr>
      </w:pPr>
      <w:r>
        <w:rPr>
          <w:rFonts w:ascii="AR CENA" w:hAnsi="AR CENA"/>
        </w:rPr>
        <w:t xml:space="preserve">Volume </w:t>
      </w:r>
    </w:p>
    <w:p w:rsidR="00D76DF5" w:rsidRDefault="00D76DF5" w:rsidP="00DD0C3F">
      <w:pPr>
        <w:pStyle w:val="ListParagraph"/>
        <w:numPr>
          <w:ilvl w:val="0"/>
          <w:numId w:val="25"/>
        </w:numPr>
        <w:rPr>
          <w:rFonts w:ascii="AR CENA" w:hAnsi="AR CENA"/>
        </w:rPr>
      </w:pPr>
      <w:r>
        <w:rPr>
          <w:rFonts w:ascii="AR CENA" w:hAnsi="AR CENA"/>
        </w:rPr>
        <w:t>Variance  Gross</w:t>
      </w:r>
    </w:p>
    <w:p w:rsidR="00D76DF5" w:rsidRDefault="00D76DF5" w:rsidP="00DD0C3F">
      <w:pPr>
        <w:pStyle w:val="ListParagraph"/>
        <w:numPr>
          <w:ilvl w:val="0"/>
          <w:numId w:val="25"/>
        </w:numPr>
        <w:rPr>
          <w:rFonts w:ascii="AR CENA" w:hAnsi="AR CENA"/>
        </w:rPr>
      </w:pPr>
      <w:r>
        <w:rPr>
          <w:rFonts w:ascii="AR CENA" w:hAnsi="AR CENA"/>
        </w:rPr>
        <w:t xml:space="preserve">Variance Volume </w:t>
      </w:r>
    </w:p>
    <w:p w:rsidR="00D76DF5" w:rsidRDefault="00D76DF5" w:rsidP="00DD0C3F">
      <w:pPr>
        <w:pStyle w:val="ListParagraph"/>
        <w:numPr>
          <w:ilvl w:val="0"/>
          <w:numId w:val="25"/>
        </w:numPr>
        <w:rPr>
          <w:rFonts w:ascii="AR CENA" w:hAnsi="AR CENA"/>
        </w:rPr>
      </w:pPr>
      <w:r>
        <w:rPr>
          <w:rFonts w:ascii="AR CENA" w:hAnsi="AR CENA"/>
        </w:rPr>
        <w:t>SHC</w:t>
      </w:r>
    </w:p>
    <w:p w:rsidR="00D76DF5" w:rsidRDefault="00D76DF5" w:rsidP="00DD0C3F">
      <w:pPr>
        <w:pStyle w:val="ListParagraph"/>
        <w:numPr>
          <w:ilvl w:val="0"/>
          <w:numId w:val="25"/>
        </w:numPr>
        <w:rPr>
          <w:rFonts w:ascii="AR CENA" w:hAnsi="AR CENA"/>
        </w:rPr>
      </w:pPr>
      <w:r>
        <w:rPr>
          <w:rFonts w:ascii="AR CENA" w:hAnsi="AR CENA"/>
        </w:rPr>
        <w:t>Commodity</w:t>
      </w:r>
    </w:p>
    <w:p w:rsidR="00D76DF5" w:rsidRDefault="00D76DF5" w:rsidP="00DD0C3F">
      <w:pPr>
        <w:pStyle w:val="ListParagraph"/>
        <w:numPr>
          <w:ilvl w:val="0"/>
          <w:numId w:val="25"/>
        </w:numPr>
        <w:rPr>
          <w:rFonts w:ascii="AR CENA" w:hAnsi="AR CENA"/>
        </w:rPr>
      </w:pPr>
      <w:r>
        <w:rPr>
          <w:rFonts w:ascii="AR CENA" w:hAnsi="AR CENA"/>
        </w:rPr>
        <w:t xml:space="preserve">Product </w:t>
      </w:r>
    </w:p>
    <w:p w:rsidR="00D76DF5" w:rsidRDefault="00D76DF5" w:rsidP="00DD0C3F">
      <w:pPr>
        <w:pStyle w:val="ListParagraph"/>
        <w:numPr>
          <w:ilvl w:val="0"/>
          <w:numId w:val="25"/>
        </w:numPr>
        <w:rPr>
          <w:rFonts w:ascii="AR CENA" w:hAnsi="AR CENA"/>
        </w:rPr>
      </w:pPr>
      <w:r>
        <w:rPr>
          <w:rFonts w:ascii="AR CENA" w:hAnsi="AR CENA"/>
        </w:rPr>
        <w:t xml:space="preserve">Release time </w:t>
      </w:r>
    </w:p>
    <w:p w:rsidR="004861DA" w:rsidRDefault="004861DA" w:rsidP="004861DA">
      <w:pPr>
        <w:rPr>
          <w:rFonts w:ascii="AR CENA" w:hAnsi="AR CENA"/>
        </w:rPr>
      </w:pPr>
    </w:p>
    <w:p w:rsidR="004861DA" w:rsidRDefault="004861DA" w:rsidP="004861DA">
      <w:pPr>
        <w:rPr>
          <w:rFonts w:ascii="AR CENA" w:hAnsi="AR CENA"/>
        </w:rPr>
      </w:pPr>
      <w:r>
        <w:rPr>
          <w:rFonts w:ascii="AR CENA" w:hAnsi="AR CENA"/>
        </w:rPr>
        <w:t xml:space="preserve">Click </w:t>
      </w:r>
      <w:r w:rsidRPr="004861DA">
        <w:rPr>
          <w:rFonts w:ascii="AR CENA" w:hAnsi="AR CENA"/>
          <w:highlight w:val="cyan"/>
          <w:u w:val="single"/>
        </w:rPr>
        <w:t>Update all</w:t>
      </w:r>
      <w:r>
        <w:rPr>
          <w:rFonts w:ascii="AR CENA" w:hAnsi="AR CENA"/>
        </w:rPr>
        <w:t xml:space="preserve"> to save the modify information </w:t>
      </w:r>
    </w:p>
    <w:p w:rsidR="004861DA" w:rsidRPr="004861DA" w:rsidRDefault="004861DA" w:rsidP="004861DA">
      <w:pPr>
        <w:rPr>
          <w:rFonts w:ascii="AR CENA" w:hAnsi="AR CENA"/>
        </w:rPr>
      </w:pPr>
    </w:p>
    <w:p w:rsidR="00132E2E" w:rsidRDefault="00654C4C" w:rsidP="00654C4C">
      <w:pPr>
        <w:pStyle w:val="Heading3"/>
        <w:rPr>
          <w:rFonts w:ascii="AR CENA" w:hAnsi="AR CENA"/>
          <w:b w:val="0"/>
        </w:rPr>
      </w:pPr>
      <w:bookmarkStart w:id="124" w:name="_Toc500933562"/>
      <w:r w:rsidRPr="00EA6892">
        <w:rPr>
          <w:rFonts w:ascii="AR CENA" w:hAnsi="AR CENA"/>
          <w:b w:val="0"/>
        </w:rPr>
        <w:t>Release Allotment</w:t>
      </w:r>
      <w:bookmarkEnd w:id="124"/>
      <w:r w:rsidRPr="00EA6892">
        <w:rPr>
          <w:rFonts w:ascii="AR CENA" w:hAnsi="AR CENA"/>
          <w:b w:val="0"/>
        </w:rPr>
        <w:t xml:space="preserve"> </w:t>
      </w:r>
    </w:p>
    <w:p w:rsidR="00064A75" w:rsidRDefault="00A706F4" w:rsidP="00064A75">
      <w:pPr>
        <w:rPr>
          <w:rFonts w:ascii="AR CENA" w:hAnsi="AR CENA"/>
          <w:sz w:val="22"/>
          <w:szCs w:val="22"/>
        </w:rPr>
      </w:pPr>
      <w:r w:rsidRPr="00EA32FB">
        <w:rPr>
          <w:rFonts w:ascii="AR CENA" w:hAnsi="AR CENA"/>
          <w:sz w:val="22"/>
          <w:szCs w:val="22"/>
        </w:rPr>
        <w:t xml:space="preserve">Allotment released function used to release the allotment manually; System has both Auto and manual option for releasing the Allotment </w:t>
      </w:r>
    </w:p>
    <w:p w:rsidR="00A85CE2" w:rsidRPr="00EA32FB" w:rsidRDefault="00A85CE2" w:rsidP="00064A75">
      <w:pPr>
        <w:rPr>
          <w:rFonts w:ascii="AR CENA" w:hAnsi="AR CENA"/>
          <w:sz w:val="22"/>
          <w:szCs w:val="22"/>
        </w:rPr>
      </w:pPr>
      <w:r>
        <w:rPr>
          <w:rFonts w:ascii="AR CENA" w:hAnsi="AR CENA"/>
          <w:sz w:val="22"/>
          <w:szCs w:val="22"/>
        </w:rPr>
        <w:t xml:space="preserve">Note-Allotment can be release partially as well </w:t>
      </w:r>
    </w:p>
    <w:p w:rsidR="00A706F4" w:rsidRDefault="004A23F3" w:rsidP="00064A75">
      <w:pPr>
        <w:rPr>
          <w:rFonts w:ascii="AR CENA" w:hAnsi="AR CENA"/>
          <w:sz w:val="22"/>
          <w:szCs w:val="22"/>
        </w:rPr>
      </w:pPr>
      <w:r w:rsidRPr="00EA32FB">
        <w:rPr>
          <w:rFonts w:ascii="AR CENA" w:hAnsi="AR CENA"/>
          <w:sz w:val="22"/>
          <w:szCs w:val="22"/>
        </w:rPr>
        <w:t xml:space="preserve">Navigation </w:t>
      </w:r>
      <w:r w:rsidR="007C046D" w:rsidRPr="00EA32FB">
        <w:rPr>
          <w:rFonts w:ascii="AR CENA" w:hAnsi="AR CENA"/>
          <w:sz w:val="22"/>
          <w:szCs w:val="22"/>
        </w:rPr>
        <w:t xml:space="preserve">&gt;Schedule&gt;Release Allotment </w:t>
      </w:r>
    </w:p>
    <w:p w:rsidR="006456D0" w:rsidRDefault="006456D0" w:rsidP="006456D0">
      <w:pPr>
        <w:keepNext/>
      </w:pPr>
      <w:r>
        <w:rPr>
          <w:rFonts w:ascii="AR CENA" w:hAnsi="AR CENA"/>
          <w:noProof/>
          <w:sz w:val="22"/>
          <w:szCs w:val="22"/>
          <w:lang w:val="en-IN" w:eastAsia="en-IN"/>
        </w:rPr>
        <w:drawing>
          <wp:inline distT="0" distB="0" distL="0" distR="0" wp14:anchorId="1BF36B21" wp14:editId="6461922D">
            <wp:extent cx="5943600" cy="2668324"/>
            <wp:effectExtent l="19050" t="19050" r="19050" b="17780"/>
            <wp:docPr id="442" name="Picture 442" descr="C:\Users\Pradip\Desktop\screen\alot 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radip\Desktop\screen\alot re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668324"/>
                    </a:xfrm>
                    <a:prstGeom prst="rect">
                      <a:avLst/>
                    </a:prstGeom>
                    <a:noFill/>
                    <a:ln>
                      <a:solidFill>
                        <a:schemeClr val="accent1"/>
                      </a:solidFill>
                    </a:ln>
                  </pic:spPr>
                </pic:pic>
              </a:graphicData>
            </a:graphic>
          </wp:inline>
        </w:drawing>
      </w:r>
    </w:p>
    <w:p w:rsidR="00512FA4" w:rsidRDefault="006456D0" w:rsidP="006456D0">
      <w:pPr>
        <w:pStyle w:val="Caption"/>
        <w:jc w:val="center"/>
      </w:pPr>
      <w:bookmarkStart w:id="125" w:name="_Toc500933666"/>
      <w:r>
        <w:t xml:space="preserve">Figure </w:t>
      </w:r>
      <w:fldSimple w:instr=" SEQ Figure \* ARABIC ">
        <w:r w:rsidR="003E0BCF">
          <w:rPr>
            <w:noProof/>
          </w:rPr>
          <w:t>69</w:t>
        </w:r>
      </w:fldSimple>
      <w:r>
        <w:t xml:space="preserve"> Allotment Release</w:t>
      </w:r>
      <w:bookmarkEnd w:id="125"/>
    </w:p>
    <w:p w:rsidR="006456D0" w:rsidRDefault="00F150E8" w:rsidP="006456D0">
      <w:pPr>
        <w:rPr>
          <w:rFonts w:ascii="AR CENA" w:hAnsi="AR CENA"/>
        </w:rPr>
      </w:pPr>
      <w:r w:rsidRPr="00B904FA">
        <w:rPr>
          <w:rFonts w:ascii="AR CENA" w:hAnsi="AR CENA"/>
        </w:rPr>
        <w:t xml:space="preserve">Search Allotment Release </w:t>
      </w:r>
      <w:r w:rsidR="00161B00">
        <w:rPr>
          <w:rFonts w:ascii="AR CENA" w:hAnsi="AR CENA"/>
        </w:rPr>
        <w:t>(Refer screen -62)</w:t>
      </w:r>
    </w:p>
    <w:p w:rsidR="00B904FA" w:rsidRDefault="00B966B7" w:rsidP="00DD0C3F">
      <w:pPr>
        <w:pStyle w:val="ListParagraph"/>
        <w:numPr>
          <w:ilvl w:val="0"/>
          <w:numId w:val="26"/>
        </w:numPr>
        <w:rPr>
          <w:rFonts w:ascii="AR CENA" w:hAnsi="AR CENA"/>
        </w:rPr>
      </w:pPr>
      <w:r>
        <w:rPr>
          <w:rFonts w:ascii="AR CENA" w:hAnsi="AR CENA"/>
        </w:rPr>
        <w:t xml:space="preserve">Select Airline from the drop down </w:t>
      </w:r>
    </w:p>
    <w:p w:rsidR="00B966B7" w:rsidRDefault="00B966B7" w:rsidP="00DD0C3F">
      <w:pPr>
        <w:pStyle w:val="ListParagraph"/>
        <w:numPr>
          <w:ilvl w:val="0"/>
          <w:numId w:val="26"/>
        </w:numPr>
        <w:rPr>
          <w:rFonts w:ascii="AR CENA" w:hAnsi="AR CENA"/>
        </w:rPr>
      </w:pPr>
      <w:r>
        <w:rPr>
          <w:rFonts w:ascii="AR CENA" w:hAnsi="AR CENA"/>
        </w:rPr>
        <w:t xml:space="preserve">Select the Flight date from the calendar </w:t>
      </w:r>
    </w:p>
    <w:p w:rsidR="00B966B7" w:rsidRDefault="00B966B7" w:rsidP="00DD0C3F">
      <w:pPr>
        <w:pStyle w:val="ListParagraph"/>
        <w:numPr>
          <w:ilvl w:val="0"/>
          <w:numId w:val="26"/>
        </w:numPr>
        <w:rPr>
          <w:rFonts w:ascii="AR CENA" w:hAnsi="AR CENA"/>
        </w:rPr>
      </w:pPr>
      <w:r>
        <w:rPr>
          <w:rFonts w:ascii="AR CENA" w:hAnsi="AR CENA"/>
        </w:rPr>
        <w:lastRenderedPageBreak/>
        <w:t xml:space="preserve">Select the Origin from the drop down list </w:t>
      </w:r>
    </w:p>
    <w:p w:rsidR="00B966B7" w:rsidRDefault="00B966B7" w:rsidP="00DD0C3F">
      <w:pPr>
        <w:pStyle w:val="ListParagraph"/>
        <w:numPr>
          <w:ilvl w:val="0"/>
          <w:numId w:val="26"/>
        </w:numPr>
        <w:rPr>
          <w:rFonts w:ascii="AR CENA" w:hAnsi="AR CENA"/>
        </w:rPr>
      </w:pPr>
      <w:r>
        <w:rPr>
          <w:rFonts w:ascii="AR CENA" w:hAnsi="AR CENA"/>
        </w:rPr>
        <w:t>Select the destination from the drop down (Optional)</w:t>
      </w:r>
    </w:p>
    <w:p w:rsidR="00B966B7" w:rsidRDefault="00B966B7" w:rsidP="00DD0C3F">
      <w:pPr>
        <w:pStyle w:val="ListParagraph"/>
        <w:numPr>
          <w:ilvl w:val="0"/>
          <w:numId w:val="26"/>
        </w:numPr>
        <w:rPr>
          <w:rFonts w:ascii="AR CENA" w:hAnsi="AR CENA"/>
        </w:rPr>
      </w:pPr>
      <w:r>
        <w:rPr>
          <w:rFonts w:ascii="AR CENA" w:hAnsi="AR CENA"/>
        </w:rPr>
        <w:t>Select the Flight no from the drop down (Optional)</w:t>
      </w:r>
    </w:p>
    <w:p w:rsidR="00B966B7" w:rsidRDefault="00B966B7" w:rsidP="00DD0C3F">
      <w:pPr>
        <w:pStyle w:val="ListParagraph"/>
        <w:numPr>
          <w:ilvl w:val="0"/>
          <w:numId w:val="26"/>
        </w:numPr>
        <w:rPr>
          <w:rFonts w:ascii="AR CENA" w:hAnsi="AR CENA"/>
        </w:rPr>
      </w:pPr>
      <w:r>
        <w:rPr>
          <w:rFonts w:ascii="AR CENA" w:hAnsi="AR CENA"/>
        </w:rPr>
        <w:t>Select the office from the drop down (Optional)</w:t>
      </w:r>
    </w:p>
    <w:p w:rsidR="00B966B7" w:rsidRDefault="00B966B7" w:rsidP="00DD0C3F">
      <w:pPr>
        <w:pStyle w:val="ListParagraph"/>
        <w:numPr>
          <w:ilvl w:val="0"/>
          <w:numId w:val="26"/>
        </w:numPr>
        <w:rPr>
          <w:rFonts w:ascii="AR CENA" w:hAnsi="AR CENA"/>
        </w:rPr>
      </w:pPr>
      <w:r>
        <w:rPr>
          <w:rFonts w:ascii="AR CENA" w:hAnsi="AR CENA"/>
        </w:rPr>
        <w:t xml:space="preserve">Select the Forwarder from the drop down (optional </w:t>
      </w:r>
    </w:p>
    <w:p w:rsidR="00B966B7" w:rsidRDefault="00B966B7" w:rsidP="00DD0C3F">
      <w:pPr>
        <w:pStyle w:val="ListParagraph"/>
        <w:numPr>
          <w:ilvl w:val="0"/>
          <w:numId w:val="26"/>
        </w:numPr>
        <w:rPr>
          <w:rFonts w:ascii="AR CENA" w:hAnsi="AR CENA"/>
        </w:rPr>
      </w:pPr>
      <w:r>
        <w:rPr>
          <w:rFonts w:ascii="AR CENA" w:hAnsi="AR CENA"/>
        </w:rPr>
        <w:t>Select the shipper from the drop down (Optional)</w:t>
      </w:r>
    </w:p>
    <w:p w:rsidR="00B966B7" w:rsidRDefault="00B966B7" w:rsidP="00DD0C3F">
      <w:pPr>
        <w:pStyle w:val="ListParagraph"/>
        <w:numPr>
          <w:ilvl w:val="0"/>
          <w:numId w:val="26"/>
        </w:numPr>
        <w:rPr>
          <w:rFonts w:ascii="AR CENA" w:hAnsi="AR CENA"/>
        </w:rPr>
      </w:pPr>
      <w:r>
        <w:rPr>
          <w:rFonts w:ascii="AR CENA" w:hAnsi="AR CENA"/>
        </w:rPr>
        <w:t>Select the allotment type from the drop down (Optional)</w:t>
      </w:r>
    </w:p>
    <w:p w:rsidR="00B966B7" w:rsidRDefault="00B966B7" w:rsidP="00DD0C3F">
      <w:pPr>
        <w:pStyle w:val="ListParagraph"/>
        <w:numPr>
          <w:ilvl w:val="0"/>
          <w:numId w:val="26"/>
        </w:numPr>
        <w:rPr>
          <w:rFonts w:ascii="AR CENA" w:hAnsi="AR CENA"/>
        </w:rPr>
      </w:pPr>
      <w:r>
        <w:rPr>
          <w:rFonts w:ascii="AR CENA" w:hAnsi="AR CENA"/>
        </w:rPr>
        <w:t>Select the allotment code from the drop down list (Optional)</w:t>
      </w:r>
    </w:p>
    <w:p w:rsidR="00B966B7" w:rsidRDefault="00B966B7" w:rsidP="00DD0C3F">
      <w:pPr>
        <w:pStyle w:val="ListParagraph"/>
        <w:numPr>
          <w:ilvl w:val="0"/>
          <w:numId w:val="26"/>
        </w:numPr>
        <w:rPr>
          <w:rFonts w:ascii="AR CENA" w:hAnsi="AR CENA"/>
        </w:rPr>
      </w:pPr>
      <w:r>
        <w:rPr>
          <w:rFonts w:ascii="AR CENA" w:hAnsi="AR CENA"/>
        </w:rPr>
        <w:t xml:space="preserve">Click search Button to fetch the Allotment Information </w:t>
      </w:r>
      <w:r w:rsidR="0019464D">
        <w:rPr>
          <w:rFonts w:ascii="AR CENA" w:hAnsi="AR CENA"/>
        </w:rPr>
        <w:t>(refer bellow screen )</w:t>
      </w:r>
    </w:p>
    <w:p w:rsidR="00B966B7" w:rsidRDefault="00B966B7" w:rsidP="00B966B7">
      <w:pPr>
        <w:rPr>
          <w:rFonts w:ascii="AR CENA" w:hAnsi="AR CENA"/>
        </w:rPr>
      </w:pPr>
    </w:p>
    <w:p w:rsidR="004A61A6" w:rsidRDefault="00000A76" w:rsidP="00B966B7">
      <w:pPr>
        <w:rPr>
          <w:rFonts w:ascii="AR CENA" w:hAnsi="AR CENA"/>
        </w:rPr>
      </w:pPr>
      <w:r>
        <w:rPr>
          <w:rFonts w:ascii="AR CENA" w:hAnsi="AR CENA"/>
          <w:noProof/>
          <w:lang w:val="en-IN" w:eastAsia="en-IN"/>
        </w:rPr>
        <mc:AlternateContent>
          <mc:Choice Requires="wps">
            <w:drawing>
              <wp:anchor distT="0" distB="0" distL="114300" distR="114300" simplePos="0" relativeHeight="251734016" behindDoc="0" locked="0" layoutInCell="1" allowOverlap="1" wp14:anchorId="0E31A33D" wp14:editId="21501B4D">
                <wp:simplePos x="0" y="0"/>
                <wp:positionH relativeFrom="column">
                  <wp:posOffset>0</wp:posOffset>
                </wp:positionH>
                <wp:positionV relativeFrom="paragraph">
                  <wp:posOffset>1011279</wp:posOffset>
                </wp:positionV>
                <wp:extent cx="154772" cy="569943"/>
                <wp:effectExtent l="0" t="0" r="74295" b="59055"/>
                <wp:wrapNone/>
                <wp:docPr id="445" name="Straight Arrow Connector 445"/>
                <wp:cNvGraphicFramePr/>
                <a:graphic xmlns:a="http://schemas.openxmlformats.org/drawingml/2006/main">
                  <a:graphicData uri="http://schemas.microsoft.com/office/word/2010/wordprocessingShape">
                    <wps:wsp>
                      <wps:cNvCnPr/>
                      <wps:spPr>
                        <a:xfrm>
                          <a:off x="0" y="0"/>
                          <a:ext cx="154772" cy="5699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5" o:spid="_x0000_s1026" type="#_x0000_t32" style="position:absolute;margin-left:0;margin-top:79.65pt;width:12.2pt;height:44.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" strokecolor="#4579b8 [3044]">
                <v:stroke endarrow="open"/>
              </v:shape>
            </w:pict>
          </mc:Fallback>
        </mc:AlternateContent>
      </w:r>
      <w:r w:rsidR="0019464D">
        <w:rPr>
          <w:rFonts w:ascii="AR CENA" w:hAnsi="AR CENA"/>
          <w:noProof/>
          <w:lang w:val="en-IN" w:eastAsia="en-IN"/>
        </w:rPr>
        <mc:AlternateContent>
          <mc:Choice Requires="wps">
            <w:drawing>
              <wp:anchor distT="0" distB="0" distL="114300" distR="114300" simplePos="0" relativeHeight="251732992" behindDoc="0" locked="0" layoutInCell="1" allowOverlap="1" wp14:anchorId="19341F09" wp14:editId="7F97495F">
                <wp:simplePos x="0" y="0"/>
                <wp:positionH relativeFrom="column">
                  <wp:posOffset>-77638</wp:posOffset>
                </wp:positionH>
                <wp:positionV relativeFrom="paragraph">
                  <wp:posOffset>865229</wp:posOffset>
                </wp:positionV>
                <wp:extent cx="232913" cy="146649"/>
                <wp:effectExtent l="0" t="0" r="15240" b="25400"/>
                <wp:wrapNone/>
                <wp:docPr id="444" name="Rounded Rectangle 444"/>
                <wp:cNvGraphicFramePr/>
                <a:graphic xmlns:a="http://schemas.openxmlformats.org/drawingml/2006/main">
                  <a:graphicData uri="http://schemas.microsoft.com/office/word/2010/wordprocessingShape">
                    <wps:wsp>
                      <wps:cNvSpPr/>
                      <wps:spPr>
                        <a:xfrm>
                          <a:off x="0" y="0"/>
                          <a:ext cx="232913" cy="1466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44" o:spid="_x0000_s1026" style="position:absolute;margin-left:-6.1pt;margin-top:68.15pt;width:18.35pt;height:11.5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" filled="f" strokecolor="#243f60 [1604]" strokeweight="2pt"/>
            </w:pict>
          </mc:Fallback>
        </mc:AlternateContent>
      </w:r>
      <w:r w:rsidR="0019464D">
        <w:rPr>
          <w:rFonts w:ascii="AR CENA" w:hAnsi="AR CENA"/>
          <w:noProof/>
          <w:lang w:val="en-IN" w:eastAsia="en-IN"/>
        </w:rPr>
        <w:drawing>
          <wp:inline distT="0" distB="0" distL="0" distR="0" wp14:anchorId="69E6CF0D" wp14:editId="56A20435">
            <wp:extent cx="5943600" cy="1364367"/>
            <wp:effectExtent l="19050" t="19050" r="19050" b="26670"/>
            <wp:docPr id="443" name="Picture 443" descr="C:\Users\Pradip\Desktop\screen\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radip\Desktop\screen\dtl.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364367"/>
                    </a:xfrm>
                    <a:prstGeom prst="rect">
                      <a:avLst/>
                    </a:prstGeom>
                    <a:noFill/>
                    <a:ln>
                      <a:solidFill>
                        <a:schemeClr val="accent1"/>
                      </a:solidFill>
                    </a:ln>
                  </pic:spPr>
                </pic:pic>
              </a:graphicData>
            </a:graphic>
          </wp:inline>
        </w:drawing>
      </w:r>
    </w:p>
    <w:p w:rsidR="0019464D" w:rsidRDefault="0019464D" w:rsidP="00B966B7">
      <w:pPr>
        <w:rPr>
          <w:rFonts w:ascii="AR CENA" w:hAnsi="AR CENA"/>
        </w:rPr>
      </w:pPr>
      <w:r>
        <w:rPr>
          <w:rFonts w:ascii="AR CENA" w:hAnsi="AR CENA"/>
        </w:rPr>
        <w:t>Click the &gt;</w:t>
      </w:r>
      <w:r w:rsidR="00000A76">
        <w:rPr>
          <w:rFonts w:ascii="AR CENA" w:hAnsi="AR CENA"/>
        </w:rPr>
        <w:t xml:space="preserve"> sign to expand the allotment record </w:t>
      </w:r>
      <w:r w:rsidR="008F2D23">
        <w:rPr>
          <w:rFonts w:ascii="AR CENA" w:hAnsi="AR CENA"/>
        </w:rPr>
        <w:t xml:space="preserve">as bellow </w:t>
      </w:r>
    </w:p>
    <w:p w:rsidR="006B4030" w:rsidRDefault="00CF7CBB" w:rsidP="006B4030">
      <w:pPr>
        <w:keepNext/>
      </w:pPr>
      <w:r>
        <w:rPr>
          <w:rFonts w:ascii="AR CENA" w:hAnsi="AR CENA"/>
          <w:noProof/>
          <w:lang w:val="en-IN" w:eastAsia="en-IN"/>
        </w:rPr>
        <w:drawing>
          <wp:inline distT="0" distB="0" distL="0" distR="0" wp14:anchorId="208840F8" wp14:editId="26312A29">
            <wp:extent cx="5943600" cy="1736097"/>
            <wp:effectExtent l="19050" t="19050" r="19050" b="16510"/>
            <wp:docPr id="446" name="Picture 446" descr="C:\Users\Pradip\Desktop\screen\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radip\Desktop\screen\ti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736097"/>
                    </a:xfrm>
                    <a:prstGeom prst="rect">
                      <a:avLst/>
                    </a:prstGeom>
                    <a:noFill/>
                    <a:ln>
                      <a:solidFill>
                        <a:schemeClr val="accent1"/>
                      </a:solidFill>
                    </a:ln>
                  </pic:spPr>
                </pic:pic>
              </a:graphicData>
            </a:graphic>
          </wp:inline>
        </w:drawing>
      </w:r>
    </w:p>
    <w:p w:rsidR="008F2D23" w:rsidRDefault="006B4030" w:rsidP="006B4030">
      <w:pPr>
        <w:pStyle w:val="Caption"/>
        <w:jc w:val="center"/>
        <w:rPr>
          <w:rFonts w:ascii="AR CENA" w:hAnsi="AR CENA"/>
        </w:rPr>
      </w:pPr>
      <w:bookmarkStart w:id="126" w:name="_Toc500933667"/>
      <w:r>
        <w:t xml:space="preserve">Figure </w:t>
      </w:r>
      <w:fldSimple w:instr=" SEQ Figure \* ARABIC ">
        <w:r w:rsidR="003E0BCF">
          <w:rPr>
            <w:noProof/>
          </w:rPr>
          <w:t>70</w:t>
        </w:r>
      </w:fldSimple>
      <w:r>
        <w:t xml:space="preserve"> Release Allotment</w:t>
      </w:r>
      <w:bookmarkEnd w:id="126"/>
    </w:p>
    <w:p w:rsidR="00000A76" w:rsidRDefault="00E02676" w:rsidP="00B966B7">
      <w:pPr>
        <w:rPr>
          <w:rFonts w:ascii="AR CENA" w:hAnsi="AR CENA"/>
        </w:rPr>
      </w:pPr>
      <w:r>
        <w:rPr>
          <w:rFonts w:ascii="AR CENA" w:hAnsi="AR CENA"/>
        </w:rPr>
        <w:t xml:space="preserve">Process to release the allotment </w:t>
      </w:r>
      <w:r w:rsidR="00190C80">
        <w:rPr>
          <w:rFonts w:ascii="AR CENA" w:hAnsi="AR CENA"/>
        </w:rPr>
        <w:t>(Refer fig -62)</w:t>
      </w:r>
    </w:p>
    <w:p w:rsidR="00190C80" w:rsidRDefault="005D7138" w:rsidP="00DD0C3F">
      <w:pPr>
        <w:pStyle w:val="ListParagraph"/>
        <w:numPr>
          <w:ilvl w:val="0"/>
          <w:numId w:val="27"/>
        </w:numPr>
        <w:rPr>
          <w:rFonts w:ascii="AR CENA" w:hAnsi="AR CENA"/>
        </w:rPr>
      </w:pPr>
      <w:r>
        <w:rPr>
          <w:rFonts w:ascii="AR CENA" w:hAnsi="AR CENA"/>
        </w:rPr>
        <w:t xml:space="preserve">Click the edit button located in extreme right hand side of the allotment code </w:t>
      </w:r>
    </w:p>
    <w:p w:rsidR="005D7138" w:rsidRDefault="00645716" w:rsidP="00DD0C3F">
      <w:pPr>
        <w:pStyle w:val="ListParagraph"/>
        <w:numPr>
          <w:ilvl w:val="0"/>
          <w:numId w:val="27"/>
        </w:numPr>
        <w:rPr>
          <w:rFonts w:ascii="AR CENA" w:hAnsi="AR CENA"/>
        </w:rPr>
      </w:pPr>
      <w:r>
        <w:rPr>
          <w:rFonts w:ascii="AR CENA" w:hAnsi="AR CENA"/>
        </w:rPr>
        <w:t>Once it is clicked system will enable few information for edit as bellow</w:t>
      </w:r>
    </w:p>
    <w:p w:rsidR="00645716" w:rsidRDefault="00990A81" w:rsidP="00645716">
      <w:pPr>
        <w:rPr>
          <w:rFonts w:ascii="AR CENA" w:hAnsi="AR CENA"/>
        </w:rPr>
      </w:pPr>
      <w:r>
        <w:rPr>
          <w:rFonts w:ascii="AR CENA" w:hAnsi="AR CENA"/>
          <w:noProof/>
          <w:lang w:val="en-IN" w:eastAsia="en-IN"/>
        </w:rPr>
        <mc:AlternateContent>
          <mc:Choice Requires="wps">
            <w:drawing>
              <wp:anchor distT="0" distB="0" distL="114300" distR="114300" simplePos="0" relativeHeight="251735040" behindDoc="0" locked="0" layoutInCell="1" allowOverlap="1" wp14:anchorId="472B25FC" wp14:editId="5D5D0C23">
                <wp:simplePos x="0" y="0"/>
                <wp:positionH relativeFrom="column">
                  <wp:posOffset>4364966</wp:posOffset>
                </wp:positionH>
                <wp:positionV relativeFrom="paragraph">
                  <wp:posOffset>567822</wp:posOffset>
                </wp:positionV>
                <wp:extent cx="1095555" cy="250166"/>
                <wp:effectExtent l="0" t="0" r="28575" b="17145"/>
                <wp:wrapNone/>
                <wp:docPr id="448" name="Rounded Rectangle 448"/>
                <wp:cNvGraphicFramePr/>
                <a:graphic xmlns:a="http://schemas.openxmlformats.org/drawingml/2006/main">
                  <a:graphicData uri="http://schemas.microsoft.com/office/word/2010/wordprocessingShape">
                    <wps:wsp>
                      <wps:cNvSpPr/>
                      <wps:spPr>
                        <a:xfrm>
                          <a:off x="0" y="0"/>
                          <a:ext cx="1095555" cy="2501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48" o:spid="_x0000_s1026" style="position:absolute;margin-left:343.7pt;margin-top:44.7pt;width:86.25pt;height:19.7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" filled="f" strokecolor="#243f60 [1604]" strokeweight="2pt"/>
            </w:pict>
          </mc:Fallback>
        </mc:AlternateContent>
      </w:r>
      <w:r w:rsidR="00E268E2">
        <w:rPr>
          <w:rFonts w:ascii="AR CENA" w:hAnsi="AR CENA"/>
          <w:noProof/>
          <w:lang w:val="en-IN" w:eastAsia="en-IN"/>
        </w:rPr>
        <w:drawing>
          <wp:inline distT="0" distB="0" distL="0" distR="0" wp14:anchorId="55A78184" wp14:editId="162086E3">
            <wp:extent cx="5943600" cy="1175159"/>
            <wp:effectExtent l="19050" t="19050" r="19050" b="25400"/>
            <wp:docPr id="447" name="Picture 447" descr="C:\Users\Pradip\Desktop\screen\dr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radip\Desktop\screen\drr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175159"/>
                    </a:xfrm>
                    <a:prstGeom prst="rect">
                      <a:avLst/>
                    </a:prstGeom>
                    <a:noFill/>
                    <a:ln>
                      <a:solidFill>
                        <a:schemeClr val="accent1"/>
                      </a:solidFill>
                    </a:ln>
                  </pic:spPr>
                </pic:pic>
              </a:graphicData>
            </a:graphic>
          </wp:inline>
        </w:drawing>
      </w:r>
    </w:p>
    <w:p w:rsidR="002C6AC6" w:rsidRDefault="002C6AC6" w:rsidP="002C6AC6">
      <w:pPr>
        <w:ind w:left="360"/>
        <w:rPr>
          <w:rFonts w:ascii="AR CENA" w:hAnsi="AR CENA"/>
        </w:rPr>
      </w:pPr>
      <w:r>
        <w:rPr>
          <w:rFonts w:ascii="AR CENA" w:hAnsi="AR CENA"/>
        </w:rPr>
        <w:lastRenderedPageBreak/>
        <w:t>C.</w:t>
      </w:r>
      <w:r>
        <w:rPr>
          <w:rFonts w:ascii="AR CENA" w:hAnsi="AR CENA"/>
        </w:rPr>
        <w:tab/>
      </w:r>
      <w:r w:rsidR="00A674CF">
        <w:rPr>
          <w:rFonts w:ascii="AR CENA" w:hAnsi="AR CENA"/>
        </w:rPr>
        <w:t xml:space="preserve">Type the Gross weight to be release </w:t>
      </w:r>
      <w:r w:rsidR="005314D6">
        <w:rPr>
          <w:rFonts w:ascii="AR CENA" w:hAnsi="AR CENA"/>
        </w:rPr>
        <w:t>(It can be same and partial as well , Example If total allotment created as 300 Kgs , it can release complete 300 kgs or less than the 300 kgs as well )</w:t>
      </w:r>
    </w:p>
    <w:p w:rsidR="005314D6" w:rsidRDefault="00C0160F" w:rsidP="002C6AC6">
      <w:pPr>
        <w:ind w:left="360"/>
        <w:rPr>
          <w:rFonts w:ascii="AR CENA" w:hAnsi="AR CENA"/>
        </w:rPr>
      </w:pPr>
      <w:r>
        <w:rPr>
          <w:rFonts w:ascii="AR CENA" w:hAnsi="AR CENA"/>
        </w:rPr>
        <w:t>d.</w:t>
      </w:r>
      <w:r>
        <w:rPr>
          <w:rFonts w:ascii="AR CENA" w:hAnsi="AR CENA"/>
        </w:rPr>
        <w:tab/>
      </w:r>
      <w:r w:rsidR="00DB17D4">
        <w:rPr>
          <w:rFonts w:ascii="AR CENA" w:hAnsi="AR CENA"/>
        </w:rPr>
        <w:t>Type the Volume to be release (It can be same and partial as well , Example If total allotment created as 2 CBM , it can release complete 2 CBM  or less than the 2 CBM  as well )</w:t>
      </w:r>
    </w:p>
    <w:p w:rsidR="009004DA" w:rsidRDefault="009004DA" w:rsidP="002C6AC6">
      <w:pPr>
        <w:ind w:left="360"/>
        <w:rPr>
          <w:rFonts w:ascii="AR CENA" w:hAnsi="AR CENA"/>
        </w:rPr>
      </w:pPr>
      <w:r>
        <w:rPr>
          <w:rFonts w:ascii="AR CENA" w:hAnsi="AR CENA"/>
        </w:rPr>
        <w:t xml:space="preserve">e. Click update Button, it will save the information and allotment will get release form the flight </w:t>
      </w:r>
    </w:p>
    <w:p w:rsidR="002B1D9C" w:rsidRDefault="00C51801" w:rsidP="002C6AC6">
      <w:pPr>
        <w:ind w:left="360"/>
        <w:rPr>
          <w:rFonts w:ascii="AR CENA" w:hAnsi="AR CENA"/>
        </w:rPr>
      </w:pPr>
      <w:r>
        <w:rPr>
          <w:rFonts w:ascii="AR CENA" w:hAnsi="AR CENA"/>
          <w:noProof/>
          <w:lang w:val="en-IN" w:eastAsia="en-IN"/>
        </w:rPr>
        <mc:AlternateContent>
          <mc:Choice Requires="wps">
            <w:drawing>
              <wp:anchor distT="0" distB="0" distL="114300" distR="114300" simplePos="0" relativeHeight="251738112" behindDoc="0" locked="0" layoutInCell="1" allowOverlap="1" wp14:anchorId="78E37573" wp14:editId="491DA574">
                <wp:simplePos x="0" y="0"/>
                <wp:positionH relativeFrom="column">
                  <wp:posOffset>3105509</wp:posOffset>
                </wp:positionH>
                <wp:positionV relativeFrom="paragraph">
                  <wp:posOffset>174601</wp:posOffset>
                </wp:positionV>
                <wp:extent cx="1423359" cy="871268"/>
                <wp:effectExtent l="38100" t="0" r="24765" b="62230"/>
                <wp:wrapNone/>
                <wp:docPr id="452" name="Straight Arrow Connector 452"/>
                <wp:cNvGraphicFramePr/>
                <a:graphic xmlns:a="http://schemas.openxmlformats.org/drawingml/2006/main">
                  <a:graphicData uri="http://schemas.microsoft.com/office/word/2010/wordprocessingShape">
                    <wps:wsp>
                      <wps:cNvCnPr/>
                      <wps:spPr>
                        <a:xfrm flipH="1">
                          <a:off x="0" y="0"/>
                          <a:ext cx="1423359" cy="8712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2" o:spid="_x0000_s1026" type="#_x0000_t32" style="position:absolute;margin-left:244.55pt;margin-top:13.75pt;width:112.1pt;height:68.6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" strokecolor="#4579b8 [3044]">
                <v:stroke endarrow="open"/>
              </v:shape>
            </w:pict>
          </mc:Fallback>
        </mc:AlternateContent>
      </w:r>
      <w:r w:rsidR="002B1D9C">
        <w:rPr>
          <w:rFonts w:ascii="AR CENA" w:hAnsi="AR CENA"/>
        </w:rPr>
        <w:t xml:space="preserve">Example – user has released the allotment from the flight GA426/04 June and it get reflect n bellow </w:t>
      </w:r>
    </w:p>
    <w:p w:rsidR="009004DA" w:rsidRDefault="005571C3" w:rsidP="002C6AC6">
      <w:pPr>
        <w:ind w:left="360"/>
        <w:rPr>
          <w:rFonts w:ascii="AR CENA" w:hAnsi="AR CENA"/>
        </w:rPr>
      </w:pPr>
      <w:r>
        <w:rPr>
          <w:rFonts w:ascii="AR CENA" w:hAnsi="AR CENA"/>
          <w:noProof/>
          <w:lang w:val="en-IN" w:eastAsia="en-IN"/>
        </w:rPr>
        <mc:AlternateContent>
          <mc:Choice Requires="wps">
            <w:drawing>
              <wp:anchor distT="0" distB="0" distL="114300" distR="114300" simplePos="0" relativeHeight="251737088" behindDoc="0" locked="0" layoutInCell="1" allowOverlap="1" wp14:anchorId="1161238B" wp14:editId="569D3B26">
                <wp:simplePos x="0" y="0"/>
                <wp:positionH relativeFrom="column">
                  <wp:posOffset>5598543</wp:posOffset>
                </wp:positionH>
                <wp:positionV relativeFrom="paragraph">
                  <wp:posOffset>933726</wp:posOffset>
                </wp:positionV>
                <wp:extent cx="543465" cy="86264"/>
                <wp:effectExtent l="0" t="0" r="28575" b="28575"/>
                <wp:wrapNone/>
                <wp:docPr id="451" name="Rounded Rectangle 451"/>
                <wp:cNvGraphicFramePr/>
                <a:graphic xmlns:a="http://schemas.openxmlformats.org/drawingml/2006/main">
                  <a:graphicData uri="http://schemas.microsoft.com/office/word/2010/wordprocessingShape">
                    <wps:wsp>
                      <wps:cNvSpPr/>
                      <wps:spPr>
                        <a:xfrm>
                          <a:off x="0" y="0"/>
                          <a:ext cx="543465" cy="8626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51" o:spid="_x0000_s1026" style="position:absolute;margin-left:440.85pt;margin-top:73.5pt;width:42.8pt;height:6.8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" filled="f" strokecolor="#243f60 [1604]" strokeweight="2pt"/>
            </w:pict>
          </mc:Fallback>
        </mc:AlternateContent>
      </w:r>
      <w:r w:rsidR="00AB4B12">
        <w:rPr>
          <w:rFonts w:ascii="AR CENA" w:hAnsi="AR CENA"/>
          <w:noProof/>
          <w:lang w:val="en-IN" w:eastAsia="en-IN"/>
        </w:rPr>
        <mc:AlternateContent>
          <mc:Choice Requires="wps">
            <w:drawing>
              <wp:anchor distT="0" distB="0" distL="114300" distR="114300" simplePos="0" relativeHeight="251736064" behindDoc="0" locked="0" layoutInCell="1" allowOverlap="1" wp14:anchorId="68F30EB9" wp14:editId="4F88BAF4">
                <wp:simplePos x="0" y="0"/>
                <wp:positionH relativeFrom="column">
                  <wp:posOffset>2777706</wp:posOffset>
                </wp:positionH>
                <wp:positionV relativeFrom="paragraph">
                  <wp:posOffset>743944</wp:posOffset>
                </wp:positionV>
                <wp:extent cx="888520" cy="448574"/>
                <wp:effectExtent l="0" t="0" r="26035" b="27940"/>
                <wp:wrapNone/>
                <wp:docPr id="450" name="Rounded Rectangle 450"/>
                <wp:cNvGraphicFramePr/>
                <a:graphic xmlns:a="http://schemas.openxmlformats.org/drawingml/2006/main">
                  <a:graphicData uri="http://schemas.microsoft.com/office/word/2010/wordprocessingShape">
                    <wps:wsp>
                      <wps:cNvSpPr/>
                      <wps:spPr>
                        <a:xfrm>
                          <a:off x="0" y="0"/>
                          <a:ext cx="888520" cy="44857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50" o:spid="_x0000_s1026" style="position:absolute;margin-left:218.7pt;margin-top:58.6pt;width:69.95pt;height:35.3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" filled="f" strokecolor="#243f60 [1604]" strokeweight="2pt"/>
            </w:pict>
          </mc:Fallback>
        </mc:AlternateContent>
      </w:r>
      <w:r w:rsidR="00AE0605">
        <w:rPr>
          <w:rFonts w:ascii="AR CENA" w:hAnsi="AR CENA"/>
          <w:noProof/>
          <w:lang w:val="en-IN" w:eastAsia="en-IN"/>
        </w:rPr>
        <w:drawing>
          <wp:inline distT="0" distB="0" distL="0" distR="0" wp14:anchorId="4B79041F" wp14:editId="7C9FFF29">
            <wp:extent cx="5943600" cy="1497988"/>
            <wp:effectExtent l="19050" t="19050" r="19050" b="26035"/>
            <wp:docPr id="449" name="Picture 449" descr="C:\Users\Pradip\Desktop\screen\r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radip\Desktop\screen\rl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497988"/>
                    </a:xfrm>
                    <a:prstGeom prst="rect">
                      <a:avLst/>
                    </a:prstGeom>
                    <a:noFill/>
                    <a:ln>
                      <a:solidFill>
                        <a:schemeClr val="accent1"/>
                      </a:solidFill>
                    </a:ln>
                  </pic:spPr>
                </pic:pic>
              </a:graphicData>
            </a:graphic>
          </wp:inline>
        </w:drawing>
      </w:r>
    </w:p>
    <w:p w:rsidR="00706A72" w:rsidRDefault="00706A72" w:rsidP="002C6AC6">
      <w:pPr>
        <w:ind w:left="360"/>
        <w:rPr>
          <w:rFonts w:ascii="AR CENA" w:hAnsi="AR CENA"/>
        </w:rPr>
      </w:pPr>
    </w:p>
    <w:p w:rsidR="00706A72" w:rsidRPr="00706A72" w:rsidRDefault="00706A72" w:rsidP="00706A72">
      <w:pPr>
        <w:pStyle w:val="Heading4"/>
        <w:rPr>
          <w:rFonts w:ascii="AR CENA" w:hAnsi="AR CENA"/>
          <w:b w:val="0"/>
          <w:i w:val="0"/>
        </w:rPr>
      </w:pPr>
      <w:r w:rsidRPr="00706A72">
        <w:rPr>
          <w:rFonts w:ascii="AR CENA" w:hAnsi="AR CENA"/>
          <w:b w:val="0"/>
          <w:i w:val="0"/>
        </w:rPr>
        <w:t xml:space="preserve">Auto Allotment Release </w:t>
      </w:r>
    </w:p>
    <w:p w:rsidR="00E02676" w:rsidRDefault="00706A72" w:rsidP="00B966B7">
      <w:pPr>
        <w:rPr>
          <w:rFonts w:ascii="AR CENA" w:hAnsi="AR CENA"/>
        </w:rPr>
      </w:pPr>
      <w:r>
        <w:rPr>
          <w:rFonts w:ascii="AR CENA" w:hAnsi="AR CENA"/>
        </w:rPr>
        <w:t xml:space="preserve">System will release the allotment automatically based on the allotment release time defined while creating the Allotment </w:t>
      </w:r>
    </w:p>
    <w:p w:rsidR="005130BE" w:rsidRDefault="005130BE" w:rsidP="005130BE">
      <w:pPr>
        <w:keepNext/>
      </w:pPr>
      <w:r>
        <w:rPr>
          <w:rFonts w:ascii="AR CENA" w:hAnsi="AR CENA"/>
          <w:noProof/>
          <w:lang w:val="en-IN" w:eastAsia="en-IN"/>
        </w:rPr>
        <mc:AlternateContent>
          <mc:Choice Requires="wps">
            <w:drawing>
              <wp:anchor distT="0" distB="0" distL="114300" distR="114300" simplePos="0" relativeHeight="251740160" behindDoc="0" locked="0" layoutInCell="1" allowOverlap="1" wp14:anchorId="210CC94C" wp14:editId="029336C3">
                <wp:simplePos x="0" y="0"/>
                <wp:positionH relativeFrom="column">
                  <wp:posOffset>198408</wp:posOffset>
                </wp:positionH>
                <wp:positionV relativeFrom="paragraph">
                  <wp:posOffset>1500805</wp:posOffset>
                </wp:positionV>
                <wp:extent cx="3381554" cy="724930"/>
                <wp:effectExtent l="38100" t="0" r="28575" b="94615"/>
                <wp:wrapNone/>
                <wp:docPr id="455" name="Straight Arrow Connector 455"/>
                <wp:cNvGraphicFramePr/>
                <a:graphic xmlns:a="http://schemas.openxmlformats.org/drawingml/2006/main">
                  <a:graphicData uri="http://schemas.microsoft.com/office/word/2010/wordprocessingShape">
                    <wps:wsp>
                      <wps:cNvCnPr/>
                      <wps:spPr>
                        <a:xfrm flipH="1">
                          <a:off x="0" y="0"/>
                          <a:ext cx="3381554" cy="72493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455" o:spid="_x0000_s1026" type="#_x0000_t32" style="position:absolute;margin-left:15.6pt;margin-top:118.15pt;width:266.25pt;height:57.1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" strokecolor="#bc4542 [3045]">
                <v:stroke endarrow="open"/>
              </v:shape>
            </w:pict>
          </mc:Fallback>
        </mc:AlternateContent>
      </w:r>
      <w:r w:rsidR="00BF3B2B">
        <w:rPr>
          <w:rFonts w:ascii="AR CENA" w:hAnsi="AR CENA"/>
          <w:noProof/>
          <w:lang w:val="en-IN" w:eastAsia="en-IN"/>
        </w:rPr>
        <mc:AlternateContent>
          <mc:Choice Requires="wps">
            <w:drawing>
              <wp:anchor distT="0" distB="0" distL="114300" distR="114300" simplePos="0" relativeHeight="251739136" behindDoc="0" locked="0" layoutInCell="1" allowOverlap="1" wp14:anchorId="64A89B9F" wp14:editId="3367193A">
                <wp:simplePos x="0" y="0"/>
                <wp:positionH relativeFrom="column">
                  <wp:posOffset>3450566</wp:posOffset>
                </wp:positionH>
                <wp:positionV relativeFrom="paragraph">
                  <wp:posOffset>1095675</wp:posOffset>
                </wp:positionV>
                <wp:extent cx="586596" cy="405441"/>
                <wp:effectExtent l="0" t="0" r="23495" b="13970"/>
                <wp:wrapNone/>
                <wp:docPr id="454" name="Rounded Rectangle 454"/>
                <wp:cNvGraphicFramePr/>
                <a:graphic xmlns:a="http://schemas.openxmlformats.org/drawingml/2006/main">
                  <a:graphicData uri="http://schemas.microsoft.com/office/word/2010/wordprocessingShape">
                    <wps:wsp>
                      <wps:cNvSpPr/>
                      <wps:spPr>
                        <a:xfrm>
                          <a:off x="0" y="0"/>
                          <a:ext cx="586596" cy="40544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54" o:spid="_x0000_s1026" style="position:absolute;margin-left:271.7pt;margin-top:86.25pt;width:46.2pt;height:31.9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" filled="f" strokecolor="#243f60 [1604]" strokeweight="2pt"/>
            </w:pict>
          </mc:Fallback>
        </mc:AlternateContent>
      </w:r>
      <w:r w:rsidR="00BF3B2B">
        <w:rPr>
          <w:rFonts w:ascii="AR CENA" w:hAnsi="AR CENA"/>
          <w:noProof/>
          <w:lang w:val="en-IN" w:eastAsia="en-IN"/>
        </w:rPr>
        <w:drawing>
          <wp:inline distT="0" distB="0" distL="0" distR="0" wp14:anchorId="153F9738" wp14:editId="43990E51">
            <wp:extent cx="5943600" cy="1736090"/>
            <wp:effectExtent l="19050" t="19050" r="19050" b="16510"/>
            <wp:docPr id="453" name="Picture 453" descr="C:\Users\Pradip\Desktop\screen\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radip\Desktop\screen\ti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736090"/>
                    </a:xfrm>
                    <a:prstGeom prst="rect">
                      <a:avLst/>
                    </a:prstGeom>
                    <a:noFill/>
                    <a:ln>
                      <a:solidFill>
                        <a:schemeClr val="accent1"/>
                      </a:solidFill>
                    </a:ln>
                  </pic:spPr>
                </pic:pic>
              </a:graphicData>
            </a:graphic>
          </wp:inline>
        </w:drawing>
      </w:r>
    </w:p>
    <w:p w:rsidR="00706A72" w:rsidRDefault="005130BE" w:rsidP="005130BE">
      <w:pPr>
        <w:pStyle w:val="Caption"/>
        <w:jc w:val="center"/>
      </w:pPr>
      <w:bookmarkStart w:id="127" w:name="_Toc500933668"/>
      <w:r>
        <w:t xml:space="preserve">Figure </w:t>
      </w:r>
      <w:fldSimple w:instr=" SEQ Figure \* ARABIC ">
        <w:r w:rsidR="003E0BCF">
          <w:rPr>
            <w:noProof/>
          </w:rPr>
          <w:t>71</w:t>
        </w:r>
      </w:fldSimple>
      <w:r>
        <w:t xml:space="preserve"> Auto Allotment Release</w:t>
      </w:r>
      <w:bookmarkEnd w:id="127"/>
    </w:p>
    <w:p w:rsidR="005130BE" w:rsidRDefault="005130BE" w:rsidP="005130BE">
      <w:pPr>
        <w:rPr>
          <w:rFonts w:ascii="AR CENA" w:hAnsi="AR CENA"/>
        </w:rPr>
      </w:pPr>
      <w:r w:rsidRPr="005130BE">
        <w:rPr>
          <w:rFonts w:ascii="AR CENA" w:hAnsi="AR CENA"/>
        </w:rPr>
        <w:t xml:space="preserve">Condition-If allotment release time becomes </w:t>
      </w:r>
      <w:r w:rsidR="00ED6B42" w:rsidRPr="005130BE">
        <w:rPr>
          <w:rFonts w:ascii="AR CENA" w:hAnsi="AR CENA"/>
        </w:rPr>
        <w:t>Zero,</w:t>
      </w:r>
      <w:r w:rsidR="00130A51">
        <w:rPr>
          <w:rFonts w:ascii="AR CENA" w:hAnsi="AR CENA"/>
        </w:rPr>
        <w:t xml:space="preserve"> the allotment will get released automatically </w:t>
      </w:r>
    </w:p>
    <w:p w:rsidR="00130A51" w:rsidRDefault="00130A51" w:rsidP="005130BE">
      <w:pPr>
        <w:rPr>
          <w:rFonts w:ascii="AR CENA" w:hAnsi="AR CENA"/>
        </w:rPr>
      </w:pPr>
    </w:p>
    <w:p w:rsidR="0008731F" w:rsidRDefault="0008731F" w:rsidP="005130BE">
      <w:pPr>
        <w:rPr>
          <w:rFonts w:ascii="AR CENA" w:hAnsi="AR CENA"/>
        </w:rPr>
      </w:pPr>
    </w:p>
    <w:p w:rsidR="0008731F" w:rsidRDefault="0008731F" w:rsidP="005130BE">
      <w:pPr>
        <w:rPr>
          <w:rFonts w:ascii="AR CENA" w:hAnsi="AR CENA"/>
        </w:rPr>
      </w:pPr>
    </w:p>
    <w:p w:rsidR="0008731F" w:rsidRDefault="0008731F" w:rsidP="005130BE">
      <w:pPr>
        <w:rPr>
          <w:rFonts w:ascii="AR CENA" w:hAnsi="AR CENA"/>
        </w:rPr>
      </w:pPr>
    </w:p>
    <w:p w:rsidR="0008731F" w:rsidRDefault="0008731F" w:rsidP="005130BE">
      <w:pPr>
        <w:rPr>
          <w:rFonts w:ascii="AR CENA" w:hAnsi="AR CENA"/>
        </w:rPr>
      </w:pPr>
    </w:p>
    <w:p w:rsidR="0008731F" w:rsidRPr="00266288" w:rsidRDefault="00266288" w:rsidP="00266288">
      <w:pPr>
        <w:pStyle w:val="Heading2"/>
        <w:rPr>
          <w:rFonts w:ascii="AR CENA" w:hAnsi="AR CENA"/>
          <w:b w:val="0"/>
          <w:i w:val="0"/>
        </w:rPr>
      </w:pPr>
      <w:bookmarkStart w:id="128" w:name="_Toc500933563"/>
      <w:r w:rsidRPr="00266288">
        <w:rPr>
          <w:rFonts w:ascii="AR CENA" w:hAnsi="AR CENA"/>
          <w:b w:val="0"/>
          <w:i w:val="0"/>
        </w:rPr>
        <w:lastRenderedPageBreak/>
        <w:t>Capacity Management</w:t>
      </w:r>
      <w:bookmarkEnd w:id="128"/>
      <w:r w:rsidRPr="00266288">
        <w:rPr>
          <w:rFonts w:ascii="AR CENA" w:hAnsi="AR CENA"/>
          <w:b w:val="0"/>
          <w:i w:val="0"/>
        </w:rPr>
        <w:t xml:space="preserve"> </w:t>
      </w:r>
    </w:p>
    <w:p w:rsidR="00654C4C" w:rsidRDefault="00EB10BC" w:rsidP="00654C4C">
      <w:pPr>
        <w:rPr>
          <w:rFonts w:ascii="AR CENA" w:hAnsi="AR CENA"/>
        </w:rPr>
      </w:pPr>
      <w:r>
        <w:rPr>
          <w:rFonts w:ascii="AR CENA" w:hAnsi="AR CENA"/>
        </w:rPr>
        <w:t>Airline manages the various type of Capacity for a flight wise for better profitability and utilizes</w:t>
      </w:r>
      <w:r w:rsidR="001F65E0">
        <w:rPr>
          <w:rFonts w:ascii="AR CENA" w:hAnsi="AR CENA"/>
        </w:rPr>
        <w:t xml:space="preserve"> the maximum load for the customer </w:t>
      </w:r>
    </w:p>
    <w:p w:rsidR="00D62234" w:rsidRDefault="00D62234" w:rsidP="00D62234">
      <w:pPr>
        <w:rPr>
          <w:rFonts w:ascii="AR CENA" w:hAnsi="AR CENA"/>
        </w:rPr>
      </w:pPr>
      <w:r>
        <w:rPr>
          <w:rFonts w:ascii="AR CENA" w:hAnsi="AR CENA"/>
        </w:rPr>
        <w:t>T</w:t>
      </w:r>
      <w:r w:rsidR="00A94AF5">
        <w:rPr>
          <w:rFonts w:ascii="AR CENA" w:hAnsi="AR CENA"/>
        </w:rPr>
        <w:t>ype of Capacity-</w:t>
      </w:r>
    </w:p>
    <w:p w:rsidR="00A94AF5" w:rsidRDefault="00A94AF5" w:rsidP="00DD0C3F">
      <w:pPr>
        <w:pStyle w:val="ListParagraph"/>
        <w:numPr>
          <w:ilvl w:val="0"/>
          <w:numId w:val="28"/>
        </w:numPr>
        <w:rPr>
          <w:rFonts w:ascii="AR CENA" w:hAnsi="AR CENA"/>
        </w:rPr>
      </w:pPr>
      <w:r>
        <w:rPr>
          <w:rFonts w:ascii="AR CENA" w:hAnsi="AR CENA"/>
        </w:rPr>
        <w:t>Actual Capacity (Cargo capacity in the aircraft , this is managed in Aircraft master )</w:t>
      </w:r>
    </w:p>
    <w:p w:rsidR="00A94AF5" w:rsidRDefault="00A94AF5" w:rsidP="00DD0C3F">
      <w:pPr>
        <w:pStyle w:val="ListParagraph"/>
        <w:numPr>
          <w:ilvl w:val="0"/>
          <w:numId w:val="28"/>
        </w:numPr>
        <w:rPr>
          <w:rFonts w:ascii="AR CENA" w:hAnsi="AR CENA"/>
        </w:rPr>
      </w:pPr>
      <w:r>
        <w:rPr>
          <w:rFonts w:ascii="AR CENA" w:hAnsi="AR CENA"/>
        </w:rPr>
        <w:t>Free sale Capacity –(It is the confirm space and open for customer on first come first basis)HDQ decide the % of Free sale capacity for individual flight , this maintained in the Airline master in terms of %</w:t>
      </w:r>
    </w:p>
    <w:p w:rsidR="00A94AF5" w:rsidRDefault="00A94AF5" w:rsidP="00DD0C3F">
      <w:pPr>
        <w:pStyle w:val="ListParagraph"/>
        <w:numPr>
          <w:ilvl w:val="0"/>
          <w:numId w:val="28"/>
        </w:numPr>
        <w:rPr>
          <w:rFonts w:ascii="AR CENA" w:hAnsi="AR CENA"/>
        </w:rPr>
      </w:pPr>
      <w:r>
        <w:rPr>
          <w:rFonts w:ascii="AR CENA" w:hAnsi="AR CENA"/>
        </w:rPr>
        <w:t xml:space="preserve">Reserve Capacity-(Actual capacity minus the free sale capacity to be consider as reserve capacity </w:t>
      </w:r>
    </w:p>
    <w:p w:rsidR="0063652C" w:rsidRDefault="0063652C" w:rsidP="00DD0C3F">
      <w:pPr>
        <w:pStyle w:val="ListParagraph"/>
        <w:numPr>
          <w:ilvl w:val="0"/>
          <w:numId w:val="28"/>
        </w:numPr>
        <w:rPr>
          <w:rFonts w:ascii="AR CENA" w:hAnsi="AR CENA"/>
        </w:rPr>
      </w:pPr>
      <w:r>
        <w:rPr>
          <w:rFonts w:ascii="AR CENA" w:hAnsi="AR CENA"/>
        </w:rPr>
        <w:t xml:space="preserve">Over Booking capacity </w:t>
      </w:r>
      <w:r w:rsidR="00B65D54">
        <w:rPr>
          <w:rFonts w:ascii="AR CENA" w:hAnsi="AR CENA"/>
        </w:rPr>
        <w:t>–Additional stand by capacity with compare to actual capacity  considering the No show of the shipments – This is maintained in the airline master as well in terms of %</w:t>
      </w:r>
    </w:p>
    <w:p w:rsidR="00B65D54" w:rsidRDefault="00B65D54" w:rsidP="00DD0C3F">
      <w:pPr>
        <w:pStyle w:val="ListParagraph"/>
        <w:numPr>
          <w:ilvl w:val="0"/>
          <w:numId w:val="28"/>
        </w:numPr>
        <w:rPr>
          <w:rFonts w:ascii="AR CENA" w:hAnsi="AR CENA"/>
        </w:rPr>
      </w:pPr>
      <w:r>
        <w:rPr>
          <w:rFonts w:ascii="AR CENA" w:hAnsi="AR CENA"/>
        </w:rPr>
        <w:t xml:space="preserve">Commercial Capacity </w:t>
      </w:r>
      <w:r w:rsidR="0064608E">
        <w:rPr>
          <w:rFonts w:ascii="AR CENA" w:hAnsi="AR CENA"/>
        </w:rPr>
        <w:t xml:space="preserve">–It’s the capacity based on the PAX load information ,if less PAX  then commercial capacity can more than the actual capacity and vice versa </w:t>
      </w:r>
    </w:p>
    <w:p w:rsidR="0064608E" w:rsidRDefault="00DD79DE" w:rsidP="00DD79DE">
      <w:pPr>
        <w:pStyle w:val="Heading3"/>
        <w:rPr>
          <w:rFonts w:ascii="AR CENA" w:hAnsi="AR CENA"/>
          <w:b w:val="0"/>
        </w:rPr>
      </w:pPr>
      <w:bookmarkStart w:id="129" w:name="_Toc500933564"/>
      <w:r w:rsidRPr="00DD79DE">
        <w:rPr>
          <w:rFonts w:ascii="AR CENA" w:hAnsi="AR CENA"/>
          <w:b w:val="0"/>
        </w:rPr>
        <w:t>Search/view the Capacity</w:t>
      </w:r>
      <w:bookmarkEnd w:id="129"/>
      <w:r w:rsidRPr="00DD79DE">
        <w:rPr>
          <w:rFonts w:ascii="AR CENA" w:hAnsi="AR CENA"/>
          <w:b w:val="0"/>
        </w:rPr>
        <w:t xml:space="preserve"> </w:t>
      </w:r>
    </w:p>
    <w:p w:rsidR="00F356DD" w:rsidRDefault="00F356DD" w:rsidP="00F356DD">
      <w:pPr>
        <w:rPr>
          <w:rFonts w:ascii="AR CENA" w:hAnsi="AR CENA"/>
        </w:rPr>
      </w:pPr>
      <w:r w:rsidRPr="00F356DD">
        <w:rPr>
          <w:rFonts w:ascii="AR CENA" w:hAnsi="AR CENA"/>
        </w:rPr>
        <w:t xml:space="preserve">Under this module user able to search /view the all capacity of a particular flight </w:t>
      </w:r>
    </w:p>
    <w:p w:rsidR="002B3A0E" w:rsidRDefault="002B3A0E" w:rsidP="00F356DD">
      <w:pPr>
        <w:rPr>
          <w:rFonts w:ascii="AR CENA" w:hAnsi="AR CENA"/>
        </w:rPr>
      </w:pPr>
      <w:r>
        <w:rPr>
          <w:rFonts w:ascii="AR CENA" w:hAnsi="AR CENA"/>
        </w:rPr>
        <w:t>Navigation-Schedule&gt;View &amp; Edit Flight</w:t>
      </w:r>
    </w:p>
    <w:p w:rsidR="00834649" w:rsidRDefault="003B3D8B" w:rsidP="00834649">
      <w:pPr>
        <w:keepNext/>
      </w:pPr>
      <w:r>
        <w:rPr>
          <w:rFonts w:ascii="AR CENA" w:hAnsi="AR CENA"/>
          <w:noProof/>
          <w:lang w:val="en-IN" w:eastAsia="en-IN"/>
        </w:rPr>
        <w:drawing>
          <wp:inline distT="0" distB="0" distL="0" distR="0" wp14:anchorId="61C7247F" wp14:editId="2FD00BA2">
            <wp:extent cx="5943482" cy="2234241"/>
            <wp:effectExtent l="19050" t="19050" r="19685" b="13970"/>
            <wp:docPr id="456" name="Picture 456" descr="C:\Users\Pradip\Desktop\screen\v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radip\Desktop\screen\vn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234285"/>
                    </a:xfrm>
                    <a:prstGeom prst="rect">
                      <a:avLst/>
                    </a:prstGeom>
                    <a:noFill/>
                    <a:ln>
                      <a:solidFill>
                        <a:schemeClr val="accent1"/>
                      </a:solidFill>
                    </a:ln>
                  </pic:spPr>
                </pic:pic>
              </a:graphicData>
            </a:graphic>
          </wp:inline>
        </w:drawing>
      </w:r>
    </w:p>
    <w:p w:rsidR="002B3A0E" w:rsidRPr="00F356DD" w:rsidRDefault="00834649" w:rsidP="00834649">
      <w:pPr>
        <w:pStyle w:val="Caption"/>
        <w:jc w:val="center"/>
        <w:rPr>
          <w:rFonts w:ascii="AR CENA" w:hAnsi="AR CENA"/>
        </w:rPr>
      </w:pPr>
      <w:bookmarkStart w:id="130" w:name="_Toc500933669"/>
      <w:r>
        <w:t xml:space="preserve">Figure </w:t>
      </w:r>
      <w:fldSimple w:instr=" SEQ Figure \* ARABIC ">
        <w:r w:rsidR="003E0BCF">
          <w:rPr>
            <w:noProof/>
          </w:rPr>
          <w:t>72</w:t>
        </w:r>
      </w:fldSimple>
      <w:r>
        <w:t xml:space="preserve"> View &amp; Edit flight</w:t>
      </w:r>
      <w:bookmarkEnd w:id="130"/>
    </w:p>
    <w:p w:rsidR="00F356DD" w:rsidRDefault="00680955" w:rsidP="00F356DD">
      <w:pPr>
        <w:rPr>
          <w:rFonts w:ascii="AR CENA" w:hAnsi="AR CENA"/>
        </w:rPr>
      </w:pPr>
      <w:r>
        <w:rPr>
          <w:rFonts w:ascii="AR CENA" w:hAnsi="AR CENA"/>
        </w:rPr>
        <w:t xml:space="preserve">Process to search </w:t>
      </w:r>
    </w:p>
    <w:p w:rsidR="00680955" w:rsidRDefault="00A86298" w:rsidP="00DD0C3F">
      <w:pPr>
        <w:pStyle w:val="ListParagraph"/>
        <w:numPr>
          <w:ilvl w:val="0"/>
          <w:numId w:val="29"/>
        </w:numPr>
        <w:rPr>
          <w:rFonts w:ascii="AR CENA" w:hAnsi="AR CENA"/>
        </w:rPr>
      </w:pPr>
      <w:r>
        <w:rPr>
          <w:rFonts w:ascii="AR CENA" w:hAnsi="AR CENA"/>
        </w:rPr>
        <w:t xml:space="preserve">Select the flight Date from the drop down </w:t>
      </w:r>
    </w:p>
    <w:p w:rsidR="00A86298" w:rsidRDefault="00A86298" w:rsidP="00DD0C3F">
      <w:pPr>
        <w:pStyle w:val="ListParagraph"/>
        <w:numPr>
          <w:ilvl w:val="0"/>
          <w:numId w:val="29"/>
        </w:numPr>
        <w:rPr>
          <w:rFonts w:ascii="AR CENA" w:hAnsi="AR CENA"/>
        </w:rPr>
      </w:pPr>
      <w:r>
        <w:rPr>
          <w:rFonts w:ascii="AR CENA" w:hAnsi="AR CENA"/>
        </w:rPr>
        <w:t>Select the Flight Number from the drop down (Optional )</w:t>
      </w:r>
    </w:p>
    <w:p w:rsidR="00A86298" w:rsidRDefault="00A86298" w:rsidP="00DD0C3F">
      <w:pPr>
        <w:pStyle w:val="ListParagraph"/>
        <w:numPr>
          <w:ilvl w:val="0"/>
          <w:numId w:val="29"/>
        </w:numPr>
        <w:rPr>
          <w:rFonts w:ascii="AR CENA" w:hAnsi="AR CENA"/>
        </w:rPr>
      </w:pPr>
      <w:r>
        <w:rPr>
          <w:rFonts w:ascii="AR CENA" w:hAnsi="AR CENA"/>
        </w:rPr>
        <w:t>Select the origin from the drop down list (Optional)</w:t>
      </w:r>
    </w:p>
    <w:p w:rsidR="00A86298" w:rsidRDefault="00A86298" w:rsidP="00DD0C3F">
      <w:pPr>
        <w:pStyle w:val="ListParagraph"/>
        <w:numPr>
          <w:ilvl w:val="0"/>
          <w:numId w:val="29"/>
        </w:numPr>
        <w:rPr>
          <w:rFonts w:ascii="AR CENA" w:hAnsi="AR CENA"/>
        </w:rPr>
      </w:pPr>
      <w:r>
        <w:rPr>
          <w:rFonts w:ascii="AR CENA" w:hAnsi="AR CENA"/>
        </w:rPr>
        <w:t>Select the destination from the drop down (Optional)</w:t>
      </w:r>
    </w:p>
    <w:p w:rsidR="00A86298" w:rsidRDefault="00BF3E8C" w:rsidP="00DD0C3F">
      <w:pPr>
        <w:pStyle w:val="ListParagraph"/>
        <w:numPr>
          <w:ilvl w:val="0"/>
          <w:numId w:val="29"/>
        </w:numPr>
        <w:rPr>
          <w:rFonts w:ascii="AR CENA" w:hAnsi="AR CENA"/>
        </w:rPr>
      </w:pPr>
      <w:r>
        <w:rPr>
          <w:rFonts w:ascii="AR CENA" w:hAnsi="AR CENA"/>
        </w:rPr>
        <w:t xml:space="preserve">Click search Button  to fetch the information as bellow </w:t>
      </w:r>
    </w:p>
    <w:p w:rsidR="00DD318A" w:rsidRDefault="008002ED" w:rsidP="00DD318A">
      <w:pPr>
        <w:keepNext/>
      </w:pPr>
      <w:r>
        <w:rPr>
          <w:rFonts w:ascii="AR CENA" w:hAnsi="AR CENA"/>
          <w:noProof/>
          <w:lang w:val="en-IN" w:eastAsia="en-IN"/>
        </w:rPr>
        <w:lastRenderedPageBreak/>
        <mc:AlternateContent>
          <mc:Choice Requires="wps">
            <w:drawing>
              <wp:anchor distT="0" distB="0" distL="114300" distR="114300" simplePos="0" relativeHeight="251742208" behindDoc="0" locked="0" layoutInCell="1" allowOverlap="1" wp14:anchorId="5B5B041E" wp14:editId="4DB9CA90">
                <wp:simplePos x="0" y="0"/>
                <wp:positionH relativeFrom="column">
                  <wp:posOffset>17253</wp:posOffset>
                </wp:positionH>
                <wp:positionV relativeFrom="paragraph">
                  <wp:posOffset>861180</wp:posOffset>
                </wp:positionV>
                <wp:extent cx="5874589" cy="802256"/>
                <wp:effectExtent l="0" t="0" r="12065" b="17145"/>
                <wp:wrapNone/>
                <wp:docPr id="459" name="Rounded Rectangle 459"/>
                <wp:cNvGraphicFramePr/>
                <a:graphic xmlns:a="http://schemas.openxmlformats.org/drawingml/2006/main">
                  <a:graphicData uri="http://schemas.microsoft.com/office/word/2010/wordprocessingShape">
                    <wps:wsp>
                      <wps:cNvSpPr/>
                      <wps:spPr>
                        <a:xfrm>
                          <a:off x="0" y="0"/>
                          <a:ext cx="5874589" cy="80225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59" o:spid="_x0000_s1026" style="position:absolute;margin-left:1.35pt;margin-top:67.8pt;width:462.55pt;height:63.1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" filled="f" strokecolor="#243f60 [1604]" strokeweight="2pt"/>
            </w:pict>
          </mc:Fallback>
        </mc:AlternateContent>
      </w:r>
      <w:r w:rsidR="009B5706">
        <w:rPr>
          <w:rFonts w:ascii="AR CENA" w:hAnsi="AR CENA"/>
          <w:noProof/>
          <w:lang w:val="en-IN" w:eastAsia="en-IN"/>
        </w:rPr>
        <mc:AlternateContent>
          <mc:Choice Requires="wps">
            <w:drawing>
              <wp:anchor distT="0" distB="0" distL="114300" distR="114300" simplePos="0" relativeHeight="251741184" behindDoc="0" locked="0" layoutInCell="1" allowOverlap="1" wp14:anchorId="6B9CE415" wp14:editId="7CE6D770">
                <wp:simplePos x="0" y="0"/>
                <wp:positionH relativeFrom="column">
                  <wp:posOffset>690113</wp:posOffset>
                </wp:positionH>
                <wp:positionV relativeFrom="paragraph">
                  <wp:posOffset>774916</wp:posOffset>
                </wp:positionV>
                <wp:extent cx="379562" cy="138022"/>
                <wp:effectExtent l="0" t="19050" r="40005" b="33655"/>
                <wp:wrapNone/>
                <wp:docPr id="458" name="Right Arrow 458"/>
                <wp:cNvGraphicFramePr/>
                <a:graphic xmlns:a="http://schemas.openxmlformats.org/drawingml/2006/main">
                  <a:graphicData uri="http://schemas.microsoft.com/office/word/2010/wordprocessingShape">
                    <wps:wsp>
                      <wps:cNvSpPr/>
                      <wps:spPr>
                        <a:xfrm>
                          <a:off x="0" y="0"/>
                          <a:ext cx="379562" cy="138022"/>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58" o:spid="_x0000_s1026" type="#_x0000_t13" style="position:absolute;margin-left:54.35pt;margin-top:61pt;width:29.9pt;height:10.8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" adj="17673" filled="f" strokecolor="#243f60 [1604]" strokeweight="2pt"/>
            </w:pict>
          </mc:Fallback>
        </mc:AlternateContent>
      </w:r>
      <w:r w:rsidR="00337FC0">
        <w:rPr>
          <w:rFonts w:ascii="AR CENA" w:hAnsi="AR CENA"/>
          <w:noProof/>
          <w:lang w:val="en-IN" w:eastAsia="en-IN"/>
        </w:rPr>
        <w:drawing>
          <wp:inline distT="0" distB="0" distL="0" distR="0" wp14:anchorId="3EE3CD69" wp14:editId="444C1A5F">
            <wp:extent cx="5943600" cy="2881279"/>
            <wp:effectExtent l="19050" t="19050" r="19050" b="14605"/>
            <wp:docPr id="457" name="Picture 457" descr="C:\Users\Pradip\Desktop\screen\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radip\Desktop\screen\inf.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BF3E8C" w:rsidRDefault="00DD318A" w:rsidP="00DD318A">
      <w:pPr>
        <w:pStyle w:val="Caption"/>
        <w:jc w:val="center"/>
      </w:pPr>
      <w:bookmarkStart w:id="131" w:name="_Toc500933670"/>
      <w:r>
        <w:t xml:space="preserve">Figure </w:t>
      </w:r>
      <w:fldSimple w:instr=" SEQ Figure \* ARABIC ">
        <w:r w:rsidR="003E0BCF">
          <w:rPr>
            <w:noProof/>
          </w:rPr>
          <w:t>73</w:t>
        </w:r>
      </w:fldSimple>
      <w:r>
        <w:t xml:space="preserve"> Search Details</w:t>
      </w:r>
      <w:bookmarkEnd w:id="131"/>
    </w:p>
    <w:p w:rsidR="007106F7" w:rsidRDefault="007106F7" w:rsidP="007106F7">
      <w:pPr>
        <w:rPr>
          <w:rFonts w:ascii="AR CENA" w:hAnsi="AR CENA"/>
        </w:rPr>
      </w:pPr>
      <w:r w:rsidRPr="007106F7">
        <w:rPr>
          <w:rFonts w:ascii="AR CENA" w:hAnsi="AR CENA"/>
        </w:rPr>
        <w:t xml:space="preserve">Detailed information </w:t>
      </w:r>
      <w:r w:rsidR="00BF6209">
        <w:rPr>
          <w:rFonts w:ascii="AR CENA" w:hAnsi="AR CENA"/>
        </w:rPr>
        <w:t>(Refer screen -66)</w:t>
      </w:r>
    </w:p>
    <w:tbl>
      <w:tblPr>
        <w:tblStyle w:val="TableGrid"/>
        <w:tblW w:w="0" w:type="auto"/>
        <w:tblLook w:val="04A0" w:firstRow="1" w:lastRow="0" w:firstColumn="1" w:lastColumn="0" w:noHBand="0" w:noVBand="1"/>
      </w:tblPr>
      <w:tblGrid>
        <w:gridCol w:w="1951"/>
        <w:gridCol w:w="7625"/>
      </w:tblGrid>
      <w:tr w:rsidR="00B4031C" w:rsidTr="003D6545">
        <w:tc>
          <w:tcPr>
            <w:tcW w:w="1951" w:type="dxa"/>
          </w:tcPr>
          <w:p w:rsidR="00B4031C" w:rsidRDefault="005D63AD" w:rsidP="007106F7">
            <w:pPr>
              <w:rPr>
                <w:rFonts w:ascii="AR CENA" w:hAnsi="AR CENA"/>
              </w:rPr>
            </w:pPr>
            <w:r>
              <w:rPr>
                <w:rFonts w:ascii="AR CENA" w:hAnsi="AR CENA"/>
              </w:rPr>
              <w:t>Action</w:t>
            </w:r>
          </w:p>
        </w:tc>
        <w:tc>
          <w:tcPr>
            <w:tcW w:w="7625" w:type="dxa"/>
          </w:tcPr>
          <w:p w:rsidR="00B4031C" w:rsidRDefault="00737B65" w:rsidP="007106F7">
            <w:pPr>
              <w:rPr>
                <w:rFonts w:ascii="AR CENA" w:hAnsi="AR CENA"/>
              </w:rPr>
            </w:pPr>
            <w:r>
              <w:rPr>
                <w:rFonts w:ascii="AR CENA" w:hAnsi="AR CENA"/>
              </w:rPr>
              <w:t xml:space="preserve">Edit Button used to modify the information to </w:t>
            </w:r>
            <w:r w:rsidR="00BE1C94">
              <w:rPr>
                <w:rFonts w:ascii="AR CENA" w:hAnsi="AR CENA"/>
              </w:rPr>
              <w:t>capacity,</w:t>
            </w:r>
            <w:r>
              <w:rPr>
                <w:rFonts w:ascii="AR CENA" w:hAnsi="AR CENA"/>
              </w:rPr>
              <w:t xml:space="preserve"> Cancel the flight , change of aircraft etc.</w:t>
            </w:r>
          </w:p>
          <w:p w:rsidR="00737B65" w:rsidRDefault="00737B65" w:rsidP="007106F7">
            <w:pPr>
              <w:rPr>
                <w:rFonts w:ascii="AR CENA" w:hAnsi="AR CENA"/>
              </w:rPr>
            </w:pPr>
            <w:r>
              <w:rPr>
                <w:rFonts w:ascii="AR CENA" w:hAnsi="AR CENA"/>
              </w:rPr>
              <w:t xml:space="preserve">(Refer 1.8.2) for more details </w:t>
            </w:r>
          </w:p>
        </w:tc>
      </w:tr>
      <w:tr w:rsidR="00B4031C" w:rsidTr="003D6545">
        <w:tc>
          <w:tcPr>
            <w:tcW w:w="1951" w:type="dxa"/>
          </w:tcPr>
          <w:p w:rsidR="00B4031C" w:rsidRDefault="000315D5" w:rsidP="007106F7">
            <w:pPr>
              <w:rPr>
                <w:rFonts w:ascii="AR CENA" w:hAnsi="AR CENA"/>
              </w:rPr>
            </w:pPr>
            <w:r>
              <w:rPr>
                <w:rFonts w:ascii="AR CENA" w:hAnsi="AR CENA"/>
              </w:rPr>
              <w:t xml:space="preserve">Flight no </w:t>
            </w:r>
          </w:p>
        </w:tc>
        <w:tc>
          <w:tcPr>
            <w:tcW w:w="7625" w:type="dxa"/>
          </w:tcPr>
          <w:p w:rsidR="00B4031C" w:rsidRDefault="000E3BA0" w:rsidP="007106F7">
            <w:pPr>
              <w:rPr>
                <w:rFonts w:ascii="AR CENA" w:hAnsi="AR CENA"/>
              </w:rPr>
            </w:pPr>
            <w:r>
              <w:rPr>
                <w:rFonts w:ascii="AR CENA" w:hAnsi="AR CENA"/>
              </w:rPr>
              <w:t xml:space="preserve">It will auto populated based on search criteria </w:t>
            </w:r>
          </w:p>
        </w:tc>
      </w:tr>
      <w:tr w:rsidR="00B4031C" w:rsidTr="003D6545">
        <w:tc>
          <w:tcPr>
            <w:tcW w:w="1951" w:type="dxa"/>
          </w:tcPr>
          <w:p w:rsidR="00B4031C" w:rsidRDefault="000315D5" w:rsidP="007106F7">
            <w:pPr>
              <w:rPr>
                <w:rFonts w:ascii="AR CENA" w:hAnsi="AR CENA"/>
              </w:rPr>
            </w:pPr>
            <w:r>
              <w:rPr>
                <w:rFonts w:ascii="AR CENA" w:hAnsi="AR CENA"/>
              </w:rPr>
              <w:t xml:space="preserve">Flight date </w:t>
            </w:r>
          </w:p>
        </w:tc>
        <w:tc>
          <w:tcPr>
            <w:tcW w:w="7625" w:type="dxa"/>
          </w:tcPr>
          <w:p w:rsidR="00B4031C" w:rsidRDefault="00D622BC" w:rsidP="007106F7">
            <w:pPr>
              <w:rPr>
                <w:rFonts w:ascii="AR CENA" w:hAnsi="AR CENA"/>
              </w:rPr>
            </w:pPr>
            <w:r>
              <w:rPr>
                <w:rFonts w:ascii="AR CENA" w:hAnsi="AR CENA"/>
              </w:rPr>
              <w:t xml:space="preserve">It will auto populated based on search details </w:t>
            </w:r>
          </w:p>
        </w:tc>
      </w:tr>
      <w:tr w:rsidR="00D622BC" w:rsidTr="003D6545">
        <w:tc>
          <w:tcPr>
            <w:tcW w:w="1951" w:type="dxa"/>
          </w:tcPr>
          <w:p w:rsidR="00D622BC" w:rsidRDefault="00D622BC" w:rsidP="007106F7">
            <w:pPr>
              <w:rPr>
                <w:rFonts w:ascii="AR CENA" w:hAnsi="AR CENA"/>
              </w:rPr>
            </w:pPr>
            <w:r>
              <w:rPr>
                <w:rFonts w:ascii="AR CENA" w:hAnsi="AR CENA"/>
              </w:rPr>
              <w:t xml:space="preserve">Origin Airport </w:t>
            </w:r>
          </w:p>
        </w:tc>
        <w:tc>
          <w:tcPr>
            <w:tcW w:w="7625" w:type="dxa"/>
          </w:tcPr>
          <w:p w:rsidR="00D622BC" w:rsidRDefault="00D622BC">
            <w:r w:rsidRPr="004A3A38">
              <w:rPr>
                <w:rFonts w:ascii="AR CENA" w:hAnsi="AR CENA"/>
              </w:rPr>
              <w:t xml:space="preserve">It will auto populated based on search details </w:t>
            </w:r>
          </w:p>
        </w:tc>
      </w:tr>
      <w:tr w:rsidR="00D622BC" w:rsidTr="003D6545">
        <w:tc>
          <w:tcPr>
            <w:tcW w:w="1951" w:type="dxa"/>
          </w:tcPr>
          <w:p w:rsidR="00D622BC" w:rsidRDefault="00D622BC" w:rsidP="007106F7">
            <w:pPr>
              <w:rPr>
                <w:rFonts w:ascii="AR CENA" w:hAnsi="AR CENA"/>
              </w:rPr>
            </w:pPr>
            <w:r>
              <w:rPr>
                <w:rFonts w:ascii="AR CENA" w:hAnsi="AR CENA"/>
              </w:rPr>
              <w:t xml:space="preserve">Destination Airport </w:t>
            </w:r>
          </w:p>
        </w:tc>
        <w:tc>
          <w:tcPr>
            <w:tcW w:w="7625" w:type="dxa"/>
          </w:tcPr>
          <w:p w:rsidR="00D622BC" w:rsidRDefault="00D622BC">
            <w:r w:rsidRPr="004A3A38">
              <w:rPr>
                <w:rFonts w:ascii="AR CENA" w:hAnsi="AR CENA"/>
              </w:rPr>
              <w:t xml:space="preserve">It will auto populated based on search details </w:t>
            </w:r>
          </w:p>
        </w:tc>
      </w:tr>
      <w:tr w:rsidR="00D622BC" w:rsidTr="003D6545">
        <w:tc>
          <w:tcPr>
            <w:tcW w:w="1951" w:type="dxa"/>
          </w:tcPr>
          <w:p w:rsidR="00D622BC" w:rsidRDefault="00D622BC" w:rsidP="007106F7">
            <w:pPr>
              <w:rPr>
                <w:rFonts w:ascii="AR CENA" w:hAnsi="AR CENA"/>
              </w:rPr>
            </w:pPr>
            <w:r>
              <w:rPr>
                <w:rFonts w:ascii="AR CENA" w:hAnsi="AR CENA"/>
              </w:rPr>
              <w:t>STD</w:t>
            </w:r>
          </w:p>
        </w:tc>
        <w:tc>
          <w:tcPr>
            <w:tcW w:w="7625" w:type="dxa"/>
          </w:tcPr>
          <w:p w:rsidR="00D622BC" w:rsidRDefault="00D622BC">
            <w:r w:rsidRPr="004A3A38">
              <w:rPr>
                <w:rFonts w:ascii="AR CENA" w:hAnsi="AR CENA"/>
              </w:rPr>
              <w:t xml:space="preserve">It will auto populated based on </w:t>
            </w:r>
            <w:r>
              <w:rPr>
                <w:rFonts w:ascii="AR CENA" w:hAnsi="AR CENA"/>
              </w:rPr>
              <w:t xml:space="preserve">schedule </w:t>
            </w:r>
          </w:p>
        </w:tc>
      </w:tr>
      <w:tr w:rsidR="00D622BC" w:rsidTr="003D6545">
        <w:tc>
          <w:tcPr>
            <w:tcW w:w="1951" w:type="dxa"/>
          </w:tcPr>
          <w:p w:rsidR="00D622BC" w:rsidRDefault="00D622BC" w:rsidP="007106F7">
            <w:pPr>
              <w:rPr>
                <w:rFonts w:ascii="AR CENA" w:hAnsi="AR CENA"/>
              </w:rPr>
            </w:pPr>
            <w:r>
              <w:rPr>
                <w:rFonts w:ascii="AR CENA" w:hAnsi="AR CENA"/>
              </w:rPr>
              <w:t xml:space="preserve">STA </w:t>
            </w:r>
          </w:p>
        </w:tc>
        <w:tc>
          <w:tcPr>
            <w:tcW w:w="7625" w:type="dxa"/>
          </w:tcPr>
          <w:p w:rsidR="00D622BC" w:rsidRDefault="00D622BC">
            <w:r w:rsidRPr="004A3A38">
              <w:rPr>
                <w:rFonts w:ascii="AR CENA" w:hAnsi="AR CENA"/>
              </w:rPr>
              <w:t xml:space="preserve">It will auto populated based on </w:t>
            </w:r>
            <w:r>
              <w:rPr>
                <w:rFonts w:ascii="AR CENA" w:hAnsi="AR CENA"/>
              </w:rPr>
              <w:t xml:space="preserve">schedule </w:t>
            </w:r>
          </w:p>
        </w:tc>
      </w:tr>
      <w:tr w:rsidR="00D622BC" w:rsidTr="003D6545">
        <w:tc>
          <w:tcPr>
            <w:tcW w:w="1951" w:type="dxa"/>
          </w:tcPr>
          <w:p w:rsidR="00D622BC" w:rsidRDefault="00D622BC" w:rsidP="007106F7">
            <w:pPr>
              <w:rPr>
                <w:rFonts w:ascii="AR CENA" w:hAnsi="AR CENA"/>
              </w:rPr>
            </w:pPr>
            <w:r>
              <w:rPr>
                <w:rFonts w:ascii="AR CENA" w:hAnsi="AR CENA"/>
              </w:rPr>
              <w:t xml:space="preserve">Aircraft Type </w:t>
            </w:r>
          </w:p>
        </w:tc>
        <w:tc>
          <w:tcPr>
            <w:tcW w:w="7625" w:type="dxa"/>
          </w:tcPr>
          <w:p w:rsidR="00D622BC" w:rsidRDefault="00D622BC">
            <w:r w:rsidRPr="004A3A38">
              <w:rPr>
                <w:rFonts w:ascii="AR CENA" w:hAnsi="AR CENA"/>
              </w:rPr>
              <w:t xml:space="preserve">It will auto populated based on </w:t>
            </w:r>
            <w:r>
              <w:rPr>
                <w:rFonts w:ascii="AR CENA" w:hAnsi="AR CENA"/>
              </w:rPr>
              <w:t xml:space="preserve">Master </w:t>
            </w:r>
          </w:p>
        </w:tc>
      </w:tr>
      <w:tr w:rsidR="00D622BC" w:rsidTr="003D6545">
        <w:tc>
          <w:tcPr>
            <w:tcW w:w="1951" w:type="dxa"/>
          </w:tcPr>
          <w:p w:rsidR="00D622BC" w:rsidRPr="00096684" w:rsidRDefault="00D622BC" w:rsidP="00096684">
            <w:pPr>
              <w:pStyle w:val="NoSpacing"/>
              <w:rPr>
                <w:rFonts w:ascii="AR CENA" w:hAnsi="AR CENA"/>
              </w:rPr>
            </w:pPr>
            <w:r w:rsidRPr="00096684">
              <w:rPr>
                <w:rFonts w:ascii="AR CENA" w:hAnsi="AR CENA"/>
              </w:rPr>
              <w:t>Actual Capacity</w:t>
            </w:r>
          </w:p>
          <w:p w:rsidR="00D622BC" w:rsidRPr="00096684" w:rsidRDefault="00D622BC" w:rsidP="00096684">
            <w:pPr>
              <w:pStyle w:val="NoSpacing"/>
              <w:rPr>
                <w:rFonts w:ascii="AR CENA" w:hAnsi="AR CENA"/>
              </w:rPr>
            </w:pPr>
            <w:r w:rsidRPr="00096684">
              <w:rPr>
                <w:rFonts w:ascii="AR CENA" w:hAnsi="AR CENA"/>
              </w:rPr>
              <w:t>(Gross/volume)</w:t>
            </w:r>
          </w:p>
        </w:tc>
        <w:tc>
          <w:tcPr>
            <w:tcW w:w="7625" w:type="dxa"/>
          </w:tcPr>
          <w:p w:rsidR="00D622BC" w:rsidRDefault="00D622BC">
            <w:pPr>
              <w:rPr>
                <w:rFonts w:ascii="AR CENA" w:hAnsi="AR CENA"/>
              </w:rPr>
            </w:pPr>
            <w:r w:rsidRPr="004A3A38">
              <w:rPr>
                <w:rFonts w:ascii="AR CENA" w:hAnsi="AR CENA"/>
              </w:rPr>
              <w:t xml:space="preserve">It will auto populated based on </w:t>
            </w:r>
            <w:r>
              <w:rPr>
                <w:rFonts w:ascii="AR CENA" w:hAnsi="AR CENA"/>
              </w:rPr>
              <w:t xml:space="preserve">master </w:t>
            </w:r>
          </w:p>
          <w:p w:rsidR="00915FE4" w:rsidRDefault="004051D3">
            <w:r>
              <w:rPr>
                <w:noProof/>
                <w:lang w:val="en-IN" w:eastAsia="en-IN"/>
              </w:rPr>
              <w:lastRenderedPageBreak/>
              <w:drawing>
                <wp:inline distT="0" distB="0" distL="0" distR="0" wp14:anchorId="369C9790" wp14:editId="306F3C1E">
                  <wp:extent cx="1708030" cy="1362973"/>
                  <wp:effectExtent l="19050" t="19050" r="26035" b="27940"/>
                  <wp:docPr id="498" name="Picture 498" descr="C:\Users\Pradip\Desktop\screen\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radip\Desktop\screen\scr.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08150" cy="1363069"/>
                          </a:xfrm>
                          <a:prstGeom prst="rect">
                            <a:avLst/>
                          </a:prstGeom>
                          <a:noFill/>
                          <a:ln>
                            <a:solidFill>
                              <a:schemeClr val="accent1"/>
                            </a:solidFill>
                          </a:ln>
                        </pic:spPr>
                      </pic:pic>
                    </a:graphicData>
                  </a:graphic>
                </wp:inline>
              </w:drawing>
            </w:r>
          </w:p>
        </w:tc>
      </w:tr>
      <w:tr w:rsidR="00D622BC" w:rsidTr="003D6545">
        <w:tc>
          <w:tcPr>
            <w:tcW w:w="1951" w:type="dxa"/>
          </w:tcPr>
          <w:p w:rsidR="00D622BC" w:rsidRPr="00096684" w:rsidRDefault="00D622BC" w:rsidP="00096684">
            <w:pPr>
              <w:pStyle w:val="NoSpacing"/>
              <w:rPr>
                <w:rFonts w:ascii="AR CENA" w:hAnsi="AR CENA"/>
              </w:rPr>
            </w:pPr>
            <w:r w:rsidRPr="00096684">
              <w:rPr>
                <w:rFonts w:ascii="AR CENA" w:hAnsi="AR CENA"/>
              </w:rPr>
              <w:lastRenderedPageBreak/>
              <w:t>Free Capacity</w:t>
            </w:r>
          </w:p>
          <w:p w:rsidR="00D622BC" w:rsidRPr="00096684" w:rsidRDefault="00D622BC" w:rsidP="00096684">
            <w:pPr>
              <w:pStyle w:val="NoSpacing"/>
              <w:rPr>
                <w:rFonts w:ascii="AR CENA" w:hAnsi="AR CENA"/>
              </w:rPr>
            </w:pPr>
            <w:r w:rsidRPr="00096684">
              <w:rPr>
                <w:rFonts w:ascii="AR CENA" w:hAnsi="AR CENA"/>
              </w:rPr>
              <w:t>(Gross/volume)</w:t>
            </w:r>
          </w:p>
        </w:tc>
        <w:tc>
          <w:tcPr>
            <w:tcW w:w="7625" w:type="dxa"/>
          </w:tcPr>
          <w:p w:rsidR="00D622BC" w:rsidRDefault="00D622BC">
            <w:pPr>
              <w:rPr>
                <w:rFonts w:ascii="AR CENA" w:hAnsi="AR CENA"/>
              </w:rPr>
            </w:pPr>
            <w:r>
              <w:rPr>
                <w:rFonts w:ascii="AR CENA" w:hAnsi="AR CENA"/>
              </w:rPr>
              <w:t>It will auto populated based  master</w:t>
            </w:r>
          </w:p>
          <w:p w:rsidR="004051D3" w:rsidRDefault="004051D3">
            <w:r>
              <w:rPr>
                <w:noProof/>
                <w:lang w:val="en-IN" w:eastAsia="en-IN"/>
              </w:rPr>
              <w:drawing>
                <wp:inline distT="0" distB="0" distL="0" distR="0" wp14:anchorId="36620558" wp14:editId="6973CE84">
                  <wp:extent cx="1682115" cy="1776730"/>
                  <wp:effectExtent l="19050" t="19050" r="13335" b="13970"/>
                  <wp:docPr id="499" name="Picture 499" descr="C:\Users\Pradip\Desktop\screen\fre 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radip\Desktop\screen\fre ca.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82115" cy="1776730"/>
                          </a:xfrm>
                          <a:prstGeom prst="rect">
                            <a:avLst/>
                          </a:prstGeom>
                          <a:noFill/>
                          <a:ln>
                            <a:solidFill>
                              <a:schemeClr val="accent1"/>
                            </a:solidFill>
                          </a:ln>
                        </pic:spPr>
                      </pic:pic>
                    </a:graphicData>
                  </a:graphic>
                </wp:inline>
              </w:drawing>
            </w:r>
          </w:p>
        </w:tc>
      </w:tr>
      <w:tr w:rsidR="00D622BC" w:rsidTr="003D6545">
        <w:tc>
          <w:tcPr>
            <w:tcW w:w="1951" w:type="dxa"/>
          </w:tcPr>
          <w:p w:rsidR="00D622BC" w:rsidRPr="00096684" w:rsidRDefault="00D622BC" w:rsidP="00096684">
            <w:pPr>
              <w:pStyle w:val="NoSpacing"/>
              <w:rPr>
                <w:rFonts w:ascii="AR CENA" w:hAnsi="AR CENA"/>
              </w:rPr>
            </w:pPr>
            <w:r>
              <w:rPr>
                <w:rFonts w:ascii="AR CENA" w:hAnsi="AR CENA"/>
              </w:rPr>
              <w:t xml:space="preserve">Reserve </w:t>
            </w:r>
            <w:r w:rsidRPr="00096684">
              <w:rPr>
                <w:rFonts w:ascii="AR CENA" w:hAnsi="AR CENA"/>
              </w:rPr>
              <w:t xml:space="preserve"> Capacity</w:t>
            </w:r>
          </w:p>
          <w:p w:rsidR="00D622BC" w:rsidRPr="00096684" w:rsidRDefault="00D622BC" w:rsidP="00096684">
            <w:pPr>
              <w:pStyle w:val="NoSpacing"/>
              <w:rPr>
                <w:rFonts w:ascii="AR CENA" w:hAnsi="AR CENA"/>
              </w:rPr>
            </w:pPr>
            <w:r w:rsidRPr="00096684">
              <w:rPr>
                <w:rFonts w:ascii="AR CENA" w:hAnsi="AR CENA"/>
              </w:rPr>
              <w:t>(Gross/volume)</w:t>
            </w:r>
          </w:p>
        </w:tc>
        <w:tc>
          <w:tcPr>
            <w:tcW w:w="7625" w:type="dxa"/>
          </w:tcPr>
          <w:p w:rsidR="00D622BC" w:rsidRDefault="00D622BC">
            <w:pPr>
              <w:rPr>
                <w:rFonts w:ascii="AR CENA" w:hAnsi="AR CENA"/>
              </w:rPr>
            </w:pPr>
            <w:r w:rsidRPr="004A3A38">
              <w:rPr>
                <w:rFonts w:ascii="AR CENA" w:hAnsi="AR CENA"/>
              </w:rPr>
              <w:t xml:space="preserve">It will auto populated based on </w:t>
            </w:r>
            <w:r>
              <w:rPr>
                <w:rFonts w:ascii="AR CENA" w:hAnsi="AR CENA"/>
              </w:rPr>
              <w:t xml:space="preserve">master </w:t>
            </w:r>
          </w:p>
          <w:p w:rsidR="004051D3" w:rsidRDefault="004051D3">
            <w:r>
              <w:rPr>
                <w:noProof/>
                <w:lang w:val="en-IN" w:eastAsia="en-IN"/>
              </w:rPr>
              <w:drawing>
                <wp:inline distT="0" distB="0" distL="0" distR="0" wp14:anchorId="1AC69E15" wp14:editId="50AB5655">
                  <wp:extent cx="1708150" cy="1794510"/>
                  <wp:effectExtent l="19050" t="19050" r="25400" b="15240"/>
                  <wp:docPr id="500" name="Picture 500" descr="C:\Users\Pradip\Desktop\screen\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radip\Desktop\screen\recap.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08150" cy="1794510"/>
                          </a:xfrm>
                          <a:prstGeom prst="rect">
                            <a:avLst/>
                          </a:prstGeom>
                          <a:noFill/>
                          <a:ln>
                            <a:solidFill>
                              <a:schemeClr val="accent1"/>
                            </a:solidFill>
                          </a:ln>
                        </pic:spPr>
                      </pic:pic>
                    </a:graphicData>
                  </a:graphic>
                </wp:inline>
              </w:drawing>
            </w:r>
          </w:p>
        </w:tc>
      </w:tr>
      <w:tr w:rsidR="00D622BC" w:rsidTr="003D6545">
        <w:tc>
          <w:tcPr>
            <w:tcW w:w="1951" w:type="dxa"/>
          </w:tcPr>
          <w:p w:rsidR="00D622BC" w:rsidRPr="00096684" w:rsidRDefault="00D622BC" w:rsidP="00D56268">
            <w:pPr>
              <w:pStyle w:val="NoSpacing"/>
              <w:rPr>
                <w:rFonts w:ascii="AR CENA" w:hAnsi="AR CENA"/>
              </w:rPr>
            </w:pPr>
            <w:r>
              <w:rPr>
                <w:rFonts w:ascii="AR CENA" w:hAnsi="AR CENA"/>
              </w:rPr>
              <w:t>Over Booking</w:t>
            </w:r>
            <w:r w:rsidRPr="00096684">
              <w:rPr>
                <w:rFonts w:ascii="AR CENA" w:hAnsi="AR CENA"/>
              </w:rPr>
              <w:t xml:space="preserve"> Capacity</w:t>
            </w:r>
          </w:p>
          <w:p w:rsidR="00D622BC" w:rsidRDefault="00D622BC" w:rsidP="00D56268">
            <w:pPr>
              <w:rPr>
                <w:rFonts w:ascii="AR CENA" w:hAnsi="AR CENA"/>
              </w:rPr>
            </w:pPr>
            <w:r w:rsidRPr="00096684">
              <w:rPr>
                <w:rFonts w:ascii="AR CENA" w:hAnsi="AR CENA"/>
              </w:rPr>
              <w:t>(Gross/volume)</w:t>
            </w:r>
          </w:p>
        </w:tc>
        <w:tc>
          <w:tcPr>
            <w:tcW w:w="7625" w:type="dxa"/>
          </w:tcPr>
          <w:p w:rsidR="00D622BC" w:rsidRDefault="00D622BC">
            <w:pPr>
              <w:rPr>
                <w:rFonts w:ascii="AR CENA" w:hAnsi="AR CENA"/>
              </w:rPr>
            </w:pPr>
            <w:r w:rsidRPr="004A3A38">
              <w:rPr>
                <w:rFonts w:ascii="AR CENA" w:hAnsi="AR CENA"/>
              </w:rPr>
              <w:t xml:space="preserve">It will auto populated based on </w:t>
            </w:r>
            <w:r>
              <w:rPr>
                <w:rFonts w:ascii="AR CENA" w:hAnsi="AR CENA"/>
              </w:rPr>
              <w:t>master</w:t>
            </w:r>
          </w:p>
          <w:p w:rsidR="004051D3" w:rsidRDefault="004051D3">
            <w:r>
              <w:rPr>
                <w:noProof/>
                <w:lang w:val="en-IN" w:eastAsia="en-IN"/>
              </w:rPr>
              <w:lastRenderedPageBreak/>
              <w:drawing>
                <wp:inline distT="0" distB="0" distL="0" distR="0" wp14:anchorId="581BD863" wp14:editId="3F49422E">
                  <wp:extent cx="1708150" cy="1794510"/>
                  <wp:effectExtent l="19050" t="19050" r="25400" b="15240"/>
                  <wp:docPr id="501" name="Picture 501" descr="C:\Users\Pradip\Desktop\screen\obv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radip\Desktop\screen\obv cap.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08150" cy="1794510"/>
                          </a:xfrm>
                          <a:prstGeom prst="rect">
                            <a:avLst/>
                          </a:prstGeom>
                          <a:noFill/>
                          <a:ln>
                            <a:solidFill>
                              <a:schemeClr val="accent1"/>
                            </a:solidFill>
                          </a:ln>
                        </pic:spPr>
                      </pic:pic>
                    </a:graphicData>
                  </a:graphic>
                </wp:inline>
              </w:drawing>
            </w:r>
          </w:p>
        </w:tc>
      </w:tr>
      <w:tr w:rsidR="00D622BC" w:rsidTr="003D6545">
        <w:tc>
          <w:tcPr>
            <w:tcW w:w="1951" w:type="dxa"/>
          </w:tcPr>
          <w:p w:rsidR="00D622BC" w:rsidRPr="00096684" w:rsidRDefault="00D622BC" w:rsidP="00507CA1">
            <w:pPr>
              <w:pStyle w:val="NoSpacing"/>
              <w:rPr>
                <w:rFonts w:ascii="AR CENA" w:hAnsi="AR CENA"/>
              </w:rPr>
            </w:pPr>
            <w:r>
              <w:rPr>
                <w:rFonts w:ascii="AR CENA" w:hAnsi="AR CENA"/>
              </w:rPr>
              <w:lastRenderedPageBreak/>
              <w:t xml:space="preserve">Commercial </w:t>
            </w:r>
            <w:r w:rsidRPr="00096684">
              <w:rPr>
                <w:rFonts w:ascii="AR CENA" w:hAnsi="AR CENA"/>
              </w:rPr>
              <w:t>Capacity</w:t>
            </w:r>
          </w:p>
          <w:p w:rsidR="00D622BC" w:rsidRPr="00096684" w:rsidRDefault="00D622BC" w:rsidP="00BA26FA">
            <w:pPr>
              <w:pStyle w:val="NoSpacing"/>
              <w:rPr>
                <w:rFonts w:ascii="AR CENA" w:hAnsi="AR CENA"/>
              </w:rPr>
            </w:pPr>
            <w:r>
              <w:rPr>
                <w:rFonts w:ascii="AR CENA" w:hAnsi="AR CENA"/>
              </w:rPr>
              <w:t xml:space="preserve">Used </w:t>
            </w:r>
            <w:r w:rsidRPr="00096684">
              <w:rPr>
                <w:rFonts w:ascii="AR CENA" w:hAnsi="AR CENA"/>
              </w:rPr>
              <w:t>Capacity</w:t>
            </w:r>
          </w:p>
          <w:p w:rsidR="00D622BC" w:rsidRDefault="00D622BC" w:rsidP="00BA26FA">
            <w:pPr>
              <w:rPr>
                <w:rFonts w:ascii="AR CENA" w:hAnsi="AR CENA"/>
              </w:rPr>
            </w:pPr>
            <w:r w:rsidRPr="00096684">
              <w:rPr>
                <w:rFonts w:ascii="AR CENA" w:hAnsi="AR CENA"/>
              </w:rPr>
              <w:t>(Gross/volume)</w:t>
            </w:r>
          </w:p>
        </w:tc>
        <w:tc>
          <w:tcPr>
            <w:tcW w:w="7625" w:type="dxa"/>
          </w:tcPr>
          <w:p w:rsidR="00D622BC" w:rsidRDefault="00D622BC">
            <w:pPr>
              <w:rPr>
                <w:rFonts w:ascii="AR CENA" w:hAnsi="AR CENA"/>
              </w:rPr>
            </w:pPr>
            <w:r w:rsidRPr="004A3A38">
              <w:rPr>
                <w:rFonts w:ascii="AR CENA" w:hAnsi="AR CENA"/>
              </w:rPr>
              <w:t xml:space="preserve">It will auto populated based on </w:t>
            </w:r>
            <w:r>
              <w:rPr>
                <w:rFonts w:ascii="AR CENA" w:hAnsi="AR CENA"/>
              </w:rPr>
              <w:t xml:space="preserve">Pax information </w:t>
            </w:r>
          </w:p>
          <w:p w:rsidR="004051D3" w:rsidRDefault="003F7FFD">
            <w:r>
              <w:rPr>
                <w:noProof/>
                <w:lang w:val="en-IN" w:eastAsia="en-IN"/>
              </w:rPr>
              <w:drawing>
                <wp:inline distT="0" distB="0" distL="0" distR="0" wp14:anchorId="787CADFB" wp14:editId="622B7D21">
                  <wp:extent cx="1354455" cy="1794510"/>
                  <wp:effectExtent l="19050" t="19050" r="17145" b="15240"/>
                  <wp:docPr id="502" name="Picture 502" descr="C:\Users\Pradip\Desktop\scree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radip\Desktop\screen\co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54455" cy="1794510"/>
                          </a:xfrm>
                          <a:prstGeom prst="rect">
                            <a:avLst/>
                          </a:prstGeom>
                          <a:noFill/>
                          <a:ln>
                            <a:solidFill>
                              <a:schemeClr val="accent1"/>
                            </a:solidFill>
                          </a:ln>
                        </pic:spPr>
                      </pic:pic>
                    </a:graphicData>
                  </a:graphic>
                </wp:inline>
              </w:drawing>
            </w:r>
          </w:p>
        </w:tc>
      </w:tr>
      <w:tr w:rsidR="00D622BC" w:rsidTr="003D6545">
        <w:tc>
          <w:tcPr>
            <w:tcW w:w="1951" w:type="dxa"/>
          </w:tcPr>
          <w:p w:rsidR="00D622BC" w:rsidRPr="00096684" w:rsidRDefault="00D622BC" w:rsidP="00BA26FA">
            <w:pPr>
              <w:pStyle w:val="NoSpacing"/>
              <w:rPr>
                <w:rFonts w:ascii="AR CENA" w:hAnsi="AR CENA"/>
              </w:rPr>
            </w:pPr>
            <w:r>
              <w:rPr>
                <w:rFonts w:ascii="AR CENA" w:hAnsi="AR CENA"/>
              </w:rPr>
              <w:t xml:space="preserve">Allocated  weight </w:t>
            </w:r>
          </w:p>
          <w:p w:rsidR="00D622BC" w:rsidRDefault="00D622BC" w:rsidP="00BA26FA">
            <w:pPr>
              <w:rPr>
                <w:rFonts w:ascii="AR CENA" w:hAnsi="AR CENA"/>
              </w:rPr>
            </w:pPr>
            <w:r w:rsidRPr="00096684">
              <w:rPr>
                <w:rFonts w:ascii="AR CENA" w:hAnsi="AR CENA"/>
              </w:rPr>
              <w:t>(Gross/volume)</w:t>
            </w:r>
          </w:p>
        </w:tc>
        <w:tc>
          <w:tcPr>
            <w:tcW w:w="7625" w:type="dxa"/>
          </w:tcPr>
          <w:p w:rsidR="00D622BC" w:rsidRDefault="00D622BC">
            <w:pPr>
              <w:rPr>
                <w:rFonts w:ascii="AR CENA" w:hAnsi="AR CENA"/>
              </w:rPr>
            </w:pPr>
            <w:r w:rsidRPr="004A3A38">
              <w:rPr>
                <w:rFonts w:ascii="AR CENA" w:hAnsi="AR CENA"/>
              </w:rPr>
              <w:t xml:space="preserve">It will auto populated based on </w:t>
            </w:r>
            <w:r>
              <w:rPr>
                <w:rFonts w:ascii="AR CENA" w:hAnsi="AR CENA"/>
              </w:rPr>
              <w:t xml:space="preserve"> Allotment master </w:t>
            </w:r>
          </w:p>
          <w:p w:rsidR="003F7FFD" w:rsidRDefault="003F7FFD">
            <w:r>
              <w:rPr>
                <w:noProof/>
                <w:lang w:val="en-IN" w:eastAsia="en-IN"/>
              </w:rPr>
              <w:drawing>
                <wp:inline distT="0" distB="0" distL="0" distR="0" wp14:anchorId="396C3A13" wp14:editId="07FCB1A3">
                  <wp:extent cx="1699260" cy="1845945"/>
                  <wp:effectExtent l="19050" t="19050" r="15240" b="20955"/>
                  <wp:docPr id="503" name="Picture 503" descr="C:\Users\Pradip\Desktop\screen\al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radip\Desktop\screen\alcated.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99260" cy="1845945"/>
                          </a:xfrm>
                          <a:prstGeom prst="rect">
                            <a:avLst/>
                          </a:prstGeom>
                          <a:noFill/>
                          <a:ln>
                            <a:solidFill>
                              <a:schemeClr val="accent1"/>
                            </a:solidFill>
                          </a:ln>
                        </pic:spPr>
                      </pic:pic>
                    </a:graphicData>
                  </a:graphic>
                </wp:inline>
              </w:drawing>
            </w:r>
          </w:p>
        </w:tc>
      </w:tr>
      <w:tr w:rsidR="00D622BC" w:rsidTr="003D6545">
        <w:tc>
          <w:tcPr>
            <w:tcW w:w="1951" w:type="dxa"/>
          </w:tcPr>
          <w:p w:rsidR="00D622BC" w:rsidRPr="00096684" w:rsidRDefault="00D622BC" w:rsidP="00275369">
            <w:pPr>
              <w:pStyle w:val="NoSpacing"/>
              <w:rPr>
                <w:rFonts w:ascii="AR CENA" w:hAnsi="AR CENA"/>
              </w:rPr>
            </w:pPr>
            <w:r>
              <w:rPr>
                <w:rFonts w:ascii="AR CENA" w:hAnsi="AR CENA"/>
              </w:rPr>
              <w:t xml:space="preserve">Released   weight </w:t>
            </w:r>
          </w:p>
          <w:p w:rsidR="00D622BC" w:rsidRDefault="00D622BC" w:rsidP="00275369">
            <w:pPr>
              <w:rPr>
                <w:rFonts w:ascii="AR CENA" w:hAnsi="AR CENA"/>
              </w:rPr>
            </w:pPr>
            <w:r w:rsidRPr="00096684">
              <w:rPr>
                <w:rFonts w:ascii="AR CENA" w:hAnsi="AR CENA"/>
              </w:rPr>
              <w:t>(Gross/volume)</w:t>
            </w:r>
          </w:p>
        </w:tc>
        <w:tc>
          <w:tcPr>
            <w:tcW w:w="7625" w:type="dxa"/>
          </w:tcPr>
          <w:p w:rsidR="00D622BC" w:rsidRDefault="00D622BC">
            <w:pPr>
              <w:rPr>
                <w:rFonts w:ascii="AR CENA" w:hAnsi="AR CENA"/>
              </w:rPr>
            </w:pPr>
            <w:r w:rsidRPr="004A3A38">
              <w:rPr>
                <w:rFonts w:ascii="AR CENA" w:hAnsi="AR CENA"/>
              </w:rPr>
              <w:t xml:space="preserve">It will auto populated based on </w:t>
            </w:r>
            <w:r>
              <w:rPr>
                <w:rFonts w:ascii="AR CENA" w:hAnsi="AR CENA"/>
              </w:rPr>
              <w:t xml:space="preserve">Release allotment master </w:t>
            </w:r>
          </w:p>
          <w:p w:rsidR="003F7FFD" w:rsidRDefault="003F7FFD">
            <w:r>
              <w:rPr>
                <w:noProof/>
                <w:lang w:val="en-IN" w:eastAsia="en-IN"/>
              </w:rPr>
              <w:lastRenderedPageBreak/>
              <w:drawing>
                <wp:inline distT="0" distB="0" distL="0" distR="0" wp14:anchorId="04377FAD" wp14:editId="6029D1EF">
                  <wp:extent cx="1664970" cy="1794510"/>
                  <wp:effectExtent l="19050" t="19050" r="11430" b="15240"/>
                  <wp:docPr id="504" name="Picture 504" descr="C:\Users\Pradip\Desktop\screen\rel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radip\Desktop\screen\relsd.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64970" cy="1794510"/>
                          </a:xfrm>
                          <a:prstGeom prst="rect">
                            <a:avLst/>
                          </a:prstGeom>
                          <a:noFill/>
                          <a:ln>
                            <a:solidFill>
                              <a:schemeClr val="accent1"/>
                            </a:solidFill>
                          </a:ln>
                        </pic:spPr>
                      </pic:pic>
                    </a:graphicData>
                  </a:graphic>
                </wp:inline>
              </w:drawing>
            </w:r>
          </w:p>
        </w:tc>
      </w:tr>
      <w:tr w:rsidR="00D622BC" w:rsidTr="003D6545">
        <w:tc>
          <w:tcPr>
            <w:tcW w:w="1951" w:type="dxa"/>
          </w:tcPr>
          <w:p w:rsidR="00D622BC" w:rsidRDefault="00D622BC" w:rsidP="00275369">
            <w:pPr>
              <w:pStyle w:val="NoSpacing"/>
              <w:rPr>
                <w:rFonts w:ascii="AR CENA" w:hAnsi="AR CENA"/>
              </w:rPr>
            </w:pPr>
            <w:r>
              <w:rPr>
                <w:rFonts w:ascii="AR CENA" w:hAnsi="AR CENA"/>
              </w:rPr>
              <w:lastRenderedPageBreak/>
              <w:t xml:space="preserve">Flight status </w:t>
            </w:r>
          </w:p>
        </w:tc>
        <w:tc>
          <w:tcPr>
            <w:tcW w:w="7625" w:type="dxa"/>
          </w:tcPr>
          <w:p w:rsidR="00D622BC" w:rsidRDefault="00D622BC">
            <w:pPr>
              <w:rPr>
                <w:rFonts w:ascii="AR CENA" w:hAnsi="AR CENA"/>
              </w:rPr>
            </w:pPr>
            <w:r w:rsidRPr="004A3A38">
              <w:rPr>
                <w:rFonts w:ascii="AR CENA" w:hAnsi="AR CENA"/>
              </w:rPr>
              <w:t xml:space="preserve">It will auto populated based on </w:t>
            </w:r>
            <w:r>
              <w:rPr>
                <w:rFonts w:ascii="AR CENA" w:hAnsi="AR CENA"/>
              </w:rPr>
              <w:t xml:space="preserve">current status of the flight </w:t>
            </w:r>
          </w:p>
          <w:p w:rsidR="00B347D9" w:rsidRDefault="00E03AEB">
            <w:r>
              <w:rPr>
                <w:noProof/>
                <w:lang w:val="en-IN" w:eastAsia="en-IN"/>
              </w:rPr>
              <w:drawing>
                <wp:inline distT="0" distB="0" distL="0" distR="0" wp14:anchorId="3F679F9B" wp14:editId="0562D8BA">
                  <wp:extent cx="966158" cy="1776294"/>
                  <wp:effectExtent l="19050" t="19050" r="24765" b="14605"/>
                  <wp:docPr id="505" name="Picture 505" descr="C:\Users\Pradip\Desktop\screen\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radip\Desktop\screen\status.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66395" cy="1776730"/>
                          </a:xfrm>
                          <a:prstGeom prst="rect">
                            <a:avLst/>
                          </a:prstGeom>
                          <a:noFill/>
                          <a:ln>
                            <a:solidFill>
                              <a:schemeClr val="accent1"/>
                            </a:solidFill>
                          </a:ln>
                        </pic:spPr>
                      </pic:pic>
                    </a:graphicData>
                  </a:graphic>
                </wp:inline>
              </w:drawing>
            </w:r>
          </w:p>
        </w:tc>
      </w:tr>
      <w:tr w:rsidR="00D622BC" w:rsidTr="003D6545">
        <w:tc>
          <w:tcPr>
            <w:tcW w:w="1951" w:type="dxa"/>
          </w:tcPr>
          <w:p w:rsidR="00D622BC" w:rsidRDefault="00D622BC" w:rsidP="00275369">
            <w:pPr>
              <w:pStyle w:val="NoSpacing"/>
              <w:rPr>
                <w:rFonts w:ascii="AR CENA" w:hAnsi="AR CENA"/>
              </w:rPr>
            </w:pPr>
            <w:r>
              <w:rPr>
                <w:rFonts w:ascii="AR CENA" w:hAnsi="AR CENA"/>
              </w:rPr>
              <w:t xml:space="preserve">Cancelled </w:t>
            </w:r>
          </w:p>
        </w:tc>
        <w:tc>
          <w:tcPr>
            <w:tcW w:w="7625" w:type="dxa"/>
          </w:tcPr>
          <w:p w:rsidR="00D622BC" w:rsidRDefault="00D622BC">
            <w:pPr>
              <w:rPr>
                <w:rFonts w:ascii="AR CENA" w:hAnsi="AR CENA"/>
              </w:rPr>
            </w:pPr>
            <w:r w:rsidRPr="004A3A38">
              <w:rPr>
                <w:rFonts w:ascii="AR CENA" w:hAnsi="AR CENA"/>
              </w:rPr>
              <w:t xml:space="preserve">It will auto populated based on </w:t>
            </w:r>
            <w:r>
              <w:rPr>
                <w:rFonts w:ascii="AR CENA" w:hAnsi="AR CENA"/>
              </w:rPr>
              <w:t xml:space="preserve">schedule </w:t>
            </w:r>
          </w:p>
          <w:p w:rsidR="00B95C65" w:rsidRDefault="00B95C65">
            <w:r>
              <w:rPr>
                <w:noProof/>
                <w:lang w:val="en-IN" w:eastAsia="en-IN"/>
              </w:rPr>
              <w:drawing>
                <wp:inline distT="0" distB="0" distL="0" distR="0" wp14:anchorId="3C20FBC3" wp14:editId="5867376A">
                  <wp:extent cx="793750" cy="1828800"/>
                  <wp:effectExtent l="19050" t="19050" r="25400" b="19050"/>
                  <wp:docPr id="506" name="Picture 506" descr="C:\Users\Pradip\Desktop\screen\c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radip\Desktop\screen\cand.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93750" cy="1828800"/>
                          </a:xfrm>
                          <a:prstGeom prst="rect">
                            <a:avLst/>
                          </a:prstGeom>
                          <a:noFill/>
                          <a:ln>
                            <a:solidFill>
                              <a:schemeClr val="accent1"/>
                            </a:solidFill>
                          </a:ln>
                        </pic:spPr>
                      </pic:pic>
                    </a:graphicData>
                  </a:graphic>
                </wp:inline>
              </w:drawing>
            </w:r>
          </w:p>
        </w:tc>
      </w:tr>
    </w:tbl>
    <w:p w:rsidR="0049241E" w:rsidRDefault="0049241E" w:rsidP="007106F7">
      <w:pPr>
        <w:rPr>
          <w:rFonts w:ascii="AR CENA" w:hAnsi="AR CENA"/>
        </w:rPr>
      </w:pPr>
    </w:p>
    <w:p w:rsidR="00BC64C3" w:rsidRDefault="00BC64C3" w:rsidP="007106F7">
      <w:pPr>
        <w:rPr>
          <w:rFonts w:ascii="AR CENA" w:hAnsi="AR CENA"/>
        </w:rPr>
      </w:pPr>
    </w:p>
    <w:p w:rsidR="00BC64C3" w:rsidRDefault="00BC64C3" w:rsidP="007106F7">
      <w:pPr>
        <w:rPr>
          <w:rFonts w:ascii="AR CENA" w:hAnsi="AR CENA"/>
        </w:rPr>
      </w:pPr>
    </w:p>
    <w:p w:rsidR="00671780" w:rsidRDefault="00671780" w:rsidP="00671780">
      <w:pPr>
        <w:pStyle w:val="Heading3"/>
        <w:rPr>
          <w:rFonts w:ascii="AR CENA" w:hAnsi="AR CENA"/>
          <w:b w:val="0"/>
        </w:rPr>
      </w:pPr>
      <w:bookmarkStart w:id="132" w:name="_Toc500933565"/>
      <w:r w:rsidRPr="00671780">
        <w:rPr>
          <w:rFonts w:ascii="AR CENA" w:hAnsi="AR CENA"/>
          <w:b w:val="0"/>
        </w:rPr>
        <w:lastRenderedPageBreak/>
        <w:t>Edit/Modify Capacity</w:t>
      </w:r>
      <w:bookmarkEnd w:id="132"/>
      <w:r w:rsidRPr="00671780">
        <w:rPr>
          <w:rFonts w:ascii="AR CENA" w:hAnsi="AR CENA"/>
          <w:b w:val="0"/>
        </w:rPr>
        <w:t xml:space="preserve"> </w:t>
      </w:r>
    </w:p>
    <w:p w:rsidR="003921AF" w:rsidRDefault="003921AF" w:rsidP="003921AF">
      <w:pPr>
        <w:rPr>
          <w:rFonts w:ascii="AR CENA" w:hAnsi="AR CENA"/>
        </w:rPr>
      </w:pPr>
      <w:r w:rsidRPr="003921AF">
        <w:rPr>
          <w:rFonts w:ascii="AR CENA" w:hAnsi="AR CENA"/>
        </w:rPr>
        <w:t>User under this module able to edit/modify the capacity manually and other information as change of flight status, Aircraft change, marked as cancel or re instate etc.</w:t>
      </w:r>
    </w:p>
    <w:p w:rsidR="003921AF" w:rsidRDefault="003921AF" w:rsidP="003921AF">
      <w:pPr>
        <w:rPr>
          <w:rFonts w:ascii="AR CENA" w:hAnsi="AR CENA"/>
        </w:rPr>
      </w:pPr>
      <w:r>
        <w:rPr>
          <w:rFonts w:ascii="AR CENA" w:hAnsi="AR CENA"/>
        </w:rPr>
        <w:t xml:space="preserve">Navigation-Schedule&gt;View and Edit flight&gt;search flight &gt;click Edit Tab </w:t>
      </w:r>
    </w:p>
    <w:p w:rsidR="001931C9" w:rsidRDefault="007A6ACF" w:rsidP="001931C9">
      <w:pPr>
        <w:keepNext/>
      </w:pPr>
      <w:r>
        <w:rPr>
          <w:rFonts w:ascii="AR CENA" w:hAnsi="AR CENA"/>
          <w:noProof/>
          <w:lang w:val="en-IN" w:eastAsia="en-IN"/>
        </w:rPr>
        <mc:AlternateContent>
          <mc:Choice Requires="wps">
            <w:drawing>
              <wp:anchor distT="0" distB="0" distL="114300" distR="114300" simplePos="0" relativeHeight="251743232" behindDoc="0" locked="0" layoutInCell="1" allowOverlap="1" wp14:anchorId="0AC5B39B" wp14:editId="5D87E978">
                <wp:simplePos x="0" y="0"/>
                <wp:positionH relativeFrom="column">
                  <wp:posOffset>-86264</wp:posOffset>
                </wp:positionH>
                <wp:positionV relativeFrom="paragraph">
                  <wp:posOffset>1169502</wp:posOffset>
                </wp:positionV>
                <wp:extent cx="388189" cy="1259457"/>
                <wp:effectExtent l="0" t="0" r="12065" b="17145"/>
                <wp:wrapNone/>
                <wp:docPr id="461" name="Rounded Rectangle 461"/>
                <wp:cNvGraphicFramePr/>
                <a:graphic xmlns:a="http://schemas.openxmlformats.org/drawingml/2006/main">
                  <a:graphicData uri="http://schemas.microsoft.com/office/word/2010/wordprocessingShape">
                    <wps:wsp>
                      <wps:cNvSpPr/>
                      <wps:spPr>
                        <a:xfrm>
                          <a:off x="0" y="0"/>
                          <a:ext cx="388189" cy="125945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61" o:spid="_x0000_s1026" style="position:absolute;margin-left:-6.8pt;margin-top:92.1pt;width:30.55pt;height:99.1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" filled="f" strokecolor="#243f60 [1604]" strokeweight="2pt"/>
            </w:pict>
          </mc:Fallback>
        </mc:AlternateContent>
      </w:r>
      <w:r w:rsidR="004E6DCE">
        <w:rPr>
          <w:rFonts w:ascii="AR CENA" w:hAnsi="AR CENA"/>
          <w:noProof/>
          <w:lang w:val="en-IN" w:eastAsia="en-IN"/>
        </w:rPr>
        <w:drawing>
          <wp:inline distT="0" distB="0" distL="0" distR="0" wp14:anchorId="42148838" wp14:editId="28BAAE34">
            <wp:extent cx="5943600" cy="2880995"/>
            <wp:effectExtent l="19050" t="19050" r="19050" b="14605"/>
            <wp:docPr id="460" name="Picture 460" descr="C:\Users\Pradip\Desktop\screen\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radip\Desktop\screen\inf.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solidFill>
                        <a:schemeClr val="accent1"/>
                      </a:solidFill>
                    </a:ln>
                  </pic:spPr>
                </pic:pic>
              </a:graphicData>
            </a:graphic>
          </wp:inline>
        </w:drawing>
      </w:r>
    </w:p>
    <w:p w:rsidR="003921AF" w:rsidRDefault="001931C9" w:rsidP="001931C9">
      <w:pPr>
        <w:pStyle w:val="Caption"/>
        <w:jc w:val="center"/>
      </w:pPr>
      <w:bookmarkStart w:id="133" w:name="_Toc500933671"/>
      <w:r>
        <w:t xml:space="preserve">Figure </w:t>
      </w:r>
      <w:fldSimple w:instr=" SEQ Figure \* ARABIC ">
        <w:r w:rsidR="003E0BCF">
          <w:rPr>
            <w:noProof/>
          </w:rPr>
          <w:t>74</w:t>
        </w:r>
      </w:fldSimple>
      <w:r>
        <w:t xml:space="preserve"> Edit Capacity</w:t>
      </w:r>
      <w:bookmarkEnd w:id="133"/>
    </w:p>
    <w:p w:rsidR="001931C9" w:rsidRDefault="001931C9" w:rsidP="001931C9">
      <w:pPr>
        <w:rPr>
          <w:rFonts w:ascii="AR CENA" w:hAnsi="AR CENA"/>
        </w:rPr>
      </w:pPr>
      <w:r w:rsidRPr="001931C9">
        <w:rPr>
          <w:rFonts w:ascii="AR CENA" w:hAnsi="AR CENA"/>
        </w:rPr>
        <w:t xml:space="preserve">Process </w:t>
      </w:r>
      <w:r>
        <w:rPr>
          <w:rFonts w:ascii="AR CENA" w:hAnsi="AR CENA"/>
        </w:rPr>
        <w:t xml:space="preserve">to Edit- Click the Edit Button </w:t>
      </w:r>
      <w:r w:rsidR="007A6ACF">
        <w:rPr>
          <w:rFonts w:ascii="AR CENA" w:hAnsi="AR CENA"/>
        </w:rPr>
        <w:t xml:space="preserve">(refer screen-Fig 66), system will open the new window to modify the data </w:t>
      </w:r>
    </w:p>
    <w:p w:rsidR="007A6ACF" w:rsidRDefault="00E427EE" w:rsidP="001931C9">
      <w:pPr>
        <w:rPr>
          <w:rFonts w:ascii="AR CENA" w:hAnsi="AR CENA"/>
        </w:rPr>
      </w:pPr>
      <w:r>
        <w:rPr>
          <w:rFonts w:ascii="AR CENA" w:hAnsi="AR CENA"/>
          <w:noProof/>
          <w:lang w:val="en-IN" w:eastAsia="en-IN"/>
        </w:rPr>
        <w:drawing>
          <wp:inline distT="0" distB="0" distL="0" distR="0" wp14:anchorId="1CB9BCE9" wp14:editId="1C90FD14">
            <wp:extent cx="5943600" cy="2881279"/>
            <wp:effectExtent l="19050" t="19050" r="19050" b="14605"/>
            <wp:docPr id="462" name="Picture 462" descr="C:\Users\Pradip\Desktop\screen\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radip\Desktop\screen\edit.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E427EE" w:rsidRDefault="00E427EE" w:rsidP="001931C9">
      <w:pPr>
        <w:rPr>
          <w:rFonts w:ascii="AR CENA" w:hAnsi="AR CENA"/>
        </w:rPr>
      </w:pPr>
      <w:r>
        <w:rPr>
          <w:rFonts w:ascii="AR CENA" w:hAnsi="AR CENA"/>
        </w:rPr>
        <w:t xml:space="preserve">User Able to modify the following details from the above screen </w:t>
      </w:r>
    </w:p>
    <w:p w:rsidR="00CB5B7D" w:rsidRDefault="00CB5B7D" w:rsidP="00DD0C3F">
      <w:pPr>
        <w:pStyle w:val="ListParagraph"/>
        <w:numPr>
          <w:ilvl w:val="0"/>
          <w:numId w:val="30"/>
        </w:numPr>
        <w:rPr>
          <w:rFonts w:ascii="AR CENA" w:hAnsi="AR CENA"/>
        </w:rPr>
      </w:pPr>
      <w:r>
        <w:rPr>
          <w:rFonts w:ascii="AR CENA" w:hAnsi="AR CENA"/>
        </w:rPr>
        <w:lastRenderedPageBreak/>
        <w:t>Flight Type</w:t>
      </w:r>
    </w:p>
    <w:p w:rsidR="00CB5B7D" w:rsidRDefault="00CB5B7D" w:rsidP="00DD0C3F">
      <w:pPr>
        <w:pStyle w:val="ListParagraph"/>
        <w:numPr>
          <w:ilvl w:val="0"/>
          <w:numId w:val="30"/>
        </w:numPr>
        <w:rPr>
          <w:rFonts w:ascii="AR CENA" w:hAnsi="AR CENA"/>
        </w:rPr>
      </w:pPr>
      <w:r>
        <w:rPr>
          <w:rFonts w:ascii="AR CENA" w:hAnsi="AR CENA"/>
        </w:rPr>
        <w:t xml:space="preserve">Aircraft Type(refer to 1.8.4 for more details </w:t>
      </w:r>
    </w:p>
    <w:p w:rsidR="00CB5B7D" w:rsidRDefault="00CB5B7D" w:rsidP="00DD0C3F">
      <w:pPr>
        <w:pStyle w:val="ListParagraph"/>
        <w:numPr>
          <w:ilvl w:val="0"/>
          <w:numId w:val="30"/>
        </w:numPr>
        <w:rPr>
          <w:rFonts w:ascii="AR CENA" w:hAnsi="AR CENA"/>
        </w:rPr>
      </w:pPr>
      <w:r>
        <w:rPr>
          <w:rFonts w:ascii="AR CENA" w:hAnsi="AR CENA"/>
        </w:rPr>
        <w:t xml:space="preserve">Booking status(Open /close ) </w:t>
      </w:r>
    </w:p>
    <w:p w:rsidR="00CB5B7D" w:rsidRDefault="00CB5B7D" w:rsidP="00DD0C3F">
      <w:pPr>
        <w:pStyle w:val="ListParagraph"/>
        <w:numPr>
          <w:ilvl w:val="0"/>
          <w:numId w:val="30"/>
        </w:numPr>
        <w:rPr>
          <w:rFonts w:ascii="AR CENA" w:hAnsi="AR CENA"/>
        </w:rPr>
      </w:pPr>
      <w:r>
        <w:rPr>
          <w:rFonts w:ascii="AR CENA" w:hAnsi="AR CENA"/>
        </w:rPr>
        <w:t>Cancel flight (Yes or No – refer to 1.8.3 for more details )</w:t>
      </w:r>
    </w:p>
    <w:p w:rsidR="00CB5B7D" w:rsidRDefault="00CB5B7D" w:rsidP="00DD0C3F">
      <w:pPr>
        <w:pStyle w:val="ListParagraph"/>
        <w:numPr>
          <w:ilvl w:val="0"/>
          <w:numId w:val="30"/>
        </w:numPr>
        <w:rPr>
          <w:rFonts w:ascii="AR CENA" w:hAnsi="AR CENA"/>
        </w:rPr>
      </w:pPr>
      <w:r>
        <w:rPr>
          <w:rFonts w:ascii="AR CENA" w:hAnsi="AR CENA"/>
        </w:rPr>
        <w:t xml:space="preserve">Passenger details </w:t>
      </w:r>
    </w:p>
    <w:p w:rsidR="00CB5B7D" w:rsidRPr="00CB5B7D" w:rsidRDefault="00CB5B7D" w:rsidP="00DD0C3F">
      <w:pPr>
        <w:pStyle w:val="ListParagraph"/>
        <w:numPr>
          <w:ilvl w:val="0"/>
          <w:numId w:val="30"/>
        </w:numPr>
        <w:rPr>
          <w:rFonts w:ascii="AR CENA" w:hAnsi="AR CENA"/>
        </w:rPr>
      </w:pPr>
      <w:r>
        <w:rPr>
          <w:rFonts w:ascii="AR CENA" w:hAnsi="AR CENA"/>
        </w:rPr>
        <w:t>Cargo capacity (Both Gross/volume</w:t>
      </w:r>
      <w:r w:rsidR="00BD52C3">
        <w:rPr>
          <w:rFonts w:ascii="AR CENA" w:hAnsi="AR CENA"/>
        </w:rPr>
        <w:t>)</w:t>
      </w:r>
      <w:r>
        <w:rPr>
          <w:rFonts w:ascii="AR CENA" w:hAnsi="AR CENA"/>
        </w:rPr>
        <w:t xml:space="preserve"> – To edit user can click to the check box  , then text field will be enable to change manually </w:t>
      </w:r>
    </w:p>
    <w:p w:rsidR="00E427EE" w:rsidRDefault="006C3343" w:rsidP="001931C9">
      <w:pPr>
        <w:rPr>
          <w:rFonts w:ascii="AR CENA" w:hAnsi="AR CENA"/>
        </w:rPr>
      </w:pPr>
      <w:r>
        <w:rPr>
          <w:rFonts w:ascii="AR CENA" w:hAnsi="AR CENA"/>
          <w:noProof/>
          <w:lang w:val="en-IN" w:eastAsia="en-IN"/>
        </w:rPr>
        <mc:AlternateContent>
          <mc:Choice Requires="wps">
            <w:drawing>
              <wp:anchor distT="0" distB="0" distL="114300" distR="114300" simplePos="0" relativeHeight="251745280" behindDoc="0" locked="0" layoutInCell="1" allowOverlap="1" wp14:anchorId="0149B838" wp14:editId="042CE88E">
                <wp:simplePos x="0" y="0"/>
                <wp:positionH relativeFrom="column">
                  <wp:posOffset>5218981</wp:posOffset>
                </wp:positionH>
                <wp:positionV relativeFrom="paragraph">
                  <wp:posOffset>155731</wp:posOffset>
                </wp:positionV>
                <wp:extent cx="862642" cy="292735"/>
                <wp:effectExtent l="0" t="0" r="13970" b="12065"/>
                <wp:wrapNone/>
                <wp:docPr id="467" name="Rounded Rectangle 467"/>
                <wp:cNvGraphicFramePr/>
                <a:graphic xmlns:a="http://schemas.openxmlformats.org/drawingml/2006/main">
                  <a:graphicData uri="http://schemas.microsoft.com/office/word/2010/wordprocessingShape">
                    <wps:wsp>
                      <wps:cNvSpPr/>
                      <wps:spPr>
                        <a:xfrm>
                          <a:off x="0" y="0"/>
                          <a:ext cx="862642" cy="29273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67" o:spid="_x0000_s1026" style="position:absolute;margin-left:410.95pt;margin-top:12.25pt;width:67.9pt;height:23.05pt;z-index:251745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44256" behindDoc="0" locked="0" layoutInCell="1" allowOverlap="1" wp14:anchorId="49E24982" wp14:editId="092ACEDD">
                <wp:simplePos x="0" y="0"/>
                <wp:positionH relativeFrom="column">
                  <wp:posOffset>1414732</wp:posOffset>
                </wp:positionH>
                <wp:positionV relativeFrom="paragraph">
                  <wp:posOffset>155731</wp:posOffset>
                </wp:positionV>
                <wp:extent cx="914400" cy="293298"/>
                <wp:effectExtent l="0" t="0" r="19050" b="12065"/>
                <wp:wrapNone/>
                <wp:docPr id="466" name="Rounded Rectangle 466"/>
                <wp:cNvGraphicFramePr/>
                <a:graphic xmlns:a="http://schemas.openxmlformats.org/drawingml/2006/main">
                  <a:graphicData uri="http://schemas.microsoft.com/office/word/2010/wordprocessingShape">
                    <wps:wsp>
                      <wps:cNvSpPr/>
                      <wps:spPr>
                        <a:xfrm>
                          <a:off x="0" y="0"/>
                          <a:ext cx="914400" cy="29329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66" o:spid="_x0000_s1026" style="position:absolute;margin-left:111.4pt;margin-top:12.25pt;width:1in;height:23.1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" filled="f" strokecolor="#243f60 [1604]" strokeweight="2pt"/>
            </w:pict>
          </mc:Fallback>
        </mc:AlternateContent>
      </w:r>
      <w:r w:rsidR="00CB5B7D">
        <w:rPr>
          <w:rFonts w:ascii="AR CENA" w:hAnsi="AR CENA"/>
          <w:noProof/>
          <w:lang w:val="en-IN" w:eastAsia="en-IN"/>
        </w:rPr>
        <w:drawing>
          <wp:inline distT="0" distB="0" distL="0" distR="0" wp14:anchorId="4A4EA537" wp14:editId="4624F9E9">
            <wp:extent cx="5943600" cy="483079"/>
            <wp:effectExtent l="19050" t="19050" r="19050" b="12700"/>
            <wp:docPr id="463" name="Picture 463" descr="C:\Users\Pradip\Desktop\screen\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radip\Desktop\screen\ac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83079"/>
                    </a:xfrm>
                    <a:prstGeom prst="rect">
                      <a:avLst/>
                    </a:prstGeom>
                    <a:noFill/>
                    <a:ln>
                      <a:solidFill>
                        <a:schemeClr val="accent1"/>
                      </a:solidFill>
                    </a:ln>
                  </pic:spPr>
                </pic:pic>
              </a:graphicData>
            </a:graphic>
          </wp:inline>
        </w:drawing>
      </w:r>
    </w:p>
    <w:p w:rsidR="00BD52C3" w:rsidRDefault="00BD52C3" w:rsidP="001931C9">
      <w:pPr>
        <w:rPr>
          <w:rFonts w:ascii="AR CENA" w:hAnsi="AR CENA"/>
        </w:rPr>
      </w:pPr>
      <w:r>
        <w:rPr>
          <w:rFonts w:ascii="AR CENA" w:hAnsi="AR CENA"/>
        </w:rPr>
        <w:tab/>
        <w:t xml:space="preserve">Modify the Goss/volume weight and click Update All button on down of the screen to save the data </w:t>
      </w:r>
    </w:p>
    <w:p w:rsidR="00D04AA7" w:rsidRPr="004E2269" w:rsidRDefault="00D04AA7" w:rsidP="00DD0C3F">
      <w:pPr>
        <w:pStyle w:val="ListParagraph"/>
        <w:numPr>
          <w:ilvl w:val="0"/>
          <w:numId w:val="30"/>
        </w:numPr>
        <w:rPr>
          <w:rFonts w:ascii="AR CENA" w:hAnsi="AR CENA"/>
        </w:rPr>
      </w:pPr>
      <w:r w:rsidRPr="004E2269">
        <w:rPr>
          <w:rFonts w:ascii="AR CENA" w:hAnsi="AR CENA"/>
        </w:rPr>
        <w:t xml:space="preserve">Reserve Capacity (Gross/Volume ) To edit user can click to the check box  , then text field will be enable to change manually </w:t>
      </w:r>
    </w:p>
    <w:p w:rsidR="00BD52C3" w:rsidRDefault="00411923" w:rsidP="00D04AA7">
      <w:pPr>
        <w:rPr>
          <w:rFonts w:ascii="AR CENA" w:hAnsi="AR CENA"/>
        </w:rPr>
      </w:pPr>
      <w:r>
        <w:rPr>
          <w:rFonts w:ascii="AR CENA" w:hAnsi="AR CENA"/>
          <w:noProof/>
          <w:lang w:val="en-IN" w:eastAsia="en-IN"/>
        </w:rPr>
        <mc:AlternateContent>
          <mc:Choice Requires="wps">
            <w:drawing>
              <wp:anchor distT="0" distB="0" distL="114300" distR="114300" simplePos="0" relativeHeight="251747328" behindDoc="0" locked="0" layoutInCell="1" allowOverlap="1" wp14:anchorId="13942BB3" wp14:editId="365D3384">
                <wp:simplePos x="0" y="0"/>
                <wp:positionH relativeFrom="column">
                  <wp:posOffset>5218981</wp:posOffset>
                </wp:positionH>
                <wp:positionV relativeFrom="paragraph">
                  <wp:posOffset>253317</wp:posOffset>
                </wp:positionV>
                <wp:extent cx="785004" cy="292735"/>
                <wp:effectExtent l="0" t="0" r="15240" b="12065"/>
                <wp:wrapNone/>
                <wp:docPr id="470" name="Rounded Rectangle 470"/>
                <wp:cNvGraphicFramePr/>
                <a:graphic xmlns:a="http://schemas.openxmlformats.org/drawingml/2006/main">
                  <a:graphicData uri="http://schemas.microsoft.com/office/word/2010/wordprocessingShape">
                    <wps:wsp>
                      <wps:cNvSpPr/>
                      <wps:spPr>
                        <a:xfrm>
                          <a:off x="0" y="0"/>
                          <a:ext cx="785004" cy="29273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70" o:spid="_x0000_s1026" style="position:absolute;margin-left:410.95pt;margin-top:19.95pt;width:61.8pt;height:23.05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" filled="f" strokecolor="#243f60 [1604]" strokeweight="2pt"/>
            </w:pict>
          </mc:Fallback>
        </mc:AlternateContent>
      </w:r>
      <w:r w:rsidR="000F5B3F">
        <w:rPr>
          <w:rFonts w:ascii="AR CENA" w:hAnsi="AR CENA"/>
          <w:noProof/>
          <w:lang w:val="en-IN" w:eastAsia="en-IN"/>
        </w:rPr>
        <mc:AlternateContent>
          <mc:Choice Requires="wps">
            <w:drawing>
              <wp:anchor distT="0" distB="0" distL="114300" distR="114300" simplePos="0" relativeHeight="251746304" behindDoc="0" locked="0" layoutInCell="1" allowOverlap="1" wp14:anchorId="308E1F5A" wp14:editId="575595B6">
                <wp:simplePos x="0" y="0"/>
                <wp:positionH relativeFrom="column">
                  <wp:posOffset>1491915</wp:posOffset>
                </wp:positionH>
                <wp:positionV relativeFrom="paragraph">
                  <wp:posOffset>252730</wp:posOffset>
                </wp:positionV>
                <wp:extent cx="681487" cy="293298"/>
                <wp:effectExtent l="0" t="0" r="23495" b="12065"/>
                <wp:wrapNone/>
                <wp:docPr id="469" name="Rounded Rectangle 469"/>
                <wp:cNvGraphicFramePr/>
                <a:graphic xmlns:a="http://schemas.openxmlformats.org/drawingml/2006/main">
                  <a:graphicData uri="http://schemas.microsoft.com/office/word/2010/wordprocessingShape">
                    <wps:wsp>
                      <wps:cNvSpPr/>
                      <wps:spPr>
                        <a:xfrm>
                          <a:off x="0" y="0"/>
                          <a:ext cx="681487" cy="29329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69" o:spid="_x0000_s1026" style="position:absolute;margin-left:117.45pt;margin-top:19.9pt;width:53.65pt;height:23.1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" filled="f" strokecolor="#243f60 [1604]" strokeweight="2pt"/>
            </w:pict>
          </mc:Fallback>
        </mc:AlternateContent>
      </w:r>
      <w:r w:rsidR="00D04AA7">
        <w:rPr>
          <w:rFonts w:ascii="AR CENA" w:hAnsi="AR CENA"/>
          <w:noProof/>
          <w:lang w:val="en-IN" w:eastAsia="en-IN"/>
        </w:rPr>
        <w:drawing>
          <wp:inline distT="0" distB="0" distL="0" distR="0" wp14:anchorId="095D550A" wp14:editId="5C942604">
            <wp:extent cx="5943600" cy="577970"/>
            <wp:effectExtent l="19050" t="19050" r="19050" b="12700"/>
            <wp:docPr id="468" name="Picture 468" descr="C:\Users\Pradip\Desktop\screen\re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radip\Desktop\screen\recp.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77970"/>
                    </a:xfrm>
                    <a:prstGeom prst="rect">
                      <a:avLst/>
                    </a:prstGeom>
                    <a:noFill/>
                    <a:ln>
                      <a:solidFill>
                        <a:schemeClr val="accent1"/>
                      </a:solidFill>
                    </a:ln>
                  </pic:spPr>
                </pic:pic>
              </a:graphicData>
            </a:graphic>
          </wp:inline>
        </w:drawing>
      </w:r>
    </w:p>
    <w:p w:rsidR="006B29C9" w:rsidRDefault="006B29C9" w:rsidP="006B29C9">
      <w:pPr>
        <w:rPr>
          <w:rFonts w:ascii="AR CENA" w:hAnsi="AR CENA"/>
        </w:rPr>
      </w:pPr>
      <w:r>
        <w:rPr>
          <w:rFonts w:ascii="AR CENA" w:hAnsi="AR CENA"/>
        </w:rPr>
        <w:t xml:space="preserve">Modify the Goss/volume weight and click Update All button on down of the screen to save the data </w:t>
      </w:r>
    </w:p>
    <w:p w:rsidR="006B29C9" w:rsidRDefault="006B29C9" w:rsidP="00D04AA7">
      <w:pPr>
        <w:rPr>
          <w:rFonts w:ascii="AR CENA" w:hAnsi="AR CENA"/>
        </w:rPr>
      </w:pPr>
    </w:p>
    <w:p w:rsidR="006B29C9" w:rsidRDefault="006B29C9" w:rsidP="00D04AA7">
      <w:pPr>
        <w:rPr>
          <w:rFonts w:ascii="AR CENA" w:hAnsi="AR CENA"/>
        </w:rPr>
      </w:pPr>
    </w:p>
    <w:p w:rsidR="00A4740D" w:rsidRDefault="00A4740D" w:rsidP="00DD0C3F">
      <w:pPr>
        <w:pStyle w:val="ListParagraph"/>
        <w:numPr>
          <w:ilvl w:val="0"/>
          <w:numId w:val="30"/>
        </w:numPr>
        <w:rPr>
          <w:rFonts w:ascii="AR CENA" w:hAnsi="AR CENA"/>
        </w:rPr>
      </w:pPr>
      <w:r>
        <w:rPr>
          <w:rFonts w:ascii="AR CENA" w:hAnsi="AR CENA"/>
        </w:rPr>
        <w:t>Free sale</w:t>
      </w:r>
      <w:r w:rsidRPr="00A4740D">
        <w:rPr>
          <w:rFonts w:ascii="AR CENA" w:hAnsi="AR CENA"/>
        </w:rPr>
        <w:t xml:space="preserve"> Capacity (Gross/Volume ) To edit user can click to the check box  , then text field will be enable to change manually </w:t>
      </w:r>
    </w:p>
    <w:p w:rsidR="00A4740D" w:rsidRPr="00A4740D" w:rsidRDefault="00BB69EC" w:rsidP="00A4740D">
      <w:pPr>
        <w:rPr>
          <w:rFonts w:ascii="AR CENA" w:hAnsi="AR CENA"/>
        </w:rPr>
      </w:pPr>
      <w:r>
        <w:rPr>
          <w:rFonts w:ascii="AR CENA" w:hAnsi="AR CENA"/>
          <w:noProof/>
          <w:lang w:val="en-IN" w:eastAsia="en-IN"/>
        </w:rPr>
        <mc:AlternateContent>
          <mc:Choice Requires="wps">
            <w:drawing>
              <wp:anchor distT="0" distB="0" distL="114300" distR="114300" simplePos="0" relativeHeight="251749376" behindDoc="0" locked="0" layoutInCell="1" allowOverlap="1" wp14:anchorId="3A8348EF" wp14:editId="5991DEBA">
                <wp:simplePos x="0" y="0"/>
                <wp:positionH relativeFrom="column">
                  <wp:posOffset>5313872</wp:posOffset>
                </wp:positionH>
                <wp:positionV relativeFrom="paragraph">
                  <wp:posOffset>204398</wp:posOffset>
                </wp:positionV>
                <wp:extent cx="646981" cy="284432"/>
                <wp:effectExtent l="0" t="0" r="20320" b="20955"/>
                <wp:wrapNone/>
                <wp:docPr id="473" name="Rounded Rectangle 473"/>
                <wp:cNvGraphicFramePr/>
                <a:graphic xmlns:a="http://schemas.openxmlformats.org/drawingml/2006/main">
                  <a:graphicData uri="http://schemas.microsoft.com/office/word/2010/wordprocessingShape">
                    <wps:wsp>
                      <wps:cNvSpPr/>
                      <wps:spPr>
                        <a:xfrm>
                          <a:off x="0" y="0"/>
                          <a:ext cx="646981" cy="28443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73" o:spid="_x0000_s1026" style="position:absolute;margin-left:418.4pt;margin-top:16.1pt;width:50.95pt;height:22.4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48352" behindDoc="0" locked="0" layoutInCell="1" allowOverlap="1" wp14:anchorId="4C1A609C" wp14:editId="2AF90EC0">
                <wp:simplePos x="0" y="0"/>
                <wp:positionH relativeFrom="column">
                  <wp:posOffset>1475117</wp:posOffset>
                </wp:positionH>
                <wp:positionV relativeFrom="paragraph">
                  <wp:posOffset>247530</wp:posOffset>
                </wp:positionV>
                <wp:extent cx="724619" cy="241540"/>
                <wp:effectExtent l="0" t="0" r="18415" b="25400"/>
                <wp:wrapNone/>
                <wp:docPr id="472" name="Rounded Rectangle 472"/>
                <wp:cNvGraphicFramePr/>
                <a:graphic xmlns:a="http://schemas.openxmlformats.org/drawingml/2006/main">
                  <a:graphicData uri="http://schemas.microsoft.com/office/word/2010/wordprocessingShape">
                    <wps:wsp>
                      <wps:cNvSpPr/>
                      <wps:spPr>
                        <a:xfrm>
                          <a:off x="0" y="0"/>
                          <a:ext cx="724619" cy="2415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72" o:spid="_x0000_s1026" style="position:absolute;margin-left:116.15pt;margin-top:19.5pt;width:57.05pt;height:19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" filled="f" strokecolor="#243f60 [1604]" strokeweight="2pt"/>
            </w:pict>
          </mc:Fallback>
        </mc:AlternateContent>
      </w:r>
      <w:r w:rsidR="006B29C9">
        <w:rPr>
          <w:rFonts w:ascii="AR CENA" w:hAnsi="AR CENA"/>
          <w:noProof/>
          <w:lang w:val="en-IN" w:eastAsia="en-IN"/>
        </w:rPr>
        <w:drawing>
          <wp:inline distT="0" distB="0" distL="0" distR="0" wp14:anchorId="2FB79991" wp14:editId="318B23E5">
            <wp:extent cx="5943600" cy="552091"/>
            <wp:effectExtent l="19050" t="19050" r="19050" b="19685"/>
            <wp:docPr id="471" name="Picture 471" descr="C:\Users\Pradip\Desktop\screen\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radip\Desktop\screen\fr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52091"/>
                    </a:xfrm>
                    <a:prstGeom prst="rect">
                      <a:avLst/>
                    </a:prstGeom>
                    <a:noFill/>
                    <a:ln>
                      <a:solidFill>
                        <a:schemeClr val="accent1"/>
                      </a:solidFill>
                    </a:ln>
                  </pic:spPr>
                </pic:pic>
              </a:graphicData>
            </a:graphic>
          </wp:inline>
        </w:drawing>
      </w:r>
    </w:p>
    <w:p w:rsidR="00164EC2" w:rsidRDefault="00164EC2" w:rsidP="00164EC2">
      <w:pPr>
        <w:rPr>
          <w:rFonts w:ascii="AR CENA" w:hAnsi="AR CENA"/>
        </w:rPr>
      </w:pPr>
      <w:r>
        <w:rPr>
          <w:rFonts w:ascii="AR CENA" w:hAnsi="AR CENA"/>
        </w:rPr>
        <w:t xml:space="preserve">Modify the Goss/volume weight and click Update All button on down of the screen to save the data </w:t>
      </w:r>
    </w:p>
    <w:p w:rsidR="001B21E5" w:rsidRPr="001B21E5" w:rsidRDefault="001B21E5" w:rsidP="00DD0C3F">
      <w:pPr>
        <w:pStyle w:val="ListParagraph"/>
        <w:numPr>
          <w:ilvl w:val="0"/>
          <w:numId w:val="30"/>
        </w:numPr>
        <w:rPr>
          <w:rFonts w:ascii="AR CENA" w:hAnsi="AR CENA"/>
        </w:rPr>
      </w:pPr>
      <w:r w:rsidRPr="001B21E5">
        <w:rPr>
          <w:rFonts w:ascii="AR CENA" w:hAnsi="AR CENA"/>
        </w:rPr>
        <w:t xml:space="preserve">Over Booking  Capacity (Gross/Volume ) To edit user can click to the check box  , then text field will be enable to change manually </w:t>
      </w:r>
    </w:p>
    <w:p w:rsidR="001B21E5" w:rsidRPr="001B21E5" w:rsidRDefault="00925027" w:rsidP="001B21E5">
      <w:pPr>
        <w:rPr>
          <w:rFonts w:ascii="AR CENA" w:hAnsi="AR CENA"/>
        </w:rPr>
      </w:pPr>
      <w:r>
        <w:rPr>
          <w:rFonts w:ascii="AR CENA" w:hAnsi="AR CENA"/>
          <w:noProof/>
          <w:lang w:val="en-IN" w:eastAsia="en-IN"/>
        </w:rPr>
        <mc:AlternateContent>
          <mc:Choice Requires="wps">
            <w:drawing>
              <wp:anchor distT="0" distB="0" distL="114300" distR="114300" simplePos="0" relativeHeight="251751424" behindDoc="0" locked="0" layoutInCell="1" allowOverlap="1" wp14:anchorId="41ECE853" wp14:editId="389993B7">
                <wp:simplePos x="0" y="0"/>
                <wp:positionH relativeFrom="column">
                  <wp:posOffset>5175849</wp:posOffset>
                </wp:positionH>
                <wp:positionV relativeFrom="paragraph">
                  <wp:posOffset>174661</wp:posOffset>
                </wp:positionV>
                <wp:extent cx="715993" cy="275913"/>
                <wp:effectExtent l="0" t="0" r="27305" b="10160"/>
                <wp:wrapNone/>
                <wp:docPr id="476" name="Rounded Rectangle 476"/>
                <wp:cNvGraphicFramePr/>
                <a:graphic xmlns:a="http://schemas.openxmlformats.org/drawingml/2006/main">
                  <a:graphicData uri="http://schemas.microsoft.com/office/word/2010/wordprocessingShape">
                    <wps:wsp>
                      <wps:cNvSpPr/>
                      <wps:spPr>
                        <a:xfrm>
                          <a:off x="0" y="0"/>
                          <a:ext cx="715993" cy="27591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76" o:spid="_x0000_s1026" style="position:absolute;margin-left:407.55pt;margin-top:13.75pt;width:56.4pt;height:21.75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50400" behindDoc="0" locked="0" layoutInCell="1" allowOverlap="1" wp14:anchorId="76C4ABF8" wp14:editId="720636C9">
                <wp:simplePos x="0" y="0"/>
                <wp:positionH relativeFrom="column">
                  <wp:posOffset>1397479</wp:posOffset>
                </wp:positionH>
                <wp:positionV relativeFrom="paragraph">
                  <wp:posOffset>226419</wp:posOffset>
                </wp:positionV>
                <wp:extent cx="750498" cy="224287"/>
                <wp:effectExtent l="0" t="0" r="12065" b="23495"/>
                <wp:wrapNone/>
                <wp:docPr id="475" name="Rounded Rectangle 475"/>
                <wp:cNvGraphicFramePr/>
                <a:graphic xmlns:a="http://schemas.openxmlformats.org/drawingml/2006/main">
                  <a:graphicData uri="http://schemas.microsoft.com/office/word/2010/wordprocessingShape">
                    <wps:wsp>
                      <wps:cNvSpPr/>
                      <wps:spPr>
                        <a:xfrm>
                          <a:off x="0" y="0"/>
                          <a:ext cx="750498" cy="2242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75" o:spid="_x0000_s1026" style="position:absolute;margin-left:110.05pt;margin-top:17.85pt;width:59.1pt;height:17.65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" filled="f" strokecolor="#243f60 [1604]" strokeweight="2pt"/>
            </w:pict>
          </mc:Fallback>
        </mc:AlternateContent>
      </w:r>
      <w:r w:rsidR="001B21E5">
        <w:rPr>
          <w:rFonts w:ascii="AR CENA" w:hAnsi="AR CENA"/>
          <w:noProof/>
          <w:lang w:val="en-IN" w:eastAsia="en-IN"/>
        </w:rPr>
        <w:drawing>
          <wp:inline distT="0" distB="0" distL="0" distR="0" wp14:anchorId="7370BA39" wp14:editId="46A50AA0">
            <wp:extent cx="5943600" cy="491705"/>
            <wp:effectExtent l="19050" t="19050" r="19050" b="22860"/>
            <wp:docPr id="474" name="Picture 474" descr="C:\Users\Pradip\Desktop\screen\ob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radip\Desktop\screen\obcap.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491705"/>
                    </a:xfrm>
                    <a:prstGeom prst="rect">
                      <a:avLst/>
                    </a:prstGeom>
                    <a:noFill/>
                    <a:ln>
                      <a:solidFill>
                        <a:schemeClr val="accent1"/>
                      </a:solidFill>
                    </a:ln>
                  </pic:spPr>
                </pic:pic>
              </a:graphicData>
            </a:graphic>
          </wp:inline>
        </w:drawing>
      </w:r>
    </w:p>
    <w:p w:rsidR="0089234E" w:rsidRDefault="0089234E" w:rsidP="0089234E">
      <w:pPr>
        <w:rPr>
          <w:rFonts w:ascii="AR CENA" w:hAnsi="AR CENA"/>
        </w:rPr>
      </w:pPr>
      <w:r>
        <w:rPr>
          <w:rFonts w:ascii="AR CENA" w:hAnsi="AR CENA"/>
        </w:rPr>
        <w:t xml:space="preserve">Modify the Goss/volume weight and click Update All button on down of the screen to save the data </w:t>
      </w:r>
    </w:p>
    <w:p w:rsidR="006E1B24" w:rsidRPr="001B21E5" w:rsidRDefault="006E1B24" w:rsidP="001B21E5">
      <w:pPr>
        <w:pStyle w:val="ListParagraph"/>
        <w:ind w:left="1440"/>
        <w:rPr>
          <w:rFonts w:ascii="AR CENA" w:hAnsi="AR CENA"/>
        </w:rPr>
      </w:pPr>
    </w:p>
    <w:p w:rsidR="003921AF" w:rsidRPr="003921AF" w:rsidRDefault="003921AF" w:rsidP="003921AF">
      <w:r>
        <w:t xml:space="preserve"> </w:t>
      </w:r>
    </w:p>
    <w:p w:rsidR="00DD79DE" w:rsidRDefault="001F4B20" w:rsidP="001F4B20">
      <w:pPr>
        <w:pStyle w:val="Heading3"/>
        <w:rPr>
          <w:rFonts w:ascii="AR CENA" w:hAnsi="AR CENA"/>
          <w:b w:val="0"/>
        </w:rPr>
      </w:pPr>
      <w:bookmarkStart w:id="134" w:name="_Toc500933566"/>
      <w:r w:rsidRPr="001F4B20">
        <w:rPr>
          <w:rFonts w:ascii="AR CENA" w:hAnsi="AR CENA"/>
          <w:b w:val="0"/>
        </w:rPr>
        <w:lastRenderedPageBreak/>
        <w:t xml:space="preserve">Cancel Flight </w:t>
      </w:r>
      <w:r w:rsidR="00890024">
        <w:rPr>
          <w:rFonts w:ascii="AR CENA" w:hAnsi="AR CENA"/>
          <w:b w:val="0"/>
        </w:rPr>
        <w:t>(Manual Option)</w:t>
      </w:r>
      <w:bookmarkEnd w:id="134"/>
    </w:p>
    <w:p w:rsidR="009E3BFB" w:rsidRDefault="009E3BFB" w:rsidP="009E3BFB">
      <w:pPr>
        <w:rPr>
          <w:rFonts w:ascii="AR CENA" w:hAnsi="AR CENA"/>
        </w:rPr>
      </w:pPr>
      <w:r w:rsidRPr="008C69BC">
        <w:rPr>
          <w:rFonts w:ascii="AR CENA" w:hAnsi="AR CENA"/>
        </w:rPr>
        <w:t xml:space="preserve">User can mark cancel the </w:t>
      </w:r>
      <w:r w:rsidR="008C69BC" w:rsidRPr="008C69BC">
        <w:rPr>
          <w:rFonts w:ascii="AR CENA" w:hAnsi="AR CENA"/>
        </w:rPr>
        <w:t xml:space="preserve">flight manually under this module </w:t>
      </w:r>
    </w:p>
    <w:p w:rsidR="008C69BC" w:rsidRDefault="008C69BC" w:rsidP="009E3BFB">
      <w:pPr>
        <w:rPr>
          <w:rFonts w:ascii="AR CENA" w:hAnsi="AR CENA"/>
        </w:rPr>
      </w:pPr>
      <w:r>
        <w:rPr>
          <w:rFonts w:ascii="AR CENA" w:hAnsi="AR CENA"/>
        </w:rPr>
        <w:t xml:space="preserve">Navigation &gt;Schedule&gt;View and Edit flight&gt;Search flight &gt;Click Edit Tab&gt;Click Cancel check box </w:t>
      </w:r>
    </w:p>
    <w:p w:rsidR="005B327E" w:rsidRDefault="004E6F28" w:rsidP="005B327E">
      <w:pPr>
        <w:keepNext/>
      </w:pPr>
      <w:r>
        <w:rPr>
          <w:rFonts w:ascii="AR CENA" w:hAnsi="AR CENA"/>
          <w:noProof/>
          <w:lang w:val="en-IN" w:eastAsia="en-IN"/>
        </w:rPr>
        <mc:AlternateContent>
          <mc:Choice Requires="wps">
            <w:drawing>
              <wp:anchor distT="0" distB="0" distL="114300" distR="114300" simplePos="0" relativeHeight="251752448" behindDoc="0" locked="0" layoutInCell="1" allowOverlap="1" wp14:anchorId="449587F2" wp14:editId="378D375D">
                <wp:simplePos x="0" y="0"/>
                <wp:positionH relativeFrom="column">
                  <wp:posOffset>3890513</wp:posOffset>
                </wp:positionH>
                <wp:positionV relativeFrom="paragraph">
                  <wp:posOffset>1362998</wp:posOffset>
                </wp:positionV>
                <wp:extent cx="1078302" cy="120769"/>
                <wp:effectExtent l="0" t="0" r="26670" b="12700"/>
                <wp:wrapNone/>
                <wp:docPr id="478" name="Rounded Rectangle 478"/>
                <wp:cNvGraphicFramePr/>
                <a:graphic xmlns:a="http://schemas.openxmlformats.org/drawingml/2006/main">
                  <a:graphicData uri="http://schemas.microsoft.com/office/word/2010/wordprocessingShape">
                    <wps:wsp>
                      <wps:cNvSpPr/>
                      <wps:spPr>
                        <a:xfrm>
                          <a:off x="0" y="0"/>
                          <a:ext cx="1078302" cy="12076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78" o:spid="_x0000_s1026" style="position:absolute;margin-left:306.35pt;margin-top:107.3pt;width:84.9pt;height:9.5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3zhAIAAFUFAAAOAAAAZHJzL2Uyb0RvYy54bWysVE1v2zAMvQ/YfxB0X21nadM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" filled="f" strokecolor="#243f60 [1604]" strokeweight="2pt"/>
            </w:pict>
          </mc:Fallback>
        </mc:AlternateContent>
      </w:r>
      <w:r w:rsidR="00681F7C">
        <w:rPr>
          <w:rFonts w:ascii="AR CENA" w:hAnsi="AR CENA"/>
          <w:noProof/>
          <w:lang w:val="en-IN" w:eastAsia="en-IN"/>
        </w:rPr>
        <w:drawing>
          <wp:inline distT="0" distB="0" distL="0" distR="0" wp14:anchorId="3F91CC91" wp14:editId="5761B216">
            <wp:extent cx="5943600" cy="1934382"/>
            <wp:effectExtent l="19050" t="19050" r="19050" b="27940"/>
            <wp:docPr id="477" name="Picture 477" descr="C:\Users\Pradip\Desktop\screen\cancel 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radip\Desktop\screen\cancel flight.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934382"/>
                    </a:xfrm>
                    <a:prstGeom prst="rect">
                      <a:avLst/>
                    </a:prstGeom>
                    <a:noFill/>
                    <a:ln>
                      <a:solidFill>
                        <a:schemeClr val="accent1"/>
                      </a:solidFill>
                    </a:ln>
                  </pic:spPr>
                </pic:pic>
              </a:graphicData>
            </a:graphic>
          </wp:inline>
        </w:drawing>
      </w:r>
    </w:p>
    <w:p w:rsidR="008C69BC" w:rsidRDefault="005B327E" w:rsidP="005B327E">
      <w:pPr>
        <w:pStyle w:val="Caption"/>
        <w:jc w:val="center"/>
      </w:pPr>
      <w:bookmarkStart w:id="135" w:name="_Toc500933672"/>
      <w:r>
        <w:t xml:space="preserve">Figure </w:t>
      </w:r>
      <w:fldSimple w:instr=" SEQ Figure \* ARABIC ">
        <w:r w:rsidR="003E0BCF">
          <w:rPr>
            <w:noProof/>
          </w:rPr>
          <w:t>75</w:t>
        </w:r>
      </w:fldSimple>
      <w:r>
        <w:t xml:space="preserve"> Cancel Flight</w:t>
      </w:r>
      <w:bookmarkEnd w:id="135"/>
    </w:p>
    <w:p w:rsidR="00C50543" w:rsidRDefault="00C50543" w:rsidP="00C50543">
      <w:pPr>
        <w:rPr>
          <w:rFonts w:ascii="AR CENA" w:hAnsi="AR CENA"/>
        </w:rPr>
      </w:pPr>
      <w:r w:rsidRPr="00C50543">
        <w:rPr>
          <w:rFonts w:ascii="AR CENA" w:hAnsi="AR CENA"/>
        </w:rPr>
        <w:t xml:space="preserve">Process to </w:t>
      </w:r>
      <w:r w:rsidR="004E6F28" w:rsidRPr="00C50543">
        <w:rPr>
          <w:rFonts w:ascii="AR CENA" w:hAnsi="AR CENA"/>
        </w:rPr>
        <w:t>cancel</w:t>
      </w:r>
      <w:r w:rsidR="004E6F28">
        <w:rPr>
          <w:rFonts w:ascii="AR CENA" w:hAnsi="AR CENA"/>
        </w:rPr>
        <w:t xml:space="preserve"> (</w:t>
      </w:r>
      <w:r w:rsidR="005249AB">
        <w:rPr>
          <w:rFonts w:ascii="AR CENA" w:hAnsi="AR CENA"/>
        </w:rPr>
        <w:t>refer to screen-67)</w:t>
      </w:r>
    </w:p>
    <w:p w:rsidR="005249AB" w:rsidRDefault="005249AB" w:rsidP="00DD0C3F">
      <w:pPr>
        <w:pStyle w:val="ListParagraph"/>
        <w:numPr>
          <w:ilvl w:val="0"/>
          <w:numId w:val="31"/>
        </w:numPr>
        <w:rPr>
          <w:rFonts w:ascii="AR CENA" w:hAnsi="AR CENA"/>
        </w:rPr>
      </w:pPr>
      <w:r>
        <w:rPr>
          <w:rFonts w:ascii="AR CENA" w:hAnsi="AR CENA"/>
        </w:rPr>
        <w:t xml:space="preserve">Click </w:t>
      </w:r>
      <w:r w:rsidR="00442BC9">
        <w:rPr>
          <w:rFonts w:ascii="AR CENA" w:hAnsi="AR CENA"/>
        </w:rPr>
        <w:t>Yes , (system by default will show as No )</w:t>
      </w:r>
    </w:p>
    <w:p w:rsidR="00442BC9" w:rsidRDefault="00442BC9" w:rsidP="00DD0C3F">
      <w:pPr>
        <w:pStyle w:val="ListParagraph"/>
        <w:numPr>
          <w:ilvl w:val="0"/>
          <w:numId w:val="31"/>
        </w:numPr>
        <w:rPr>
          <w:rFonts w:ascii="AR CENA" w:hAnsi="AR CENA"/>
        </w:rPr>
      </w:pPr>
      <w:r>
        <w:rPr>
          <w:rFonts w:ascii="AR CENA" w:hAnsi="AR CENA"/>
        </w:rPr>
        <w:t>Type remarks if any on the Remark field (mandatory)</w:t>
      </w:r>
    </w:p>
    <w:p w:rsidR="00442BC9" w:rsidRDefault="00442BC9" w:rsidP="00DD0C3F">
      <w:pPr>
        <w:pStyle w:val="ListParagraph"/>
        <w:numPr>
          <w:ilvl w:val="0"/>
          <w:numId w:val="31"/>
        </w:numPr>
        <w:rPr>
          <w:rFonts w:ascii="AR CENA" w:hAnsi="AR CENA"/>
        </w:rPr>
      </w:pPr>
      <w:r>
        <w:rPr>
          <w:rFonts w:ascii="AR CENA" w:hAnsi="AR CENA"/>
        </w:rPr>
        <w:t xml:space="preserve">Click update all button on the extreme down of the screen </w:t>
      </w:r>
    </w:p>
    <w:p w:rsidR="006F27CA" w:rsidRDefault="006F27CA" w:rsidP="008C168A">
      <w:pPr>
        <w:rPr>
          <w:rFonts w:ascii="AR CENA" w:hAnsi="AR CENA"/>
        </w:rPr>
      </w:pPr>
    </w:p>
    <w:p w:rsidR="00442BC9" w:rsidRDefault="008C168A" w:rsidP="008C168A">
      <w:pPr>
        <w:rPr>
          <w:rFonts w:ascii="AR CENA" w:hAnsi="AR CENA"/>
        </w:rPr>
      </w:pPr>
      <w:r>
        <w:rPr>
          <w:rFonts w:ascii="AR CENA" w:hAnsi="AR CENA"/>
        </w:rPr>
        <w:t xml:space="preserve">Once it is marked as Yes , status of fight will be shown in main grid of View and edit Flight </w:t>
      </w:r>
    </w:p>
    <w:p w:rsidR="006F27CA" w:rsidRDefault="006F27CA" w:rsidP="008C168A">
      <w:pPr>
        <w:rPr>
          <w:rFonts w:ascii="AR CENA" w:hAnsi="AR CENA"/>
        </w:rPr>
      </w:pPr>
      <w:r>
        <w:rPr>
          <w:rFonts w:ascii="AR CENA" w:hAnsi="AR CENA"/>
        </w:rPr>
        <w:t xml:space="preserve">Example- Lets cancel the flight GA-2003/04June  </w:t>
      </w:r>
    </w:p>
    <w:p w:rsidR="000E5110" w:rsidRDefault="00790372" w:rsidP="008C168A">
      <w:pPr>
        <w:rPr>
          <w:rFonts w:ascii="AR CENA" w:hAnsi="AR CENA"/>
        </w:rPr>
      </w:pPr>
      <w:r>
        <w:rPr>
          <w:rFonts w:ascii="AR CENA" w:hAnsi="AR CENA"/>
          <w:noProof/>
          <w:lang w:val="en-IN" w:eastAsia="en-IN"/>
        </w:rPr>
        <mc:AlternateContent>
          <mc:Choice Requires="wps">
            <w:drawing>
              <wp:anchor distT="0" distB="0" distL="114300" distR="114300" simplePos="0" relativeHeight="251755520" behindDoc="0" locked="0" layoutInCell="1" allowOverlap="1" wp14:anchorId="59F9E6E8" wp14:editId="631C4837">
                <wp:simplePos x="0" y="0"/>
                <wp:positionH relativeFrom="column">
                  <wp:posOffset>-77638</wp:posOffset>
                </wp:positionH>
                <wp:positionV relativeFrom="paragraph">
                  <wp:posOffset>2367292</wp:posOffset>
                </wp:positionV>
                <wp:extent cx="388189" cy="232913"/>
                <wp:effectExtent l="0" t="0" r="12065" b="15240"/>
                <wp:wrapNone/>
                <wp:docPr id="482" name="Rounded Rectangle 482"/>
                <wp:cNvGraphicFramePr/>
                <a:graphic xmlns:a="http://schemas.openxmlformats.org/drawingml/2006/main">
                  <a:graphicData uri="http://schemas.microsoft.com/office/word/2010/wordprocessingShape">
                    <wps:wsp>
                      <wps:cNvSpPr/>
                      <wps:spPr>
                        <a:xfrm>
                          <a:off x="0" y="0"/>
                          <a:ext cx="388189" cy="23291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82" o:spid="_x0000_s1026" style="position:absolute;margin-left:-6.1pt;margin-top:186.4pt;width:30.55pt;height:18.35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54496" behindDoc="0" locked="0" layoutInCell="1" allowOverlap="1" wp14:anchorId="4F0B6270" wp14:editId="02CC3137">
                <wp:simplePos x="0" y="0"/>
                <wp:positionH relativeFrom="column">
                  <wp:posOffset>664234</wp:posOffset>
                </wp:positionH>
                <wp:positionV relativeFrom="paragraph">
                  <wp:posOffset>443601</wp:posOffset>
                </wp:positionV>
                <wp:extent cx="1518249" cy="241540"/>
                <wp:effectExtent l="0" t="0" r="25400" b="25400"/>
                <wp:wrapNone/>
                <wp:docPr id="481" name="Rounded Rectangle 481"/>
                <wp:cNvGraphicFramePr/>
                <a:graphic xmlns:a="http://schemas.openxmlformats.org/drawingml/2006/main">
                  <a:graphicData uri="http://schemas.microsoft.com/office/word/2010/wordprocessingShape">
                    <wps:wsp>
                      <wps:cNvSpPr/>
                      <wps:spPr>
                        <a:xfrm>
                          <a:off x="0" y="0"/>
                          <a:ext cx="1518249" cy="2415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81" o:spid="_x0000_s1026" style="position:absolute;margin-left:52.3pt;margin-top:34.95pt;width:119.55pt;height:19pt;z-index:251754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" filled="f" strokecolor="#243f60 [1604]" strokeweight="2pt"/>
            </w:pict>
          </mc:Fallback>
        </mc:AlternateContent>
      </w:r>
      <w:r w:rsidR="001E449E">
        <w:rPr>
          <w:rFonts w:ascii="AR CENA" w:hAnsi="AR CENA"/>
          <w:noProof/>
          <w:lang w:val="en-IN" w:eastAsia="en-IN"/>
        </w:rPr>
        <mc:AlternateContent>
          <mc:Choice Requires="wps">
            <w:drawing>
              <wp:anchor distT="0" distB="0" distL="114300" distR="114300" simplePos="0" relativeHeight="251753472" behindDoc="0" locked="0" layoutInCell="1" allowOverlap="1" wp14:anchorId="6E88CC3E" wp14:editId="11104863">
                <wp:simplePos x="0" y="0"/>
                <wp:positionH relativeFrom="column">
                  <wp:posOffset>3562709</wp:posOffset>
                </wp:positionH>
                <wp:positionV relativeFrom="paragraph">
                  <wp:posOffset>98545</wp:posOffset>
                </wp:positionV>
                <wp:extent cx="1061049" cy="181155"/>
                <wp:effectExtent l="0" t="0" r="25400" b="28575"/>
                <wp:wrapNone/>
                <wp:docPr id="480" name="Rounded Rectangle 480"/>
                <wp:cNvGraphicFramePr/>
                <a:graphic xmlns:a="http://schemas.openxmlformats.org/drawingml/2006/main">
                  <a:graphicData uri="http://schemas.microsoft.com/office/word/2010/wordprocessingShape">
                    <wps:wsp>
                      <wps:cNvSpPr/>
                      <wps:spPr>
                        <a:xfrm>
                          <a:off x="0" y="0"/>
                          <a:ext cx="1061049" cy="1811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80" o:spid="_x0000_s1026" style="position:absolute;margin-left:280.55pt;margin-top:7.75pt;width:83.55pt;height:14.25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" filled="f" strokecolor="#243f60 [1604]" strokeweight="2pt"/>
            </w:pict>
          </mc:Fallback>
        </mc:AlternateContent>
      </w:r>
      <w:r w:rsidR="000E5110">
        <w:rPr>
          <w:rFonts w:ascii="AR CENA" w:hAnsi="AR CENA"/>
          <w:noProof/>
          <w:lang w:val="en-IN" w:eastAsia="en-IN"/>
        </w:rPr>
        <w:drawing>
          <wp:inline distT="0" distB="0" distL="0" distR="0" wp14:anchorId="38B5AAB3" wp14:editId="2C62595D">
            <wp:extent cx="5943600" cy="2574194"/>
            <wp:effectExtent l="19050" t="19050" r="19050" b="17145"/>
            <wp:docPr id="479" name="Picture 479" descr="C:\Users\Pradip\Desktop\screen\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radip\Desktop\screen\cancel.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574194"/>
                    </a:xfrm>
                    <a:prstGeom prst="rect">
                      <a:avLst/>
                    </a:prstGeom>
                    <a:noFill/>
                    <a:ln>
                      <a:solidFill>
                        <a:schemeClr val="accent1"/>
                      </a:solidFill>
                    </a:ln>
                  </pic:spPr>
                </pic:pic>
              </a:graphicData>
            </a:graphic>
          </wp:inline>
        </w:drawing>
      </w:r>
    </w:p>
    <w:p w:rsidR="00531E85" w:rsidRDefault="00531E85" w:rsidP="008C168A">
      <w:pPr>
        <w:rPr>
          <w:rFonts w:ascii="AR CENA" w:hAnsi="AR CENA"/>
        </w:rPr>
      </w:pPr>
      <w:r>
        <w:rPr>
          <w:rFonts w:ascii="AR CENA" w:hAnsi="AR CENA"/>
        </w:rPr>
        <w:t xml:space="preserve">Once it is clicked Update all , it will successfully </w:t>
      </w:r>
      <w:r w:rsidR="00E1614C">
        <w:rPr>
          <w:rFonts w:ascii="AR CENA" w:hAnsi="AR CENA"/>
        </w:rPr>
        <w:t xml:space="preserve">save </w:t>
      </w:r>
    </w:p>
    <w:p w:rsidR="00E1614C" w:rsidRDefault="00E1614C" w:rsidP="008C168A">
      <w:pPr>
        <w:rPr>
          <w:rFonts w:ascii="AR CENA" w:hAnsi="AR CENA"/>
        </w:rPr>
      </w:pPr>
      <w:r>
        <w:rPr>
          <w:rFonts w:ascii="AR CENA" w:hAnsi="AR CENA"/>
          <w:noProof/>
          <w:lang w:val="en-IN" w:eastAsia="en-IN"/>
        </w:rPr>
        <w:lastRenderedPageBreak/>
        <w:drawing>
          <wp:inline distT="0" distB="0" distL="0" distR="0" wp14:anchorId="540B1170" wp14:editId="47A8C88F">
            <wp:extent cx="5934974" cy="1293962"/>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4710" cy="1293904"/>
                    </a:xfrm>
                    <a:prstGeom prst="rect">
                      <a:avLst/>
                    </a:prstGeom>
                    <a:noFill/>
                    <a:ln>
                      <a:noFill/>
                    </a:ln>
                  </pic:spPr>
                </pic:pic>
              </a:graphicData>
            </a:graphic>
          </wp:inline>
        </w:drawing>
      </w:r>
    </w:p>
    <w:p w:rsidR="00E1614C" w:rsidRDefault="00C30CF3" w:rsidP="008C168A">
      <w:pPr>
        <w:rPr>
          <w:rFonts w:ascii="AR CENA" w:hAnsi="AR CENA"/>
        </w:rPr>
      </w:pPr>
      <w:r>
        <w:rPr>
          <w:rFonts w:ascii="AR CENA" w:hAnsi="AR CENA"/>
        </w:rPr>
        <w:t xml:space="preserve">It will change the status in View and Edit </w:t>
      </w:r>
      <w:r w:rsidR="00286953">
        <w:rPr>
          <w:rFonts w:ascii="AR CENA" w:hAnsi="AR CENA"/>
        </w:rPr>
        <w:t>flight main</w:t>
      </w:r>
      <w:r>
        <w:rPr>
          <w:rFonts w:ascii="AR CENA" w:hAnsi="AR CENA"/>
        </w:rPr>
        <w:t xml:space="preserve"> </w:t>
      </w:r>
      <w:r w:rsidR="00286953">
        <w:rPr>
          <w:rFonts w:ascii="AR CENA" w:hAnsi="AR CENA"/>
        </w:rPr>
        <w:t>g</w:t>
      </w:r>
      <w:r>
        <w:rPr>
          <w:rFonts w:ascii="AR CENA" w:hAnsi="AR CENA"/>
        </w:rPr>
        <w:t xml:space="preserve">rid </w:t>
      </w:r>
    </w:p>
    <w:p w:rsidR="00F75DDB" w:rsidRDefault="00C41518" w:rsidP="008C168A">
      <w:pPr>
        <w:rPr>
          <w:rFonts w:ascii="AR CENA" w:hAnsi="AR CENA"/>
        </w:rPr>
      </w:pPr>
      <w:r>
        <w:rPr>
          <w:rFonts w:ascii="AR CENA" w:hAnsi="AR CENA"/>
          <w:noProof/>
          <w:lang w:val="en-IN" w:eastAsia="en-IN"/>
        </w:rPr>
        <mc:AlternateContent>
          <mc:Choice Requires="wps">
            <w:drawing>
              <wp:anchor distT="0" distB="0" distL="114300" distR="114300" simplePos="0" relativeHeight="251758592" behindDoc="0" locked="0" layoutInCell="1" allowOverlap="1" wp14:anchorId="3122EBBE" wp14:editId="23BAB10A">
                <wp:simplePos x="0" y="0"/>
                <wp:positionH relativeFrom="column">
                  <wp:posOffset>828136</wp:posOffset>
                </wp:positionH>
                <wp:positionV relativeFrom="paragraph">
                  <wp:posOffset>181874</wp:posOffset>
                </wp:positionV>
                <wp:extent cx="1207698" cy="172085"/>
                <wp:effectExtent l="0" t="0" r="12065" b="18415"/>
                <wp:wrapNone/>
                <wp:docPr id="487" name="Rounded Rectangle 487"/>
                <wp:cNvGraphicFramePr/>
                <a:graphic xmlns:a="http://schemas.openxmlformats.org/drawingml/2006/main">
                  <a:graphicData uri="http://schemas.microsoft.com/office/word/2010/wordprocessingShape">
                    <wps:wsp>
                      <wps:cNvSpPr/>
                      <wps:spPr>
                        <a:xfrm>
                          <a:off x="0" y="0"/>
                          <a:ext cx="1207698" cy="17208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87" o:spid="_x0000_s1026" style="position:absolute;margin-left:65.2pt;margin-top:14.3pt;width:95.1pt;height:13.55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57568" behindDoc="0" locked="0" layoutInCell="1" allowOverlap="1" wp14:anchorId="4C269E61" wp14:editId="0096CF9A">
                <wp:simplePos x="0" y="0"/>
                <wp:positionH relativeFrom="column">
                  <wp:posOffset>3562709</wp:posOffset>
                </wp:positionH>
                <wp:positionV relativeFrom="paragraph">
                  <wp:posOffset>181874</wp:posOffset>
                </wp:positionV>
                <wp:extent cx="1233578" cy="172528"/>
                <wp:effectExtent l="0" t="0" r="24130" b="18415"/>
                <wp:wrapNone/>
                <wp:docPr id="486" name="Rounded Rectangle 486"/>
                <wp:cNvGraphicFramePr/>
                <a:graphic xmlns:a="http://schemas.openxmlformats.org/drawingml/2006/main">
                  <a:graphicData uri="http://schemas.microsoft.com/office/word/2010/wordprocessingShape">
                    <wps:wsp>
                      <wps:cNvSpPr/>
                      <wps:spPr>
                        <a:xfrm>
                          <a:off x="0" y="0"/>
                          <a:ext cx="1233578" cy="17252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86" o:spid="_x0000_s1026" style="position:absolute;margin-left:280.55pt;margin-top:14.3pt;width:97.15pt;height:13.6pt;z-index:251757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" filled="f" strokecolor="#243f60 [1604]" strokeweight="2pt"/>
            </w:pict>
          </mc:Fallback>
        </mc:AlternateContent>
      </w:r>
      <w:r w:rsidR="0041436E">
        <w:rPr>
          <w:rFonts w:ascii="AR CENA" w:hAnsi="AR CENA"/>
          <w:noProof/>
          <w:lang w:val="en-IN" w:eastAsia="en-IN"/>
        </w:rPr>
        <mc:AlternateContent>
          <mc:Choice Requires="wps">
            <w:drawing>
              <wp:anchor distT="0" distB="0" distL="114300" distR="114300" simplePos="0" relativeHeight="251756544" behindDoc="0" locked="0" layoutInCell="1" allowOverlap="1" wp14:anchorId="34A6EAB0" wp14:editId="02862E12">
                <wp:simplePos x="0" y="0"/>
                <wp:positionH relativeFrom="column">
                  <wp:posOffset>5141343</wp:posOffset>
                </wp:positionH>
                <wp:positionV relativeFrom="paragraph">
                  <wp:posOffset>604568</wp:posOffset>
                </wp:positionV>
                <wp:extent cx="793631" cy="500332"/>
                <wp:effectExtent l="0" t="0" r="26035" b="14605"/>
                <wp:wrapNone/>
                <wp:docPr id="485" name="Rounded Rectangle 485"/>
                <wp:cNvGraphicFramePr/>
                <a:graphic xmlns:a="http://schemas.openxmlformats.org/drawingml/2006/main">
                  <a:graphicData uri="http://schemas.microsoft.com/office/word/2010/wordprocessingShape">
                    <wps:wsp>
                      <wps:cNvSpPr/>
                      <wps:spPr>
                        <a:xfrm>
                          <a:off x="0" y="0"/>
                          <a:ext cx="793631" cy="50033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85" o:spid="_x0000_s1026" style="position:absolute;margin-left:404.85pt;margin-top:47.6pt;width:62.5pt;height:39.4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" filled="f" strokecolor="#243f60 [1604]" strokeweight="2pt"/>
            </w:pict>
          </mc:Fallback>
        </mc:AlternateContent>
      </w:r>
      <w:r w:rsidR="00F75DDB">
        <w:rPr>
          <w:rFonts w:ascii="AR CENA" w:hAnsi="AR CENA"/>
          <w:noProof/>
          <w:lang w:val="en-IN" w:eastAsia="en-IN"/>
        </w:rPr>
        <w:drawing>
          <wp:inline distT="0" distB="0" distL="0" distR="0" wp14:anchorId="70A21621" wp14:editId="1537F148">
            <wp:extent cx="5943600" cy="1091169"/>
            <wp:effectExtent l="19050" t="19050" r="19050" b="13970"/>
            <wp:docPr id="484" name="Picture 484" descr="C:\Users\Pradip\Desktop\screen\cance 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radip\Desktop\screen\cance y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091169"/>
                    </a:xfrm>
                    <a:prstGeom prst="rect">
                      <a:avLst/>
                    </a:prstGeom>
                    <a:noFill/>
                    <a:ln>
                      <a:solidFill>
                        <a:schemeClr val="accent1"/>
                      </a:solidFill>
                    </a:ln>
                  </pic:spPr>
                </pic:pic>
              </a:graphicData>
            </a:graphic>
          </wp:inline>
        </w:drawing>
      </w:r>
    </w:p>
    <w:p w:rsidR="008C168A" w:rsidRDefault="008C168A" w:rsidP="008C168A">
      <w:pPr>
        <w:rPr>
          <w:rFonts w:ascii="AR CENA" w:hAnsi="AR CENA"/>
        </w:rPr>
      </w:pPr>
    </w:p>
    <w:p w:rsidR="00795668" w:rsidRDefault="00795668" w:rsidP="008C168A">
      <w:pPr>
        <w:rPr>
          <w:rFonts w:ascii="AR CENA" w:hAnsi="AR CENA"/>
          <w:sz w:val="28"/>
          <w:szCs w:val="28"/>
        </w:rPr>
      </w:pPr>
      <w:r w:rsidRPr="00795668">
        <w:rPr>
          <w:rFonts w:ascii="AR CENA" w:hAnsi="AR CENA"/>
          <w:sz w:val="28"/>
          <w:szCs w:val="28"/>
        </w:rPr>
        <w:t>Note</w:t>
      </w:r>
      <w:r w:rsidRPr="00795668">
        <w:rPr>
          <w:rFonts w:ascii="AR CENA" w:hAnsi="AR CENA"/>
        </w:rPr>
        <w:t>- Flight can be marked Cancel automatically based on ASM messaged</w:t>
      </w:r>
      <w:r>
        <w:rPr>
          <w:rFonts w:ascii="AR CENA" w:hAnsi="AR CENA"/>
          <w:sz w:val="28"/>
          <w:szCs w:val="28"/>
        </w:rPr>
        <w:t xml:space="preserve"> </w:t>
      </w:r>
    </w:p>
    <w:p w:rsidR="00021422" w:rsidRPr="00021422" w:rsidRDefault="00021422" w:rsidP="008C168A">
      <w:pPr>
        <w:rPr>
          <w:rFonts w:ascii="AR CENA" w:hAnsi="AR CENA"/>
        </w:rPr>
      </w:pPr>
      <w:r>
        <w:rPr>
          <w:rFonts w:ascii="AR CENA" w:hAnsi="AR CENA"/>
          <w:sz w:val="28"/>
          <w:szCs w:val="28"/>
        </w:rPr>
        <w:t xml:space="preserve">Note2- </w:t>
      </w:r>
      <w:r w:rsidRPr="00021422">
        <w:rPr>
          <w:rFonts w:ascii="AR CENA" w:hAnsi="AR CENA"/>
        </w:rPr>
        <w:t>If flight marked as Cancel</w:t>
      </w:r>
      <w:r>
        <w:rPr>
          <w:rFonts w:ascii="AR CENA" w:hAnsi="AR CENA"/>
        </w:rPr>
        <w:t>(All Booked shipment will be marked as LL )</w:t>
      </w:r>
    </w:p>
    <w:p w:rsidR="008C69BC" w:rsidRDefault="008C69BC" w:rsidP="009E3BFB"/>
    <w:p w:rsidR="00CA5C12" w:rsidRPr="009E3BFB" w:rsidRDefault="00CA5C12" w:rsidP="009E3BFB"/>
    <w:p w:rsidR="001F4B20" w:rsidRDefault="001F4B20" w:rsidP="001F4B20">
      <w:pPr>
        <w:pStyle w:val="Heading3"/>
        <w:rPr>
          <w:rFonts w:ascii="AR CENA" w:hAnsi="AR CENA"/>
          <w:b w:val="0"/>
        </w:rPr>
      </w:pPr>
      <w:bookmarkStart w:id="136" w:name="_Toc500933567"/>
      <w:r w:rsidRPr="001F4B20">
        <w:rPr>
          <w:rFonts w:ascii="AR CENA" w:hAnsi="AR CENA"/>
          <w:b w:val="0"/>
        </w:rPr>
        <w:t xml:space="preserve">Change of </w:t>
      </w:r>
      <w:r w:rsidR="00795668" w:rsidRPr="001F4B20">
        <w:rPr>
          <w:rFonts w:ascii="AR CENA" w:hAnsi="AR CENA"/>
          <w:b w:val="0"/>
        </w:rPr>
        <w:t>Aircraft</w:t>
      </w:r>
      <w:r w:rsidR="00795668">
        <w:rPr>
          <w:rFonts w:ascii="AR CENA" w:hAnsi="AR CENA"/>
          <w:b w:val="0"/>
        </w:rPr>
        <w:t xml:space="preserve"> (</w:t>
      </w:r>
      <w:r w:rsidR="009D2183">
        <w:rPr>
          <w:rFonts w:ascii="AR CENA" w:hAnsi="AR CENA"/>
          <w:b w:val="0"/>
        </w:rPr>
        <w:t>Manual option)</w:t>
      </w:r>
      <w:bookmarkEnd w:id="136"/>
      <w:r w:rsidRPr="001F4B20">
        <w:rPr>
          <w:rFonts w:ascii="AR CENA" w:hAnsi="AR CENA"/>
          <w:b w:val="0"/>
        </w:rPr>
        <w:t xml:space="preserve"> </w:t>
      </w:r>
    </w:p>
    <w:p w:rsidR="009D2183" w:rsidRDefault="009D2183" w:rsidP="009D2183">
      <w:pPr>
        <w:rPr>
          <w:rFonts w:ascii="AR CENA" w:hAnsi="AR CENA"/>
        </w:rPr>
      </w:pPr>
      <w:r w:rsidRPr="009D2183">
        <w:rPr>
          <w:rFonts w:ascii="AR CENA" w:hAnsi="AR CENA"/>
        </w:rPr>
        <w:t xml:space="preserve">User can manually able to change the Type of Aircraft due some reason </w:t>
      </w:r>
    </w:p>
    <w:p w:rsidR="00CA5C12" w:rsidRDefault="00CA5C12" w:rsidP="009D2183">
      <w:pPr>
        <w:rPr>
          <w:rFonts w:ascii="AR CENA" w:hAnsi="AR CENA"/>
        </w:rPr>
      </w:pPr>
      <w:r>
        <w:rPr>
          <w:rFonts w:ascii="AR CENA" w:hAnsi="AR CENA"/>
        </w:rPr>
        <w:t>Navigation &gt;Schedule&gt;View and Edit flight&gt;Search flight &gt;Click Edit Tab&gt;select Aircraft Type</w:t>
      </w:r>
    </w:p>
    <w:p w:rsidR="005763BA" w:rsidRDefault="00BB552F" w:rsidP="005763BA">
      <w:pPr>
        <w:keepNext/>
      </w:pPr>
      <w:r>
        <w:rPr>
          <w:rFonts w:ascii="AR CENA" w:hAnsi="AR CENA"/>
          <w:noProof/>
          <w:lang w:val="en-IN" w:eastAsia="en-IN"/>
        </w:rPr>
        <mc:AlternateContent>
          <mc:Choice Requires="wps">
            <w:drawing>
              <wp:anchor distT="0" distB="0" distL="114300" distR="114300" simplePos="0" relativeHeight="251760640" behindDoc="0" locked="0" layoutInCell="1" allowOverlap="1" wp14:anchorId="1E301EB7" wp14:editId="371717DD">
                <wp:simplePos x="0" y="0"/>
                <wp:positionH relativeFrom="column">
                  <wp:posOffset>672860</wp:posOffset>
                </wp:positionH>
                <wp:positionV relativeFrom="paragraph">
                  <wp:posOffset>1710319</wp:posOffset>
                </wp:positionV>
                <wp:extent cx="1802921" cy="207034"/>
                <wp:effectExtent l="0" t="0" r="26035" b="21590"/>
                <wp:wrapNone/>
                <wp:docPr id="490" name="Rounded Rectangle 490"/>
                <wp:cNvGraphicFramePr/>
                <a:graphic xmlns:a="http://schemas.openxmlformats.org/drawingml/2006/main">
                  <a:graphicData uri="http://schemas.microsoft.com/office/word/2010/wordprocessingShape">
                    <wps:wsp>
                      <wps:cNvSpPr/>
                      <wps:spPr>
                        <a:xfrm>
                          <a:off x="0" y="0"/>
                          <a:ext cx="1802921" cy="20703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90" o:spid="_x0000_s1026" style="position:absolute;margin-left:53pt;margin-top:134.65pt;width:141.95pt;height:16.3pt;z-index:251760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" filled="f" strokecolor="#243f60 [1604]" strokeweight="2pt"/>
            </w:pict>
          </mc:Fallback>
        </mc:AlternateContent>
      </w:r>
      <w:r w:rsidR="00021422">
        <w:rPr>
          <w:rFonts w:ascii="AR CENA" w:hAnsi="AR CENA"/>
          <w:noProof/>
          <w:lang w:val="en-IN" w:eastAsia="en-IN"/>
        </w:rPr>
        <mc:AlternateContent>
          <mc:Choice Requires="wps">
            <w:drawing>
              <wp:anchor distT="0" distB="0" distL="114300" distR="114300" simplePos="0" relativeHeight="251759616" behindDoc="0" locked="0" layoutInCell="1" allowOverlap="1" wp14:anchorId="0BFB5AC5" wp14:editId="44D5F71B">
                <wp:simplePos x="0" y="0"/>
                <wp:positionH relativeFrom="column">
                  <wp:posOffset>3916392</wp:posOffset>
                </wp:positionH>
                <wp:positionV relativeFrom="paragraph">
                  <wp:posOffset>1218613</wp:posOffset>
                </wp:positionV>
                <wp:extent cx="1190446" cy="146649"/>
                <wp:effectExtent l="0" t="0" r="10160" b="25400"/>
                <wp:wrapNone/>
                <wp:docPr id="489" name="Rounded Rectangle 489"/>
                <wp:cNvGraphicFramePr/>
                <a:graphic xmlns:a="http://schemas.openxmlformats.org/drawingml/2006/main">
                  <a:graphicData uri="http://schemas.microsoft.com/office/word/2010/wordprocessingShape">
                    <wps:wsp>
                      <wps:cNvSpPr/>
                      <wps:spPr>
                        <a:xfrm>
                          <a:off x="0" y="0"/>
                          <a:ext cx="1190446" cy="1466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89" o:spid="_x0000_s1026" style="position:absolute;margin-left:308.4pt;margin-top:95.95pt;width:93.75pt;height:11.55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" filled="f" strokecolor="#243f60 [1604]" strokeweight="2pt"/>
            </w:pict>
          </mc:Fallback>
        </mc:AlternateContent>
      </w:r>
      <w:r w:rsidR="00CA5C12">
        <w:rPr>
          <w:rFonts w:ascii="AR CENA" w:hAnsi="AR CENA"/>
          <w:noProof/>
          <w:lang w:val="en-IN" w:eastAsia="en-IN"/>
        </w:rPr>
        <w:drawing>
          <wp:inline distT="0" distB="0" distL="0" distR="0" wp14:anchorId="5F75A1D8" wp14:editId="3ECECFE8">
            <wp:extent cx="5943600" cy="1934210"/>
            <wp:effectExtent l="19050" t="19050" r="19050" b="27940"/>
            <wp:docPr id="488" name="Picture 488" descr="C:\Users\Pradip\Desktop\screen\cancel 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radip\Desktop\screen\cancel flight.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934210"/>
                    </a:xfrm>
                    <a:prstGeom prst="rect">
                      <a:avLst/>
                    </a:prstGeom>
                    <a:noFill/>
                    <a:ln>
                      <a:solidFill>
                        <a:schemeClr val="accent1"/>
                      </a:solidFill>
                    </a:ln>
                  </pic:spPr>
                </pic:pic>
              </a:graphicData>
            </a:graphic>
          </wp:inline>
        </w:drawing>
      </w:r>
    </w:p>
    <w:p w:rsidR="00CA5C12" w:rsidRDefault="005763BA" w:rsidP="005763BA">
      <w:pPr>
        <w:pStyle w:val="Caption"/>
        <w:jc w:val="center"/>
      </w:pPr>
      <w:bookmarkStart w:id="137" w:name="_Toc500933673"/>
      <w:r>
        <w:t xml:space="preserve">Figure </w:t>
      </w:r>
      <w:fldSimple w:instr=" SEQ Figure \* ARABIC ">
        <w:r w:rsidR="003E0BCF">
          <w:rPr>
            <w:noProof/>
          </w:rPr>
          <w:t>76</w:t>
        </w:r>
      </w:fldSimple>
      <w:r>
        <w:t xml:space="preserve"> Change of aircraft</w:t>
      </w:r>
      <w:bookmarkEnd w:id="137"/>
    </w:p>
    <w:p w:rsidR="005763BA" w:rsidRPr="005763BA" w:rsidRDefault="005763BA" w:rsidP="005763BA">
      <w:pPr>
        <w:rPr>
          <w:rFonts w:ascii="AR CENA" w:hAnsi="AR CENA"/>
        </w:rPr>
      </w:pPr>
      <w:r w:rsidRPr="005763BA">
        <w:rPr>
          <w:rFonts w:ascii="AR CENA" w:hAnsi="AR CENA"/>
        </w:rPr>
        <w:lastRenderedPageBreak/>
        <w:t xml:space="preserve">Process to change of Aircraft </w:t>
      </w:r>
    </w:p>
    <w:p w:rsidR="005763BA" w:rsidRDefault="00977744" w:rsidP="00DD0C3F">
      <w:pPr>
        <w:pStyle w:val="ListParagraph"/>
        <w:numPr>
          <w:ilvl w:val="0"/>
          <w:numId w:val="32"/>
        </w:numPr>
        <w:rPr>
          <w:rFonts w:ascii="AR CENA" w:hAnsi="AR CENA"/>
        </w:rPr>
      </w:pPr>
      <w:r w:rsidRPr="00977744">
        <w:rPr>
          <w:rFonts w:ascii="AR CENA" w:hAnsi="AR CENA"/>
        </w:rPr>
        <w:t xml:space="preserve">Select the Aircraft to be change from the drop down </w:t>
      </w:r>
    </w:p>
    <w:p w:rsidR="00021422" w:rsidRDefault="00021422" w:rsidP="00DD0C3F">
      <w:pPr>
        <w:pStyle w:val="ListParagraph"/>
        <w:numPr>
          <w:ilvl w:val="0"/>
          <w:numId w:val="32"/>
        </w:numPr>
        <w:rPr>
          <w:rFonts w:ascii="AR CENA" w:hAnsi="AR CENA"/>
        </w:rPr>
      </w:pPr>
      <w:r>
        <w:rPr>
          <w:rFonts w:ascii="AR CENA" w:hAnsi="AR CENA"/>
        </w:rPr>
        <w:t>Enter the remarks on the remarks field (mandatory )</w:t>
      </w:r>
    </w:p>
    <w:p w:rsidR="00426D61" w:rsidRDefault="00426D61" w:rsidP="00DD0C3F">
      <w:pPr>
        <w:pStyle w:val="ListParagraph"/>
        <w:numPr>
          <w:ilvl w:val="0"/>
          <w:numId w:val="32"/>
        </w:numPr>
        <w:rPr>
          <w:rFonts w:ascii="AR CENA" w:hAnsi="AR CENA"/>
        </w:rPr>
      </w:pPr>
      <w:r>
        <w:rPr>
          <w:rFonts w:ascii="AR CENA" w:hAnsi="AR CENA"/>
        </w:rPr>
        <w:t xml:space="preserve">Click Update Button to save the information , system automatically </w:t>
      </w:r>
      <w:r w:rsidR="006959C5">
        <w:rPr>
          <w:rFonts w:ascii="AR CENA" w:hAnsi="AR CENA"/>
        </w:rPr>
        <w:t xml:space="preserve">change the Aircraft </w:t>
      </w:r>
    </w:p>
    <w:p w:rsidR="006959C5" w:rsidRDefault="006959C5" w:rsidP="006959C5">
      <w:pPr>
        <w:rPr>
          <w:rFonts w:ascii="AR CENA" w:hAnsi="AR CENA"/>
        </w:rPr>
      </w:pPr>
    </w:p>
    <w:p w:rsidR="006959C5" w:rsidRDefault="00AC05F3" w:rsidP="006959C5">
      <w:pPr>
        <w:rPr>
          <w:rFonts w:ascii="AR CENA" w:hAnsi="AR CENA"/>
        </w:rPr>
      </w:pPr>
      <w:r w:rsidRPr="00AC05F3">
        <w:rPr>
          <w:rFonts w:ascii="AR CENA" w:hAnsi="AR CENA"/>
          <w:highlight w:val="cyan"/>
          <w:u w:val="single"/>
        </w:rPr>
        <w:t>Previous Aircraft</w:t>
      </w:r>
      <w:r>
        <w:rPr>
          <w:rFonts w:ascii="AR CENA" w:hAnsi="AR CENA"/>
          <w:u w:val="single"/>
        </w:rPr>
        <w:t xml:space="preserve">- </w:t>
      </w:r>
      <w:r w:rsidRPr="00AC05F3">
        <w:rPr>
          <w:rFonts w:ascii="AR CENA" w:hAnsi="AR CENA"/>
        </w:rPr>
        <w:t xml:space="preserve">This Button indicates the previous Aircraft Type if in case any change of Aircraft </w:t>
      </w:r>
      <w:r>
        <w:rPr>
          <w:rFonts w:ascii="AR CENA" w:hAnsi="AR CENA"/>
        </w:rPr>
        <w:t xml:space="preserve">(system display the Current Aircraft Type </w:t>
      </w:r>
    </w:p>
    <w:p w:rsidR="00AC05F3" w:rsidRDefault="00AC05F3" w:rsidP="006959C5">
      <w:pPr>
        <w:rPr>
          <w:rFonts w:ascii="AR CENA" w:hAnsi="AR CENA"/>
        </w:rPr>
      </w:pPr>
      <w:r>
        <w:rPr>
          <w:rFonts w:ascii="AR CENA" w:hAnsi="AR CENA"/>
        </w:rPr>
        <w:t xml:space="preserve">Example- In Screen 68/ For the flight GA2003/04 June the current Aircraft Type  is B777(pax) , if user then change into B738 or other any Aircraft type selecting from the drop down , The B777 information will be listed on the Previous Aircraft Button </w:t>
      </w:r>
    </w:p>
    <w:p w:rsidR="00AC05F3" w:rsidRDefault="00BD4BCD" w:rsidP="006959C5">
      <w:pPr>
        <w:rPr>
          <w:rFonts w:ascii="AR CENA" w:hAnsi="AR CENA"/>
        </w:rPr>
      </w:pPr>
      <w:r>
        <w:rPr>
          <w:rFonts w:ascii="AR CENA" w:hAnsi="AR CENA"/>
          <w:noProof/>
          <w:lang w:val="en-IN" w:eastAsia="en-IN"/>
        </w:rPr>
        <w:drawing>
          <wp:inline distT="0" distB="0" distL="0" distR="0" wp14:anchorId="1F0ADB76" wp14:editId="7E921215">
            <wp:extent cx="5943600" cy="2173857"/>
            <wp:effectExtent l="19050" t="19050" r="19050" b="17145"/>
            <wp:docPr id="491" name="Picture 491" descr="C:\Users\Pradip\Desktop\screen\c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radip\Desktop\screen\chang.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2173857"/>
                    </a:xfrm>
                    <a:prstGeom prst="rect">
                      <a:avLst/>
                    </a:prstGeom>
                    <a:noFill/>
                    <a:ln>
                      <a:solidFill>
                        <a:schemeClr val="accent1"/>
                      </a:solidFill>
                    </a:ln>
                  </pic:spPr>
                </pic:pic>
              </a:graphicData>
            </a:graphic>
          </wp:inline>
        </w:drawing>
      </w:r>
    </w:p>
    <w:p w:rsidR="009716D6" w:rsidRDefault="009716D6" w:rsidP="006959C5">
      <w:pPr>
        <w:rPr>
          <w:rFonts w:ascii="AR CENA" w:hAnsi="AR CENA"/>
        </w:rPr>
      </w:pPr>
    </w:p>
    <w:p w:rsidR="009716D6" w:rsidRDefault="009716D6" w:rsidP="006959C5">
      <w:pPr>
        <w:rPr>
          <w:rFonts w:ascii="AR CENA" w:hAnsi="AR CENA"/>
        </w:rPr>
      </w:pPr>
      <w:r>
        <w:rPr>
          <w:rFonts w:ascii="AR CENA" w:hAnsi="AR CENA"/>
        </w:rPr>
        <w:t xml:space="preserve">Now user has change the Aircraft Type to A330 for same flight GA2003/04June and click Update all , </w:t>
      </w:r>
    </w:p>
    <w:p w:rsidR="009716D6" w:rsidRDefault="009B461E" w:rsidP="006959C5">
      <w:pPr>
        <w:rPr>
          <w:rFonts w:ascii="AR CENA" w:hAnsi="AR CENA"/>
        </w:rPr>
      </w:pPr>
      <w:r>
        <w:rPr>
          <w:rFonts w:ascii="AR CENA" w:hAnsi="AR CENA"/>
          <w:noProof/>
          <w:lang w:val="en-IN" w:eastAsia="en-IN"/>
        </w:rPr>
        <mc:AlternateContent>
          <mc:Choice Requires="wps">
            <w:drawing>
              <wp:anchor distT="0" distB="0" distL="114300" distR="114300" simplePos="0" relativeHeight="251762688" behindDoc="0" locked="0" layoutInCell="1" allowOverlap="1" wp14:anchorId="44CCB620" wp14:editId="7C73C542">
                <wp:simplePos x="0" y="0"/>
                <wp:positionH relativeFrom="column">
                  <wp:posOffset>17253</wp:posOffset>
                </wp:positionH>
                <wp:positionV relativeFrom="paragraph">
                  <wp:posOffset>1202726</wp:posOffset>
                </wp:positionV>
                <wp:extent cx="267419" cy="138023"/>
                <wp:effectExtent l="38100" t="0" r="0" b="33655"/>
                <wp:wrapNone/>
                <wp:docPr id="495" name="Down Arrow 495"/>
                <wp:cNvGraphicFramePr/>
                <a:graphic xmlns:a="http://schemas.openxmlformats.org/drawingml/2006/main">
                  <a:graphicData uri="http://schemas.microsoft.com/office/word/2010/wordprocessingShape">
                    <wps:wsp>
                      <wps:cNvSpPr/>
                      <wps:spPr>
                        <a:xfrm>
                          <a:off x="0" y="0"/>
                          <a:ext cx="267419" cy="13802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495" o:spid="_x0000_s1026" type="#_x0000_t67" style="position:absolute;margin-left:1.35pt;margin-top:94.7pt;width:21.05pt;height:10.8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" adj="10800" fillcolor="#4f81bd [3204]"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61664" behindDoc="0" locked="0" layoutInCell="1" allowOverlap="1" wp14:anchorId="00637ACD" wp14:editId="036ACDD6">
                <wp:simplePos x="0" y="0"/>
                <wp:positionH relativeFrom="column">
                  <wp:posOffset>1837426</wp:posOffset>
                </wp:positionH>
                <wp:positionV relativeFrom="paragraph">
                  <wp:posOffset>124424</wp:posOffset>
                </wp:positionV>
                <wp:extent cx="1871932" cy="431321"/>
                <wp:effectExtent l="0" t="0" r="14605" b="26035"/>
                <wp:wrapNone/>
                <wp:docPr id="494" name="Rounded Rectangle 494"/>
                <wp:cNvGraphicFramePr/>
                <a:graphic xmlns:a="http://schemas.openxmlformats.org/drawingml/2006/main">
                  <a:graphicData uri="http://schemas.microsoft.com/office/word/2010/wordprocessingShape">
                    <wps:wsp>
                      <wps:cNvSpPr/>
                      <wps:spPr>
                        <a:xfrm>
                          <a:off x="0" y="0"/>
                          <a:ext cx="1871932" cy="43132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94" o:spid="_x0000_s1026" style="position:absolute;margin-left:144.7pt;margin-top:9.8pt;width:147.4pt;height:33.95pt;z-index:251761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" filled="f" strokecolor="#243f60 [1604]" strokeweight="2pt"/>
            </w:pict>
          </mc:Fallback>
        </mc:AlternateContent>
      </w:r>
      <w:r w:rsidR="009716D6">
        <w:rPr>
          <w:rFonts w:ascii="AR CENA" w:hAnsi="AR CENA"/>
          <w:noProof/>
          <w:lang w:val="en-IN" w:eastAsia="en-IN"/>
        </w:rPr>
        <w:drawing>
          <wp:inline distT="0" distB="0" distL="0" distR="0" wp14:anchorId="33674989" wp14:editId="1C7CD6DD">
            <wp:extent cx="5934974" cy="16476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4710" cy="1647573"/>
                    </a:xfrm>
                    <a:prstGeom prst="rect">
                      <a:avLst/>
                    </a:prstGeom>
                    <a:noFill/>
                    <a:ln>
                      <a:noFill/>
                    </a:ln>
                  </pic:spPr>
                </pic:pic>
              </a:graphicData>
            </a:graphic>
          </wp:inline>
        </w:drawing>
      </w:r>
    </w:p>
    <w:p w:rsidR="00324E34" w:rsidRDefault="00324E34" w:rsidP="006959C5">
      <w:pPr>
        <w:rPr>
          <w:rFonts w:ascii="AR CENA" w:hAnsi="AR CENA"/>
        </w:rPr>
      </w:pPr>
      <w:r>
        <w:rPr>
          <w:rFonts w:ascii="AR CENA" w:hAnsi="AR CENA"/>
        </w:rPr>
        <w:t xml:space="preserve">Now Aircraft Type has changed to A330 , lets see what is showing in the Previous Aircraft Button , Click into the Previous Button </w:t>
      </w:r>
    </w:p>
    <w:p w:rsidR="00324E34" w:rsidRDefault="009B461E" w:rsidP="006959C5">
      <w:pPr>
        <w:rPr>
          <w:rFonts w:ascii="AR CENA" w:hAnsi="AR CENA"/>
        </w:rPr>
      </w:pPr>
      <w:r>
        <w:rPr>
          <w:rFonts w:ascii="AR CENA" w:hAnsi="AR CENA"/>
          <w:noProof/>
          <w:lang w:val="en-IN" w:eastAsia="en-IN"/>
        </w:rPr>
        <w:lastRenderedPageBreak/>
        <mc:AlternateContent>
          <mc:Choice Requires="wps">
            <w:drawing>
              <wp:anchor distT="0" distB="0" distL="114300" distR="114300" simplePos="0" relativeHeight="251764736" behindDoc="0" locked="0" layoutInCell="1" allowOverlap="1" wp14:anchorId="7C4B9185" wp14:editId="7A1A8A78">
                <wp:simplePos x="0" y="0"/>
                <wp:positionH relativeFrom="column">
                  <wp:posOffset>1216325</wp:posOffset>
                </wp:positionH>
                <wp:positionV relativeFrom="paragraph">
                  <wp:posOffset>273433</wp:posOffset>
                </wp:positionV>
                <wp:extent cx="3588588" cy="655608"/>
                <wp:effectExtent l="0" t="0" r="12065" b="11430"/>
                <wp:wrapNone/>
                <wp:docPr id="497" name="Rounded Rectangle 497"/>
                <wp:cNvGraphicFramePr/>
                <a:graphic xmlns:a="http://schemas.openxmlformats.org/drawingml/2006/main">
                  <a:graphicData uri="http://schemas.microsoft.com/office/word/2010/wordprocessingShape">
                    <wps:wsp>
                      <wps:cNvSpPr/>
                      <wps:spPr>
                        <a:xfrm>
                          <a:off x="0" y="0"/>
                          <a:ext cx="3588588" cy="65560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97" o:spid="_x0000_s1026" style="position:absolute;margin-left:95.75pt;margin-top:21.55pt;width:282.55pt;height:51.6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63712" behindDoc="0" locked="0" layoutInCell="1" allowOverlap="1" wp14:anchorId="673F1C72" wp14:editId="7B332F2E">
                <wp:simplePos x="0" y="0"/>
                <wp:positionH relativeFrom="column">
                  <wp:posOffset>5037826</wp:posOffset>
                </wp:positionH>
                <wp:positionV relativeFrom="paragraph">
                  <wp:posOffset>929041</wp:posOffset>
                </wp:positionV>
                <wp:extent cx="189782" cy="207034"/>
                <wp:effectExtent l="19050" t="0" r="20320" b="40640"/>
                <wp:wrapNone/>
                <wp:docPr id="496" name="Down Arrow 496"/>
                <wp:cNvGraphicFramePr/>
                <a:graphic xmlns:a="http://schemas.openxmlformats.org/drawingml/2006/main">
                  <a:graphicData uri="http://schemas.microsoft.com/office/word/2010/wordprocessingShape">
                    <wps:wsp>
                      <wps:cNvSpPr/>
                      <wps:spPr>
                        <a:xfrm>
                          <a:off x="0" y="0"/>
                          <a:ext cx="189782"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496" o:spid="_x0000_s1026" type="#_x0000_t67" style="position:absolute;margin-left:396.7pt;margin-top:73.15pt;width:14.95pt;height:16.3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" adj="11700" fillcolor="#4f81bd [3204]" strokecolor="#243f60 [1604]" strokeweight="2pt"/>
            </w:pict>
          </mc:Fallback>
        </mc:AlternateContent>
      </w:r>
      <w:r w:rsidR="00324E34">
        <w:rPr>
          <w:rFonts w:ascii="AR CENA" w:hAnsi="AR CENA"/>
          <w:noProof/>
          <w:lang w:val="en-IN" w:eastAsia="en-IN"/>
        </w:rPr>
        <w:drawing>
          <wp:inline distT="0" distB="0" distL="0" distR="0" wp14:anchorId="75A5FBE2" wp14:editId="7BBCF6D2">
            <wp:extent cx="5943600" cy="2371104"/>
            <wp:effectExtent l="19050" t="19050" r="19050" b="10160"/>
            <wp:docPr id="493" name="Picture 493" descr="C:\Users\Pradip\Desktop\screen\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Pradip\Desktop\screen\pr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2371104"/>
                    </a:xfrm>
                    <a:prstGeom prst="rect">
                      <a:avLst/>
                    </a:prstGeom>
                    <a:noFill/>
                    <a:ln>
                      <a:solidFill>
                        <a:schemeClr val="accent1"/>
                      </a:solidFill>
                    </a:ln>
                  </pic:spPr>
                </pic:pic>
              </a:graphicData>
            </a:graphic>
          </wp:inline>
        </w:drawing>
      </w:r>
    </w:p>
    <w:p w:rsidR="008D2BDA" w:rsidRDefault="008D2BDA" w:rsidP="006959C5">
      <w:pPr>
        <w:rPr>
          <w:rFonts w:ascii="AR CENA" w:hAnsi="AR CENA"/>
        </w:rPr>
      </w:pPr>
    </w:p>
    <w:p w:rsidR="008D2BDA" w:rsidRDefault="008D2BDA" w:rsidP="008D2BDA">
      <w:pPr>
        <w:rPr>
          <w:rFonts w:ascii="AR CENA" w:hAnsi="AR CENA"/>
          <w:sz w:val="28"/>
          <w:szCs w:val="28"/>
        </w:rPr>
      </w:pPr>
      <w:r w:rsidRPr="00795668">
        <w:rPr>
          <w:rFonts w:ascii="AR CENA" w:hAnsi="AR CENA"/>
          <w:sz w:val="28"/>
          <w:szCs w:val="28"/>
        </w:rPr>
        <w:t>Note</w:t>
      </w:r>
      <w:r w:rsidR="00162C96">
        <w:rPr>
          <w:rFonts w:ascii="AR CENA" w:hAnsi="AR CENA"/>
          <w:sz w:val="28"/>
          <w:szCs w:val="28"/>
        </w:rPr>
        <w:t>1</w:t>
      </w:r>
      <w:r w:rsidRPr="00795668">
        <w:rPr>
          <w:rFonts w:ascii="AR CENA" w:hAnsi="AR CENA"/>
        </w:rPr>
        <w:t>-</w:t>
      </w:r>
      <w:r w:rsidR="00162C96">
        <w:rPr>
          <w:rFonts w:ascii="AR CENA" w:hAnsi="AR CENA"/>
        </w:rPr>
        <w:t xml:space="preserve"> Aircraft Type can be </w:t>
      </w:r>
      <w:r w:rsidR="001B0C4F">
        <w:rPr>
          <w:rFonts w:ascii="AR CENA" w:hAnsi="AR CENA"/>
        </w:rPr>
        <w:t xml:space="preserve">change </w:t>
      </w:r>
      <w:r w:rsidR="001B0C4F" w:rsidRPr="00795668">
        <w:rPr>
          <w:rFonts w:ascii="AR CENA" w:hAnsi="AR CENA"/>
        </w:rPr>
        <w:t>automatically</w:t>
      </w:r>
      <w:r w:rsidRPr="00795668">
        <w:rPr>
          <w:rFonts w:ascii="AR CENA" w:hAnsi="AR CENA"/>
        </w:rPr>
        <w:t xml:space="preserve"> based on ASM messaged</w:t>
      </w:r>
      <w:r>
        <w:rPr>
          <w:rFonts w:ascii="AR CENA" w:hAnsi="AR CENA"/>
          <w:sz w:val="28"/>
          <w:szCs w:val="28"/>
        </w:rPr>
        <w:t xml:space="preserve"> </w:t>
      </w:r>
    </w:p>
    <w:p w:rsidR="008D2BDA" w:rsidRDefault="008D2BDA" w:rsidP="008D2BDA">
      <w:pPr>
        <w:rPr>
          <w:rFonts w:ascii="AR CENA" w:hAnsi="AR CENA"/>
        </w:rPr>
      </w:pPr>
      <w:r>
        <w:rPr>
          <w:rFonts w:ascii="AR CENA" w:hAnsi="AR CENA"/>
          <w:sz w:val="28"/>
          <w:szCs w:val="28"/>
        </w:rPr>
        <w:t xml:space="preserve">Note2- </w:t>
      </w:r>
      <w:r w:rsidR="00162C96">
        <w:rPr>
          <w:rFonts w:ascii="AR CENA" w:hAnsi="AR CENA"/>
        </w:rPr>
        <w:t>If change of Aircraft is down grade (</w:t>
      </w:r>
      <w:r>
        <w:rPr>
          <w:rFonts w:ascii="AR CENA" w:hAnsi="AR CENA"/>
        </w:rPr>
        <w:t xml:space="preserve">All Booked shipment will be marked as </w:t>
      </w:r>
      <w:r w:rsidR="00162C96">
        <w:rPr>
          <w:rFonts w:ascii="AR CENA" w:hAnsi="AR CENA"/>
        </w:rPr>
        <w:t>LL)</w:t>
      </w:r>
    </w:p>
    <w:p w:rsidR="00162C96" w:rsidRDefault="00162C96" w:rsidP="00162C96">
      <w:pPr>
        <w:rPr>
          <w:rFonts w:ascii="AR CENA" w:hAnsi="AR CENA"/>
        </w:rPr>
      </w:pPr>
      <w:r>
        <w:rPr>
          <w:rFonts w:ascii="AR CENA" w:hAnsi="AR CENA"/>
          <w:sz w:val="28"/>
          <w:szCs w:val="28"/>
        </w:rPr>
        <w:t xml:space="preserve">Note3- </w:t>
      </w:r>
      <w:r>
        <w:rPr>
          <w:rFonts w:ascii="AR CENA" w:hAnsi="AR CENA"/>
        </w:rPr>
        <w:t>If change of Aircraft is Up grade (All Booked shipment will be marked as KK)</w:t>
      </w:r>
    </w:p>
    <w:p w:rsidR="00162C96" w:rsidRPr="00021422" w:rsidRDefault="00162C96" w:rsidP="008D2BDA">
      <w:pPr>
        <w:rPr>
          <w:rFonts w:ascii="AR CENA" w:hAnsi="AR CENA"/>
        </w:rPr>
      </w:pPr>
    </w:p>
    <w:p w:rsidR="00AC05F3" w:rsidRDefault="00AC05F3" w:rsidP="006959C5">
      <w:pPr>
        <w:rPr>
          <w:rFonts w:ascii="AR CENA" w:hAnsi="AR CENA"/>
        </w:rPr>
      </w:pPr>
    </w:p>
    <w:p w:rsidR="00285097" w:rsidRDefault="00285097" w:rsidP="006959C5">
      <w:pPr>
        <w:rPr>
          <w:rFonts w:ascii="AR CENA" w:hAnsi="AR CENA"/>
        </w:rPr>
      </w:pPr>
    </w:p>
    <w:p w:rsidR="00201C7D" w:rsidRDefault="00201C7D" w:rsidP="006959C5">
      <w:pPr>
        <w:rPr>
          <w:rFonts w:ascii="AR CENA" w:hAnsi="AR CENA"/>
        </w:rPr>
      </w:pPr>
    </w:p>
    <w:p w:rsidR="00201C7D" w:rsidRDefault="00201C7D" w:rsidP="006959C5">
      <w:pPr>
        <w:rPr>
          <w:rFonts w:ascii="AR CENA" w:hAnsi="AR CENA"/>
        </w:rPr>
      </w:pPr>
    </w:p>
    <w:p w:rsidR="00201C7D" w:rsidRDefault="00201C7D" w:rsidP="006959C5">
      <w:pPr>
        <w:rPr>
          <w:rFonts w:ascii="AR CENA" w:hAnsi="AR CENA"/>
        </w:rPr>
      </w:pPr>
    </w:p>
    <w:p w:rsidR="00201C7D" w:rsidRDefault="00201C7D" w:rsidP="006959C5">
      <w:pPr>
        <w:rPr>
          <w:rFonts w:ascii="AR CENA" w:hAnsi="AR CENA"/>
        </w:rPr>
      </w:pPr>
    </w:p>
    <w:p w:rsidR="00201C7D" w:rsidRDefault="00201C7D" w:rsidP="006959C5">
      <w:pPr>
        <w:rPr>
          <w:rFonts w:ascii="AR CENA" w:hAnsi="AR CENA"/>
        </w:rPr>
      </w:pPr>
    </w:p>
    <w:p w:rsidR="00201C7D" w:rsidRDefault="00201C7D" w:rsidP="006959C5">
      <w:pPr>
        <w:rPr>
          <w:rFonts w:ascii="AR CENA" w:hAnsi="AR CENA"/>
        </w:rPr>
      </w:pPr>
    </w:p>
    <w:p w:rsidR="00201C7D" w:rsidRDefault="00201C7D" w:rsidP="006959C5">
      <w:pPr>
        <w:rPr>
          <w:rFonts w:ascii="AR CENA" w:hAnsi="AR CENA"/>
        </w:rPr>
      </w:pPr>
    </w:p>
    <w:p w:rsidR="00201C7D" w:rsidRDefault="00201C7D" w:rsidP="006959C5">
      <w:pPr>
        <w:rPr>
          <w:rFonts w:ascii="AR CENA" w:hAnsi="AR CENA"/>
        </w:rPr>
      </w:pPr>
    </w:p>
    <w:p w:rsidR="00201C7D" w:rsidRDefault="00201C7D" w:rsidP="006959C5">
      <w:pPr>
        <w:rPr>
          <w:rFonts w:ascii="AR CENA" w:hAnsi="AR CENA"/>
        </w:rPr>
      </w:pPr>
    </w:p>
    <w:p w:rsidR="00201C7D" w:rsidRDefault="00201C7D" w:rsidP="006959C5">
      <w:pPr>
        <w:rPr>
          <w:rFonts w:ascii="AR CENA" w:hAnsi="AR CENA"/>
        </w:rPr>
      </w:pPr>
    </w:p>
    <w:p w:rsidR="00201C7D" w:rsidRPr="00207892" w:rsidRDefault="00207892" w:rsidP="00207892">
      <w:pPr>
        <w:pStyle w:val="Heading2"/>
        <w:rPr>
          <w:rFonts w:ascii="AR CENA" w:hAnsi="AR CENA"/>
          <w:b w:val="0"/>
          <w:i w:val="0"/>
        </w:rPr>
      </w:pPr>
      <w:bookmarkStart w:id="138" w:name="_Toc500933568"/>
      <w:r w:rsidRPr="00207892">
        <w:rPr>
          <w:rFonts w:ascii="AR CENA" w:hAnsi="AR CENA"/>
          <w:b w:val="0"/>
          <w:i w:val="0"/>
        </w:rPr>
        <w:lastRenderedPageBreak/>
        <w:t>Mail Reservation</w:t>
      </w:r>
      <w:bookmarkEnd w:id="138"/>
      <w:r w:rsidRPr="00207892">
        <w:rPr>
          <w:rFonts w:ascii="AR CENA" w:hAnsi="AR CENA"/>
          <w:b w:val="0"/>
          <w:i w:val="0"/>
        </w:rPr>
        <w:t xml:space="preserve"> </w:t>
      </w:r>
    </w:p>
    <w:p w:rsidR="00285097" w:rsidRDefault="004E2140" w:rsidP="006959C5">
      <w:pPr>
        <w:rPr>
          <w:rFonts w:ascii="AR CENA" w:hAnsi="AR CENA"/>
        </w:rPr>
      </w:pPr>
      <w:r>
        <w:rPr>
          <w:rFonts w:ascii="AR CENA" w:hAnsi="AR CENA"/>
        </w:rPr>
        <w:t xml:space="preserve">Mail Reservation normally used for making the Booking of CN-38 /CN 47 Document </w:t>
      </w:r>
    </w:p>
    <w:p w:rsidR="00DA7C4B" w:rsidRDefault="00DA7C4B" w:rsidP="006959C5">
      <w:pPr>
        <w:rPr>
          <w:rFonts w:ascii="AR CENA" w:hAnsi="AR CENA"/>
        </w:rPr>
      </w:pPr>
      <w:r>
        <w:rPr>
          <w:rFonts w:ascii="AR CENA" w:hAnsi="AR CENA"/>
        </w:rPr>
        <w:t xml:space="preserve">Navigation </w:t>
      </w:r>
      <w:r w:rsidR="00934E43">
        <w:rPr>
          <w:rFonts w:ascii="AR CENA" w:hAnsi="AR CENA"/>
        </w:rPr>
        <w:t xml:space="preserve">–Reservation&gt;Mail Booking </w:t>
      </w:r>
    </w:p>
    <w:p w:rsidR="0046058C" w:rsidRDefault="00802064" w:rsidP="0046058C">
      <w:pPr>
        <w:keepNext/>
      </w:pPr>
      <w:r>
        <w:rPr>
          <w:rFonts w:ascii="AR CENA" w:hAnsi="AR CENA"/>
          <w:noProof/>
          <w:lang w:val="en-IN" w:eastAsia="en-IN"/>
        </w:rPr>
        <w:drawing>
          <wp:inline distT="0" distB="0" distL="0" distR="0" wp14:anchorId="1B55E1E2" wp14:editId="48C75DDD">
            <wp:extent cx="5943600" cy="2881279"/>
            <wp:effectExtent l="19050" t="19050" r="19050" b="14605"/>
            <wp:docPr id="507" name="Picture 507" descr="C:\Users\Pradip\Desktop\screen\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radip\Desktop\screen\mail.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FE78EA" w:rsidRDefault="0046058C" w:rsidP="0046058C">
      <w:pPr>
        <w:pStyle w:val="Caption"/>
        <w:jc w:val="center"/>
      </w:pPr>
      <w:bookmarkStart w:id="139" w:name="_Toc500933674"/>
      <w:r>
        <w:t xml:space="preserve">Figure </w:t>
      </w:r>
      <w:fldSimple w:instr=" SEQ Figure \* ARABIC ">
        <w:r w:rsidR="003E0BCF">
          <w:rPr>
            <w:noProof/>
          </w:rPr>
          <w:t>77</w:t>
        </w:r>
      </w:fldSimple>
      <w:r>
        <w:t xml:space="preserve"> Mail Reservation</w:t>
      </w:r>
      <w:bookmarkEnd w:id="139"/>
    </w:p>
    <w:p w:rsidR="003A52F8" w:rsidRDefault="003A52F8" w:rsidP="003A52F8">
      <w:pPr>
        <w:pStyle w:val="Heading3"/>
        <w:rPr>
          <w:rFonts w:ascii="AR CENA" w:hAnsi="AR CENA"/>
          <w:b w:val="0"/>
        </w:rPr>
      </w:pPr>
      <w:bookmarkStart w:id="140" w:name="_Toc500933569"/>
      <w:r w:rsidRPr="008E08C7">
        <w:rPr>
          <w:rFonts w:ascii="AR CENA" w:hAnsi="AR CENA"/>
          <w:b w:val="0"/>
        </w:rPr>
        <w:t>Search Panel (Mail</w:t>
      </w:r>
      <w:r w:rsidR="0082330A">
        <w:rPr>
          <w:rFonts w:ascii="AR CENA" w:hAnsi="AR CENA"/>
          <w:b w:val="0"/>
        </w:rPr>
        <w:t xml:space="preserve"> Booking </w:t>
      </w:r>
      <w:r w:rsidRPr="008E08C7">
        <w:rPr>
          <w:rFonts w:ascii="AR CENA" w:hAnsi="AR CENA"/>
          <w:b w:val="0"/>
        </w:rPr>
        <w:t>)</w:t>
      </w:r>
      <w:bookmarkEnd w:id="140"/>
    </w:p>
    <w:p w:rsidR="00D81511" w:rsidRPr="00D81511" w:rsidRDefault="00D81511" w:rsidP="00D81511">
      <w:pPr>
        <w:rPr>
          <w:rFonts w:ascii="AR CENA" w:hAnsi="AR CENA"/>
        </w:rPr>
      </w:pPr>
      <w:r w:rsidRPr="00D81511">
        <w:rPr>
          <w:rFonts w:ascii="AR CENA" w:hAnsi="AR CENA"/>
        </w:rPr>
        <w:t xml:space="preserve">User able to search the existing Mail reservation data based on various criteria </w:t>
      </w:r>
    </w:p>
    <w:p w:rsidR="00285097" w:rsidRPr="008E08C7" w:rsidRDefault="00D81511" w:rsidP="006959C5">
      <w:pPr>
        <w:rPr>
          <w:rFonts w:ascii="AR CENA" w:hAnsi="AR CENA"/>
        </w:rPr>
      </w:pPr>
      <w:r>
        <w:rPr>
          <w:rFonts w:ascii="AR CENA" w:hAnsi="AR CENA"/>
          <w:noProof/>
          <w:lang w:val="en-IN" w:eastAsia="en-IN"/>
        </w:rPr>
        <w:drawing>
          <wp:inline distT="0" distB="0" distL="0" distR="0" wp14:anchorId="2368BB0F" wp14:editId="03DCE4C7">
            <wp:extent cx="5943600" cy="407832"/>
            <wp:effectExtent l="19050" t="19050" r="19050" b="11430"/>
            <wp:docPr id="508" name="Picture 508" descr="C:\Users\Pradip\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radip\Desktop\screen\search.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07832"/>
                    </a:xfrm>
                    <a:prstGeom prst="rect">
                      <a:avLst/>
                    </a:prstGeom>
                    <a:noFill/>
                    <a:ln>
                      <a:solidFill>
                        <a:schemeClr val="accent1"/>
                      </a:solidFill>
                    </a:ln>
                  </pic:spPr>
                </pic:pic>
              </a:graphicData>
            </a:graphic>
          </wp:inline>
        </w:drawing>
      </w:r>
    </w:p>
    <w:p w:rsidR="00285097" w:rsidRDefault="00D81511" w:rsidP="006959C5">
      <w:pPr>
        <w:rPr>
          <w:rFonts w:ascii="AR CENA" w:hAnsi="AR CENA"/>
        </w:rPr>
      </w:pPr>
      <w:r>
        <w:rPr>
          <w:rFonts w:ascii="AR CENA" w:hAnsi="AR CENA"/>
        </w:rPr>
        <w:t xml:space="preserve">Details </w:t>
      </w:r>
    </w:p>
    <w:tbl>
      <w:tblPr>
        <w:tblStyle w:val="TableGrid"/>
        <w:tblW w:w="0" w:type="auto"/>
        <w:tblLook w:val="04A0" w:firstRow="1" w:lastRow="0" w:firstColumn="1" w:lastColumn="0" w:noHBand="0" w:noVBand="1"/>
      </w:tblPr>
      <w:tblGrid>
        <w:gridCol w:w="1526"/>
        <w:gridCol w:w="8050"/>
      </w:tblGrid>
      <w:tr w:rsidR="00E32168" w:rsidTr="00E32168">
        <w:tc>
          <w:tcPr>
            <w:tcW w:w="1526" w:type="dxa"/>
          </w:tcPr>
          <w:p w:rsidR="00E32168" w:rsidRDefault="000801DE" w:rsidP="006959C5">
            <w:pPr>
              <w:rPr>
                <w:rFonts w:ascii="AR CENA" w:hAnsi="AR CENA"/>
              </w:rPr>
            </w:pPr>
            <w:r>
              <w:rPr>
                <w:rFonts w:ascii="AR CENA" w:hAnsi="AR CENA"/>
              </w:rPr>
              <w:t xml:space="preserve">Mail Type </w:t>
            </w:r>
          </w:p>
        </w:tc>
        <w:tc>
          <w:tcPr>
            <w:tcW w:w="8050" w:type="dxa"/>
          </w:tcPr>
          <w:p w:rsidR="00E32168" w:rsidRDefault="008B4A3E" w:rsidP="006959C5">
            <w:pPr>
              <w:rPr>
                <w:rFonts w:ascii="AR CENA" w:hAnsi="AR CENA"/>
              </w:rPr>
            </w:pPr>
            <w:r>
              <w:rPr>
                <w:rFonts w:ascii="AR CENA" w:hAnsi="AR CENA"/>
              </w:rPr>
              <w:t xml:space="preserve">It Indicate the type mail such as –CN38/Cn47 , </w:t>
            </w:r>
            <w:r w:rsidR="00CA4B5F">
              <w:rPr>
                <w:rFonts w:ascii="AR CENA" w:hAnsi="AR CENA"/>
              </w:rPr>
              <w:t xml:space="preserve">user can search by </w:t>
            </w:r>
            <w:r>
              <w:rPr>
                <w:rFonts w:ascii="AR CENA" w:hAnsi="AR CENA"/>
              </w:rPr>
              <w:t xml:space="preserve">Select the Mail type from the drop down list </w:t>
            </w:r>
          </w:p>
          <w:p w:rsidR="008B4A3E" w:rsidRDefault="00CA4B5F" w:rsidP="006959C5">
            <w:pPr>
              <w:rPr>
                <w:rFonts w:ascii="AR CENA" w:hAnsi="AR CENA"/>
              </w:rPr>
            </w:pPr>
            <w:r>
              <w:rPr>
                <w:rFonts w:ascii="AR CENA" w:hAnsi="AR CENA"/>
                <w:noProof/>
                <w:lang w:val="en-IN" w:eastAsia="en-IN"/>
              </w:rPr>
              <w:drawing>
                <wp:inline distT="0" distB="0" distL="0" distR="0" wp14:anchorId="4C414DDB" wp14:editId="0054A0CE">
                  <wp:extent cx="1198986" cy="1259457"/>
                  <wp:effectExtent l="19050" t="19050" r="20320" b="17145"/>
                  <wp:docPr id="509" name="Picture 509" descr="C:\Users\Pradip\Desktop\screen\t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Pradip\Desktop\screen\typ.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98880" cy="1259345"/>
                          </a:xfrm>
                          <a:prstGeom prst="rect">
                            <a:avLst/>
                          </a:prstGeom>
                          <a:noFill/>
                          <a:ln>
                            <a:solidFill>
                              <a:schemeClr val="accent1"/>
                            </a:solidFill>
                          </a:ln>
                        </pic:spPr>
                      </pic:pic>
                    </a:graphicData>
                  </a:graphic>
                </wp:inline>
              </w:drawing>
            </w:r>
          </w:p>
          <w:p w:rsidR="006037C0" w:rsidRDefault="006037C0" w:rsidP="006959C5">
            <w:pPr>
              <w:rPr>
                <w:rFonts w:ascii="AR CENA" w:hAnsi="AR CENA"/>
              </w:rPr>
            </w:pPr>
            <w:r>
              <w:rPr>
                <w:rFonts w:ascii="AR CENA" w:hAnsi="AR CENA"/>
              </w:rPr>
              <w:t xml:space="preserve">System will automatically will search and display the information based on Mail type </w:t>
            </w:r>
          </w:p>
        </w:tc>
      </w:tr>
      <w:tr w:rsidR="00E32168" w:rsidTr="00E32168">
        <w:tc>
          <w:tcPr>
            <w:tcW w:w="1526" w:type="dxa"/>
          </w:tcPr>
          <w:p w:rsidR="00E32168" w:rsidRDefault="000801DE" w:rsidP="006959C5">
            <w:pPr>
              <w:rPr>
                <w:rFonts w:ascii="AR CENA" w:hAnsi="AR CENA"/>
              </w:rPr>
            </w:pPr>
            <w:r>
              <w:rPr>
                <w:rFonts w:ascii="AR CENA" w:hAnsi="AR CENA"/>
              </w:rPr>
              <w:lastRenderedPageBreak/>
              <w:t xml:space="preserve">Flight No </w:t>
            </w:r>
          </w:p>
        </w:tc>
        <w:tc>
          <w:tcPr>
            <w:tcW w:w="8050" w:type="dxa"/>
          </w:tcPr>
          <w:p w:rsidR="00E32168" w:rsidRDefault="00A84676" w:rsidP="006959C5">
            <w:pPr>
              <w:rPr>
                <w:rFonts w:ascii="AR CENA" w:hAnsi="AR CENA"/>
              </w:rPr>
            </w:pPr>
            <w:r>
              <w:rPr>
                <w:rFonts w:ascii="AR CENA" w:hAnsi="AR CENA"/>
              </w:rPr>
              <w:t xml:space="preserve">User can search the information based on Flight No by selecting flight no from the drop down list </w:t>
            </w:r>
          </w:p>
          <w:p w:rsidR="002424C5" w:rsidRDefault="002424C5" w:rsidP="006959C5">
            <w:pPr>
              <w:rPr>
                <w:rFonts w:ascii="AR CENA" w:hAnsi="AR CENA"/>
              </w:rPr>
            </w:pPr>
            <w:r>
              <w:rPr>
                <w:rFonts w:ascii="AR CENA" w:hAnsi="AR CENA"/>
                <w:noProof/>
                <w:lang w:val="en-IN" w:eastAsia="en-IN"/>
              </w:rPr>
              <w:drawing>
                <wp:inline distT="0" distB="0" distL="0" distR="0" wp14:anchorId="49A9B4EF" wp14:editId="0E8F1436">
                  <wp:extent cx="1207699" cy="1820174"/>
                  <wp:effectExtent l="19050" t="19050" r="12065" b="27940"/>
                  <wp:docPr id="510" name="Picture 510" descr="C:\Users\Pradip\Desktop\screen\flt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radip\Desktop\screen\flt d.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07770" cy="1820281"/>
                          </a:xfrm>
                          <a:prstGeom prst="rect">
                            <a:avLst/>
                          </a:prstGeom>
                          <a:noFill/>
                          <a:ln>
                            <a:solidFill>
                              <a:schemeClr val="accent1"/>
                            </a:solidFill>
                          </a:ln>
                        </pic:spPr>
                      </pic:pic>
                    </a:graphicData>
                  </a:graphic>
                </wp:inline>
              </w:drawing>
            </w:r>
          </w:p>
          <w:p w:rsidR="002424C5" w:rsidRDefault="002424C5" w:rsidP="006959C5">
            <w:pPr>
              <w:rPr>
                <w:rFonts w:ascii="AR CENA" w:hAnsi="AR CENA"/>
              </w:rPr>
            </w:pPr>
            <w:r>
              <w:rPr>
                <w:rFonts w:ascii="AR CENA" w:hAnsi="AR CENA"/>
              </w:rPr>
              <w:t xml:space="preserve">System will automatically will search and display the information based on flight No </w:t>
            </w:r>
          </w:p>
        </w:tc>
      </w:tr>
      <w:tr w:rsidR="00E32168" w:rsidTr="00E32168">
        <w:tc>
          <w:tcPr>
            <w:tcW w:w="1526" w:type="dxa"/>
          </w:tcPr>
          <w:p w:rsidR="00E32168" w:rsidRDefault="000801DE" w:rsidP="006959C5">
            <w:pPr>
              <w:rPr>
                <w:rFonts w:ascii="AR CENA" w:hAnsi="AR CENA"/>
              </w:rPr>
            </w:pPr>
            <w:r>
              <w:rPr>
                <w:rFonts w:ascii="AR CENA" w:hAnsi="AR CENA"/>
              </w:rPr>
              <w:t xml:space="preserve">Flight Date </w:t>
            </w:r>
          </w:p>
        </w:tc>
        <w:tc>
          <w:tcPr>
            <w:tcW w:w="8050" w:type="dxa"/>
          </w:tcPr>
          <w:p w:rsidR="007B3F63" w:rsidRDefault="007B3F63" w:rsidP="007B3F63">
            <w:pPr>
              <w:rPr>
                <w:rFonts w:ascii="AR CENA" w:hAnsi="AR CENA"/>
              </w:rPr>
            </w:pPr>
            <w:r>
              <w:rPr>
                <w:rFonts w:ascii="AR CENA" w:hAnsi="AR CENA"/>
              </w:rPr>
              <w:t xml:space="preserve">User can search the information based on Flight date  by selecting flight date  from the date calendar </w:t>
            </w:r>
          </w:p>
          <w:p w:rsidR="007B3F63" w:rsidRDefault="00342622" w:rsidP="007B3F63">
            <w:pPr>
              <w:rPr>
                <w:rFonts w:ascii="AR CENA" w:hAnsi="AR CENA"/>
              </w:rPr>
            </w:pPr>
            <w:r>
              <w:rPr>
                <w:rFonts w:ascii="AR CENA" w:hAnsi="AR CENA"/>
                <w:noProof/>
                <w:lang w:val="en-IN" w:eastAsia="en-IN"/>
              </w:rPr>
              <w:drawing>
                <wp:inline distT="0" distB="0" distL="0" distR="0" wp14:anchorId="2207263F" wp14:editId="0753156F">
                  <wp:extent cx="854075" cy="1440815"/>
                  <wp:effectExtent l="19050" t="19050" r="22225" b="26035"/>
                  <wp:docPr id="511" name="Picture 511" descr="C:\Users\Pradip\Desktop\screen\f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radip\Desktop\screen\flt.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854075" cy="1440815"/>
                          </a:xfrm>
                          <a:prstGeom prst="rect">
                            <a:avLst/>
                          </a:prstGeom>
                          <a:noFill/>
                          <a:ln>
                            <a:solidFill>
                              <a:schemeClr val="accent1"/>
                            </a:solidFill>
                          </a:ln>
                        </pic:spPr>
                      </pic:pic>
                    </a:graphicData>
                  </a:graphic>
                </wp:inline>
              </w:drawing>
            </w:r>
          </w:p>
          <w:p w:rsidR="00E32168" w:rsidRDefault="00342622" w:rsidP="006959C5">
            <w:pPr>
              <w:rPr>
                <w:rFonts w:ascii="AR CENA" w:hAnsi="AR CENA"/>
              </w:rPr>
            </w:pPr>
            <w:r>
              <w:rPr>
                <w:rFonts w:ascii="AR CENA" w:hAnsi="AR CENA"/>
              </w:rPr>
              <w:t xml:space="preserve">System will automatically will search and display the information based on flight date </w:t>
            </w:r>
          </w:p>
        </w:tc>
      </w:tr>
      <w:tr w:rsidR="00E32168" w:rsidTr="00E32168">
        <w:tc>
          <w:tcPr>
            <w:tcW w:w="1526" w:type="dxa"/>
          </w:tcPr>
          <w:p w:rsidR="00E32168" w:rsidRDefault="000801DE" w:rsidP="006959C5">
            <w:pPr>
              <w:rPr>
                <w:rFonts w:ascii="AR CENA" w:hAnsi="AR CENA"/>
              </w:rPr>
            </w:pPr>
            <w:r>
              <w:rPr>
                <w:rFonts w:ascii="AR CENA" w:hAnsi="AR CENA"/>
              </w:rPr>
              <w:t xml:space="preserve">Origin </w:t>
            </w:r>
          </w:p>
        </w:tc>
        <w:tc>
          <w:tcPr>
            <w:tcW w:w="8050" w:type="dxa"/>
          </w:tcPr>
          <w:p w:rsidR="00E32168" w:rsidRDefault="00990116" w:rsidP="006959C5">
            <w:pPr>
              <w:rPr>
                <w:rFonts w:ascii="AR CENA" w:hAnsi="AR CENA"/>
              </w:rPr>
            </w:pPr>
            <w:r>
              <w:rPr>
                <w:rFonts w:ascii="AR CENA" w:hAnsi="AR CENA"/>
              </w:rPr>
              <w:t xml:space="preserve">User can search the Mail information based on Origin by selecting from the drop down </w:t>
            </w:r>
          </w:p>
        </w:tc>
      </w:tr>
      <w:tr w:rsidR="00E32168" w:rsidTr="00E32168">
        <w:tc>
          <w:tcPr>
            <w:tcW w:w="1526" w:type="dxa"/>
          </w:tcPr>
          <w:p w:rsidR="00E32168" w:rsidRDefault="000801DE" w:rsidP="006959C5">
            <w:pPr>
              <w:rPr>
                <w:rFonts w:ascii="AR CENA" w:hAnsi="AR CENA"/>
              </w:rPr>
            </w:pPr>
            <w:r>
              <w:rPr>
                <w:rFonts w:ascii="AR CENA" w:hAnsi="AR CENA"/>
              </w:rPr>
              <w:t>Destination</w:t>
            </w:r>
          </w:p>
        </w:tc>
        <w:tc>
          <w:tcPr>
            <w:tcW w:w="8050" w:type="dxa"/>
          </w:tcPr>
          <w:p w:rsidR="00E32168" w:rsidRDefault="00990116" w:rsidP="006959C5">
            <w:pPr>
              <w:rPr>
                <w:rFonts w:ascii="AR CENA" w:hAnsi="AR CENA"/>
              </w:rPr>
            </w:pPr>
            <w:r>
              <w:rPr>
                <w:rFonts w:ascii="AR CENA" w:hAnsi="AR CENA"/>
              </w:rPr>
              <w:t>User can search the Mail information based on Destination by selecting from the drop down</w:t>
            </w:r>
          </w:p>
        </w:tc>
      </w:tr>
      <w:tr w:rsidR="00E32168" w:rsidTr="00E32168">
        <w:tc>
          <w:tcPr>
            <w:tcW w:w="1526" w:type="dxa"/>
          </w:tcPr>
          <w:p w:rsidR="00E32168" w:rsidRDefault="000801DE" w:rsidP="006959C5">
            <w:pPr>
              <w:rPr>
                <w:rFonts w:ascii="AR CENA" w:hAnsi="AR CENA"/>
              </w:rPr>
            </w:pPr>
            <w:r>
              <w:rPr>
                <w:rFonts w:ascii="AR CENA" w:hAnsi="AR CENA"/>
              </w:rPr>
              <w:t>Mail category</w:t>
            </w:r>
          </w:p>
        </w:tc>
        <w:tc>
          <w:tcPr>
            <w:tcW w:w="8050" w:type="dxa"/>
          </w:tcPr>
          <w:p w:rsidR="00990116" w:rsidRDefault="00990116" w:rsidP="006959C5">
            <w:pPr>
              <w:rPr>
                <w:rFonts w:ascii="AR CENA" w:hAnsi="AR CENA"/>
              </w:rPr>
            </w:pPr>
            <w:r>
              <w:rPr>
                <w:rFonts w:ascii="AR CENA" w:hAnsi="AR CENA"/>
              </w:rPr>
              <w:t xml:space="preserve">It indicate the mail category such as –Mail bag /Empty Mail bag </w:t>
            </w:r>
          </w:p>
          <w:p w:rsidR="00E32168" w:rsidRDefault="00990116" w:rsidP="006959C5">
            <w:pPr>
              <w:rPr>
                <w:rFonts w:ascii="AR CENA" w:hAnsi="AR CENA"/>
              </w:rPr>
            </w:pPr>
            <w:r>
              <w:rPr>
                <w:rFonts w:ascii="AR CENA" w:hAnsi="AR CENA"/>
              </w:rPr>
              <w:t>User can search the Mail information based on Origin by selecting from the drop down</w:t>
            </w:r>
          </w:p>
          <w:p w:rsidR="003561F2" w:rsidRDefault="003561F2" w:rsidP="006959C5">
            <w:pPr>
              <w:rPr>
                <w:rFonts w:ascii="AR CENA" w:hAnsi="AR CENA"/>
              </w:rPr>
            </w:pPr>
            <w:r>
              <w:rPr>
                <w:rFonts w:ascii="AR CENA" w:hAnsi="AR CENA"/>
                <w:noProof/>
                <w:lang w:val="en-IN" w:eastAsia="en-IN"/>
              </w:rPr>
              <w:drawing>
                <wp:inline distT="0" distB="0" distL="0" distR="0" wp14:anchorId="1969EEEF" wp14:editId="100015BA">
                  <wp:extent cx="1276598" cy="733246"/>
                  <wp:effectExtent l="19050" t="19050" r="19050" b="10160"/>
                  <wp:docPr id="512" name="Picture 512" descr="C:\Users\Pradip\Desktop\scree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Pradip\Desktop\screen\cat.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276985" cy="733468"/>
                          </a:xfrm>
                          <a:prstGeom prst="rect">
                            <a:avLst/>
                          </a:prstGeom>
                          <a:noFill/>
                          <a:ln>
                            <a:solidFill>
                              <a:schemeClr val="accent1"/>
                            </a:solidFill>
                          </a:ln>
                        </pic:spPr>
                      </pic:pic>
                    </a:graphicData>
                  </a:graphic>
                </wp:inline>
              </w:drawing>
            </w:r>
          </w:p>
        </w:tc>
      </w:tr>
      <w:tr w:rsidR="00E32168" w:rsidTr="00E32168">
        <w:tc>
          <w:tcPr>
            <w:tcW w:w="1526" w:type="dxa"/>
          </w:tcPr>
          <w:p w:rsidR="00E32168" w:rsidRDefault="000801DE" w:rsidP="006959C5">
            <w:pPr>
              <w:rPr>
                <w:rFonts w:ascii="AR CENA" w:hAnsi="AR CENA"/>
              </w:rPr>
            </w:pPr>
            <w:r>
              <w:rPr>
                <w:rFonts w:ascii="AR CENA" w:hAnsi="AR CENA"/>
              </w:rPr>
              <w:t xml:space="preserve">Mail handling Class </w:t>
            </w:r>
          </w:p>
        </w:tc>
        <w:tc>
          <w:tcPr>
            <w:tcW w:w="8050" w:type="dxa"/>
          </w:tcPr>
          <w:p w:rsidR="00E32168" w:rsidRDefault="00102925" w:rsidP="006959C5">
            <w:pPr>
              <w:rPr>
                <w:rFonts w:ascii="AR CENA" w:hAnsi="AR CENA"/>
              </w:rPr>
            </w:pPr>
            <w:r>
              <w:rPr>
                <w:rFonts w:ascii="AR CENA" w:hAnsi="AR CENA"/>
              </w:rPr>
              <w:t xml:space="preserve">NA </w:t>
            </w:r>
          </w:p>
        </w:tc>
      </w:tr>
      <w:tr w:rsidR="00E32168" w:rsidTr="00E32168">
        <w:tc>
          <w:tcPr>
            <w:tcW w:w="1526" w:type="dxa"/>
          </w:tcPr>
          <w:p w:rsidR="00E32168" w:rsidRDefault="008B4A3E" w:rsidP="006959C5">
            <w:pPr>
              <w:rPr>
                <w:rFonts w:ascii="AR CENA" w:hAnsi="AR CENA"/>
              </w:rPr>
            </w:pPr>
            <w:r>
              <w:rPr>
                <w:rFonts w:ascii="AR CENA" w:hAnsi="AR CENA"/>
              </w:rPr>
              <w:t xml:space="preserve">Search </w:t>
            </w:r>
          </w:p>
        </w:tc>
        <w:tc>
          <w:tcPr>
            <w:tcW w:w="8050" w:type="dxa"/>
          </w:tcPr>
          <w:p w:rsidR="00E32168" w:rsidRDefault="00102925" w:rsidP="006959C5">
            <w:pPr>
              <w:rPr>
                <w:rFonts w:ascii="AR CENA" w:hAnsi="AR CENA"/>
              </w:rPr>
            </w:pPr>
            <w:r>
              <w:rPr>
                <w:rFonts w:ascii="AR CENA" w:hAnsi="AR CENA"/>
              </w:rPr>
              <w:t xml:space="preserve">Click search to fetch the Data based on above search criteria </w:t>
            </w:r>
          </w:p>
        </w:tc>
      </w:tr>
    </w:tbl>
    <w:p w:rsidR="00D81511" w:rsidRDefault="00D81511" w:rsidP="006959C5">
      <w:pPr>
        <w:rPr>
          <w:rFonts w:ascii="AR CENA" w:hAnsi="AR CENA"/>
        </w:rPr>
      </w:pPr>
    </w:p>
    <w:p w:rsidR="006454A0" w:rsidRDefault="00303AC9" w:rsidP="006959C5">
      <w:pPr>
        <w:rPr>
          <w:rFonts w:ascii="AR CENA" w:hAnsi="AR CENA"/>
        </w:rPr>
      </w:pPr>
      <w:r>
        <w:rPr>
          <w:rFonts w:ascii="AR CENA" w:hAnsi="AR CENA"/>
        </w:rPr>
        <w:lastRenderedPageBreak/>
        <w:t xml:space="preserve">Search Main Mail reservation Grid </w:t>
      </w:r>
    </w:p>
    <w:p w:rsidR="00303AC9" w:rsidRDefault="00914DF0" w:rsidP="006959C5">
      <w:pPr>
        <w:rPr>
          <w:rFonts w:ascii="AR CENA" w:hAnsi="AR CENA"/>
        </w:rPr>
      </w:pPr>
      <w:r>
        <w:rPr>
          <w:rFonts w:ascii="AR CENA" w:hAnsi="AR CENA"/>
          <w:noProof/>
          <w:lang w:val="en-IN" w:eastAsia="en-IN"/>
        </w:rPr>
        <w:drawing>
          <wp:inline distT="0" distB="0" distL="0" distR="0" wp14:anchorId="6E4E3E4F" wp14:editId="4AB95050">
            <wp:extent cx="5943600" cy="670590"/>
            <wp:effectExtent l="19050" t="19050" r="19050" b="15240"/>
            <wp:docPr id="513" name="Picture 513" descr="C:\Users\Pradip\Desktop\screen\mail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Pradip\Desktop\screen\mail search.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670590"/>
                    </a:xfrm>
                    <a:prstGeom prst="rect">
                      <a:avLst/>
                    </a:prstGeom>
                    <a:noFill/>
                    <a:ln>
                      <a:solidFill>
                        <a:schemeClr val="accent1"/>
                      </a:solidFill>
                    </a:ln>
                  </pic:spPr>
                </pic:pic>
              </a:graphicData>
            </a:graphic>
          </wp:inline>
        </w:drawing>
      </w:r>
    </w:p>
    <w:p w:rsidR="00914DF0" w:rsidRDefault="00914DF0" w:rsidP="006959C5">
      <w:pPr>
        <w:rPr>
          <w:rFonts w:ascii="AR CENA" w:hAnsi="AR CENA"/>
        </w:rPr>
      </w:pPr>
      <w:r>
        <w:rPr>
          <w:rFonts w:ascii="AR CENA" w:hAnsi="AR CENA"/>
        </w:rPr>
        <w:t xml:space="preserve">Details </w:t>
      </w:r>
    </w:p>
    <w:tbl>
      <w:tblPr>
        <w:tblStyle w:val="TableGrid"/>
        <w:tblW w:w="0" w:type="auto"/>
        <w:tblLook w:val="04A0" w:firstRow="1" w:lastRow="0" w:firstColumn="1" w:lastColumn="0" w:noHBand="0" w:noVBand="1"/>
      </w:tblPr>
      <w:tblGrid>
        <w:gridCol w:w="1526"/>
        <w:gridCol w:w="8050"/>
      </w:tblGrid>
      <w:tr w:rsidR="00F979D2" w:rsidTr="00F979D2">
        <w:tc>
          <w:tcPr>
            <w:tcW w:w="1526" w:type="dxa"/>
          </w:tcPr>
          <w:p w:rsidR="00F979D2" w:rsidRDefault="007C1E33" w:rsidP="006959C5">
            <w:pPr>
              <w:rPr>
                <w:rFonts w:ascii="AR CENA" w:hAnsi="AR CENA"/>
              </w:rPr>
            </w:pPr>
            <w:r>
              <w:rPr>
                <w:rFonts w:ascii="AR CENA" w:hAnsi="AR CENA"/>
              </w:rPr>
              <w:t xml:space="preserve">Mail type </w:t>
            </w:r>
          </w:p>
        </w:tc>
        <w:tc>
          <w:tcPr>
            <w:tcW w:w="8050" w:type="dxa"/>
          </w:tcPr>
          <w:p w:rsidR="00F979D2" w:rsidRDefault="00C92D55" w:rsidP="006959C5">
            <w:pPr>
              <w:rPr>
                <w:rFonts w:ascii="AR CENA" w:hAnsi="AR CENA"/>
              </w:rPr>
            </w:pPr>
            <w:r>
              <w:rPr>
                <w:rFonts w:ascii="AR CENA" w:hAnsi="AR CENA"/>
                <w:noProof/>
                <w:lang w:val="en-IN" w:eastAsia="en-IN"/>
              </w:rPr>
              <mc:AlternateContent>
                <mc:Choice Requires="wps">
                  <w:drawing>
                    <wp:anchor distT="0" distB="0" distL="114300" distR="114300" simplePos="0" relativeHeight="251765760" behindDoc="0" locked="0" layoutInCell="1" allowOverlap="1" wp14:anchorId="424AF164" wp14:editId="501B6B7C">
                      <wp:simplePos x="0" y="0"/>
                      <wp:positionH relativeFrom="column">
                        <wp:posOffset>506107</wp:posOffset>
                      </wp:positionH>
                      <wp:positionV relativeFrom="paragraph">
                        <wp:posOffset>260518</wp:posOffset>
                      </wp:positionV>
                      <wp:extent cx="207034" cy="103517"/>
                      <wp:effectExtent l="38100" t="0" r="21590" b="29845"/>
                      <wp:wrapNone/>
                      <wp:docPr id="515" name="Down Arrow 515"/>
                      <wp:cNvGraphicFramePr/>
                      <a:graphic xmlns:a="http://schemas.openxmlformats.org/drawingml/2006/main">
                        <a:graphicData uri="http://schemas.microsoft.com/office/word/2010/wordprocessingShape">
                          <wps:wsp>
                            <wps:cNvSpPr/>
                            <wps:spPr>
                              <a:xfrm>
                                <a:off x="0" y="0"/>
                                <a:ext cx="207034" cy="10351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515" o:spid="_x0000_s1026" type="#_x0000_t67" style="position:absolute;margin-left:39.85pt;margin-top:20.5pt;width:16.3pt;height:8.1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" adj="10800" fillcolor="#4f81bd [3204]" strokecolor="#243f60 [1604]" strokeweight="2pt"/>
                  </w:pict>
                </mc:Fallback>
              </mc:AlternateContent>
            </w:r>
            <w:r w:rsidR="003B19D9">
              <w:rPr>
                <w:rFonts w:ascii="AR CENA" w:hAnsi="AR CENA"/>
              </w:rPr>
              <w:t xml:space="preserve">It Indicate the type mail such as –CN38/Cn47, Click the filter button and type the CN38/Cn47 and filter </w:t>
            </w:r>
          </w:p>
          <w:p w:rsidR="003B19D9" w:rsidRDefault="00392523" w:rsidP="006959C5">
            <w:pPr>
              <w:rPr>
                <w:rFonts w:ascii="AR CENA" w:hAnsi="AR CENA"/>
              </w:rPr>
            </w:pPr>
            <w:r>
              <w:rPr>
                <w:rFonts w:ascii="AR CENA" w:hAnsi="AR CENA"/>
                <w:noProof/>
                <w:lang w:val="en-IN" w:eastAsia="en-IN"/>
              </w:rPr>
              <mc:AlternateContent>
                <mc:Choice Requires="wps">
                  <w:drawing>
                    <wp:anchor distT="0" distB="0" distL="114300" distR="114300" simplePos="0" relativeHeight="251766784" behindDoc="0" locked="0" layoutInCell="1" allowOverlap="1" wp14:anchorId="46F74BF0" wp14:editId="18291280">
                      <wp:simplePos x="0" y="0"/>
                      <wp:positionH relativeFrom="column">
                        <wp:posOffset>635503</wp:posOffset>
                      </wp:positionH>
                      <wp:positionV relativeFrom="paragraph">
                        <wp:posOffset>1723498</wp:posOffset>
                      </wp:positionV>
                      <wp:extent cx="353683" cy="172528"/>
                      <wp:effectExtent l="38100" t="19050" r="27940" b="18415"/>
                      <wp:wrapNone/>
                      <wp:docPr id="516" name="Up Arrow 516"/>
                      <wp:cNvGraphicFramePr/>
                      <a:graphic xmlns:a="http://schemas.openxmlformats.org/drawingml/2006/main">
                        <a:graphicData uri="http://schemas.microsoft.com/office/word/2010/wordprocessingShape">
                          <wps:wsp>
                            <wps:cNvSpPr/>
                            <wps:spPr>
                              <a:xfrm>
                                <a:off x="0" y="0"/>
                                <a:ext cx="353683" cy="17252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516" o:spid="_x0000_s1026" type="#_x0000_t68" style="position:absolute;margin-left:50.05pt;margin-top:135.7pt;width:27.85pt;height:13.6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" adj="10800" fillcolor="#4f81bd [3204]" strokecolor="#243f60 [1604]" strokeweight="2pt"/>
                  </w:pict>
                </mc:Fallback>
              </mc:AlternateContent>
            </w:r>
            <w:r w:rsidR="007062AD">
              <w:rPr>
                <w:rFonts w:ascii="AR CENA" w:hAnsi="AR CENA"/>
                <w:noProof/>
                <w:lang w:val="en-IN" w:eastAsia="en-IN"/>
              </w:rPr>
              <w:drawing>
                <wp:inline distT="0" distB="0" distL="0" distR="0" wp14:anchorId="7AB789F2" wp14:editId="6E33F3C2">
                  <wp:extent cx="1621767" cy="1802572"/>
                  <wp:effectExtent l="19050" t="19050" r="17145" b="26670"/>
                  <wp:docPr id="514" name="Picture 514" descr="C:\Users\Pradip\Desktop\screen\type 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Pradip\Desktop\screen\type fil.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21940" cy="1802765"/>
                          </a:xfrm>
                          <a:prstGeom prst="rect">
                            <a:avLst/>
                          </a:prstGeom>
                          <a:noFill/>
                          <a:ln>
                            <a:solidFill>
                              <a:schemeClr val="accent1"/>
                            </a:solidFill>
                          </a:ln>
                        </pic:spPr>
                      </pic:pic>
                    </a:graphicData>
                  </a:graphic>
                </wp:inline>
              </w:drawing>
            </w:r>
          </w:p>
        </w:tc>
      </w:tr>
      <w:tr w:rsidR="00F979D2" w:rsidTr="00F979D2">
        <w:tc>
          <w:tcPr>
            <w:tcW w:w="1526" w:type="dxa"/>
          </w:tcPr>
          <w:p w:rsidR="00F979D2" w:rsidRDefault="007C1E33" w:rsidP="006959C5">
            <w:pPr>
              <w:rPr>
                <w:rFonts w:ascii="AR CENA" w:hAnsi="AR CENA"/>
              </w:rPr>
            </w:pPr>
            <w:r>
              <w:rPr>
                <w:rFonts w:ascii="AR CENA" w:hAnsi="AR CENA"/>
              </w:rPr>
              <w:t xml:space="preserve">Flight No </w:t>
            </w:r>
          </w:p>
        </w:tc>
        <w:tc>
          <w:tcPr>
            <w:tcW w:w="8050" w:type="dxa"/>
          </w:tcPr>
          <w:p w:rsidR="00F979D2" w:rsidRDefault="00123E5C" w:rsidP="006959C5">
            <w:pPr>
              <w:rPr>
                <w:rFonts w:ascii="AR CENA" w:hAnsi="AR CENA"/>
              </w:rPr>
            </w:pPr>
            <w:r>
              <w:rPr>
                <w:rFonts w:ascii="AR CENA" w:hAnsi="AR CENA"/>
              </w:rPr>
              <w:t xml:space="preserve">User can filter the data based on Flight No </w:t>
            </w:r>
          </w:p>
        </w:tc>
      </w:tr>
      <w:tr w:rsidR="00F979D2" w:rsidTr="00F979D2">
        <w:tc>
          <w:tcPr>
            <w:tcW w:w="1526" w:type="dxa"/>
          </w:tcPr>
          <w:p w:rsidR="00F979D2" w:rsidRDefault="007C1E33" w:rsidP="006959C5">
            <w:pPr>
              <w:rPr>
                <w:rFonts w:ascii="AR CENA" w:hAnsi="AR CENA"/>
              </w:rPr>
            </w:pPr>
            <w:r>
              <w:rPr>
                <w:rFonts w:ascii="AR CENA" w:hAnsi="AR CENA"/>
              </w:rPr>
              <w:t xml:space="preserve">Flight date </w:t>
            </w:r>
          </w:p>
        </w:tc>
        <w:tc>
          <w:tcPr>
            <w:tcW w:w="8050" w:type="dxa"/>
          </w:tcPr>
          <w:p w:rsidR="00F979D2" w:rsidRDefault="00123E5C" w:rsidP="006959C5">
            <w:pPr>
              <w:rPr>
                <w:rFonts w:ascii="AR CENA" w:hAnsi="AR CENA"/>
              </w:rPr>
            </w:pPr>
            <w:r>
              <w:rPr>
                <w:rFonts w:ascii="AR CENA" w:hAnsi="AR CENA"/>
              </w:rPr>
              <w:t xml:space="preserve">User can filter the data based on Flight date </w:t>
            </w:r>
          </w:p>
        </w:tc>
      </w:tr>
      <w:tr w:rsidR="00F979D2" w:rsidTr="00F979D2">
        <w:tc>
          <w:tcPr>
            <w:tcW w:w="1526" w:type="dxa"/>
          </w:tcPr>
          <w:p w:rsidR="00F979D2" w:rsidRDefault="007C1E33" w:rsidP="006959C5">
            <w:pPr>
              <w:rPr>
                <w:rFonts w:ascii="AR CENA" w:hAnsi="AR CENA"/>
              </w:rPr>
            </w:pPr>
            <w:r>
              <w:rPr>
                <w:rFonts w:ascii="AR CENA" w:hAnsi="AR CENA"/>
              </w:rPr>
              <w:t xml:space="preserve">Origin city </w:t>
            </w:r>
          </w:p>
        </w:tc>
        <w:tc>
          <w:tcPr>
            <w:tcW w:w="8050" w:type="dxa"/>
          </w:tcPr>
          <w:p w:rsidR="00F979D2" w:rsidRDefault="00123E5C" w:rsidP="006959C5">
            <w:pPr>
              <w:rPr>
                <w:rFonts w:ascii="AR CENA" w:hAnsi="AR CENA"/>
              </w:rPr>
            </w:pPr>
            <w:r>
              <w:rPr>
                <w:rFonts w:ascii="AR CENA" w:hAnsi="AR CENA"/>
              </w:rPr>
              <w:t xml:space="preserve">User can filter the data based on origin city </w:t>
            </w:r>
          </w:p>
        </w:tc>
      </w:tr>
      <w:tr w:rsidR="00F979D2" w:rsidTr="00F979D2">
        <w:tc>
          <w:tcPr>
            <w:tcW w:w="1526" w:type="dxa"/>
          </w:tcPr>
          <w:p w:rsidR="00F979D2" w:rsidRDefault="007C1E33" w:rsidP="006959C5">
            <w:pPr>
              <w:rPr>
                <w:rFonts w:ascii="AR CENA" w:hAnsi="AR CENA"/>
              </w:rPr>
            </w:pPr>
            <w:r>
              <w:rPr>
                <w:rFonts w:ascii="AR CENA" w:hAnsi="AR CENA"/>
              </w:rPr>
              <w:t>Destination city</w:t>
            </w:r>
          </w:p>
        </w:tc>
        <w:tc>
          <w:tcPr>
            <w:tcW w:w="8050" w:type="dxa"/>
          </w:tcPr>
          <w:p w:rsidR="00F979D2" w:rsidRDefault="00123E5C" w:rsidP="006959C5">
            <w:pPr>
              <w:rPr>
                <w:rFonts w:ascii="AR CENA" w:hAnsi="AR CENA"/>
              </w:rPr>
            </w:pPr>
            <w:r>
              <w:rPr>
                <w:rFonts w:ascii="AR CENA" w:hAnsi="AR CENA"/>
              </w:rPr>
              <w:t>User can filter the data based on Destination city</w:t>
            </w:r>
          </w:p>
        </w:tc>
      </w:tr>
      <w:tr w:rsidR="00F979D2" w:rsidTr="00F979D2">
        <w:tc>
          <w:tcPr>
            <w:tcW w:w="1526" w:type="dxa"/>
          </w:tcPr>
          <w:p w:rsidR="00F979D2" w:rsidRDefault="007C1E33" w:rsidP="006959C5">
            <w:pPr>
              <w:rPr>
                <w:rFonts w:ascii="AR CENA" w:hAnsi="AR CENA"/>
              </w:rPr>
            </w:pPr>
            <w:r>
              <w:rPr>
                <w:rFonts w:ascii="AR CENA" w:hAnsi="AR CENA"/>
              </w:rPr>
              <w:t xml:space="preserve">Mail category </w:t>
            </w:r>
          </w:p>
        </w:tc>
        <w:tc>
          <w:tcPr>
            <w:tcW w:w="8050" w:type="dxa"/>
          </w:tcPr>
          <w:p w:rsidR="00F979D2" w:rsidRDefault="00FC4577" w:rsidP="006959C5">
            <w:pPr>
              <w:rPr>
                <w:rFonts w:ascii="AR CENA" w:hAnsi="AR CENA"/>
              </w:rPr>
            </w:pPr>
            <w:r>
              <w:rPr>
                <w:rFonts w:ascii="AR CENA" w:hAnsi="AR CENA"/>
                <w:noProof/>
                <w:lang w:val="en-IN" w:eastAsia="en-IN"/>
              </w:rPr>
              <mc:AlternateContent>
                <mc:Choice Requires="wps">
                  <w:drawing>
                    <wp:anchor distT="0" distB="0" distL="114300" distR="114300" simplePos="0" relativeHeight="251767808" behindDoc="0" locked="0" layoutInCell="1" allowOverlap="1" wp14:anchorId="5A1B5A94" wp14:editId="666EB867">
                      <wp:simplePos x="0" y="0"/>
                      <wp:positionH relativeFrom="column">
                        <wp:posOffset>635000</wp:posOffset>
                      </wp:positionH>
                      <wp:positionV relativeFrom="paragraph">
                        <wp:posOffset>229031</wp:posOffset>
                      </wp:positionV>
                      <wp:extent cx="353060" cy="105410"/>
                      <wp:effectExtent l="38100" t="0" r="8890" b="46990"/>
                      <wp:wrapNone/>
                      <wp:docPr id="518" name="Down Arrow 518"/>
                      <wp:cNvGraphicFramePr/>
                      <a:graphic xmlns:a="http://schemas.openxmlformats.org/drawingml/2006/main">
                        <a:graphicData uri="http://schemas.microsoft.com/office/word/2010/wordprocessingShape">
                          <wps:wsp>
                            <wps:cNvSpPr/>
                            <wps:spPr>
                              <a:xfrm>
                                <a:off x="0" y="0"/>
                                <a:ext cx="353060" cy="1054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518" o:spid="_x0000_s1026" type="#_x0000_t67" style="position:absolute;margin-left:50pt;margin-top:18.05pt;width:27.8pt;height:8.3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" adj="10800" fillcolor="#4f81bd [3204]" strokecolor="#243f60 [1604]" strokeweight="2pt"/>
                  </w:pict>
                </mc:Fallback>
              </mc:AlternateContent>
            </w:r>
            <w:r w:rsidR="00123E5C">
              <w:rPr>
                <w:rFonts w:ascii="AR CENA" w:hAnsi="AR CENA"/>
              </w:rPr>
              <w:t xml:space="preserve">User can filter the data based on Mail category </w:t>
            </w:r>
          </w:p>
          <w:p w:rsidR="00123E5C" w:rsidRDefault="00BF2AE3" w:rsidP="006959C5">
            <w:pPr>
              <w:rPr>
                <w:rFonts w:ascii="AR CENA" w:hAnsi="AR CENA"/>
              </w:rPr>
            </w:pPr>
            <w:r>
              <w:rPr>
                <w:rFonts w:ascii="AR CENA" w:hAnsi="AR CENA"/>
                <w:noProof/>
                <w:lang w:val="en-IN" w:eastAsia="en-IN"/>
              </w:rPr>
              <mc:AlternateContent>
                <mc:Choice Requires="wps">
                  <w:drawing>
                    <wp:anchor distT="0" distB="0" distL="114300" distR="114300" simplePos="0" relativeHeight="251768832" behindDoc="0" locked="0" layoutInCell="1" allowOverlap="1" wp14:anchorId="40A5430D" wp14:editId="1F0A1853">
                      <wp:simplePos x="0" y="0"/>
                      <wp:positionH relativeFrom="column">
                        <wp:posOffset>799405</wp:posOffset>
                      </wp:positionH>
                      <wp:positionV relativeFrom="paragraph">
                        <wp:posOffset>1599541</wp:posOffset>
                      </wp:positionV>
                      <wp:extent cx="138023" cy="146649"/>
                      <wp:effectExtent l="0" t="19050" r="33655" b="44450"/>
                      <wp:wrapNone/>
                      <wp:docPr id="519" name="Right Arrow 519"/>
                      <wp:cNvGraphicFramePr/>
                      <a:graphic xmlns:a="http://schemas.openxmlformats.org/drawingml/2006/main">
                        <a:graphicData uri="http://schemas.microsoft.com/office/word/2010/wordprocessingShape">
                          <wps:wsp>
                            <wps:cNvSpPr/>
                            <wps:spPr>
                              <a:xfrm>
                                <a:off x="0" y="0"/>
                                <a:ext cx="138023" cy="1466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519" o:spid="_x0000_s1026" type="#_x0000_t13" style="position:absolute;margin-left:62.95pt;margin-top:125.95pt;width:10.85pt;height:11.5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" adj="10800" fillcolor="#4f81bd [3204]" strokecolor="#243f60 [1604]" strokeweight="2pt"/>
                  </w:pict>
                </mc:Fallback>
              </mc:AlternateContent>
            </w:r>
            <w:r w:rsidR="004C25EB">
              <w:rPr>
                <w:rFonts w:ascii="AR CENA" w:hAnsi="AR CENA"/>
                <w:noProof/>
                <w:lang w:val="en-IN" w:eastAsia="en-IN"/>
              </w:rPr>
              <w:drawing>
                <wp:inline distT="0" distB="0" distL="0" distR="0" wp14:anchorId="6153F062" wp14:editId="6C39BD56">
                  <wp:extent cx="1725284" cy="1776775"/>
                  <wp:effectExtent l="19050" t="19050" r="27940" b="13970"/>
                  <wp:docPr id="517" name="Picture 517" descr="C:\Users\Pradip\Desktop\screen\mail handl 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Pradip\Desktop\screen\mail handl cat.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25240" cy="1776730"/>
                          </a:xfrm>
                          <a:prstGeom prst="rect">
                            <a:avLst/>
                          </a:prstGeom>
                          <a:noFill/>
                          <a:ln>
                            <a:solidFill>
                              <a:schemeClr val="accent1"/>
                            </a:solidFill>
                          </a:ln>
                        </pic:spPr>
                      </pic:pic>
                    </a:graphicData>
                  </a:graphic>
                </wp:inline>
              </w:drawing>
            </w:r>
          </w:p>
        </w:tc>
      </w:tr>
      <w:tr w:rsidR="00F979D2" w:rsidTr="00F979D2">
        <w:tc>
          <w:tcPr>
            <w:tcW w:w="1526" w:type="dxa"/>
          </w:tcPr>
          <w:p w:rsidR="00F979D2" w:rsidRDefault="007C1E33" w:rsidP="006959C5">
            <w:pPr>
              <w:rPr>
                <w:rFonts w:ascii="AR CENA" w:hAnsi="AR CENA"/>
              </w:rPr>
            </w:pPr>
            <w:r>
              <w:rPr>
                <w:rFonts w:ascii="AR CENA" w:hAnsi="AR CENA"/>
              </w:rPr>
              <w:t xml:space="preserve">Mail Handling class </w:t>
            </w:r>
          </w:p>
        </w:tc>
        <w:tc>
          <w:tcPr>
            <w:tcW w:w="8050" w:type="dxa"/>
          </w:tcPr>
          <w:p w:rsidR="00F979D2" w:rsidRDefault="001E7098" w:rsidP="006959C5">
            <w:pPr>
              <w:rPr>
                <w:rFonts w:ascii="AR CENA" w:hAnsi="AR CENA"/>
              </w:rPr>
            </w:pPr>
            <w:r>
              <w:rPr>
                <w:rFonts w:ascii="AR CENA" w:hAnsi="AR CENA"/>
              </w:rPr>
              <w:t>NA</w:t>
            </w:r>
          </w:p>
        </w:tc>
      </w:tr>
      <w:tr w:rsidR="00F979D2" w:rsidTr="00F979D2">
        <w:tc>
          <w:tcPr>
            <w:tcW w:w="1526" w:type="dxa"/>
          </w:tcPr>
          <w:p w:rsidR="00F979D2" w:rsidRDefault="007C1E33" w:rsidP="006959C5">
            <w:pPr>
              <w:rPr>
                <w:rFonts w:ascii="AR CENA" w:hAnsi="AR CENA"/>
              </w:rPr>
            </w:pPr>
            <w:r>
              <w:rPr>
                <w:rFonts w:ascii="AR CENA" w:hAnsi="AR CENA"/>
              </w:rPr>
              <w:lastRenderedPageBreak/>
              <w:t xml:space="preserve">Total pieces </w:t>
            </w:r>
          </w:p>
        </w:tc>
        <w:tc>
          <w:tcPr>
            <w:tcW w:w="8050" w:type="dxa"/>
          </w:tcPr>
          <w:p w:rsidR="00F979D2" w:rsidRDefault="001E7098" w:rsidP="006959C5">
            <w:pPr>
              <w:rPr>
                <w:rFonts w:ascii="AR CENA" w:hAnsi="AR CENA"/>
              </w:rPr>
            </w:pPr>
            <w:r>
              <w:rPr>
                <w:rFonts w:ascii="AR CENA" w:hAnsi="AR CENA"/>
              </w:rPr>
              <w:t xml:space="preserve">User can filter based on No of pieces </w:t>
            </w:r>
          </w:p>
        </w:tc>
      </w:tr>
      <w:tr w:rsidR="007C1E33" w:rsidTr="00F979D2">
        <w:tc>
          <w:tcPr>
            <w:tcW w:w="1526" w:type="dxa"/>
          </w:tcPr>
          <w:p w:rsidR="007C1E33" w:rsidRDefault="007C1E33" w:rsidP="006959C5">
            <w:pPr>
              <w:rPr>
                <w:rFonts w:ascii="AR CENA" w:hAnsi="AR CENA"/>
              </w:rPr>
            </w:pPr>
            <w:r>
              <w:rPr>
                <w:rFonts w:ascii="AR CENA" w:hAnsi="AR CENA"/>
              </w:rPr>
              <w:t xml:space="preserve">Gross weight </w:t>
            </w:r>
          </w:p>
        </w:tc>
        <w:tc>
          <w:tcPr>
            <w:tcW w:w="8050" w:type="dxa"/>
          </w:tcPr>
          <w:p w:rsidR="007C1E33" w:rsidRDefault="001E7098" w:rsidP="006959C5">
            <w:pPr>
              <w:rPr>
                <w:rFonts w:ascii="AR CENA" w:hAnsi="AR CENA"/>
              </w:rPr>
            </w:pPr>
            <w:r>
              <w:rPr>
                <w:rFonts w:ascii="AR CENA" w:hAnsi="AR CENA"/>
              </w:rPr>
              <w:t xml:space="preserve">User can filter based on gross weight </w:t>
            </w:r>
          </w:p>
        </w:tc>
      </w:tr>
      <w:tr w:rsidR="007C1E33" w:rsidTr="00F979D2">
        <w:tc>
          <w:tcPr>
            <w:tcW w:w="1526" w:type="dxa"/>
          </w:tcPr>
          <w:p w:rsidR="007C1E33" w:rsidRDefault="007C1E33" w:rsidP="006959C5">
            <w:pPr>
              <w:rPr>
                <w:rFonts w:ascii="AR CENA" w:hAnsi="AR CENA"/>
              </w:rPr>
            </w:pPr>
            <w:r>
              <w:rPr>
                <w:rFonts w:ascii="AR CENA" w:hAnsi="AR CENA"/>
              </w:rPr>
              <w:t xml:space="preserve">Process status </w:t>
            </w:r>
          </w:p>
        </w:tc>
        <w:tc>
          <w:tcPr>
            <w:tcW w:w="8050" w:type="dxa"/>
          </w:tcPr>
          <w:p w:rsidR="007C1E33" w:rsidRDefault="001E7098" w:rsidP="006959C5">
            <w:pPr>
              <w:rPr>
                <w:rFonts w:ascii="AR CENA" w:hAnsi="AR CENA"/>
              </w:rPr>
            </w:pPr>
            <w:r>
              <w:rPr>
                <w:rFonts w:ascii="AR CENA" w:hAnsi="AR CENA"/>
              </w:rPr>
              <w:t xml:space="preserve">User can filter based on process status </w:t>
            </w:r>
          </w:p>
        </w:tc>
      </w:tr>
      <w:tr w:rsidR="007C1E33" w:rsidTr="00F979D2">
        <w:tc>
          <w:tcPr>
            <w:tcW w:w="1526" w:type="dxa"/>
          </w:tcPr>
          <w:p w:rsidR="007C1E33" w:rsidRDefault="007C1E33" w:rsidP="006959C5">
            <w:pPr>
              <w:rPr>
                <w:rFonts w:ascii="AR CENA" w:hAnsi="AR CENA"/>
              </w:rPr>
            </w:pPr>
            <w:r>
              <w:rPr>
                <w:rFonts w:ascii="AR CENA" w:hAnsi="AR CENA"/>
              </w:rPr>
              <w:t xml:space="preserve">Status </w:t>
            </w:r>
          </w:p>
        </w:tc>
        <w:tc>
          <w:tcPr>
            <w:tcW w:w="8050" w:type="dxa"/>
          </w:tcPr>
          <w:p w:rsidR="007C1E33" w:rsidRDefault="0093163B" w:rsidP="006959C5">
            <w:pPr>
              <w:rPr>
                <w:rFonts w:ascii="AR CENA" w:hAnsi="AR CENA"/>
              </w:rPr>
            </w:pPr>
            <w:r>
              <w:rPr>
                <w:rFonts w:ascii="AR CENA" w:hAnsi="AR CENA"/>
              </w:rPr>
              <w:t>It indicate the Booking status of the Mail (Cn38/47)</w:t>
            </w:r>
            <w:r w:rsidR="001E7098">
              <w:rPr>
                <w:rFonts w:ascii="AR CENA" w:hAnsi="AR CENA"/>
              </w:rPr>
              <w:t xml:space="preserve">User can filter based on status </w:t>
            </w:r>
          </w:p>
        </w:tc>
      </w:tr>
    </w:tbl>
    <w:p w:rsidR="00914DF0" w:rsidRDefault="00914DF0" w:rsidP="006959C5">
      <w:pPr>
        <w:rPr>
          <w:rFonts w:ascii="AR CENA" w:hAnsi="AR CENA"/>
        </w:rPr>
      </w:pPr>
    </w:p>
    <w:p w:rsidR="00F27A41" w:rsidRPr="00446FB5" w:rsidRDefault="00446FB5" w:rsidP="00446FB5">
      <w:pPr>
        <w:pStyle w:val="Heading3"/>
        <w:rPr>
          <w:rFonts w:ascii="AR CENA" w:hAnsi="AR CENA"/>
          <w:b w:val="0"/>
        </w:rPr>
      </w:pPr>
      <w:r w:rsidRPr="00446FB5">
        <w:rPr>
          <w:rFonts w:ascii="AR CENA" w:hAnsi="AR CENA"/>
          <w:b w:val="0"/>
        </w:rPr>
        <w:t xml:space="preserve"> </w:t>
      </w:r>
      <w:bookmarkStart w:id="141" w:name="_Toc500933570"/>
      <w:r w:rsidRPr="00446FB5">
        <w:rPr>
          <w:rFonts w:ascii="AR CENA" w:hAnsi="AR CENA"/>
          <w:b w:val="0"/>
        </w:rPr>
        <w:t xml:space="preserve">New </w:t>
      </w:r>
      <w:r w:rsidR="00ED33D3">
        <w:rPr>
          <w:rFonts w:ascii="AR CENA" w:hAnsi="AR CENA"/>
          <w:b w:val="0"/>
        </w:rPr>
        <w:t xml:space="preserve">Air </w:t>
      </w:r>
      <w:r w:rsidRPr="00446FB5">
        <w:rPr>
          <w:rFonts w:ascii="AR CENA" w:hAnsi="AR CENA"/>
          <w:b w:val="0"/>
        </w:rPr>
        <w:t>Mail Booking</w:t>
      </w:r>
      <w:bookmarkEnd w:id="141"/>
      <w:r w:rsidRPr="00446FB5">
        <w:rPr>
          <w:rFonts w:ascii="AR CENA" w:hAnsi="AR CENA"/>
          <w:b w:val="0"/>
        </w:rPr>
        <w:t xml:space="preserve"> </w:t>
      </w:r>
    </w:p>
    <w:p w:rsidR="001F4B20" w:rsidRDefault="00657AC9" w:rsidP="001F4B20">
      <w:pPr>
        <w:rPr>
          <w:rFonts w:ascii="AR CENA" w:hAnsi="AR CENA"/>
        </w:rPr>
      </w:pPr>
      <w:r>
        <w:rPr>
          <w:rFonts w:ascii="AR CENA" w:hAnsi="AR CENA"/>
        </w:rPr>
        <w:t xml:space="preserve">User able to make Mail booking under this function </w:t>
      </w:r>
    </w:p>
    <w:p w:rsidR="00657AC9" w:rsidRPr="00446FB5" w:rsidRDefault="004112D6" w:rsidP="001F4B20">
      <w:pPr>
        <w:rPr>
          <w:rFonts w:ascii="AR CENA" w:hAnsi="AR CENA"/>
        </w:rPr>
      </w:pPr>
      <w:r>
        <w:rPr>
          <w:rFonts w:ascii="AR CENA" w:hAnsi="AR CENA"/>
        </w:rPr>
        <w:t>Navigation-Reservation&gt;Mail Booking</w:t>
      </w:r>
    </w:p>
    <w:p w:rsidR="00C32C9E" w:rsidRDefault="008C4537" w:rsidP="00D62234">
      <w:pPr>
        <w:rPr>
          <w:rFonts w:ascii="AR CENA" w:hAnsi="AR CENA"/>
        </w:rPr>
      </w:pPr>
      <w:r>
        <w:rPr>
          <w:rFonts w:ascii="AR CENA" w:hAnsi="AR CENA"/>
          <w:noProof/>
          <w:lang w:val="en-IN" w:eastAsia="en-IN"/>
        </w:rPr>
        <mc:AlternateContent>
          <mc:Choice Requires="wps">
            <w:drawing>
              <wp:anchor distT="0" distB="0" distL="114300" distR="114300" simplePos="0" relativeHeight="251769856" behindDoc="0" locked="0" layoutInCell="1" allowOverlap="1" wp14:anchorId="7E216EFF" wp14:editId="63AC160F">
                <wp:simplePos x="0" y="0"/>
                <wp:positionH relativeFrom="column">
                  <wp:posOffset>232913</wp:posOffset>
                </wp:positionH>
                <wp:positionV relativeFrom="paragraph">
                  <wp:posOffset>1436574</wp:posOffset>
                </wp:positionV>
                <wp:extent cx="405442" cy="241539"/>
                <wp:effectExtent l="38100" t="0" r="0" b="44450"/>
                <wp:wrapNone/>
                <wp:docPr id="522" name="Down Arrow 522"/>
                <wp:cNvGraphicFramePr/>
                <a:graphic xmlns:a="http://schemas.openxmlformats.org/drawingml/2006/main">
                  <a:graphicData uri="http://schemas.microsoft.com/office/word/2010/wordprocessingShape">
                    <wps:wsp>
                      <wps:cNvSpPr/>
                      <wps:spPr>
                        <a:xfrm>
                          <a:off x="0" y="0"/>
                          <a:ext cx="405442" cy="24153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522" o:spid="_x0000_s1026" type="#_x0000_t67" style="position:absolute;margin-left:18.35pt;margin-top:113.1pt;width:31.9pt;height:19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" adj="10800" fillcolor="#4f81bd [3204]" strokecolor="#243f60 [1604]" strokeweight="2pt"/>
            </w:pict>
          </mc:Fallback>
        </mc:AlternateContent>
      </w:r>
      <w:r w:rsidR="00CE50EB">
        <w:rPr>
          <w:rFonts w:ascii="AR CENA" w:hAnsi="AR CENA"/>
          <w:noProof/>
          <w:lang w:val="en-IN" w:eastAsia="en-IN"/>
        </w:rPr>
        <w:drawing>
          <wp:inline distT="0" distB="0" distL="0" distR="0" wp14:anchorId="5BD72D2A" wp14:editId="68EC9DCA">
            <wp:extent cx="5943600" cy="1828800"/>
            <wp:effectExtent l="19050" t="19050" r="19050" b="19050"/>
            <wp:docPr id="520" name="Picture 520" descr="C:\Users\Pradip\Desktop\screen\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radip\Desktop\screen\mail.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solidFill>
                        <a:schemeClr val="accent1"/>
                      </a:solidFill>
                    </a:ln>
                  </pic:spPr>
                </pic:pic>
              </a:graphicData>
            </a:graphic>
          </wp:inline>
        </w:drawing>
      </w:r>
    </w:p>
    <w:p w:rsidR="00C32C9E" w:rsidRDefault="00C32C9E" w:rsidP="00D62234">
      <w:pPr>
        <w:rPr>
          <w:rFonts w:ascii="AR CENA" w:hAnsi="AR CENA"/>
        </w:rPr>
      </w:pPr>
      <w:r>
        <w:rPr>
          <w:rFonts w:ascii="AR CENA" w:hAnsi="AR CENA"/>
        </w:rPr>
        <w:t xml:space="preserve">Click the New Airmail Booking </w:t>
      </w:r>
      <w:r w:rsidR="007F4EA5">
        <w:rPr>
          <w:rFonts w:ascii="AR CENA" w:hAnsi="AR CENA"/>
        </w:rPr>
        <w:t>Button,</w:t>
      </w:r>
      <w:r>
        <w:rPr>
          <w:rFonts w:ascii="AR CENA" w:hAnsi="AR CENA"/>
        </w:rPr>
        <w:t xml:space="preserve"> system will automatically open the new window for update the information </w:t>
      </w:r>
    </w:p>
    <w:p w:rsidR="00C32C9E" w:rsidRDefault="00C32C9E" w:rsidP="00D62234">
      <w:pPr>
        <w:rPr>
          <w:rFonts w:ascii="AR CENA" w:hAnsi="AR CENA"/>
        </w:rPr>
      </w:pPr>
    </w:p>
    <w:p w:rsidR="00C32C9E" w:rsidRDefault="002C2105" w:rsidP="00C32C9E">
      <w:pPr>
        <w:keepNext/>
      </w:pPr>
      <w:r>
        <w:rPr>
          <w:rFonts w:ascii="AR CENA" w:hAnsi="AR CENA"/>
          <w:noProof/>
          <w:lang w:val="en-IN" w:eastAsia="en-IN"/>
        </w:rPr>
        <mc:AlternateContent>
          <mc:Choice Requires="wps">
            <w:drawing>
              <wp:anchor distT="0" distB="0" distL="114300" distR="114300" simplePos="0" relativeHeight="251770880" behindDoc="0" locked="0" layoutInCell="1" allowOverlap="1" wp14:anchorId="586E400C" wp14:editId="189BFB42">
                <wp:simplePos x="0" y="0"/>
                <wp:positionH relativeFrom="column">
                  <wp:posOffset>69011</wp:posOffset>
                </wp:positionH>
                <wp:positionV relativeFrom="paragraph">
                  <wp:posOffset>335819</wp:posOffset>
                </wp:positionV>
                <wp:extent cx="5831457" cy="1751162"/>
                <wp:effectExtent l="0" t="0" r="17145" b="20955"/>
                <wp:wrapNone/>
                <wp:docPr id="523" name="Rounded Rectangle 523"/>
                <wp:cNvGraphicFramePr/>
                <a:graphic xmlns:a="http://schemas.openxmlformats.org/drawingml/2006/main">
                  <a:graphicData uri="http://schemas.microsoft.com/office/word/2010/wordprocessingShape">
                    <wps:wsp>
                      <wps:cNvSpPr/>
                      <wps:spPr>
                        <a:xfrm>
                          <a:off x="0" y="0"/>
                          <a:ext cx="5831457" cy="175116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23" o:spid="_x0000_s1026" style="position:absolute;margin-left:5.45pt;margin-top:26.45pt;width:459.15pt;height:137.9pt;z-index:251770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" filled="f" strokecolor="#243f60 [1604]" strokeweight="2pt"/>
            </w:pict>
          </mc:Fallback>
        </mc:AlternateContent>
      </w:r>
      <w:r w:rsidR="00C32C9E">
        <w:rPr>
          <w:rFonts w:ascii="AR CENA" w:hAnsi="AR CENA"/>
          <w:noProof/>
          <w:lang w:val="en-IN" w:eastAsia="en-IN"/>
        </w:rPr>
        <w:drawing>
          <wp:inline distT="0" distB="0" distL="0" distR="0" wp14:anchorId="3302BFDC" wp14:editId="0B872D32">
            <wp:extent cx="5943600" cy="2463546"/>
            <wp:effectExtent l="19050" t="19050" r="19050" b="13335"/>
            <wp:docPr id="521" name="Picture 521" descr="C:\Users\Pradip\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Pradip\Desktop\screen\new.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463546"/>
                    </a:xfrm>
                    <a:prstGeom prst="rect">
                      <a:avLst/>
                    </a:prstGeom>
                    <a:noFill/>
                    <a:ln>
                      <a:solidFill>
                        <a:schemeClr val="accent1"/>
                      </a:solidFill>
                    </a:ln>
                  </pic:spPr>
                </pic:pic>
              </a:graphicData>
            </a:graphic>
          </wp:inline>
        </w:drawing>
      </w:r>
    </w:p>
    <w:p w:rsidR="00C32C9E" w:rsidRDefault="00C32C9E" w:rsidP="00C32C9E">
      <w:pPr>
        <w:pStyle w:val="Caption"/>
        <w:jc w:val="center"/>
      </w:pPr>
      <w:bookmarkStart w:id="142" w:name="_Toc500933675"/>
      <w:r>
        <w:t xml:space="preserve">Figure </w:t>
      </w:r>
      <w:fldSimple w:instr=" SEQ Figure \* ARABIC ">
        <w:r w:rsidR="003E0BCF">
          <w:rPr>
            <w:noProof/>
          </w:rPr>
          <w:t>78</w:t>
        </w:r>
      </w:fldSimple>
      <w:r>
        <w:t xml:space="preserve"> New airmail Booking</w:t>
      </w:r>
      <w:bookmarkEnd w:id="142"/>
    </w:p>
    <w:p w:rsidR="00C32C9E" w:rsidRDefault="00277421" w:rsidP="00C32C9E">
      <w:pPr>
        <w:rPr>
          <w:rFonts w:ascii="AR CENA" w:hAnsi="AR CENA"/>
        </w:rPr>
      </w:pPr>
      <w:r w:rsidRPr="00277421">
        <w:rPr>
          <w:rFonts w:ascii="AR CENA" w:hAnsi="AR CENA"/>
        </w:rPr>
        <w:lastRenderedPageBreak/>
        <w:t xml:space="preserve">New Mail Booking process </w:t>
      </w:r>
      <w:r>
        <w:rPr>
          <w:rFonts w:ascii="AR CENA" w:hAnsi="AR CENA"/>
        </w:rPr>
        <w:t>(Refer screen –Fig70)</w:t>
      </w:r>
    </w:p>
    <w:tbl>
      <w:tblPr>
        <w:tblStyle w:val="TableGrid"/>
        <w:tblW w:w="0" w:type="auto"/>
        <w:tblLook w:val="04A0" w:firstRow="1" w:lastRow="0" w:firstColumn="1" w:lastColumn="0" w:noHBand="0" w:noVBand="1"/>
      </w:tblPr>
      <w:tblGrid>
        <w:gridCol w:w="1809"/>
        <w:gridCol w:w="7767"/>
      </w:tblGrid>
      <w:tr w:rsidR="00646600" w:rsidTr="00825B1E">
        <w:tc>
          <w:tcPr>
            <w:tcW w:w="1809" w:type="dxa"/>
            <w:shd w:val="clear" w:color="auto" w:fill="F79646" w:themeFill="accent6"/>
          </w:tcPr>
          <w:p w:rsidR="00646600" w:rsidRDefault="00646600" w:rsidP="00C32C9E">
            <w:pPr>
              <w:rPr>
                <w:rFonts w:ascii="AR CENA" w:hAnsi="AR CENA"/>
              </w:rPr>
            </w:pPr>
          </w:p>
        </w:tc>
        <w:tc>
          <w:tcPr>
            <w:tcW w:w="7767" w:type="dxa"/>
            <w:shd w:val="clear" w:color="auto" w:fill="F79646" w:themeFill="accent6"/>
          </w:tcPr>
          <w:p w:rsidR="00646600" w:rsidRDefault="00915BB0" w:rsidP="00915BB0">
            <w:pPr>
              <w:jc w:val="center"/>
              <w:rPr>
                <w:rFonts w:ascii="AR CENA" w:hAnsi="AR CENA"/>
              </w:rPr>
            </w:pPr>
            <w:r>
              <w:rPr>
                <w:rFonts w:ascii="AR CENA" w:hAnsi="AR CENA"/>
              </w:rPr>
              <w:t>Air Mail Information</w:t>
            </w:r>
          </w:p>
        </w:tc>
      </w:tr>
      <w:tr w:rsidR="00646600" w:rsidTr="00825B1E">
        <w:tc>
          <w:tcPr>
            <w:tcW w:w="1809" w:type="dxa"/>
          </w:tcPr>
          <w:p w:rsidR="00646600" w:rsidRDefault="00825B1E" w:rsidP="00C32C9E">
            <w:pPr>
              <w:rPr>
                <w:rFonts w:ascii="AR CENA" w:hAnsi="AR CENA"/>
              </w:rPr>
            </w:pPr>
            <w:r>
              <w:rPr>
                <w:rFonts w:ascii="AR CENA" w:hAnsi="AR CENA"/>
              </w:rPr>
              <w:t xml:space="preserve">Airline Code </w:t>
            </w:r>
          </w:p>
        </w:tc>
        <w:tc>
          <w:tcPr>
            <w:tcW w:w="7767" w:type="dxa"/>
          </w:tcPr>
          <w:p w:rsidR="00646600" w:rsidRDefault="00485EC8" w:rsidP="00485EC8">
            <w:pPr>
              <w:rPr>
                <w:rFonts w:ascii="AR CENA" w:hAnsi="AR CENA"/>
              </w:rPr>
            </w:pPr>
            <w:r>
              <w:rPr>
                <w:rFonts w:ascii="AR CENA" w:hAnsi="AR CENA"/>
              </w:rPr>
              <w:t xml:space="preserve">Select the Airline code from the drop down , Example –126, By default system will show as Garuda Indonesian Airlines </w:t>
            </w:r>
          </w:p>
        </w:tc>
      </w:tr>
      <w:tr w:rsidR="00646600" w:rsidTr="00825B1E">
        <w:tc>
          <w:tcPr>
            <w:tcW w:w="1809" w:type="dxa"/>
          </w:tcPr>
          <w:p w:rsidR="00646600" w:rsidRDefault="00825B1E" w:rsidP="00C32C9E">
            <w:pPr>
              <w:rPr>
                <w:rFonts w:ascii="AR CENA" w:hAnsi="AR CENA"/>
              </w:rPr>
            </w:pPr>
            <w:r>
              <w:rPr>
                <w:rFonts w:ascii="AR CENA" w:hAnsi="AR CENA"/>
              </w:rPr>
              <w:t xml:space="preserve">Shipment Origin </w:t>
            </w:r>
          </w:p>
        </w:tc>
        <w:tc>
          <w:tcPr>
            <w:tcW w:w="7767" w:type="dxa"/>
          </w:tcPr>
          <w:p w:rsidR="00646600" w:rsidRDefault="00485EC8" w:rsidP="00C32C9E">
            <w:pPr>
              <w:rPr>
                <w:rFonts w:ascii="AR CENA" w:hAnsi="AR CENA"/>
              </w:rPr>
            </w:pPr>
            <w:r>
              <w:rPr>
                <w:rFonts w:ascii="AR CENA" w:hAnsi="AR CENA"/>
              </w:rPr>
              <w:t xml:space="preserve">Select the origin  from the drop down , by default it will be Log in origin </w:t>
            </w:r>
          </w:p>
        </w:tc>
      </w:tr>
      <w:tr w:rsidR="00646600" w:rsidTr="00825B1E">
        <w:tc>
          <w:tcPr>
            <w:tcW w:w="1809" w:type="dxa"/>
          </w:tcPr>
          <w:p w:rsidR="00646600" w:rsidRDefault="00825B1E" w:rsidP="00C32C9E">
            <w:pPr>
              <w:rPr>
                <w:rFonts w:ascii="AR CENA" w:hAnsi="AR CENA"/>
              </w:rPr>
            </w:pPr>
            <w:r>
              <w:rPr>
                <w:rFonts w:ascii="AR CENA" w:hAnsi="AR CENA"/>
              </w:rPr>
              <w:t>Shipment Destination</w:t>
            </w:r>
          </w:p>
        </w:tc>
        <w:tc>
          <w:tcPr>
            <w:tcW w:w="7767" w:type="dxa"/>
          </w:tcPr>
          <w:p w:rsidR="00646600" w:rsidRDefault="00485EC8" w:rsidP="00C32C9E">
            <w:pPr>
              <w:rPr>
                <w:rFonts w:ascii="AR CENA" w:hAnsi="AR CENA"/>
              </w:rPr>
            </w:pPr>
            <w:r>
              <w:rPr>
                <w:rFonts w:ascii="AR CENA" w:hAnsi="AR CENA"/>
              </w:rPr>
              <w:t xml:space="preserve">Select the Destination from the drop down </w:t>
            </w:r>
          </w:p>
        </w:tc>
      </w:tr>
      <w:tr w:rsidR="00646600" w:rsidTr="00825B1E">
        <w:tc>
          <w:tcPr>
            <w:tcW w:w="1809" w:type="dxa"/>
          </w:tcPr>
          <w:p w:rsidR="00646600" w:rsidRDefault="00825B1E" w:rsidP="00C32C9E">
            <w:pPr>
              <w:rPr>
                <w:rFonts w:ascii="AR CENA" w:hAnsi="AR CENA"/>
              </w:rPr>
            </w:pPr>
            <w:r>
              <w:rPr>
                <w:rFonts w:ascii="AR CENA" w:hAnsi="AR CENA"/>
              </w:rPr>
              <w:t xml:space="preserve">Mail Type </w:t>
            </w:r>
          </w:p>
        </w:tc>
        <w:tc>
          <w:tcPr>
            <w:tcW w:w="7767" w:type="dxa"/>
          </w:tcPr>
          <w:p w:rsidR="00646600" w:rsidRDefault="00485EC8" w:rsidP="00C32C9E">
            <w:pPr>
              <w:rPr>
                <w:rFonts w:ascii="AR CENA" w:hAnsi="AR CENA"/>
              </w:rPr>
            </w:pPr>
            <w:r>
              <w:rPr>
                <w:rFonts w:ascii="AR CENA" w:hAnsi="AR CENA"/>
              </w:rPr>
              <w:t>Select the mail type from the drop down , Example –CN38/CN47</w:t>
            </w:r>
          </w:p>
          <w:p w:rsidR="00485EC8" w:rsidRDefault="00822D0F" w:rsidP="00C32C9E">
            <w:pPr>
              <w:rPr>
                <w:rFonts w:ascii="AR CENA" w:hAnsi="AR CENA"/>
              </w:rPr>
            </w:pPr>
            <w:r>
              <w:rPr>
                <w:rFonts w:ascii="AR CENA" w:hAnsi="AR CENA"/>
                <w:noProof/>
                <w:lang w:val="en-IN" w:eastAsia="en-IN"/>
              </w:rPr>
              <w:drawing>
                <wp:inline distT="0" distB="0" distL="0" distR="0" wp14:anchorId="5BDD9B92" wp14:editId="5FA62A05">
                  <wp:extent cx="4201160" cy="698500"/>
                  <wp:effectExtent l="19050" t="19050" r="27940" b="25400"/>
                  <wp:docPr id="524" name="Picture 524" descr="C:\Users\Pradip\Desktop\screen\mai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Pradip\Desktop\screen\mailt.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201160" cy="698500"/>
                          </a:xfrm>
                          <a:prstGeom prst="rect">
                            <a:avLst/>
                          </a:prstGeom>
                          <a:noFill/>
                          <a:ln>
                            <a:solidFill>
                              <a:schemeClr val="accent1"/>
                            </a:solidFill>
                          </a:ln>
                        </pic:spPr>
                      </pic:pic>
                    </a:graphicData>
                  </a:graphic>
                </wp:inline>
              </w:drawing>
            </w:r>
          </w:p>
          <w:p w:rsidR="006058EE" w:rsidRDefault="006058EE" w:rsidP="00C32C9E">
            <w:pPr>
              <w:rPr>
                <w:rFonts w:ascii="AR CENA" w:hAnsi="AR CENA"/>
              </w:rPr>
            </w:pPr>
            <w:r>
              <w:rPr>
                <w:rFonts w:ascii="AR CENA" w:hAnsi="AR CENA"/>
              </w:rPr>
              <w:t>And then type the CN38/CN47 Number in the free text field next to CGK (Origin Code )</w:t>
            </w:r>
          </w:p>
        </w:tc>
      </w:tr>
      <w:tr w:rsidR="00646600" w:rsidTr="00825B1E">
        <w:tc>
          <w:tcPr>
            <w:tcW w:w="1809" w:type="dxa"/>
          </w:tcPr>
          <w:p w:rsidR="00646600" w:rsidRDefault="00825B1E" w:rsidP="00C32C9E">
            <w:pPr>
              <w:rPr>
                <w:rFonts w:ascii="AR CENA" w:hAnsi="AR CENA"/>
              </w:rPr>
            </w:pPr>
            <w:r>
              <w:rPr>
                <w:rFonts w:ascii="AR CENA" w:hAnsi="AR CENA"/>
              </w:rPr>
              <w:t xml:space="preserve">Issuing Agent </w:t>
            </w:r>
          </w:p>
        </w:tc>
        <w:tc>
          <w:tcPr>
            <w:tcW w:w="7767" w:type="dxa"/>
          </w:tcPr>
          <w:p w:rsidR="00646600" w:rsidRDefault="006058EE" w:rsidP="00C32C9E">
            <w:pPr>
              <w:rPr>
                <w:rFonts w:ascii="AR CENA" w:hAnsi="AR CENA"/>
              </w:rPr>
            </w:pPr>
            <w:r>
              <w:rPr>
                <w:rFonts w:ascii="AR CENA" w:hAnsi="AR CENA"/>
              </w:rPr>
              <w:t xml:space="preserve">Select the name of the agent from the drop down list </w:t>
            </w:r>
            <w:r w:rsidR="00F8460A">
              <w:rPr>
                <w:rFonts w:ascii="AR CENA" w:hAnsi="AR CENA"/>
              </w:rPr>
              <w:t xml:space="preserve">, Example-GPA Jakarta </w:t>
            </w:r>
          </w:p>
          <w:p w:rsidR="00655473" w:rsidRDefault="00655473" w:rsidP="00C32C9E">
            <w:pPr>
              <w:rPr>
                <w:rFonts w:ascii="AR CENA" w:hAnsi="AR CENA"/>
              </w:rPr>
            </w:pPr>
            <w:r>
              <w:rPr>
                <w:rFonts w:ascii="AR CENA" w:hAnsi="AR CENA"/>
              </w:rPr>
              <w:t xml:space="preserve">Note- Account type Post office will only display here </w:t>
            </w:r>
          </w:p>
        </w:tc>
      </w:tr>
      <w:tr w:rsidR="00646600" w:rsidTr="00825B1E">
        <w:tc>
          <w:tcPr>
            <w:tcW w:w="1809" w:type="dxa"/>
          </w:tcPr>
          <w:p w:rsidR="00646600" w:rsidRDefault="00825B1E" w:rsidP="00C32C9E">
            <w:pPr>
              <w:rPr>
                <w:rFonts w:ascii="AR CENA" w:hAnsi="AR CENA"/>
              </w:rPr>
            </w:pPr>
            <w:r>
              <w:rPr>
                <w:rFonts w:ascii="AR CENA" w:hAnsi="AR CENA"/>
              </w:rPr>
              <w:t xml:space="preserve">SHC Code </w:t>
            </w:r>
          </w:p>
        </w:tc>
        <w:tc>
          <w:tcPr>
            <w:tcW w:w="7767" w:type="dxa"/>
          </w:tcPr>
          <w:p w:rsidR="00646600" w:rsidRDefault="00F8460A" w:rsidP="00C32C9E">
            <w:pPr>
              <w:rPr>
                <w:rFonts w:ascii="AR CENA" w:hAnsi="AR CENA"/>
              </w:rPr>
            </w:pPr>
            <w:r>
              <w:rPr>
                <w:rFonts w:ascii="AR CENA" w:hAnsi="AR CENA"/>
              </w:rPr>
              <w:t xml:space="preserve">Select the SHC code as Mail from the drop down </w:t>
            </w:r>
          </w:p>
          <w:p w:rsidR="00F8460A" w:rsidRDefault="00F8460A" w:rsidP="00C32C9E">
            <w:pPr>
              <w:rPr>
                <w:rFonts w:ascii="AR CENA" w:hAnsi="AR CENA"/>
              </w:rPr>
            </w:pPr>
            <w:r>
              <w:rPr>
                <w:rFonts w:ascii="AR CENA" w:hAnsi="AR CENA"/>
                <w:noProof/>
                <w:lang w:val="en-IN" w:eastAsia="en-IN"/>
              </w:rPr>
              <w:drawing>
                <wp:inline distT="0" distB="0" distL="0" distR="0" wp14:anchorId="04A6F6EF" wp14:editId="145BDEA2">
                  <wp:extent cx="3079750" cy="483235"/>
                  <wp:effectExtent l="19050" t="19050" r="25400" b="12065"/>
                  <wp:docPr id="525" name="Picture 525" descr="C:\Users\Pradip\Desktop\scree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Pradip\Desktop\screen\cod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79750" cy="483235"/>
                          </a:xfrm>
                          <a:prstGeom prst="rect">
                            <a:avLst/>
                          </a:prstGeom>
                          <a:noFill/>
                          <a:ln>
                            <a:solidFill>
                              <a:schemeClr val="accent1"/>
                            </a:solidFill>
                          </a:ln>
                        </pic:spPr>
                      </pic:pic>
                    </a:graphicData>
                  </a:graphic>
                </wp:inline>
              </w:drawing>
            </w:r>
          </w:p>
        </w:tc>
      </w:tr>
      <w:tr w:rsidR="00646600" w:rsidTr="00825B1E">
        <w:tc>
          <w:tcPr>
            <w:tcW w:w="1809" w:type="dxa"/>
          </w:tcPr>
          <w:p w:rsidR="00646600" w:rsidRDefault="00825B1E" w:rsidP="00C32C9E">
            <w:pPr>
              <w:rPr>
                <w:rFonts w:ascii="AR CENA" w:hAnsi="AR CENA"/>
              </w:rPr>
            </w:pPr>
            <w:r>
              <w:rPr>
                <w:rFonts w:ascii="AR CENA" w:hAnsi="AR CENA"/>
              </w:rPr>
              <w:t xml:space="preserve">Mail Category </w:t>
            </w:r>
          </w:p>
        </w:tc>
        <w:tc>
          <w:tcPr>
            <w:tcW w:w="7767" w:type="dxa"/>
          </w:tcPr>
          <w:p w:rsidR="00646600" w:rsidRDefault="00F8460A" w:rsidP="00C32C9E">
            <w:pPr>
              <w:rPr>
                <w:rFonts w:ascii="AR CENA" w:hAnsi="AR CENA"/>
              </w:rPr>
            </w:pPr>
            <w:r>
              <w:rPr>
                <w:rFonts w:ascii="AR CENA" w:hAnsi="AR CENA"/>
              </w:rPr>
              <w:t xml:space="preserve">Select the mail category from the drop down list </w:t>
            </w:r>
          </w:p>
          <w:p w:rsidR="00F8460A" w:rsidRDefault="00F8460A" w:rsidP="00C32C9E">
            <w:pPr>
              <w:rPr>
                <w:rFonts w:ascii="AR CENA" w:hAnsi="AR CENA"/>
              </w:rPr>
            </w:pPr>
          </w:p>
        </w:tc>
      </w:tr>
      <w:tr w:rsidR="00915BB0" w:rsidTr="00825B1E">
        <w:tc>
          <w:tcPr>
            <w:tcW w:w="1809" w:type="dxa"/>
          </w:tcPr>
          <w:p w:rsidR="00915BB0" w:rsidRDefault="00825B1E" w:rsidP="00C32C9E">
            <w:pPr>
              <w:rPr>
                <w:rFonts w:ascii="AR CENA" w:hAnsi="AR CENA"/>
              </w:rPr>
            </w:pPr>
            <w:r>
              <w:rPr>
                <w:rFonts w:ascii="AR CENA" w:hAnsi="AR CENA"/>
              </w:rPr>
              <w:t>Mail Handling class</w:t>
            </w:r>
          </w:p>
          <w:p w:rsidR="00825B1E" w:rsidRDefault="00825B1E" w:rsidP="00C32C9E">
            <w:pPr>
              <w:rPr>
                <w:rFonts w:ascii="AR CENA" w:hAnsi="AR CENA"/>
              </w:rPr>
            </w:pPr>
            <w:r>
              <w:rPr>
                <w:rFonts w:ascii="AR CENA" w:hAnsi="AR CENA"/>
              </w:rPr>
              <w:t xml:space="preserve">Code </w:t>
            </w:r>
          </w:p>
        </w:tc>
        <w:tc>
          <w:tcPr>
            <w:tcW w:w="7767" w:type="dxa"/>
          </w:tcPr>
          <w:p w:rsidR="00915BB0" w:rsidRDefault="00F8460A" w:rsidP="00C32C9E">
            <w:pPr>
              <w:rPr>
                <w:rFonts w:ascii="AR CENA" w:hAnsi="AR CENA"/>
              </w:rPr>
            </w:pPr>
            <w:r>
              <w:rPr>
                <w:rFonts w:ascii="AR CENA" w:hAnsi="AR CENA"/>
              </w:rPr>
              <w:t xml:space="preserve">NA </w:t>
            </w:r>
          </w:p>
        </w:tc>
      </w:tr>
      <w:tr w:rsidR="00915BB0" w:rsidTr="00825B1E">
        <w:tc>
          <w:tcPr>
            <w:tcW w:w="1809" w:type="dxa"/>
          </w:tcPr>
          <w:p w:rsidR="00915BB0" w:rsidRDefault="00825B1E" w:rsidP="00C32C9E">
            <w:pPr>
              <w:rPr>
                <w:rFonts w:ascii="AR CENA" w:hAnsi="AR CENA"/>
              </w:rPr>
            </w:pPr>
            <w:r>
              <w:rPr>
                <w:rFonts w:ascii="AR CENA" w:hAnsi="AR CENA"/>
              </w:rPr>
              <w:t xml:space="preserve">Post code </w:t>
            </w:r>
          </w:p>
        </w:tc>
        <w:tc>
          <w:tcPr>
            <w:tcW w:w="7767" w:type="dxa"/>
          </w:tcPr>
          <w:p w:rsidR="00915BB0" w:rsidRDefault="00F8460A" w:rsidP="00C32C9E">
            <w:pPr>
              <w:rPr>
                <w:rFonts w:ascii="AR CENA" w:hAnsi="AR CENA"/>
              </w:rPr>
            </w:pPr>
            <w:r>
              <w:rPr>
                <w:rFonts w:ascii="AR CENA" w:hAnsi="AR CENA"/>
              </w:rPr>
              <w:t xml:space="preserve">Select the Postal code from the drop down </w:t>
            </w:r>
          </w:p>
        </w:tc>
      </w:tr>
      <w:tr w:rsidR="00915BB0" w:rsidTr="00825B1E">
        <w:tc>
          <w:tcPr>
            <w:tcW w:w="1809" w:type="dxa"/>
          </w:tcPr>
          <w:p w:rsidR="00915BB0" w:rsidRDefault="00825B1E" w:rsidP="00C32C9E">
            <w:pPr>
              <w:rPr>
                <w:rFonts w:ascii="AR CENA" w:hAnsi="AR CENA"/>
              </w:rPr>
            </w:pPr>
            <w:r>
              <w:rPr>
                <w:rFonts w:ascii="AR CENA" w:hAnsi="AR CENA"/>
              </w:rPr>
              <w:t xml:space="preserve">Post Branch </w:t>
            </w:r>
          </w:p>
        </w:tc>
        <w:tc>
          <w:tcPr>
            <w:tcW w:w="7767" w:type="dxa"/>
          </w:tcPr>
          <w:p w:rsidR="00915BB0" w:rsidRDefault="00F8460A" w:rsidP="00C32C9E">
            <w:pPr>
              <w:rPr>
                <w:rFonts w:ascii="AR CENA" w:hAnsi="AR CENA"/>
              </w:rPr>
            </w:pPr>
            <w:r>
              <w:rPr>
                <w:rFonts w:ascii="AR CENA" w:hAnsi="AR CENA"/>
              </w:rPr>
              <w:t xml:space="preserve">Select the Branch from the drop down list </w:t>
            </w:r>
          </w:p>
        </w:tc>
      </w:tr>
      <w:tr w:rsidR="00915BB0" w:rsidTr="00825B1E">
        <w:tc>
          <w:tcPr>
            <w:tcW w:w="1809" w:type="dxa"/>
          </w:tcPr>
          <w:p w:rsidR="00915BB0" w:rsidRDefault="00825B1E" w:rsidP="00C32C9E">
            <w:pPr>
              <w:rPr>
                <w:rFonts w:ascii="AR CENA" w:hAnsi="AR CENA"/>
              </w:rPr>
            </w:pPr>
            <w:r>
              <w:rPr>
                <w:rFonts w:ascii="AR CENA" w:hAnsi="AR CENA"/>
              </w:rPr>
              <w:t>Total  Piece</w:t>
            </w:r>
          </w:p>
        </w:tc>
        <w:tc>
          <w:tcPr>
            <w:tcW w:w="7767" w:type="dxa"/>
          </w:tcPr>
          <w:p w:rsidR="00915BB0" w:rsidRDefault="00F8460A" w:rsidP="00C32C9E">
            <w:pPr>
              <w:rPr>
                <w:rFonts w:ascii="AR CENA" w:hAnsi="AR CENA"/>
              </w:rPr>
            </w:pPr>
            <w:r>
              <w:rPr>
                <w:rFonts w:ascii="AR CENA" w:hAnsi="AR CENA"/>
              </w:rPr>
              <w:t xml:space="preserve">Type the no of total pieces </w:t>
            </w:r>
          </w:p>
        </w:tc>
      </w:tr>
      <w:tr w:rsidR="00915BB0" w:rsidTr="00825B1E">
        <w:tc>
          <w:tcPr>
            <w:tcW w:w="1809" w:type="dxa"/>
          </w:tcPr>
          <w:p w:rsidR="00915BB0" w:rsidRDefault="00825B1E" w:rsidP="00C32C9E">
            <w:pPr>
              <w:rPr>
                <w:rFonts w:ascii="AR CENA" w:hAnsi="AR CENA"/>
              </w:rPr>
            </w:pPr>
            <w:r>
              <w:rPr>
                <w:rFonts w:ascii="AR CENA" w:hAnsi="AR CENA"/>
              </w:rPr>
              <w:t xml:space="preserve">Gross weight </w:t>
            </w:r>
          </w:p>
        </w:tc>
        <w:tc>
          <w:tcPr>
            <w:tcW w:w="7767" w:type="dxa"/>
          </w:tcPr>
          <w:p w:rsidR="00915BB0" w:rsidRDefault="00F8460A" w:rsidP="00C32C9E">
            <w:pPr>
              <w:rPr>
                <w:rFonts w:ascii="AR CENA" w:hAnsi="AR CENA"/>
              </w:rPr>
            </w:pPr>
            <w:r>
              <w:rPr>
                <w:rFonts w:ascii="AR CENA" w:hAnsi="AR CENA"/>
              </w:rPr>
              <w:t xml:space="preserve">Type the total gross weight </w:t>
            </w:r>
          </w:p>
        </w:tc>
      </w:tr>
      <w:tr w:rsidR="00915BB0" w:rsidTr="00825B1E">
        <w:tc>
          <w:tcPr>
            <w:tcW w:w="1809" w:type="dxa"/>
          </w:tcPr>
          <w:p w:rsidR="00915BB0" w:rsidRDefault="00825B1E" w:rsidP="00C32C9E">
            <w:pPr>
              <w:rPr>
                <w:rFonts w:ascii="AR CENA" w:hAnsi="AR CENA"/>
              </w:rPr>
            </w:pPr>
            <w:r>
              <w:rPr>
                <w:rFonts w:ascii="AR CENA" w:hAnsi="AR CENA"/>
              </w:rPr>
              <w:t xml:space="preserve">UM </w:t>
            </w:r>
          </w:p>
        </w:tc>
        <w:tc>
          <w:tcPr>
            <w:tcW w:w="7767" w:type="dxa"/>
          </w:tcPr>
          <w:p w:rsidR="00915BB0" w:rsidRDefault="00F8460A" w:rsidP="00C32C9E">
            <w:pPr>
              <w:rPr>
                <w:rFonts w:ascii="AR CENA" w:hAnsi="AR CENA"/>
              </w:rPr>
            </w:pPr>
            <w:r>
              <w:rPr>
                <w:rFonts w:ascii="AR CENA" w:hAnsi="AR CENA"/>
              </w:rPr>
              <w:t xml:space="preserve">UM- Unit of measurement ,select from the drop down , Example-Kg or Lbs </w:t>
            </w:r>
          </w:p>
        </w:tc>
      </w:tr>
      <w:tr w:rsidR="00915BB0" w:rsidTr="00825B1E">
        <w:tc>
          <w:tcPr>
            <w:tcW w:w="1809" w:type="dxa"/>
          </w:tcPr>
          <w:p w:rsidR="00915BB0" w:rsidRDefault="00825B1E" w:rsidP="00C32C9E">
            <w:pPr>
              <w:rPr>
                <w:rFonts w:ascii="AR CENA" w:hAnsi="AR CENA"/>
              </w:rPr>
            </w:pPr>
            <w:r>
              <w:rPr>
                <w:rFonts w:ascii="AR CENA" w:hAnsi="AR CENA"/>
              </w:rPr>
              <w:t xml:space="preserve">CBM </w:t>
            </w:r>
          </w:p>
        </w:tc>
        <w:tc>
          <w:tcPr>
            <w:tcW w:w="7767" w:type="dxa"/>
          </w:tcPr>
          <w:p w:rsidR="00915BB0" w:rsidRDefault="00F8460A" w:rsidP="00C32C9E">
            <w:pPr>
              <w:rPr>
                <w:rFonts w:ascii="AR CENA" w:hAnsi="AR CENA"/>
              </w:rPr>
            </w:pPr>
            <w:r>
              <w:rPr>
                <w:rFonts w:ascii="AR CENA" w:hAnsi="AR CENA"/>
              </w:rPr>
              <w:t xml:space="preserve">Volume unit-Type the volume </w:t>
            </w:r>
          </w:p>
        </w:tc>
      </w:tr>
      <w:tr w:rsidR="00915BB0" w:rsidTr="00825B1E">
        <w:tc>
          <w:tcPr>
            <w:tcW w:w="1809" w:type="dxa"/>
          </w:tcPr>
          <w:p w:rsidR="00915BB0" w:rsidRDefault="00825B1E" w:rsidP="00C32C9E">
            <w:pPr>
              <w:rPr>
                <w:rFonts w:ascii="AR CENA" w:hAnsi="AR CENA"/>
              </w:rPr>
            </w:pPr>
            <w:r>
              <w:rPr>
                <w:rFonts w:ascii="AR CENA" w:hAnsi="AR CENA"/>
              </w:rPr>
              <w:lastRenderedPageBreak/>
              <w:t xml:space="preserve">Chargeable weight </w:t>
            </w:r>
          </w:p>
        </w:tc>
        <w:tc>
          <w:tcPr>
            <w:tcW w:w="7767" w:type="dxa"/>
          </w:tcPr>
          <w:p w:rsidR="00915BB0" w:rsidRDefault="00F8460A" w:rsidP="00C32C9E">
            <w:pPr>
              <w:rPr>
                <w:rFonts w:ascii="AR CENA" w:hAnsi="AR CENA"/>
              </w:rPr>
            </w:pPr>
            <w:r>
              <w:rPr>
                <w:rFonts w:ascii="AR CENA" w:hAnsi="AR CENA"/>
              </w:rPr>
              <w:t xml:space="preserve">Type the chargeable weight or system will calculate based on Volume </w:t>
            </w:r>
          </w:p>
        </w:tc>
      </w:tr>
      <w:tr w:rsidR="00825B1E" w:rsidTr="00825B1E">
        <w:tc>
          <w:tcPr>
            <w:tcW w:w="1809" w:type="dxa"/>
          </w:tcPr>
          <w:p w:rsidR="00825B1E" w:rsidRDefault="00825B1E" w:rsidP="00C32C9E">
            <w:pPr>
              <w:rPr>
                <w:rFonts w:ascii="AR CENA" w:hAnsi="AR CENA"/>
              </w:rPr>
            </w:pPr>
            <w:r>
              <w:rPr>
                <w:rFonts w:ascii="AR CENA" w:hAnsi="AR CENA"/>
              </w:rPr>
              <w:t xml:space="preserve">Document received </w:t>
            </w:r>
          </w:p>
        </w:tc>
        <w:tc>
          <w:tcPr>
            <w:tcW w:w="7767" w:type="dxa"/>
          </w:tcPr>
          <w:p w:rsidR="00825B1E" w:rsidRDefault="002D5D9D" w:rsidP="00C32C9E">
            <w:pPr>
              <w:rPr>
                <w:rFonts w:ascii="AR CENA" w:hAnsi="AR CENA"/>
              </w:rPr>
            </w:pPr>
            <w:r>
              <w:rPr>
                <w:rFonts w:ascii="AR CENA" w:hAnsi="AR CENA"/>
              </w:rPr>
              <w:t xml:space="preserve">NA </w:t>
            </w:r>
          </w:p>
        </w:tc>
      </w:tr>
      <w:tr w:rsidR="00825B1E" w:rsidTr="00825B1E">
        <w:tc>
          <w:tcPr>
            <w:tcW w:w="1809" w:type="dxa"/>
          </w:tcPr>
          <w:p w:rsidR="00825B1E" w:rsidRDefault="00825B1E" w:rsidP="00C32C9E">
            <w:pPr>
              <w:rPr>
                <w:rFonts w:ascii="AR CENA" w:hAnsi="AR CENA"/>
              </w:rPr>
            </w:pPr>
            <w:r>
              <w:rPr>
                <w:rFonts w:ascii="AR CENA" w:hAnsi="AR CENA"/>
              </w:rPr>
              <w:t xml:space="preserve">Location </w:t>
            </w:r>
          </w:p>
        </w:tc>
        <w:tc>
          <w:tcPr>
            <w:tcW w:w="7767" w:type="dxa"/>
          </w:tcPr>
          <w:p w:rsidR="00825B1E" w:rsidRDefault="002D5D9D" w:rsidP="00C32C9E">
            <w:pPr>
              <w:rPr>
                <w:rFonts w:ascii="AR CENA" w:hAnsi="AR CENA"/>
              </w:rPr>
            </w:pPr>
            <w:r>
              <w:rPr>
                <w:rFonts w:ascii="AR CENA" w:hAnsi="AR CENA"/>
              </w:rPr>
              <w:t xml:space="preserve">NA </w:t>
            </w:r>
          </w:p>
        </w:tc>
      </w:tr>
      <w:tr w:rsidR="00825B1E" w:rsidTr="00825B1E">
        <w:tc>
          <w:tcPr>
            <w:tcW w:w="1809" w:type="dxa"/>
          </w:tcPr>
          <w:p w:rsidR="00825B1E" w:rsidRDefault="00825B1E" w:rsidP="00C32C9E">
            <w:pPr>
              <w:rPr>
                <w:rFonts w:ascii="AR CENA" w:hAnsi="AR CENA"/>
              </w:rPr>
            </w:pPr>
            <w:r>
              <w:rPr>
                <w:rFonts w:ascii="AR CENA" w:hAnsi="AR CENA"/>
              </w:rPr>
              <w:t xml:space="preserve">ULD </w:t>
            </w:r>
          </w:p>
        </w:tc>
        <w:tc>
          <w:tcPr>
            <w:tcW w:w="7767" w:type="dxa"/>
          </w:tcPr>
          <w:p w:rsidR="00825B1E" w:rsidRDefault="002D5D9D" w:rsidP="00C32C9E">
            <w:pPr>
              <w:rPr>
                <w:rFonts w:ascii="AR CENA" w:hAnsi="AR CENA"/>
              </w:rPr>
            </w:pPr>
            <w:r>
              <w:rPr>
                <w:rFonts w:ascii="AR CENA" w:hAnsi="AR CENA"/>
              </w:rPr>
              <w:t xml:space="preserve">Tick the ULD check box  if Mail to be as ULD booking </w:t>
            </w:r>
          </w:p>
        </w:tc>
      </w:tr>
      <w:tr w:rsidR="00825B1E" w:rsidTr="00825B1E">
        <w:tc>
          <w:tcPr>
            <w:tcW w:w="1809" w:type="dxa"/>
          </w:tcPr>
          <w:p w:rsidR="00825B1E" w:rsidRDefault="00825B1E" w:rsidP="00C32C9E">
            <w:pPr>
              <w:rPr>
                <w:rFonts w:ascii="AR CENA" w:hAnsi="AR CENA"/>
              </w:rPr>
            </w:pPr>
            <w:r>
              <w:rPr>
                <w:rFonts w:ascii="AR CENA" w:hAnsi="AR CENA"/>
              </w:rPr>
              <w:t xml:space="preserve">ULD Type </w:t>
            </w:r>
          </w:p>
        </w:tc>
        <w:tc>
          <w:tcPr>
            <w:tcW w:w="7767" w:type="dxa"/>
          </w:tcPr>
          <w:p w:rsidR="00825B1E" w:rsidRDefault="002D5D9D" w:rsidP="00C32C9E">
            <w:pPr>
              <w:rPr>
                <w:rFonts w:ascii="AR CENA" w:hAnsi="AR CENA"/>
              </w:rPr>
            </w:pPr>
            <w:r>
              <w:rPr>
                <w:rFonts w:ascii="AR CENA" w:hAnsi="AR CENA"/>
              </w:rPr>
              <w:t xml:space="preserve">Select the ULD type </w:t>
            </w:r>
          </w:p>
        </w:tc>
      </w:tr>
      <w:tr w:rsidR="00825B1E" w:rsidTr="00825B1E">
        <w:tc>
          <w:tcPr>
            <w:tcW w:w="1809" w:type="dxa"/>
          </w:tcPr>
          <w:p w:rsidR="00825B1E" w:rsidRDefault="00825B1E" w:rsidP="00C32C9E">
            <w:pPr>
              <w:rPr>
                <w:rFonts w:ascii="AR CENA" w:hAnsi="AR CENA"/>
              </w:rPr>
            </w:pPr>
            <w:r>
              <w:rPr>
                <w:rFonts w:ascii="AR CENA" w:hAnsi="AR CENA"/>
              </w:rPr>
              <w:t xml:space="preserve">Description </w:t>
            </w:r>
          </w:p>
        </w:tc>
        <w:tc>
          <w:tcPr>
            <w:tcW w:w="7767" w:type="dxa"/>
          </w:tcPr>
          <w:p w:rsidR="00825B1E" w:rsidRDefault="002D5D9D" w:rsidP="00C32C9E">
            <w:pPr>
              <w:rPr>
                <w:rFonts w:ascii="AR CENA" w:hAnsi="AR CENA"/>
              </w:rPr>
            </w:pPr>
            <w:r>
              <w:rPr>
                <w:rFonts w:ascii="AR CENA" w:hAnsi="AR CENA"/>
              </w:rPr>
              <w:t xml:space="preserve">Type description if any </w:t>
            </w:r>
          </w:p>
        </w:tc>
      </w:tr>
      <w:tr w:rsidR="00825B1E" w:rsidTr="00825B1E">
        <w:tc>
          <w:tcPr>
            <w:tcW w:w="1809" w:type="dxa"/>
            <w:shd w:val="clear" w:color="auto" w:fill="F79646" w:themeFill="accent6"/>
          </w:tcPr>
          <w:p w:rsidR="00825B1E" w:rsidRDefault="00825B1E" w:rsidP="00C32C9E">
            <w:pPr>
              <w:rPr>
                <w:rFonts w:ascii="AR CENA" w:hAnsi="AR CENA"/>
              </w:rPr>
            </w:pPr>
          </w:p>
        </w:tc>
        <w:tc>
          <w:tcPr>
            <w:tcW w:w="7767" w:type="dxa"/>
            <w:shd w:val="clear" w:color="auto" w:fill="F79646" w:themeFill="accent6"/>
          </w:tcPr>
          <w:p w:rsidR="00825B1E" w:rsidRDefault="00825B1E" w:rsidP="00825B1E">
            <w:pPr>
              <w:jc w:val="center"/>
              <w:rPr>
                <w:rFonts w:ascii="AR CENA" w:hAnsi="AR CENA"/>
              </w:rPr>
            </w:pPr>
            <w:r>
              <w:rPr>
                <w:rFonts w:ascii="AR CENA" w:hAnsi="AR CENA"/>
              </w:rPr>
              <w:t>Itinerary Information</w:t>
            </w:r>
          </w:p>
        </w:tc>
      </w:tr>
      <w:tr w:rsidR="0033526C" w:rsidTr="00825B1E">
        <w:tc>
          <w:tcPr>
            <w:tcW w:w="1809" w:type="dxa"/>
          </w:tcPr>
          <w:p w:rsidR="0033526C" w:rsidRDefault="0033526C" w:rsidP="00C32C9E">
            <w:pPr>
              <w:rPr>
                <w:rFonts w:ascii="AR CENA" w:hAnsi="AR CENA"/>
              </w:rPr>
            </w:pPr>
            <w:r>
              <w:rPr>
                <w:rFonts w:ascii="AR CENA" w:hAnsi="AR CENA"/>
              </w:rPr>
              <w:t xml:space="preserve">Origin Airport </w:t>
            </w:r>
          </w:p>
        </w:tc>
        <w:tc>
          <w:tcPr>
            <w:tcW w:w="7767" w:type="dxa"/>
          </w:tcPr>
          <w:p w:rsidR="0033526C" w:rsidRDefault="0033526C" w:rsidP="003A7014">
            <w:pPr>
              <w:rPr>
                <w:rFonts w:ascii="AR CENA" w:hAnsi="AR CENA"/>
              </w:rPr>
            </w:pPr>
            <w:r>
              <w:rPr>
                <w:rFonts w:ascii="AR CENA" w:hAnsi="AR CENA"/>
              </w:rPr>
              <w:t xml:space="preserve">Select the origin airport ,System will display the airport based on origin city </w:t>
            </w:r>
          </w:p>
        </w:tc>
      </w:tr>
      <w:tr w:rsidR="0033526C" w:rsidTr="00825B1E">
        <w:tc>
          <w:tcPr>
            <w:tcW w:w="1809" w:type="dxa"/>
          </w:tcPr>
          <w:p w:rsidR="0033526C" w:rsidRDefault="0033526C" w:rsidP="00C32C9E">
            <w:pPr>
              <w:rPr>
                <w:rFonts w:ascii="AR CENA" w:hAnsi="AR CENA"/>
              </w:rPr>
            </w:pPr>
            <w:r>
              <w:rPr>
                <w:rFonts w:ascii="AR CENA" w:hAnsi="AR CENA"/>
              </w:rPr>
              <w:t xml:space="preserve">Destination Airport </w:t>
            </w:r>
          </w:p>
        </w:tc>
        <w:tc>
          <w:tcPr>
            <w:tcW w:w="7767" w:type="dxa"/>
          </w:tcPr>
          <w:p w:rsidR="0033526C" w:rsidRDefault="0033526C" w:rsidP="003A7014">
            <w:pPr>
              <w:rPr>
                <w:rFonts w:ascii="AR CENA" w:hAnsi="AR CENA"/>
              </w:rPr>
            </w:pPr>
            <w:r>
              <w:rPr>
                <w:rFonts w:ascii="AR CENA" w:hAnsi="AR CENA"/>
              </w:rPr>
              <w:t xml:space="preserve">Select the Destination airport from the drop down list , it will auto populated based on Destination city </w:t>
            </w:r>
          </w:p>
        </w:tc>
      </w:tr>
      <w:tr w:rsidR="0033526C" w:rsidTr="00825B1E">
        <w:tc>
          <w:tcPr>
            <w:tcW w:w="1809" w:type="dxa"/>
          </w:tcPr>
          <w:p w:rsidR="0033526C" w:rsidRDefault="0033526C" w:rsidP="00C32C9E">
            <w:pPr>
              <w:rPr>
                <w:rFonts w:ascii="AR CENA" w:hAnsi="AR CENA"/>
              </w:rPr>
            </w:pPr>
            <w:r>
              <w:rPr>
                <w:rFonts w:ascii="AR CENA" w:hAnsi="AR CENA"/>
              </w:rPr>
              <w:t xml:space="preserve">Carrier code </w:t>
            </w:r>
          </w:p>
        </w:tc>
        <w:tc>
          <w:tcPr>
            <w:tcW w:w="7767" w:type="dxa"/>
          </w:tcPr>
          <w:p w:rsidR="0033526C" w:rsidRDefault="0033526C" w:rsidP="003A7014">
            <w:pPr>
              <w:rPr>
                <w:rFonts w:ascii="AR CENA" w:hAnsi="AR CENA"/>
              </w:rPr>
            </w:pPr>
            <w:r>
              <w:rPr>
                <w:rFonts w:ascii="AR CENA" w:hAnsi="AR CENA"/>
              </w:rPr>
              <w:t xml:space="preserve">System will auto populate the carrier code based on Airline code </w:t>
            </w:r>
          </w:p>
        </w:tc>
      </w:tr>
      <w:tr w:rsidR="0033526C" w:rsidTr="00825B1E">
        <w:tc>
          <w:tcPr>
            <w:tcW w:w="1809" w:type="dxa"/>
          </w:tcPr>
          <w:p w:rsidR="0033526C" w:rsidRDefault="0033526C" w:rsidP="00C32C9E">
            <w:pPr>
              <w:rPr>
                <w:rFonts w:ascii="AR CENA" w:hAnsi="AR CENA"/>
              </w:rPr>
            </w:pPr>
            <w:r>
              <w:rPr>
                <w:rFonts w:ascii="AR CENA" w:hAnsi="AR CENA"/>
              </w:rPr>
              <w:t xml:space="preserve">Flight No </w:t>
            </w:r>
          </w:p>
        </w:tc>
        <w:tc>
          <w:tcPr>
            <w:tcW w:w="7767" w:type="dxa"/>
          </w:tcPr>
          <w:p w:rsidR="0033526C" w:rsidRDefault="0033526C" w:rsidP="003A7014">
            <w:pPr>
              <w:rPr>
                <w:rFonts w:ascii="AR CENA" w:hAnsi="AR CENA"/>
              </w:rPr>
            </w:pPr>
            <w:r>
              <w:rPr>
                <w:rFonts w:ascii="AR CENA" w:hAnsi="AR CENA"/>
              </w:rPr>
              <w:t xml:space="preserve">Select the flight number from the drop down </w:t>
            </w:r>
          </w:p>
        </w:tc>
      </w:tr>
      <w:tr w:rsidR="0033526C" w:rsidTr="00825B1E">
        <w:tc>
          <w:tcPr>
            <w:tcW w:w="1809" w:type="dxa"/>
          </w:tcPr>
          <w:p w:rsidR="0033526C" w:rsidRDefault="0033526C" w:rsidP="00C32C9E">
            <w:pPr>
              <w:rPr>
                <w:rFonts w:ascii="AR CENA" w:hAnsi="AR CENA"/>
              </w:rPr>
            </w:pPr>
            <w:r>
              <w:rPr>
                <w:rFonts w:ascii="AR CENA" w:hAnsi="AR CENA"/>
              </w:rPr>
              <w:t xml:space="preserve">Flight Date </w:t>
            </w:r>
          </w:p>
        </w:tc>
        <w:tc>
          <w:tcPr>
            <w:tcW w:w="7767" w:type="dxa"/>
          </w:tcPr>
          <w:p w:rsidR="0033526C" w:rsidRDefault="0033526C" w:rsidP="003A7014">
            <w:pPr>
              <w:rPr>
                <w:rFonts w:ascii="AR CENA" w:hAnsi="AR CENA"/>
              </w:rPr>
            </w:pPr>
            <w:r>
              <w:rPr>
                <w:rFonts w:ascii="AR CENA" w:hAnsi="AR CENA"/>
              </w:rPr>
              <w:t xml:space="preserve">Select the flight date from the date calendar </w:t>
            </w:r>
          </w:p>
        </w:tc>
      </w:tr>
      <w:tr w:rsidR="0033526C" w:rsidTr="00825B1E">
        <w:tc>
          <w:tcPr>
            <w:tcW w:w="1809" w:type="dxa"/>
          </w:tcPr>
          <w:p w:rsidR="0033526C" w:rsidRDefault="0033526C" w:rsidP="00C32C9E">
            <w:pPr>
              <w:rPr>
                <w:rFonts w:ascii="AR CENA" w:hAnsi="AR CENA"/>
              </w:rPr>
            </w:pPr>
            <w:r>
              <w:rPr>
                <w:rFonts w:ascii="AR CENA" w:hAnsi="AR CENA"/>
              </w:rPr>
              <w:t xml:space="preserve">Pieces </w:t>
            </w:r>
          </w:p>
        </w:tc>
        <w:tc>
          <w:tcPr>
            <w:tcW w:w="7767" w:type="dxa"/>
          </w:tcPr>
          <w:p w:rsidR="0033526C" w:rsidRDefault="0033526C" w:rsidP="003A7014">
            <w:pPr>
              <w:rPr>
                <w:rFonts w:ascii="AR CENA" w:hAnsi="AR CENA"/>
              </w:rPr>
            </w:pPr>
            <w:r>
              <w:rPr>
                <w:rFonts w:ascii="AR CENA" w:hAnsi="AR CENA"/>
              </w:rPr>
              <w:t xml:space="preserve">It indicate the part shipment to be planned by the user , Once user type the piece here will automatically split the shipment </w:t>
            </w:r>
          </w:p>
        </w:tc>
      </w:tr>
      <w:tr w:rsidR="0033526C" w:rsidTr="00825B1E">
        <w:tc>
          <w:tcPr>
            <w:tcW w:w="1809" w:type="dxa"/>
          </w:tcPr>
          <w:p w:rsidR="0033526C" w:rsidRDefault="0033526C" w:rsidP="00C32C9E">
            <w:pPr>
              <w:rPr>
                <w:rFonts w:ascii="AR CENA" w:hAnsi="AR CENA"/>
              </w:rPr>
            </w:pPr>
            <w:r>
              <w:rPr>
                <w:rFonts w:ascii="AR CENA" w:hAnsi="AR CENA"/>
              </w:rPr>
              <w:t xml:space="preserve">Gross weight </w:t>
            </w:r>
          </w:p>
        </w:tc>
        <w:tc>
          <w:tcPr>
            <w:tcW w:w="7767" w:type="dxa"/>
          </w:tcPr>
          <w:p w:rsidR="0033526C" w:rsidRDefault="0033526C" w:rsidP="003A7014">
            <w:pPr>
              <w:rPr>
                <w:rFonts w:ascii="AR CENA" w:hAnsi="AR CENA"/>
              </w:rPr>
            </w:pPr>
            <w:r>
              <w:rPr>
                <w:rFonts w:ascii="AR CENA" w:hAnsi="AR CENA"/>
              </w:rPr>
              <w:t xml:space="preserve">It indicated the weight of the split pieces </w:t>
            </w:r>
          </w:p>
        </w:tc>
      </w:tr>
      <w:tr w:rsidR="0033526C" w:rsidTr="00825B1E">
        <w:tc>
          <w:tcPr>
            <w:tcW w:w="1809" w:type="dxa"/>
          </w:tcPr>
          <w:p w:rsidR="0033526C" w:rsidRDefault="0033526C" w:rsidP="00C32C9E">
            <w:pPr>
              <w:rPr>
                <w:rFonts w:ascii="AR CENA" w:hAnsi="AR CENA"/>
              </w:rPr>
            </w:pPr>
            <w:r>
              <w:rPr>
                <w:rFonts w:ascii="AR CENA" w:hAnsi="AR CENA"/>
              </w:rPr>
              <w:t xml:space="preserve">Volume </w:t>
            </w:r>
          </w:p>
        </w:tc>
        <w:tc>
          <w:tcPr>
            <w:tcW w:w="7767" w:type="dxa"/>
          </w:tcPr>
          <w:p w:rsidR="0033526C" w:rsidRDefault="0033526C" w:rsidP="003A7014">
            <w:pPr>
              <w:rPr>
                <w:rFonts w:ascii="AR CENA" w:hAnsi="AR CENA"/>
              </w:rPr>
            </w:pPr>
            <w:r>
              <w:rPr>
                <w:rFonts w:ascii="AR CENA" w:hAnsi="AR CENA"/>
              </w:rPr>
              <w:t xml:space="preserve">It indicate the volume of the split pieces </w:t>
            </w:r>
          </w:p>
        </w:tc>
      </w:tr>
      <w:tr w:rsidR="0033526C" w:rsidTr="00825B1E">
        <w:tc>
          <w:tcPr>
            <w:tcW w:w="1809" w:type="dxa"/>
          </w:tcPr>
          <w:p w:rsidR="0033526C" w:rsidRDefault="0033526C" w:rsidP="00C32C9E">
            <w:pPr>
              <w:rPr>
                <w:rFonts w:ascii="AR CENA" w:hAnsi="AR CENA"/>
              </w:rPr>
            </w:pPr>
            <w:r>
              <w:rPr>
                <w:rFonts w:ascii="AR CENA" w:hAnsi="AR CENA"/>
              </w:rPr>
              <w:t xml:space="preserve">Route Complete </w:t>
            </w:r>
          </w:p>
        </w:tc>
        <w:tc>
          <w:tcPr>
            <w:tcW w:w="7767" w:type="dxa"/>
          </w:tcPr>
          <w:p w:rsidR="0033526C" w:rsidRDefault="0033526C" w:rsidP="003A7014">
            <w:pPr>
              <w:rPr>
                <w:rFonts w:ascii="AR CENA" w:hAnsi="AR CENA"/>
              </w:rPr>
            </w:pPr>
            <w:r>
              <w:rPr>
                <w:rFonts w:ascii="AR CENA" w:hAnsi="AR CENA"/>
              </w:rPr>
              <w:t xml:space="preserve">It indicate that if user need to override the route with compare with the final destination </w:t>
            </w:r>
          </w:p>
          <w:p w:rsidR="0033526C" w:rsidRDefault="0033526C" w:rsidP="003A7014">
            <w:pPr>
              <w:rPr>
                <w:rFonts w:ascii="AR CENA" w:hAnsi="AR CENA"/>
              </w:rPr>
            </w:pPr>
            <w:r>
              <w:rPr>
                <w:rFonts w:ascii="AR CENA" w:hAnsi="AR CENA"/>
              </w:rPr>
              <w:t xml:space="preserve">Example-If shipment Origin city as JKT to SYD via DPS , user can complete the route as JKT  -DPS if user tick the route complete radio button </w:t>
            </w:r>
          </w:p>
        </w:tc>
      </w:tr>
      <w:tr w:rsidR="0033526C" w:rsidTr="00825B1E">
        <w:tc>
          <w:tcPr>
            <w:tcW w:w="1809" w:type="dxa"/>
          </w:tcPr>
          <w:p w:rsidR="0033526C" w:rsidRDefault="0033526C" w:rsidP="00C32C9E">
            <w:pPr>
              <w:rPr>
                <w:rFonts w:ascii="AR CENA" w:hAnsi="AR CENA"/>
              </w:rPr>
            </w:pPr>
            <w:r>
              <w:rPr>
                <w:rFonts w:ascii="AR CENA" w:hAnsi="AR CENA"/>
              </w:rPr>
              <w:t>BCT</w:t>
            </w:r>
          </w:p>
        </w:tc>
        <w:tc>
          <w:tcPr>
            <w:tcW w:w="7767" w:type="dxa"/>
          </w:tcPr>
          <w:p w:rsidR="0033526C" w:rsidRDefault="0033526C" w:rsidP="003A7014">
            <w:pPr>
              <w:rPr>
                <w:rFonts w:ascii="AR CENA" w:hAnsi="AR CENA"/>
              </w:rPr>
            </w:pPr>
            <w:r>
              <w:rPr>
                <w:rFonts w:ascii="AR CENA" w:hAnsi="AR CENA"/>
              </w:rPr>
              <w:t xml:space="preserve">BCT-Booking closer time , If user tick the BCT  it will override the BCT </w:t>
            </w:r>
          </w:p>
        </w:tc>
      </w:tr>
      <w:tr w:rsidR="0033526C" w:rsidTr="00825B1E">
        <w:tc>
          <w:tcPr>
            <w:tcW w:w="1809" w:type="dxa"/>
          </w:tcPr>
          <w:p w:rsidR="0033526C" w:rsidRDefault="0033526C" w:rsidP="00C32C9E">
            <w:pPr>
              <w:rPr>
                <w:rFonts w:ascii="AR CENA" w:hAnsi="AR CENA"/>
              </w:rPr>
            </w:pPr>
            <w:r>
              <w:rPr>
                <w:rFonts w:ascii="AR CENA" w:hAnsi="AR CENA"/>
              </w:rPr>
              <w:t xml:space="preserve">MCT </w:t>
            </w:r>
          </w:p>
        </w:tc>
        <w:tc>
          <w:tcPr>
            <w:tcW w:w="7767" w:type="dxa"/>
          </w:tcPr>
          <w:p w:rsidR="0033526C" w:rsidRDefault="0033526C" w:rsidP="003A7014">
            <w:pPr>
              <w:rPr>
                <w:rFonts w:ascii="AR CENA" w:hAnsi="AR CENA"/>
              </w:rPr>
            </w:pPr>
            <w:r>
              <w:rPr>
                <w:rFonts w:ascii="AR CENA" w:hAnsi="AR CENA"/>
              </w:rPr>
              <w:t xml:space="preserve">MCT-Minimum connection time ,If user tick the MCT it will override the MCT </w:t>
            </w:r>
          </w:p>
        </w:tc>
      </w:tr>
    </w:tbl>
    <w:p w:rsidR="00277421" w:rsidRDefault="00277421" w:rsidP="00C32C9E">
      <w:pPr>
        <w:rPr>
          <w:rFonts w:ascii="AR CENA" w:hAnsi="AR CENA"/>
        </w:rPr>
      </w:pPr>
    </w:p>
    <w:p w:rsidR="007A78C8" w:rsidRDefault="007A78C8" w:rsidP="00D62234">
      <w:pPr>
        <w:rPr>
          <w:rFonts w:ascii="AR CENA" w:hAnsi="AR CENA"/>
        </w:rPr>
      </w:pPr>
    </w:p>
    <w:p w:rsidR="007A78C8" w:rsidRDefault="00F65A0E" w:rsidP="00D62234">
      <w:pPr>
        <w:rPr>
          <w:rFonts w:ascii="AR CENA" w:hAnsi="AR CENA"/>
        </w:rPr>
      </w:pPr>
      <w:r>
        <w:rPr>
          <w:rFonts w:ascii="AR CENA" w:hAnsi="AR CENA"/>
          <w:noProof/>
          <w:lang w:val="en-IN" w:eastAsia="en-IN"/>
        </w:rPr>
        <mc:AlternateContent>
          <mc:Choice Requires="wps">
            <w:drawing>
              <wp:anchor distT="0" distB="0" distL="114300" distR="114300" simplePos="0" relativeHeight="251771904" behindDoc="0" locked="0" layoutInCell="1" allowOverlap="1" wp14:anchorId="23789BFC" wp14:editId="6504CFB0">
                <wp:simplePos x="0" y="0"/>
                <wp:positionH relativeFrom="column">
                  <wp:posOffset>414068</wp:posOffset>
                </wp:positionH>
                <wp:positionV relativeFrom="paragraph">
                  <wp:posOffset>102127</wp:posOffset>
                </wp:positionV>
                <wp:extent cx="241540" cy="181155"/>
                <wp:effectExtent l="19050" t="0" r="25400" b="47625"/>
                <wp:wrapNone/>
                <wp:docPr id="528" name="Down Arrow 528"/>
                <wp:cNvGraphicFramePr/>
                <a:graphic xmlns:a="http://schemas.openxmlformats.org/drawingml/2006/main">
                  <a:graphicData uri="http://schemas.microsoft.com/office/word/2010/wordprocessingShape">
                    <wps:wsp>
                      <wps:cNvSpPr/>
                      <wps:spPr>
                        <a:xfrm>
                          <a:off x="0" y="0"/>
                          <a:ext cx="241540" cy="1811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528" o:spid="_x0000_s1026" type="#_x0000_t67" style="position:absolute;margin-left:32.6pt;margin-top:8.05pt;width:19pt;height:14.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" adj="10800" fillcolor="#4f81bd [3204]" strokecolor="#243f60 [1604]" strokeweight="2pt"/>
            </w:pict>
          </mc:Fallback>
        </mc:AlternateContent>
      </w:r>
      <w:r w:rsidR="007A78C8">
        <w:rPr>
          <w:rFonts w:ascii="AR CENA" w:hAnsi="AR CENA"/>
          <w:noProof/>
          <w:lang w:val="en-IN" w:eastAsia="en-IN"/>
        </w:rPr>
        <w:drawing>
          <wp:inline distT="0" distB="0" distL="0" distR="0" wp14:anchorId="04A0752C" wp14:editId="1ABBD17C">
            <wp:extent cx="5943600" cy="419119"/>
            <wp:effectExtent l="19050" t="19050" r="19050" b="19050"/>
            <wp:docPr id="526" name="Picture 526" descr="C:\Users\Pradip\Desktop\screen\sear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Pradip\Desktop\screen\searcg.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419119"/>
                    </a:xfrm>
                    <a:prstGeom prst="rect">
                      <a:avLst/>
                    </a:prstGeom>
                    <a:noFill/>
                    <a:ln>
                      <a:solidFill>
                        <a:schemeClr val="accent1"/>
                      </a:solidFill>
                    </a:ln>
                  </pic:spPr>
                </pic:pic>
              </a:graphicData>
            </a:graphic>
          </wp:inline>
        </w:drawing>
      </w:r>
    </w:p>
    <w:p w:rsidR="007A78C8" w:rsidRDefault="007A78C8" w:rsidP="00D62234">
      <w:pPr>
        <w:rPr>
          <w:rFonts w:ascii="AR CENA" w:hAnsi="AR CENA"/>
        </w:rPr>
      </w:pPr>
      <w:r w:rsidRPr="007A78C8">
        <w:rPr>
          <w:rFonts w:ascii="AR CENA" w:hAnsi="AR CENA"/>
          <w:highlight w:val="red"/>
          <w:u w:val="single"/>
        </w:rPr>
        <w:t>Search Button</w:t>
      </w:r>
      <w:r>
        <w:rPr>
          <w:rFonts w:ascii="AR CENA" w:hAnsi="AR CENA"/>
        </w:rPr>
        <w:t xml:space="preserve"> –Click search to view the flights available for Mail Booking </w:t>
      </w:r>
    </w:p>
    <w:p w:rsidR="007A78C8" w:rsidRDefault="007A78C8" w:rsidP="00D62234">
      <w:pPr>
        <w:rPr>
          <w:rFonts w:ascii="AR CENA" w:hAnsi="AR CENA"/>
        </w:rPr>
      </w:pPr>
    </w:p>
    <w:p w:rsidR="007A78C8" w:rsidRDefault="00AF2338" w:rsidP="007A78C8">
      <w:pPr>
        <w:keepNext/>
      </w:pPr>
      <w:r>
        <w:rPr>
          <w:rFonts w:ascii="AR CENA" w:hAnsi="AR CENA"/>
          <w:noProof/>
          <w:lang w:val="en-IN" w:eastAsia="en-IN"/>
        </w:rPr>
        <w:lastRenderedPageBreak/>
        <mc:AlternateContent>
          <mc:Choice Requires="wps">
            <w:drawing>
              <wp:anchor distT="0" distB="0" distL="114300" distR="114300" simplePos="0" relativeHeight="251772928" behindDoc="0" locked="0" layoutInCell="1" allowOverlap="1" wp14:anchorId="326033E0" wp14:editId="2FB2EA33">
                <wp:simplePos x="0" y="0"/>
                <wp:positionH relativeFrom="column">
                  <wp:posOffset>5607170</wp:posOffset>
                </wp:positionH>
                <wp:positionV relativeFrom="paragraph">
                  <wp:posOffset>557877</wp:posOffset>
                </wp:positionV>
                <wp:extent cx="146649" cy="189782"/>
                <wp:effectExtent l="0" t="19050" r="44450" b="39370"/>
                <wp:wrapNone/>
                <wp:docPr id="529" name="Right Arrow 529"/>
                <wp:cNvGraphicFramePr/>
                <a:graphic xmlns:a="http://schemas.openxmlformats.org/drawingml/2006/main">
                  <a:graphicData uri="http://schemas.microsoft.com/office/word/2010/wordprocessingShape">
                    <wps:wsp>
                      <wps:cNvSpPr/>
                      <wps:spPr>
                        <a:xfrm>
                          <a:off x="0" y="0"/>
                          <a:ext cx="146649" cy="189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529" o:spid="_x0000_s1026" type="#_x0000_t13" style="position:absolute;margin-left:441.5pt;margin-top:43.95pt;width:11.55pt;height:14.9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" adj="10800" fillcolor="#4f81bd [3204]" strokecolor="#243f60 [1604]" strokeweight="2pt"/>
            </w:pict>
          </mc:Fallback>
        </mc:AlternateContent>
      </w:r>
      <w:r w:rsidR="007A78C8">
        <w:rPr>
          <w:rFonts w:ascii="AR CENA" w:hAnsi="AR CENA"/>
          <w:noProof/>
          <w:lang w:val="en-IN" w:eastAsia="en-IN"/>
        </w:rPr>
        <w:drawing>
          <wp:inline distT="0" distB="0" distL="0" distR="0" wp14:anchorId="7DCF677D" wp14:editId="18C212C2">
            <wp:extent cx="5943600" cy="1439947"/>
            <wp:effectExtent l="19050" t="19050" r="19050" b="27305"/>
            <wp:docPr id="527" name="Picture 527" descr="C:\Users\Pradip\Desktop\scree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Pradip\Desktop\screen\plan.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439947"/>
                    </a:xfrm>
                    <a:prstGeom prst="rect">
                      <a:avLst/>
                    </a:prstGeom>
                    <a:noFill/>
                    <a:ln>
                      <a:solidFill>
                        <a:schemeClr val="accent1"/>
                      </a:solidFill>
                    </a:ln>
                  </pic:spPr>
                </pic:pic>
              </a:graphicData>
            </a:graphic>
          </wp:inline>
        </w:drawing>
      </w:r>
    </w:p>
    <w:p w:rsidR="007A78C8" w:rsidRDefault="007A78C8" w:rsidP="007A78C8">
      <w:pPr>
        <w:pStyle w:val="Caption"/>
        <w:jc w:val="center"/>
      </w:pPr>
      <w:bookmarkStart w:id="143" w:name="_Toc500933676"/>
      <w:r>
        <w:t xml:space="preserve">Figure </w:t>
      </w:r>
      <w:fldSimple w:instr=" SEQ Figure \* ARABIC ">
        <w:r w:rsidR="003E0BCF">
          <w:rPr>
            <w:noProof/>
          </w:rPr>
          <w:t>79</w:t>
        </w:r>
      </w:fldSimple>
      <w:r>
        <w:t xml:space="preserve"> Search Flight</w:t>
      </w:r>
      <w:bookmarkEnd w:id="143"/>
    </w:p>
    <w:p w:rsidR="007A78C8" w:rsidRDefault="007A78C8" w:rsidP="007A78C8">
      <w:pPr>
        <w:rPr>
          <w:rFonts w:ascii="AR CENA" w:hAnsi="AR CENA"/>
        </w:rPr>
      </w:pPr>
      <w:r w:rsidRPr="007A78C8">
        <w:rPr>
          <w:rFonts w:ascii="AR CENA" w:hAnsi="AR CENA"/>
          <w:highlight w:val="green"/>
          <w:u w:val="single"/>
        </w:rPr>
        <w:t>Select Button</w:t>
      </w:r>
      <w:r w:rsidRPr="007A78C8">
        <w:rPr>
          <w:rFonts w:ascii="AR CENA" w:hAnsi="AR CENA"/>
          <w:u w:val="single"/>
        </w:rPr>
        <w:t xml:space="preserve"> </w:t>
      </w:r>
      <w:r w:rsidR="00962AD5">
        <w:rPr>
          <w:rFonts w:ascii="AR CENA" w:hAnsi="AR CENA"/>
          <w:u w:val="single"/>
        </w:rPr>
        <w:t>–</w:t>
      </w:r>
      <w:r w:rsidR="00962AD5" w:rsidRPr="00962AD5">
        <w:rPr>
          <w:rFonts w:ascii="AR CENA" w:hAnsi="AR CENA"/>
        </w:rPr>
        <w:t>Click select button to select the flight</w:t>
      </w:r>
      <w:r w:rsidR="00962AD5">
        <w:rPr>
          <w:rFonts w:ascii="AR CENA" w:hAnsi="AR CENA"/>
        </w:rPr>
        <w:t xml:space="preserve">, </w:t>
      </w:r>
      <w:r w:rsidR="00073BE1">
        <w:rPr>
          <w:rFonts w:ascii="AR CENA" w:hAnsi="AR CENA"/>
        </w:rPr>
        <w:t>once</w:t>
      </w:r>
      <w:r w:rsidR="00962AD5">
        <w:rPr>
          <w:rFonts w:ascii="AR CENA" w:hAnsi="AR CENA"/>
        </w:rPr>
        <w:t xml:space="preserve"> clicked it will save as route plan </w:t>
      </w:r>
    </w:p>
    <w:p w:rsidR="00962AD5" w:rsidRPr="00962AD5" w:rsidRDefault="00D67287" w:rsidP="007A78C8">
      <w:pPr>
        <w:rPr>
          <w:rFonts w:ascii="AR CENA" w:hAnsi="AR CENA"/>
        </w:rPr>
      </w:pPr>
      <w:r>
        <w:rPr>
          <w:rFonts w:ascii="AR CENA" w:hAnsi="AR CENA"/>
          <w:noProof/>
          <w:lang w:val="en-IN" w:eastAsia="en-IN"/>
        </w:rPr>
        <mc:AlternateContent>
          <mc:Choice Requires="wps">
            <w:drawing>
              <wp:anchor distT="0" distB="0" distL="114300" distR="114300" simplePos="0" relativeHeight="251774976" behindDoc="0" locked="0" layoutInCell="1" allowOverlap="1" wp14:anchorId="68566920" wp14:editId="560BE9DC">
                <wp:simplePos x="0" y="0"/>
                <wp:positionH relativeFrom="column">
                  <wp:posOffset>94891</wp:posOffset>
                </wp:positionH>
                <wp:positionV relativeFrom="paragraph">
                  <wp:posOffset>790623</wp:posOffset>
                </wp:positionV>
                <wp:extent cx="336430" cy="181155"/>
                <wp:effectExtent l="38100" t="0" r="26035" b="47625"/>
                <wp:wrapNone/>
                <wp:docPr id="533" name="Down Arrow 533"/>
                <wp:cNvGraphicFramePr/>
                <a:graphic xmlns:a="http://schemas.openxmlformats.org/drawingml/2006/main">
                  <a:graphicData uri="http://schemas.microsoft.com/office/word/2010/wordprocessingShape">
                    <wps:wsp>
                      <wps:cNvSpPr/>
                      <wps:spPr>
                        <a:xfrm>
                          <a:off x="0" y="0"/>
                          <a:ext cx="336430" cy="1811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533" o:spid="_x0000_s1026" type="#_x0000_t67" style="position:absolute;margin-left:7.45pt;margin-top:62.25pt;width:26.5pt;height:14.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" adj="10800" fillcolor="#4f81bd [3204]" strokecolor="#243f60 [1604]" strokeweight="2pt"/>
            </w:pict>
          </mc:Fallback>
        </mc:AlternateContent>
      </w:r>
      <w:r w:rsidR="00124F22">
        <w:rPr>
          <w:rFonts w:ascii="AR CENA" w:hAnsi="AR CENA"/>
          <w:noProof/>
          <w:lang w:val="en-IN" w:eastAsia="en-IN"/>
        </w:rPr>
        <mc:AlternateContent>
          <mc:Choice Requires="wps">
            <w:drawing>
              <wp:anchor distT="0" distB="0" distL="114300" distR="114300" simplePos="0" relativeHeight="251773952" behindDoc="0" locked="0" layoutInCell="1" allowOverlap="1" wp14:anchorId="221772B8" wp14:editId="7898AF7E">
                <wp:simplePos x="0" y="0"/>
                <wp:positionH relativeFrom="column">
                  <wp:posOffset>0</wp:posOffset>
                </wp:positionH>
                <wp:positionV relativeFrom="paragraph">
                  <wp:posOffset>531830</wp:posOffset>
                </wp:positionV>
                <wp:extent cx="5943600" cy="319178"/>
                <wp:effectExtent l="0" t="0" r="19050" b="24130"/>
                <wp:wrapNone/>
                <wp:docPr id="531" name="Rounded Rectangle 531"/>
                <wp:cNvGraphicFramePr/>
                <a:graphic xmlns:a="http://schemas.openxmlformats.org/drawingml/2006/main">
                  <a:graphicData uri="http://schemas.microsoft.com/office/word/2010/wordprocessingShape">
                    <wps:wsp>
                      <wps:cNvSpPr/>
                      <wps:spPr>
                        <a:xfrm>
                          <a:off x="0" y="0"/>
                          <a:ext cx="5943600" cy="31917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31" o:spid="_x0000_s1026" style="position:absolute;margin-left:0;margin-top:41.9pt;width:468pt;height:25.15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WUuhAIAAFU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" filled="f" strokecolor="#243f60 [1604]" strokeweight="2pt"/>
            </w:pict>
          </mc:Fallback>
        </mc:AlternateContent>
      </w:r>
      <w:r w:rsidR="00C30046">
        <w:rPr>
          <w:rFonts w:ascii="AR CENA" w:hAnsi="AR CENA"/>
          <w:noProof/>
          <w:lang w:val="en-IN" w:eastAsia="en-IN"/>
        </w:rPr>
        <w:drawing>
          <wp:inline distT="0" distB="0" distL="0" distR="0" wp14:anchorId="14916CE3" wp14:editId="2A0AFA89">
            <wp:extent cx="5943600" cy="1070751"/>
            <wp:effectExtent l="19050" t="19050" r="19050" b="15240"/>
            <wp:docPr id="530" name="Picture 530" descr="C:\Users\Pradip\Desktop\screen\ri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Pradip\Desktop\screen\riut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070751"/>
                    </a:xfrm>
                    <a:prstGeom prst="rect">
                      <a:avLst/>
                    </a:prstGeom>
                    <a:noFill/>
                    <a:ln>
                      <a:solidFill>
                        <a:schemeClr val="accent1"/>
                      </a:solidFill>
                    </a:ln>
                  </pic:spPr>
                </pic:pic>
              </a:graphicData>
            </a:graphic>
          </wp:inline>
        </w:drawing>
      </w:r>
    </w:p>
    <w:p w:rsidR="000E2EF3" w:rsidRDefault="00FD21F9" w:rsidP="00D62234">
      <w:pPr>
        <w:rPr>
          <w:rFonts w:ascii="AR CENA" w:hAnsi="AR CENA"/>
        </w:rPr>
      </w:pPr>
      <w:r w:rsidRPr="00FD21F9">
        <w:rPr>
          <w:rFonts w:ascii="AR CENA" w:hAnsi="AR CENA"/>
          <w:highlight w:val="green"/>
          <w:u w:val="single"/>
        </w:rPr>
        <w:t>Save-</w:t>
      </w:r>
      <w:r>
        <w:rPr>
          <w:rFonts w:ascii="AR CENA" w:hAnsi="AR CENA"/>
        </w:rPr>
        <w:t xml:space="preserve"> Click Save button to make reservation </w:t>
      </w:r>
      <w:r w:rsidR="00EB2237">
        <w:rPr>
          <w:rFonts w:ascii="AR CENA" w:hAnsi="AR CENA"/>
        </w:rPr>
        <w:t>complete,</w:t>
      </w:r>
      <w:r w:rsidR="000E2EF3">
        <w:rPr>
          <w:rFonts w:ascii="AR CENA" w:hAnsi="AR CENA"/>
        </w:rPr>
        <w:t xml:space="preserve"> Lets Save above Mail reservation by clicking the Save button </w:t>
      </w:r>
    </w:p>
    <w:p w:rsidR="000E2EF3" w:rsidRDefault="000E2EF3" w:rsidP="00D62234">
      <w:pPr>
        <w:rPr>
          <w:rFonts w:ascii="AR CENA" w:hAnsi="AR CENA"/>
        </w:rPr>
      </w:pPr>
    </w:p>
    <w:p w:rsidR="00231FE9" w:rsidRDefault="007D6F6F" w:rsidP="00231FE9">
      <w:pPr>
        <w:keepNext/>
      </w:pPr>
      <w:r>
        <w:rPr>
          <w:rFonts w:ascii="AR CENA" w:hAnsi="AR CENA"/>
          <w:noProof/>
          <w:lang w:val="en-IN" w:eastAsia="en-IN"/>
        </w:rPr>
        <mc:AlternateContent>
          <mc:Choice Requires="wps">
            <w:drawing>
              <wp:anchor distT="0" distB="0" distL="114300" distR="114300" simplePos="0" relativeHeight="251776000" behindDoc="0" locked="0" layoutInCell="1" allowOverlap="1" wp14:anchorId="023A2AD9" wp14:editId="0C8A687A">
                <wp:simplePos x="0" y="0"/>
                <wp:positionH relativeFrom="column">
                  <wp:posOffset>0</wp:posOffset>
                </wp:positionH>
                <wp:positionV relativeFrom="paragraph">
                  <wp:posOffset>891816</wp:posOffset>
                </wp:positionV>
                <wp:extent cx="5883215" cy="146649"/>
                <wp:effectExtent l="0" t="0" r="22860" b="25400"/>
                <wp:wrapNone/>
                <wp:docPr id="535" name="Rounded Rectangle 535"/>
                <wp:cNvGraphicFramePr/>
                <a:graphic xmlns:a="http://schemas.openxmlformats.org/drawingml/2006/main">
                  <a:graphicData uri="http://schemas.microsoft.com/office/word/2010/wordprocessingShape">
                    <wps:wsp>
                      <wps:cNvSpPr/>
                      <wps:spPr>
                        <a:xfrm>
                          <a:off x="0" y="0"/>
                          <a:ext cx="5883215" cy="1466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35" o:spid="_x0000_s1026" style="position:absolute;margin-left:0;margin-top:70.2pt;width:463.25pt;height:11.55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" filled="f" strokecolor="#243f60 [1604]" strokeweight="2pt"/>
            </w:pict>
          </mc:Fallback>
        </mc:AlternateContent>
      </w:r>
      <w:r w:rsidR="00231FE9">
        <w:rPr>
          <w:rFonts w:ascii="AR CENA" w:hAnsi="AR CENA"/>
          <w:noProof/>
          <w:lang w:val="en-IN" w:eastAsia="en-IN"/>
        </w:rPr>
        <w:drawing>
          <wp:inline distT="0" distB="0" distL="0" distR="0" wp14:anchorId="34D6D927" wp14:editId="31558CEB">
            <wp:extent cx="5934974" cy="2700068"/>
            <wp:effectExtent l="19050" t="19050" r="27940" b="2413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4710" cy="2699948"/>
                    </a:xfrm>
                    <a:prstGeom prst="rect">
                      <a:avLst/>
                    </a:prstGeom>
                    <a:noFill/>
                    <a:ln>
                      <a:solidFill>
                        <a:schemeClr val="accent1"/>
                      </a:solidFill>
                    </a:ln>
                  </pic:spPr>
                </pic:pic>
              </a:graphicData>
            </a:graphic>
          </wp:inline>
        </w:drawing>
      </w:r>
    </w:p>
    <w:p w:rsidR="000E2EF3" w:rsidRDefault="00231FE9" w:rsidP="00231FE9">
      <w:pPr>
        <w:pStyle w:val="Caption"/>
        <w:jc w:val="center"/>
      </w:pPr>
      <w:bookmarkStart w:id="144" w:name="_Toc500933677"/>
      <w:r>
        <w:t xml:space="preserve">Figure </w:t>
      </w:r>
      <w:fldSimple w:instr=" SEQ Figure \* ARABIC ">
        <w:r w:rsidR="003E0BCF">
          <w:rPr>
            <w:noProof/>
          </w:rPr>
          <w:t>80</w:t>
        </w:r>
      </w:fldSimple>
      <w:r>
        <w:t xml:space="preserve"> save Mail Booking</w:t>
      </w:r>
      <w:bookmarkEnd w:id="144"/>
    </w:p>
    <w:p w:rsidR="00231FE9" w:rsidRDefault="00231FE9" w:rsidP="00231FE9"/>
    <w:p w:rsidR="00B87E1A" w:rsidRDefault="00B87E1A" w:rsidP="00231FE9"/>
    <w:p w:rsidR="00B87E1A" w:rsidRDefault="00B87E1A" w:rsidP="00231FE9"/>
    <w:p w:rsidR="00B87E1A" w:rsidRPr="00B87E1A" w:rsidRDefault="00B87E1A" w:rsidP="00B87E1A">
      <w:pPr>
        <w:pStyle w:val="Heading3"/>
        <w:rPr>
          <w:rFonts w:ascii="AR CENA" w:hAnsi="AR CENA"/>
          <w:b w:val="0"/>
        </w:rPr>
      </w:pPr>
      <w:bookmarkStart w:id="145" w:name="_Toc500933571"/>
      <w:r w:rsidRPr="00B87E1A">
        <w:rPr>
          <w:rFonts w:ascii="AR CENA" w:hAnsi="AR CENA"/>
          <w:b w:val="0"/>
        </w:rPr>
        <w:lastRenderedPageBreak/>
        <w:t>Update Mail Booking</w:t>
      </w:r>
      <w:bookmarkEnd w:id="145"/>
      <w:r w:rsidRPr="00B87E1A">
        <w:rPr>
          <w:rFonts w:ascii="AR CENA" w:hAnsi="AR CENA"/>
          <w:b w:val="0"/>
        </w:rPr>
        <w:t xml:space="preserve"> </w:t>
      </w:r>
    </w:p>
    <w:p w:rsidR="00B87E1A" w:rsidRDefault="00B87E1A" w:rsidP="00B87E1A">
      <w:pPr>
        <w:rPr>
          <w:rFonts w:ascii="AR CENA" w:hAnsi="AR CENA"/>
        </w:rPr>
      </w:pPr>
      <w:r w:rsidRPr="00B87E1A">
        <w:rPr>
          <w:rFonts w:ascii="AR CENA" w:hAnsi="AR CENA"/>
        </w:rPr>
        <w:t xml:space="preserve">User can edit or modify the Existing Mail Booking on this module </w:t>
      </w:r>
    </w:p>
    <w:p w:rsidR="00B87E1A" w:rsidRDefault="00A8515B" w:rsidP="00B87E1A">
      <w:pPr>
        <w:rPr>
          <w:rFonts w:ascii="AR CENA" w:hAnsi="AR CENA"/>
        </w:rPr>
      </w:pPr>
      <w:r>
        <w:rPr>
          <w:rFonts w:ascii="AR CENA" w:hAnsi="AR CENA"/>
        </w:rPr>
        <w:t xml:space="preserve">Navigation&gt;Reservation &gt;Mail Booking </w:t>
      </w:r>
      <w:r w:rsidR="00B87E1A">
        <w:rPr>
          <w:rFonts w:ascii="AR CENA" w:hAnsi="AR CENA"/>
        </w:rPr>
        <w:t xml:space="preserve">&gt;Click CN Tab </w:t>
      </w:r>
    </w:p>
    <w:p w:rsidR="00B87E1A" w:rsidRDefault="000E27FB" w:rsidP="00B87E1A">
      <w:pPr>
        <w:rPr>
          <w:rFonts w:ascii="AR CENA" w:hAnsi="AR CENA"/>
        </w:rPr>
      </w:pPr>
      <w:r>
        <w:rPr>
          <w:rFonts w:ascii="AR CENA" w:hAnsi="AR CENA"/>
          <w:noProof/>
          <w:lang w:val="en-IN" w:eastAsia="en-IN"/>
        </w:rPr>
        <mc:AlternateContent>
          <mc:Choice Requires="wps">
            <w:drawing>
              <wp:anchor distT="0" distB="0" distL="114300" distR="114300" simplePos="0" relativeHeight="251777024" behindDoc="0" locked="0" layoutInCell="1" allowOverlap="1" wp14:anchorId="3A0BE335" wp14:editId="7518438D">
                <wp:simplePos x="0" y="0"/>
                <wp:positionH relativeFrom="column">
                  <wp:posOffset>4615132</wp:posOffset>
                </wp:positionH>
                <wp:positionV relativeFrom="paragraph">
                  <wp:posOffset>414343</wp:posOffset>
                </wp:positionV>
                <wp:extent cx="198408" cy="86265"/>
                <wp:effectExtent l="38100" t="0" r="11430" b="47625"/>
                <wp:wrapNone/>
                <wp:docPr id="537" name="Down Arrow 537"/>
                <wp:cNvGraphicFramePr/>
                <a:graphic xmlns:a="http://schemas.openxmlformats.org/drawingml/2006/main">
                  <a:graphicData uri="http://schemas.microsoft.com/office/word/2010/wordprocessingShape">
                    <wps:wsp>
                      <wps:cNvSpPr/>
                      <wps:spPr>
                        <a:xfrm>
                          <a:off x="0" y="0"/>
                          <a:ext cx="198408" cy="862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537" o:spid="_x0000_s1026" type="#_x0000_t67" style="position:absolute;margin-left:363.4pt;margin-top:32.65pt;width:15.6pt;height:6.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" adj="10800" fillcolor="#4f81bd [3204]" strokecolor="#243f60 [1604]" strokeweight="2pt"/>
            </w:pict>
          </mc:Fallback>
        </mc:AlternateContent>
      </w:r>
      <w:r w:rsidR="003F51A1">
        <w:rPr>
          <w:rFonts w:ascii="AR CENA" w:hAnsi="AR CENA"/>
          <w:noProof/>
          <w:lang w:val="en-IN" w:eastAsia="en-IN"/>
        </w:rPr>
        <w:drawing>
          <wp:inline distT="0" distB="0" distL="0" distR="0" wp14:anchorId="3EE471E8" wp14:editId="5CF2AA85">
            <wp:extent cx="5943600" cy="2456007"/>
            <wp:effectExtent l="19050" t="19050" r="19050" b="20955"/>
            <wp:docPr id="536" name="Picture 536" descr="C:\Users\Pradip\Desktop\screen\up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Pradip\Desktop\screen\upd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456007"/>
                    </a:xfrm>
                    <a:prstGeom prst="rect">
                      <a:avLst/>
                    </a:prstGeom>
                    <a:noFill/>
                    <a:ln>
                      <a:solidFill>
                        <a:schemeClr val="accent1"/>
                      </a:solidFill>
                    </a:ln>
                  </pic:spPr>
                </pic:pic>
              </a:graphicData>
            </a:graphic>
          </wp:inline>
        </w:drawing>
      </w:r>
    </w:p>
    <w:p w:rsidR="009D2C4F" w:rsidRDefault="009D2C4F" w:rsidP="00B87E1A">
      <w:pPr>
        <w:rPr>
          <w:rFonts w:ascii="AR CENA" w:hAnsi="AR CENA"/>
        </w:rPr>
      </w:pPr>
      <w:r>
        <w:rPr>
          <w:rFonts w:ascii="AR CENA" w:hAnsi="AR CENA"/>
        </w:rPr>
        <w:t xml:space="preserve">Click to CN </w:t>
      </w:r>
      <w:r w:rsidR="00C86894">
        <w:rPr>
          <w:rFonts w:ascii="AR CENA" w:hAnsi="AR CENA"/>
        </w:rPr>
        <w:t>Tab,</w:t>
      </w:r>
      <w:r>
        <w:rPr>
          <w:rFonts w:ascii="AR CENA" w:hAnsi="AR CENA"/>
        </w:rPr>
        <w:t xml:space="preserve"> it will open the exiting Mail booking information for update </w:t>
      </w:r>
    </w:p>
    <w:p w:rsidR="005C02A6" w:rsidRDefault="005C02A6" w:rsidP="005C02A6">
      <w:pPr>
        <w:keepNext/>
      </w:pPr>
      <w:r>
        <w:rPr>
          <w:rFonts w:ascii="AR CENA" w:hAnsi="AR CENA"/>
          <w:noProof/>
          <w:lang w:val="en-IN" w:eastAsia="en-IN"/>
        </w:rPr>
        <w:drawing>
          <wp:inline distT="0" distB="0" distL="0" distR="0" wp14:anchorId="648496F7" wp14:editId="4DA07C16">
            <wp:extent cx="5943600" cy="2480070"/>
            <wp:effectExtent l="19050" t="19050" r="19050" b="15875"/>
            <wp:docPr id="538" name="Picture 538" descr="C:\Users\Pradip\Desktop\screen\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Pradip\Desktop\screen\cn.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480070"/>
                    </a:xfrm>
                    <a:prstGeom prst="rect">
                      <a:avLst/>
                    </a:prstGeom>
                    <a:noFill/>
                    <a:ln>
                      <a:solidFill>
                        <a:schemeClr val="accent1"/>
                      </a:solidFill>
                    </a:ln>
                  </pic:spPr>
                </pic:pic>
              </a:graphicData>
            </a:graphic>
          </wp:inline>
        </w:drawing>
      </w:r>
    </w:p>
    <w:p w:rsidR="009D2C4F" w:rsidRDefault="005C02A6" w:rsidP="005C02A6">
      <w:pPr>
        <w:pStyle w:val="Caption"/>
        <w:jc w:val="center"/>
      </w:pPr>
      <w:bookmarkStart w:id="146" w:name="_Toc500933678"/>
      <w:r>
        <w:t xml:space="preserve">Figure </w:t>
      </w:r>
      <w:fldSimple w:instr=" SEQ Figure \* ARABIC ">
        <w:r w:rsidR="003E0BCF">
          <w:rPr>
            <w:noProof/>
          </w:rPr>
          <w:t>81</w:t>
        </w:r>
      </w:fldSimple>
      <w:r>
        <w:t xml:space="preserve"> Update CN</w:t>
      </w:r>
      <w:bookmarkEnd w:id="146"/>
    </w:p>
    <w:p w:rsidR="00A245FB" w:rsidRDefault="00A245FB" w:rsidP="00A245FB">
      <w:pPr>
        <w:rPr>
          <w:rFonts w:ascii="AR CENA" w:hAnsi="AR CENA"/>
        </w:rPr>
      </w:pPr>
      <w:r w:rsidRPr="002B07BE">
        <w:rPr>
          <w:rFonts w:ascii="AR CENA" w:hAnsi="AR CENA"/>
        </w:rPr>
        <w:t xml:space="preserve">User can modify the Bellow information and click Update Button to save data </w:t>
      </w:r>
    </w:p>
    <w:p w:rsidR="002B07BE" w:rsidRDefault="0060431C" w:rsidP="00DD0C3F">
      <w:pPr>
        <w:pStyle w:val="ListParagraph"/>
        <w:numPr>
          <w:ilvl w:val="0"/>
          <w:numId w:val="33"/>
        </w:numPr>
        <w:rPr>
          <w:rFonts w:ascii="AR CENA" w:hAnsi="AR CENA"/>
        </w:rPr>
      </w:pPr>
      <w:r>
        <w:rPr>
          <w:rFonts w:ascii="AR CENA" w:hAnsi="AR CENA"/>
        </w:rPr>
        <w:t xml:space="preserve">Mail type </w:t>
      </w:r>
    </w:p>
    <w:p w:rsidR="0060431C" w:rsidRDefault="0060431C" w:rsidP="00DD0C3F">
      <w:pPr>
        <w:pStyle w:val="ListParagraph"/>
        <w:numPr>
          <w:ilvl w:val="0"/>
          <w:numId w:val="33"/>
        </w:numPr>
        <w:rPr>
          <w:rFonts w:ascii="AR CENA" w:hAnsi="AR CENA"/>
        </w:rPr>
      </w:pPr>
      <w:r>
        <w:rPr>
          <w:rFonts w:ascii="AR CENA" w:hAnsi="AR CENA"/>
        </w:rPr>
        <w:t xml:space="preserve">Issuing agent </w:t>
      </w:r>
    </w:p>
    <w:p w:rsidR="0060431C" w:rsidRDefault="0060431C" w:rsidP="00DD0C3F">
      <w:pPr>
        <w:pStyle w:val="ListParagraph"/>
        <w:numPr>
          <w:ilvl w:val="0"/>
          <w:numId w:val="33"/>
        </w:numPr>
        <w:rPr>
          <w:rFonts w:ascii="AR CENA" w:hAnsi="AR CENA"/>
        </w:rPr>
      </w:pPr>
      <w:r>
        <w:rPr>
          <w:rFonts w:ascii="AR CENA" w:hAnsi="AR CENA"/>
        </w:rPr>
        <w:t xml:space="preserve">Mail category </w:t>
      </w:r>
    </w:p>
    <w:p w:rsidR="0060431C" w:rsidRDefault="0060431C" w:rsidP="00DD0C3F">
      <w:pPr>
        <w:pStyle w:val="ListParagraph"/>
        <w:numPr>
          <w:ilvl w:val="0"/>
          <w:numId w:val="33"/>
        </w:numPr>
        <w:rPr>
          <w:rFonts w:ascii="AR CENA" w:hAnsi="AR CENA"/>
        </w:rPr>
      </w:pPr>
      <w:r>
        <w:rPr>
          <w:rFonts w:ascii="AR CENA" w:hAnsi="AR CENA"/>
        </w:rPr>
        <w:t xml:space="preserve">Pc </w:t>
      </w:r>
    </w:p>
    <w:p w:rsidR="0060431C" w:rsidRDefault="0060431C" w:rsidP="00DD0C3F">
      <w:pPr>
        <w:pStyle w:val="ListParagraph"/>
        <w:numPr>
          <w:ilvl w:val="0"/>
          <w:numId w:val="33"/>
        </w:numPr>
        <w:rPr>
          <w:rFonts w:ascii="AR CENA" w:hAnsi="AR CENA"/>
        </w:rPr>
      </w:pPr>
      <w:r>
        <w:rPr>
          <w:rFonts w:ascii="AR CENA" w:hAnsi="AR CENA"/>
        </w:rPr>
        <w:t xml:space="preserve">Weight </w:t>
      </w:r>
    </w:p>
    <w:p w:rsidR="0060431C" w:rsidRDefault="0060431C" w:rsidP="00DD0C3F">
      <w:pPr>
        <w:pStyle w:val="ListParagraph"/>
        <w:numPr>
          <w:ilvl w:val="0"/>
          <w:numId w:val="33"/>
        </w:numPr>
        <w:rPr>
          <w:rFonts w:ascii="AR CENA" w:hAnsi="AR CENA"/>
        </w:rPr>
      </w:pPr>
      <w:r>
        <w:rPr>
          <w:rFonts w:ascii="AR CENA" w:hAnsi="AR CENA"/>
        </w:rPr>
        <w:lastRenderedPageBreak/>
        <w:t xml:space="preserve">Volume </w:t>
      </w:r>
    </w:p>
    <w:p w:rsidR="0060431C" w:rsidRDefault="0060431C" w:rsidP="00DD0C3F">
      <w:pPr>
        <w:pStyle w:val="ListParagraph"/>
        <w:numPr>
          <w:ilvl w:val="0"/>
          <w:numId w:val="33"/>
        </w:numPr>
        <w:rPr>
          <w:rFonts w:ascii="AR CENA" w:hAnsi="AR CENA"/>
        </w:rPr>
      </w:pPr>
      <w:r>
        <w:rPr>
          <w:rFonts w:ascii="AR CENA" w:hAnsi="AR CENA"/>
        </w:rPr>
        <w:t xml:space="preserve">Chargeable weight </w:t>
      </w:r>
    </w:p>
    <w:p w:rsidR="0060431C" w:rsidRDefault="0060431C" w:rsidP="00DD0C3F">
      <w:pPr>
        <w:pStyle w:val="ListParagraph"/>
        <w:numPr>
          <w:ilvl w:val="0"/>
          <w:numId w:val="33"/>
        </w:numPr>
        <w:rPr>
          <w:rFonts w:ascii="AR CENA" w:hAnsi="AR CENA"/>
        </w:rPr>
      </w:pPr>
      <w:r>
        <w:rPr>
          <w:rFonts w:ascii="AR CENA" w:hAnsi="AR CENA"/>
        </w:rPr>
        <w:t xml:space="preserve">Route </w:t>
      </w:r>
    </w:p>
    <w:p w:rsidR="0060431C" w:rsidRDefault="0060431C" w:rsidP="0060431C">
      <w:pPr>
        <w:pStyle w:val="ListParagraph"/>
        <w:rPr>
          <w:rFonts w:ascii="AR CENA" w:hAnsi="AR CENA"/>
        </w:rPr>
      </w:pPr>
    </w:p>
    <w:p w:rsidR="00247D9C" w:rsidRDefault="00E41214" w:rsidP="00247D9C">
      <w:pPr>
        <w:rPr>
          <w:rFonts w:ascii="AR CENA" w:hAnsi="AR CENA"/>
        </w:rPr>
      </w:pPr>
      <w:r>
        <w:rPr>
          <w:rFonts w:ascii="AR CENA" w:hAnsi="AR CENA"/>
        </w:rPr>
        <w:t>Click</w:t>
      </w:r>
      <w:r w:rsidR="00D715DE">
        <w:rPr>
          <w:rFonts w:ascii="AR CENA" w:hAnsi="AR CENA"/>
        </w:rPr>
        <w:t xml:space="preserve"> Modify to save the information</w:t>
      </w:r>
    </w:p>
    <w:p w:rsidR="00247D9C" w:rsidRDefault="00247D9C" w:rsidP="00247D9C">
      <w:pPr>
        <w:rPr>
          <w:rFonts w:ascii="AR CENA" w:hAnsi="AR CENA"/>
        </w:rPr>
      </w:pPr>
    </w:p>
    <w:p w:rsidR="00247D9C" w:rsidRPr="00A622CA" w:rsidRDefault="00247D9C" w:rsidP="00A622CA">
      <w:pPr>
        <w:pStyle w:val="Heading3"/>
        <w:rPr>
          <w:rFonts w:ascii="AR CENA" w:hAnsi="AR CENA"/>
          <w:b w:val="0"/>
        </w:rPr>
      </w:pPr>
      <w:bookmarkStart w:id="147" w:name="_Toc493146735"/>
      <w:bookmarkStart w:id="148" w:name="_Toc500933572"/>
      <w:r w:rsidRPr="00A622CA">
        <w:rPr>
          <w:rFonts w:ascii="AR CENA" w:hAnsi="AR CENA"/>
          <w:b w:val="0"/>
        </w:rPr>
        <w:t>Mail under Cargo</w:t>
      </w:r>
      <w:bookmarkEnd w:id="147"/>
      <w:bookmarkEnd w:id="148"/>
      <w:r w:rsidRPr="00A622CA">
        <w:rPr>
          <w:rFonts w:ascii="AR CENA" w:hAnsi="AR CENA"/>
          <w:b w:val="0"/>
        </w:rPr>
        <w:t xml:space="preserve"> </w:t>
      </w:r>
    </w:p>
    <w:p w:rsidR="00247D9C" w:rsidRPr="00674ACC" w:rsidRDefault="00247D9C" w:rsidP="00247D9C">
      <w:pPr>
        <w:rPr>
          <w:rFonts w:ascii="AR CENA" w:hAnsi="AR CENA"/>
        </w:rPr>
      </w:pPr>
      <w:r w:rsidRPr="00674ACC">
        <w:rPr>
          <w:rFonts w:ascii="AR CENA" w:hAnsi="AR CENA"/>
        </w:rPr>
        <w:t xml:space="preserve">Mail under Cargo is the normal Cargo Booking process, for Mail under cargo user need to select the Product type as Mail and process normal cargo booking process </w:t>
      </w:r>
    </w:p>
    <w:p w:rsidR="00247D9C" w:rsidRDefault="00247D9C" w:rsidP="00247D9C">
      <w:pPr>
        <w:rPr>
          <w:rFonts w:ascii="AR CENA" w:hAnsi="AR CENA"/>
        </w:rPr>
      </w:pPr>
      <w:r>
        <w:rPr>
          <w:rFonts w:ascii="AR CENA" w:hAnsi="AR CENA"/>
        </w:rPr>
        <w:t xml:space="preserve">Navigation-Reservation&gt;Cargo Booking </w:t>
      </w:r>
    </w:p>
    <w:p w:rsidR="00247D9C" w:rsidRDefault="00247D9C" w:rsidP="00247D9C">
      <w:pPr>
        <w:keepNext/>
      </w:pPr>
      <w:r>
        <w:rPr>
          <w:rFonts w:ascii="AR CENA" w:hAnsi="AR CENA"/>
          <w:noProof/>
          <w:lang w:val="en-IN" w:eastAsia="en-IN"/>
        </w:rPr>
        <w:drawing>
          <wp:inline distT="0" distB="0" distL="0" distR="0" wp14:anchorId="20C54996" wp14:editId="4BA4C10E">
            <wp:extent cx="5943600" cy="2881279"/>
            <wp:effectExtent l="19050" t="19050" r="19050" b="14605"/>
            <wp:docPr id="1027" name="Picture 1027" descr="C:\Users\Pradip\Desktop\screen\screenshot-gauat.bookmycargo.net-2017-09-14-09-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dip\Desktop\screen\screenshot-gauat.bookmycargo.net-2017-09-14-09-39-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247D9C" w:rsidRDefault="00247D9C" w:rsidP="00247D9C">
      <w:pPr>
        <w:pStyle w:val="Caption"/>
        <w:jc w:val="center"/>
        <w:rPr>
          <w:rFonts w:ascii="AR CENA" w:hAnsi="AR CENA"/>
        </w:rPr>
      </w:pPr>
      <w:bookmarkStart w:id="149" w:name="_Toc493146726"/>
      <w:bookmarkStart w:id="150" w:name="_Toc500933679"/>
      <w:r>
        <w:t xml:space="preserve">Figure </w:t>
      </w:r>
      <w:fldSimple w:instr=" SEQ Figure \* ARABIC ">
        <w:r w:rsidR="003E0BCF">
          <w:rPr>
            <w:noProof/>
          </w:rPr>
          <w:t>82</w:t>
        </w:r>
      </w:fldSimple>
      <w:r>
        <w:t xml:space="preserve"> Reservation cargo</w:t>
      </w:r>
      <w:bookmarkEnd w:id="149"/>
      <w:bookmarkEnd w:id="150"/>
    </w:p>
    <w:p w:rsidR="00247D9C" w:rsidRDefault="00247D9C" w:rsidP="00247D9C">
      <w:pPr>
        <w:rPr>
          <w:rFonts w:ascii="AR CENA" w:hAnsi="AR CENA"/>
        </w:rPr>
      </w:pPr>
    </w:p>
    <w:p w:rsidR="00247D9C" w:rsidRDefault="00247D9C" w:rsidP="00247D9C">
      <w:pPr>
        <w:rPr>
          <w:rFonts w:ascii="AR CENA" w:hAnsi="AR CENA"/>
        </w:rPr>
      </w:pPr>
    </w:p>
    <w:p w:rsidR="00247D9C" w:rsidRDefault="00247D9C" w:rsidP="00247D9C">
      <w:pPr>
        <w:rPr>
          <w:rFonts w:ascii="AR CENA" w:hAnsi="AR CENA"/>
        </w:rPr>
      </w:pPr>
    </w:p>
    <w:p w:rsidR="00247D9C" w:rsidRDefault="00247D9C" w:rsidP="00247D9C">
      <w:pPr>
        <w:rPr>
          <w:rFonts w:ascii="AR CENA" w:hAnsi="AR CENA"/>
        </w:rPr>
      </w:pPr>
    </w:p>
    <w:p w:rsidR="00247D9C" w:rsidRDefault="00247D9C" w:rsidP="00247D9C">
      <w:pPr>
        <w:rPr>
          <w:rFonts w:ascii="AR CENA" w:hAnsi="AR CENA"/>
        </w:rPr>
      </w:pPr>
    </w:p>
    <w:p w:rsidR="00247D9C" w:rsidRDefault="00247D9C" w:rsidP="00247D9C">
      <w:pPr>
        <w:rPr>
          <w:rFonts w:ascii="AR CENA" w:hAnsi="AR CENA"/>
        </w:rPr>
      </w:pPr>
      <w:r>
        <w:rPr>
          <w:rFonts w:ascii="AR CENA" w:hAnsi="AR CENA"/>
        </w:rPr>
        <w:t xml:space="preserve">Create New Booking using the Product as Mail </w:t>
      </w:r>
    </w:p>
    <w:p w:rsidR="00247D9C" w:rsidRDefault="00247D9C" w:rsidP="00247D9C">
      <w:pPr>
        <w:keepNext/>
      </w:pPr>
      <w:r>
        <w:rPr>
          <w:rFonts w:ascii="AR CENA" w:hAnsi="AR CENA"/>
          <w:noProof/>
          <w:lang w:val="en-IN" w:eastAsia="en-IN"/>
        </w:rPr>
        <w:lastRenderedPageBreak/>
        <w:drawing>
          <wp:inline distT="0" distB="0" distL="0" distR="0" wp14:anchorId="0A8F0D75" wp14:editId="2D03ED0A">
            <wp:extent cx="5943600" cy="2668324"/>
            <wp:effectExtent l="19050" t="19050" r="19050" b="17780"/>
            <wp:docPr id="1049" name="Picture 1049" descr="C:\Users\Pradip\Desktop\screen\screenshot-gauat.bookmycargo.net-2017-09-14-09-4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dip\Desktop\screen\screenshot-gauat.bookmycargo.net-2017-09-14-09-40-36.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668324"/>
                    </a:xfrm>
                    <a:prstGeom prst="rect">
                      <a:avLst/>
                    </a:prstGeom>
                    <a:noFill/>
                    <a:ln>
                      <a:solidFill>
                        <a:schemeClr val="accent1"/>
                      </a:solidFill>
                    </a:ln>
                  </pic:spPr>
                </pic:pic>
              </a:graphicData>
            </a:graphic>
          </wp:inline>
        </w:drawing>
      </w:r>
    </w:p>
    <w:p w:rsidR="00247D9C" w:rsidRDefault="00247D9C" w:rsidP="00247D9C">
      <w:pPr>
        <w:pStyle w:val="Caption"/>
        <w:jc w:val="center"/>
      </w:pPr>
      <w:bookmarkStart w:id="151" w:name="_Toc493146727"/>
      <w:bookmarkStart w:id="152" w:name="_Toc500933680"/>
      <w:r>
        <w:t xml:space="preserve">Figure </w:t>
      </w:r>
      <w:fldSimple w:instr=" SEQ Figure \* ARABIC ">
        <w:r w:rsidR="003E0BCF">
          <w:rPr>
            <w:noProof/>
          </w:rPr>
          <w:t>83</w:t>
        </w:r>
      </w:fldSimple>
      <w:r>
        <w:t xml:space="preserve"> Mail under cargo</w:t>
      </w:r>
      <w:bookmarkEnd w:id="151"/>
      <w:bookmarkEnd w:id="152"/>
    </w:p>
    <w:p w:rsidR="00247D9C" w:rsidRPr="00416FC6" w:rsidRDefault="00247D9C" w:rsidP="00247D9C">
      <w:pPr>
        <w:rPr>
          <w:rFonts w:ascii="AR CENA" w:hAnsi="AR CENA"/>
        </w:rPr>
      </w:pPr>
      <w:r w:rsidRPr="00416FC6">
        <w:rPr>
          <w:rFonts w:ascii="AR CENA" w:hAnsi="AR CENA"/>
          <w:sz w:val="40"/>
          <w:szCs w:val="40"/>
        </w:rPr>
        <w:t>Note</w:t>
      </w:r>
      <w:r w:rsidRPr="00416FC6">
        <w:rPr>
          <w:rFonts w:ascii="AR CENA" w:hAnsi="AR CENA"/>
        </w:rPr>
        <w:t xml:space="preserve">- please refer to Cargo Reservation manual for complete booking process with details </w:t>
      </w:r>
    </w:p>
    <w:p w:rsidR="00247D9C" w:rsidRPr="00247D9C" w:rsidRDefault="00247D9C" w:rsidP="00247D9C">
      <w:pPr>
        <w:rPr>
          <w:rFonts w:ascii="AR CENA" w:hAnsi="AR CENA"/>
        </w:rPr>
      </w:pPr>
    </w:p>
    <w:p w:rsidR="00EB04FE" w:rsidRDefault="00EB04FE" w:rsidP="00EB04FE">
      <w:pPr>
        <w:pStyle w:val="Heading2"/>
        <w:rPr>
          <w:rFonts w:ascii="AR CENA" w:hAnsi="AR CENA"/>
          <w:b w:val="0"/>
          <w:i w:val="0"/>
        </w:rPr>
      </w:pPr>
      <w:r>
        <w:t xml:space="preserve"> </w:t>
      </w:r>
      <w:bookmarkStart w:id="153" w:name="_Toc500933573"/>
      <w:r w:rsidRPr="00EB04FE">
        <w:rPr>
          <w:rFonts w:ascii="AR CENA" w:hAnsi="AR CENA"/>
          <w:b w:val="0"/>
          <w:i w:val="0"/>
        </w:rPr>
        <w:t>AWB Tracking</w:t>
      </w:r>
      <w:bookmarkEnd w:id="153"/>
      <w:r w:rsidRPr="00EB04FE">
        <w:rPr>
          <w:rFonts w:ascii="AR CENA" w:hAnsi="AR CENA"/>
          <w:b w:val="0"/>
          <w:i w:val="0"/>
        </w:rPr>
        <w:t xml:space="preserve"> </w:t>
      </w:r>
    </w:p>
    <w:p w:rsidR="002E04C1" w:rsidRDefault="002E04C1" w:rsidP="002E04C1">
      <w:pPr>
        <w:rPr>
          <w:rFonts w:ascii="AR CENA" w:hAnsi="AR CENA"/>
        </w:rPr>
      </w:pPr>
      <w:r w:rsidRPr="002E04C1">
        <w:rPr>
          <w:rFonts w:ascii="AR CENA" w:hAnsi="AR CENA"/>
        </w:rPr>
        <w:t xml:space="preserve">AWB Tracking used to tack the shipment status at any given point from Booking till delivery of shipment </w:t>
      </w:r>
    </w:p>
    <w:p w:rsidR="00DF3719" w:rsidRDefault="00DF3719" w:rsidP="002E04C1">
      <w:pPr>
        <w:rPr>
          <w:rFonts w:ascii="AR CENA" w:hAnsi="AR CENA"/>
        </w:rPr>
      </w:pPr>
      <w:r>
        <w:rPr>
          <w:rFonts w:ascii="AR CENA" w:hAnsi="AR CENA"/>
        </w:rPr>
        <w:t xml:space="preserve">Navigation-Audit&gt;AWB </w:t>
      </w:r>
      <w:r w:rsidR="001E772C">
        <w:rPr>
          <w:rFonts w:ascii="AR CENA" w:hAnsi="AR CENA"/>
        </w:rPr>
        <w:t>Tracking or</w:t>
      </w:r>
      <w:r w:rsidR="00480E7B">
        <w:rPr>
          <w:rFonts w:ascii="AR CENA" w:hAnsi="AR CENA"/>
        </w:rPr>
        <w:t xml:space="preserve"> Log in &gt; T button (next to </w:t>
      </w:r>
      <w:r w:rsidR="001E772C">
        <w:rPr>
          <w:rFonts w:ascii="AR CENA" w:hAnsi="AR CENA"/>
        </w:rPr>
        <w:t>user group)</w:t>
      </w:r>
    </w:p>
    <w:p w:rsidR="00000E2B" w:rsidRDefault="00434292" w:rsidP="00000E2B">
      <w:pPr>
        <w:keepNext/>
      </w:pPr>
      <w:r>
        <w:rPr>
          <w:noProof/>
          <w:lang w:val="en-IN" w:eastAsia="en-IN"/>
        </w:rPr>
        <w:drawing>
          <wp:inline distT="0" distB="0" distL="0" distR="0">
            <wp:extent cx="5943600" cy="1664880"/>
            <wp:effectExtent l="19050" t="19050" r="19050" b="12065"/>
            <wp:docPr id="1077" name="Picture 1077" descr="C:\Users\Pradip\Desktop\screen\screenshot-cfrespreuat.cargoflash.com-2017-12-13-11-41-58-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radip\Desktop\screen\screenshot-cfrespreuat.cargoflash.com-2017-12-13-11-41-58-99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1664880"/>
                    </a:xfrm>
                    <a:prstGeom prst="rect">
                      <a:avLst/>
                    </a:prstGeom>
                    <a:noFill/>
                    <a:ln>
                      <a:solidFill>
                        <a:schemeClr val="accent1"/>
                      </a:solidFill>
                    </a:ln>
                  </pic:spPr>
                </pic:pic>
              </a:graphicData>
            </a:graphic>
          </wp:inline>
        </w:drawing>
      </w:r>
    </w:p>
    <w:p w:rsidR="00DF3719" w:rsidRDefault="00000E2B" w:rsidP="00000E2B">
      <w:pPr>
        <w:pStyle w:val="Caption"/>
        <w:jc w:val="center"/>
      </w:pPr>
      <w:bookmarkStart w:id="154" w:name="_Toc500933681"/>
      <w:r>
        <w:t xml:space="preserve">Figure </w:t>
      </w:r>
      <w:fldSimple w:instr=" SEQ Figure \* ARABIC ">
        <w:r w:rsidR="003E0BCF">
          <w:rPr>
            <w:noProof/>
          </w:rPr>
          <w:t>84</w:t>
        </w:r>
      </w:fldSimple>
      <w:r>
        <w:t xml:space="preserve"> AWB Tracking</w:t>
      </w:r>
      <w:bookmarkEnd w:id="154"/>
    </w:p>
    <w:p w:rsidR="00000E2B" w:rsidRDefault="0038394A" w:rsidP="00000E2B">
      <w:pPr>
        <w:rPr>
          <w:rFonts w:ascii="AR CENA" w:hAnsi="AR CENA"/>
        </w:rPr>
      </w:pPr>
      <w:r w:rsidRPr="0038394A">
        <w:rPr>
          <w:rFonts w:ascii="AR CENA" w:hAnsi="AR CENA"/>
        </w:rPr>
        <w:t xml:space="preserve">Process to Track </w:t>
      </w:r>
    </w:p>
    <w:p w:rsidR="00E37F06" w:rsidRDefault="00E37F06" w:rsidP="00DD0C3F">
      <w:pPr>
        <w:pStyle w:val="ListParagraph"/>
        <w:numPr>
          <w:ilvl w:val="0"/>
          <w:numId w:val="34"/>
        </w:numPr>
        <w:rPr>
          <w:rFonts w:ascii="AR CENA" w:hAnsi="AR CENA"/>
        </w:rPr>
      </w:pPr>
      <w:r>
        <w:rPr>
          <w:rFonts w:ascii="AR CENA" w:hAnsi="AR CENA"/>
        </w:rPr>
        <w:t xml:space="preserve">Select the Based on –AWB No or Reference No </w:t>
      </w:r>
    </w:p>
    <w:p w:rsidR="00E37F06" w:rsidRDefault="00E37F06" w:rsidP="00DD0C3F">
      <w:pPr>
        <w:pStyle w:val="ListParagraph"/>
        <w:numPr>
          <w:ilvl w:val="0"/>
          <w:numId w:val="34"/>
        </w:numPr>
        <w:rPr>
          <w:rFonts w:ascii="AR CENA" w:hAnsi="AR CENA"/>
        </w:rPr>
      </w:pPr>
      <w:r>
        <w:rPr>
          <w:rFonts w:ascii="AR CENA" w:hAnsi="AR CENA"/>
        </w:rPr>
        <w:t xml:space="preserve">Type the serial number or reference number  in AWB no Tab </w:t>
      </w:r>
    </w:p>
    <w:p w:rsidR="00E37F06" w:rsidRDefault="00E37F06" w:rsidP="00DD0C3F">
      <w:pPr>
        <w:pStyle w:val="ListParagraph"/>
        <w:numPr>
          <w:ilvl w:val="0"/>
          <w:numId w:val="34"/>
        </w:numPr>
        <w:rPr>
          <w:rFonts w:ascii="AR CENA" w:hAnsi="AR CENA"/>
        </w:rPr>
      </w:pPr>
      <w:r>
        <w:rPr>
          <w:rFonts w:ascii="AR CENA" w:hAnsi="AR CENA"/>
        </w:rPr>
        <w:t xml:space="preserve">Click search , system will fetch the data and will display as bellow </w:t>
      </w:r>
    </w:p>
    <w:p w:rsidR="00E37F06" w:rsidRPr="00E37F06" w:rsidRDefault="00E37F06" w:rsidP="00E37F06">
      <w:pPr>
        <w:rPr>
          <w:rFonts w:ascii="AR CENA" w:hAnsi="AR CENA"/>
        </w:rPr>
      </w:pPr>
      <w:r>
        <w:rPr>
          <w:rFonts w:ascii="AR CENA" w:hAnsi="AR CENA"/>
        </w:rPr>
        <w:t xml:space="preserve">Example – Lets Track for AWB no -126 </w:t>
      </w:r>
      <w:r w:rsidR="00CD380E" w:rsidRPr="00CD380E">
        <w:rPr>
          <w:rFonts w:ascii="AR CENA" w:hAnsi="AR CENA"/>
        </w:rPr>
        <w:t>32323896</w:t>
      </w:r>
      <w:r>
        <w:rPr>
          <w:rFonts w:ascii="Segoe UI" w:hAnsi="Segoe UI" w:cs="Segoe UI"/>
          <w:color w:val="000000"/>
          <w:sz w:val="16"/>
          <w:szCs w:val="16"/>
          <w:shd w:val="clear" w:color="auto" w:fill="7BD2F6"/>
        </w:rPr>
        <w:t xml:space="preserve"> </w:t>
      </w:r>
    </w:p>
    <w:p w:rsidR="0038394A" w:rsidRPr="00E37F06" w:rsidRDefault="00E37F06" w:rsidP="00000E2B">
      <w:pPr>
        <w:rPr>
          <w:rFonts w:ascii="AR CENA" w:hAnsi="AR CENA"/>
        </w:rPr>
      </w:pPr>
      <w:r w:rsidRPr="00E37F06">
        <w:rPr>
          <w:rFonts w:ascii="AR CENA" w:hAnsi="AR CENA"/>
        </w:rPr>
        <w:lastRenderedPageBreak/>
        <w:t xml:space="preserve">Click search Button </w:t>
      </w:r>
      <w:r w:rsidR="00DF19DD">
        <w:rPr>
          <w:rFonts w:ascii="AR CENA" w:hAnsi="AR CENA"/>
        </w:rPr>
        <w:t>(Refer screen-84</w:t>
      </w:r>
      <w:r w:rsidR="00377F3B">
        <w:rPr>
          <w:rFonts w:ascii="AR CENA" w:hAnsi="AR CENA"/>
        </w:rPr>
        <w:t>)</w:t>
      </w:r>
    </w:p>
    <w:p w:rsidR="00683B70" w:rsidRDefault="00CD380E" w:rsidP="00683B70">
      <w:pPr>
        <w:keepNext/>
      </w:pPr>
      <w:r>
        <w:rPr>
          <w:noProof/>
          <w:lang w:val="en-IN" w:eastAsia="en-IN"/>
        </w:rPr>
        <w:drawing>
          <wp:inline distT="0" distB="0" distL="0" distR="0">
            <wp:extent cx="5943600" cy="2875488"/>
            <wp:effectExtent l="19050" t="19050" r="19050" b="20320"/>
            <wp:docPr id="1076" name="Picture 1076" descr="C:\Users\Pradip\Desktop\screen\screenshot-cfrespreuat.cargoflash.com-2017-12-13-11-38-56-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adip\Desktop\screen\screenshot-cfrespreuat.cargoflash.com-2017-12-13-11-38-56-62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875488"/>
                    </a:xfrm>
                    <a:prstGeom prst="rect">
                      <a:avLst/>
                    </a:prstGeom>
                    <a:noFill/>
                    <a:ln>
                      <a:solidFill>
                        <a:schemeClr val="accent1"/>
                      </a:solidFill>
                    </a:ln>
                  </pic:spPr>
                </pic:pic>
              </a:graphicData>
            </a:graphic>
          </wp:inline>
        </w:drawing>
      </w:r>
    </w:p>
    <w:p w:rsidR="00E80629" w:rsidRPr="00AB2F89" w:rsidRDefault="00E80629" w:rsidP="00F94B5F">
      <w:pPr>
        <w:rPr>
          <w:rFonts w:ascii="AR CENA" w:hAnsi="AR CENA"/>
        </w:rPr>
      </w:pPr>
    </w:p>
    <w:p w:rsidR="00AB2F89" w:rsidRDefault="00AB2F89"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584452" w:rsidRDefault="00584452" w:rsidP="00F94B5F">
      <w:pPr>
        <w:rPr>
          <w:rFonts w:ascii="AR CENA" w:hAnsi="AR CENA"/>
        </w:rPr>
      </w:pPr>
    </w:p>
    <w:p w:rsidR="00B41D2A" w:rsidRDefault="00B41D2A" w:rsidP="00F94B5F">
      <w:pPr>
        <w:rPr>
          <w:rFonts w:ascii="AR CENA" w:hAnsi="AR CENA"/>
        </w:rPr>
      </w:pPr>
    </w:p>
    <w:p w:rsidR="00B41D2A" w:rsidRPr="00B41D2A" w:rsidRDefault="00B41D2A" w:rsidP="00B41D2A">
      <w:pPr>
        <w:pStyle w:val="Heading2"/>
        <w:rPr>
          <w:rFonts w:ascii="AR CENA" w:hAnsi="AR CENA"/>
          <w:b w:val="0"/>
          <w:i w:val="0"/>
        </w:rPr>
      </w:pPr>
      <w:r>
        <w:lastRenderedPageBreak/>
        <w:t xml:space="preserve"> </w:t>
      </w:r>
      <w:bookmarkStart w:id="155" w:name="_Toc500933574"/>
      <w:r w:rsidRPr="00B41D2A">
        <w:rPr>
          <w:rFonts w:ascii="AR CENA" w:hAnsi="AR CENA"/>
          <w:b w:val="0"/>
          <w:i w:val="0"/>
        </w:rPr>
        <w:t>Search schedule</w:t>
      </w:r>
      <w:bookmarkEnd w:id="155"/>
      <w:r w:rsidRPr="00B41D2A">
        <w:rPr>
          <w:rFonts w:ascii="AR CENA" w:hAnsi="AR CENA"/>
          <w:b w:val="0"/>
          <w:i w:val="0"/>
        </w:rPr>
        <w:t xml:space="preserve"> </w:t>
      </w:r>
    </w:p>
    <w:p w:rsidR="00B41D2A" w:rsidRDefault="00B41D2A" w:rsidP="00B41D2A">
      <w:pPr>
        <w:rPr>
          <w:rFonts w:ascii="AR CENA" w:hAnsi="AR CENA"/>
        </w:rPr>
      </w:pPr>
      <w:r>
        <w:rPr>
          <w:rFonts w:ascii="AR CENA" w:hAnsi="AR CENA"/>
        </w:rPr>
        <w:t xml:space="preserve">User can search the flight schedule under this module </w:t>
      </w:r>
    </w:p>
    <w:p w:rsidR="001E5691" w:rsidRDefault="001E5691" w:rsidP="00B41D2A">
      <w:pPr>
        <w:rPr>
          <w:rFonts w:ascii="AR CENA" w:hAnsi="AR CENA"/>
        </w:rPr>
      </w:pPr>
      <w:r>
        <w:rPr>
          <w:rFonts w:ascii="AR CENA" w:hAnsi="AR CENA"/>
        </w:rPr>
        <w:t>Navigation-</w:t>
      </w:r>
      <w:r w:rsidR="00843262">
        <w:rPr>
          <w:rFonts w:ascii="AR CENA" w:hAnsi="AR CENA"/>
        </w:rPr>
        <w:t xml:space="preserve">Schedule &gt;Search schedule </w:t>
      </w:r>
    </w:p>
    <w:p w:rsidR="00F72E18" w:rsidRDefault="004F3E80" w:rsidP="00F72E18">
      <w:pPr>
        <w:keepNext/>
      </w:pPr>
      <w:r>
        <w:rPr>
          <w:rFonts w:ascii="AR CENA" w:hAnsi="AR CENA"/>
          <w:noProof/>
          <w:lang w:val="en-IN" w:eastAsia="en-IN"/>
        </w:rPr>
        <w:drawing>
          <wp:inline distT="0" distB="0" distL="0" distR="0" wp14:anchorId="3530614B" wp14:editId="1C115463">
            <wp:extent cx="5943485" cy="2294627"/>
            <wp:effectExtent l="19050" t="19050" r="19685" b="10795"/>
            <wp:docPr id="541" name="Picture 541" descr="C:\Users\Pradip\Desktop\screen\sc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Pradip\Desktop\screen\sched.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294671"/>
                    </a:xfrm>
                    <a:prstGeom prst="rect">
                      <a:avLst/>
                    </a:prstGeom>
                    <a:noFill/>
                    <a:ln>
                      <a:solidFill>
                        <a:schemeClr val="accent1"/>
                      </a:solidFill>
                    </a:ln>
                  </pic:spPr>
                </pic:pic>
              </a:graphicData>
            </a:graphic>
          </wp:inline>
        </w:drawing>
      </w:r>
    </w:p>
    <w:p w:rsidR="004F3E80" w:rsidRDefault="00F72E18" w:rsidP="00F72E18">
      <w:pPr>
        <w:pStyle w:val="Caption"/>
        <w:jc w:val="center"/>
      </w:pPr>
      <w:bookmarkStart w:id="156" w:name="_Toc500933682"/>
      <w:r>
        <w:t xml:space="preserve">Figure </w:t>
      </w:r>
      <w:fldSimple w:instr=" SEQ Figure \* ARABIC ">
        <w:r w:rsidR="003E0BCF">
          <w:rPr>
            <w:noProof/>
          </w:rPr>
          <w:t>86</w:t>
        </w:r>
      </w:fldSimple>
      <w:r>
        <w:t xml:space="preserve"> Search schedule</w:t>
      </w:r>
      <w:bookmarkEnd w:id="156"/>
    </w:p>
    <w:p w:rsidR="00D835B8" w:rsidRDefault="00D835B8" w:rsidP="00D835B8"/>
    <w:p w:rsidR="00D835B8" w:rsidRDefault="00B41631" w:rsidP="00D835B8">
      <w:pPr>
        <w:rPr>
          <w:rFonts w:ascii="AR CENA" w:hAnsi="AR CENA"/>
        </w:rPr>
      </w:pPr>
      <w:r w:rsidRPr="00B41631">
        <w:rPr>
          <w:rFonts w:ascii="AR CENA" w:hAnsi="AR CENA"/>
        </w:rPr>
        <w:t xml:space="preserve">Process to search the schedule </w:t>
      </w:r>
      <w:r w:rsidR="00E9722B">
        <w:rPr>
          <w:rFonts w:ascii="AR CENA" w:hAnsi="AR CENA"/>
        </w:rPr>
        <w:t>(screen -86</w:t>
      </w:r>
      <w:r w:rsidR="004743C9">
        <w:rPr>
          <w:rFonts w:ascii="AR CENA" w:hAnsi="AR CENA"/>
        </w:rPr>
        <w:t>)</w:t>
      </w:r>
    </w:p>
    <w:tbl>
      <w:tblPr>
        <w:tblStyle w:val="TableGrid"/>
        <w:tblW w:w="0" w:type="auto"/>
        <w:tblLook w:val="04A0" w:firstRow="1" w:lastRow="0" w:firstColumn="1" w:lastColumn="0" w:noHBand="0" w:noVBand="1"/>
      </w:tblPr>
      <w:tblGrid>
        <w:gridCol w:w="1951"/>
        <w:gridCol w:w="7625"/>
      </w:tblGrid>
      <w:tr w:rsidR="00446AD0" w:rsidTr="00446AD0">
        <w:tc>
          <w:tcPr>
            <w:tcW w:w="1951" w:type="dxa"/>
          </w:tcPr>
          <w:p w:rsidR="00446AD0" w:rsidRDefault="00446AD0" w:rsidP="00D835B8">
            <w:pPr>
              <w:rPr>
                <w:rFonts w:ascii="AR CENA" w:hAnsi="AR CENA"/>
              </w:rPr>
            </w:pPr>
            <w:r>
              <w:rPr>
                <w:rFonts w:ascii="AR CENA" w:hAnsi="AR CENA"/>
              </w:rPr>
              <w:t xml:space="preserve">Origin </w:t>
            </w:r>
          </w:p>
        </w:tc>
        <w:tc>
          <w:tcPr>
            <w:tcW w:w="7625" w:type="dxa"/>
          </w:tcPr>
          <w:p w:rsidR="00446AD0" w:rsidRDefault="00090296" w:rsidP="00D835B8">
            <w:pPr>
              <w:rPr>
                <w:rFonts w:ascii="AR CENA" w:hAnsi="AR CENA"/>
              </w:rPr>
            </w:pPr>
            <w:r>
              <w:rPr>
                <w:rFonts w:ascii="AR CENA" w:hAnsi="AR CENA"/>
              </w:rPr>
              <w:t xml:space="preserve">Select the origin city  of the flight  from the drop down list </w:t>
            </w:r>
          </w:p>
        </w:tc>
      </w:tr>
      <w:tr w:rsidR="00446AD0" w:rsidTr="00446AD0">
        <w:tc>
          <w:tcPr>
            <w:tcW w:w="1951" w:type="dxa"/>
          </w:tcPr>
          <w:p w:rsidR="00446AD0" w:rsidRDefault="00446AD0" w:rsidP="00D835B8">
            <w:pPr>
              <w:rPr>
                <w:rFonts w:ascii="AR CENA" w:hAnsi="AR CENA"/>
              </w:rPr>
            </w:pPr>
            <w:r>
              <w:rPr>
                <w:rFonts w:ascii="AR CENA" w:hAnsi="AR CENA"/>
              </w:rPr>
              <w:t xml:space="preserve">Destination </w:t>
            </w:r>
          </w:p>
        </w:tc>
        <w:tc>
          <w:tcPr>
            <w:tcW w:w="7625" w:type="dxa"/>
          </w:tcPr>
          <w:p w:rsidR="00446AD0" w:rsidRDefault="00090296" w:rsidP="00D835B8">
            <w:pPr>
              <w:rPr>
                <w:rFonts w:ascii="AR CENA" w:hAnsi="AR CENA"/>
              </w:rPr>
            </w:pPr>
            <w:r>
              <w:rPr>
                <w:rFonts w:ascii="AR CENA" w:hAnsi="AR CENA"/>
              </w:rPr>
              <w:t xml:space="preserve">Select the destination city of the flight from the drop down list </w:t>
            </w:r>
          </w:p>
        </w:tc>
      </w:tr>
      <w:tr w:rsidR="00446AD0" w:rsidTr="00446AD0">
        <w:tc>
          <w:tcPr>
            <w:tcW w:w="1951" w:type="dxa"/>
          </w:tcPr>
          <w:p w:rsidR="00446AD0" w:rsidRDefault="00446AD0" w:rsidP="00D835B8">
            <w:pPr>
              <w:rPr>
                <w:rFonts w:ascii="AR CENA" w:hAnsi="AR CENA"/>
              </w:rPr>
            </w:pPr>
            <w:r>
              <w:rPr>
                <w:rFonts w:ascii="AR CENA" w:hAnsi="AR CENA"/>
              </w:rPr>
              <w:t xml:space="preserve">Date </w:t>
            </w:r>
          </w:p>
        </w:tc>
        <w:tc>
          <w:tcPr>
            <w:tcW w:w="7625" w:type="dxa"/>
          </w:tcPr>
          <w:p w:rsidR="00446AD0" w:rsidRDefault="00090296" w:rsidP="00D835B8">
            <w:pPr>
              <w:rPr>
                <w:rFonts w:ascii="AR CENA" w:hAnsi="AR CENA"/>
              </w:rPr>
            </w:pPr>
            <w:r>
              <w:rPr>
                <w:rFonts w:ascii="AR CENA" w:hAnsi="AR CENA"/>
              </w:rPr>
              <w:t xml:space="preserve">Select the date from the calendar </w:t>
            </w:r>
          </w:p>
        </w:tc>
      </w:tr>
      <w:tr w:rsidR="00446AD0" w:rsidTr="00446AD0">
        <w:tc>
          <w:tcPr>
            <w:tcW w:w="1951" w:type="dxa"/>
          </w:tcPr>
          <w:p w:rsidR="00446AD0" w:rsidRDefault="00446AD0" w:rsidP="00D835B8">
            <w:pPr>
              <w:rPr>
                <w:rFonts w:ascii="AR CENA" w:hAnsi="AR CENA"/>
              </w:rPr>
            </w:pPr>
            <w:r>
              <w:rPr>
                <w:rFonts w:ascii="AR CENA" w:hAnsi="AR CENA"/>
              </w:rPr>
              <w:t xml:space="preserve">Leg </w:t>
            </w:r>
          </w:p>
        </w:tc>
        <w:tc>
          <w:tcPr>
            <w:tcW w:w="7625" w:type="dxa"/>
          </w:tcPr>
          <w:p w:rsidR="00446AD0" w:rsidRDefault="00BD227D" w:rsidP="00D835B8">
            <w:pPr>
              <w:rPr>
                <w:rFonts w:ascii="AR CENA" w:hAnsi="AR CENA"/>
              </w:rPr>
            </w:pPr>
            <w:r>
              <w:rPr>
                <w:rFonts w:ascii="AR CENA" w:hAnsi="AR CENA"/>
              </w:rPr>
              <w:t>Select the Leg  from the drop down (</w:t>
            </w:r>
            <w:r w:rsidR="00090296">
              <w:rPr>
                <w:rFonts w:ascii="AR CENA" w:hAnsi="AR CENA"/>
              </w:rPr>
              <w:t xml:space="preserve">Optional </w:t>
            </w:r>
            <w:r>
              <w:rPr>
                <w:rFonts w:ascii="AR CENA" w:hAnsi="AR CENA"/>
              </w:rPr>
              <w:t>)</w:t>
            </w:r>
          </w:p>
        </w:tc>
      </w:tr>
      <w:tr w:rsidR="00446AD0" w:rsidTr="00446AD0">
        <w:tc>
          <w:tcPr>
            <w:tcW w:w="1951" w:type="dxa"/>
          </w:tcPr>
          <w:p w:rsidR="00446AD0" w:rsidRDefault="00446AD0" w:rsidP="00D835B8">
            <w:pPr>
              <w:rPr>
                <w:rFonts w:ascii="AR CENA" w:hAnsi="AR CENA"/>
              </w:rPr>
            </w:pPr>
            <w:r>
              <w:rPr>
                <w:rFonts w:ascii="AR CENA" w:hAnsi="AR CENA"/>
              </w:rPr>
              <w:t xml:space="preserve">Search </w:t>
            </w:r>
          </w:p>
        </w:tc>
        <w:tc>
          <w:tcPr>
            <w:tcW w:w="7625" w:type="dxa"/>
          </w:tcPr>
          <w:p w:rsidR="00446AD0" w:rsidRDefault="00090296" w:rsidP="00D835B8">
            <w:pPr>
              <w:rPr>
                <w:rFonts w:ascii="AR CENA" w:hAnsi="AR CENA"/>
              </w:rPr>
            </w:pPr>
            <w:r>
              <w:rPr>
                <w:rFonts w:ascii="AR CENA" w:hAnsi="AR CENA"/>
              </w:rPr>
              <w:t xml:space="preserve">Click search to fetch the schedule information </w:t>
            </w:r>
          </w:p>
        </w:tc>
      </w:tr>
    </w:tbl>
    <w:p w:rsidR="004743C9" w:rsidRDefault="004743C9" w:rsidP="00D835B8">
      <w:pPr>
        <w:rPr>
          <w:rFonts w:ascii="AR CENA" w:hAnsi="AR CENA"/>
        </w:rPr>
      </w:pPr>
    </w:p>
    <w:p w:rsidR="00090296" w:rsidRDefault="00090296" w:rsidP="00D835B8">
      <w:pPr>
        <w:rPr>
          <w:rFonts w:ascii="AR CENA" w:hAnsi="AR CENA"/>
        </w:rPr>
      </w:pPr>
    </w:p>
    <w:p w:rsidR="00090296" w:rsidRDefault="00090296" w:rsidP="00D835B8">
      <w:pPr>
        <w:rPr>
          <w:rFonts w:ascii="AR CENA" w:hAnsi="AR CENA"/>
        </w:rPr>
      </w:pPr>
      <w:r>
        <w:rPr>
          <w:rFonts w:ascii="AR CENA" w:hAnsi="AR CENA"/>
        </w:rPr>
        <w:t>Example</w:t>
      </w:r>
      <w:r w:rsidR="00CC7F1D">
        <w:rPr>
          <w:rFonts w:ascii="AR CENA" w:hAnsi="AR CENA"/>
        </w:rPr>
        <w:t xml:space="preserve"> 1</w:t>
      </w:r>
      <w:r>
        <w:rPr>
          <w:rFonts w:ascii="AR CENA" w:hAnsi="AR CENA"/>
        </w:rPr>
        <w:t xml:space="preserve">- lets search schedule </w:t>
      </w:r>
      <w:r w:rsidR="00BD227D">
        <w:rPr>
          <w:rFonts w:ascii="AR CENA" w:hAnsi="AR CENA"/>
        </w:rPr>
        <w:t xml:space="preserve">from </w:t>
      </w:r>
      <w:r w:rsidR="00CD2F18">
        <w:rPr>
          <w:rFonts w:ascii="AR CENA" w:hAnsi="AR CENA"/>
        </w:rPr>
        <w:t>CGK to</w:t>
      </w:r>
      <w:r>
        <w:rPr>
          <w:rFonts w:ascii="AR CENA" w:hAnsi="AR CENA"/>
        </w:rPr>
        <w:t xml:space="preserve"> </w:t>
      </w:r>
      <w:r w:rsidR="00B44FFE">
        <w:rPr>
          <w:rFonts w:ascii="AR CENA" w:hAnsi="AR CENA"/>
        </w:rPr>
        <w:t>SIN for</w:t>
      </w:r>
      <w:r>
        <w:rPr>
          <w:rFonts w:ascii="AR CENA" w:hAnsi="AR CENA"/>
        </w:rPr>
        <w:t xml:space="preserve"> date -4</w:t>
      </w:r>
      <w:r w:rsidRPr="00090296">
        <w:rPr>
          <w:rFonts w:ascii="AR CENA" w:hAnsi="AR CENA"/>
          <w:vertAlign w:val="superscript"/>
        </w:rPr>
        <w:t>th</w:t>
      </w:r>
      <w:r>
        <w:rPr>
          <w:rFonts w:ascii="AR CENA" w:hAnsi="AR CENA"/>
        </w:rPr>
        <w:t xml:space="preserve"> </w:t>
      </w:r>
      <w:r w:rsidR="00E36D04">
        <w:rPr>
          <w:rFonts w:ascii="AR CENA" w:hAnsi="AR CENA"/>
        </w:rPr>
        <w:t>June with</w:t>
      </w:r>
      <w:r w:rsidR="00CC7F1D">
        <w:rPr>
          <w:rFonts w:ascii="AR CENA" w:hAnsi="AR CENA"/>
        </w:rPr>
        <w:t xml:space="preserve"> No leg </w:t>
      </w:r>
    </w:p>
    <w:p w:rsidR="00CD2F18" w:rsidRDefault="00CD2F18" w:rsidP="00CD2F18">
      <w:pPr>
        <w:keepNext/>
      </w:pPr>
      <w:r>
        <w:rPr>
          <w:rFonts w:ascii="AR CENA" w:hAnsi="AR CENA"/>
          <w:noProof/>
          <w:lang w:val="en-IN" w:eastAsia="en-IN"/>
        </w:rPr>
        <w:lastRenderedPageBreak/>
        <w:drawing>
          <wp:inline distT="0" distB="0" distL="0" distR="0" wp14:anchorId="5FDF2125" wp14:editId="0E0777B7">
            <wp:extent cx="5943600" cy="1724162"/>
            <wp:effectExtent l="19050" t="19050" r="19050" b="28575"/>
            <wp:docPr id="542" name="Picture 542" descr="C:\Users\Pradip\Desktop\screen\data ser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radip\Desktop\screen\data serach.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1724162"/>
                    </a:xfrm>
                    <a:prstGeom prst="rect">
                      <a:avLst/>
                    </a:prstGeom>
                    <a:noFill/>
                    <a:ln>
                      <a:solidFill>
                        <a:schemeClr val="accent1"/>
                      </a:solidFill>
                    </a:ln>
                  </pic:spPr>
                </pic:pic>
              </a:graphicData>
            </a:graphic>
          </wp:inline>
        </w:drawing>
      </w:r>
    </w:p>
    <w:p w:rsidR="00090296" w:rsidRDefault="00CD2F18" w:rsidP="00CD2F18">
      <w:pPr>
        <w:pStyle w:val="Caption"/>
        <w:jc w:val="center"/>
      </w:pPr>
      <w:bookmarkStart w:id="157" w:name="_Toc500933683"/>
      <w:r>
        <w:t xml:space="preserve">Figure </w:t>
      </w:r>
      <w:fldSimple w:instr=" SEQ Figure \* ARABIC ">
        <w:r w:rsidR="003E0BCF">
          <w:rPr>
            <w:noProof/>
          </w:rPr>
          <w:t>87</w:t>
        </w:r>
      </w:fldSimple>
      <w:r>
        <w:t xml:space="preserve"> Schedule search</w:t>
      </w:r>
      <w:r w:rsidR="00C8520B">
        <w:t xml:space="preserve"> with No leg</w:t>
      </w:r>
      <w:bookmarkEnd w:id="157"/>
    </w:p>
    <w:p w:rsidR="00CC7F1D" w:rsidRDefault="00CC7F1D" w:rsidP="00CC7F1D">
      <w:pPr>
        <w:rPr>
          <w:rFonts w:ascii="AR CENA" w:hAnsi="AR CENA"/>
        </w:rPr>
      </w:pPr>
    </w:p>
    <w:p w:rsidR="00CC7F1D" w:rsidRDefault="00CC7F1D" w:rsidP="00CC7F1D">
      <w:pPr>
        <w:rPr>
          <w:rFonts w:ascii="AR CENA" w:hAnsi="AR CENA"/>
        </w:rPr>
      </w:pPr>
      <w:r>
        <w:rPr>
          <w:rFonts w:ascii="AR CENA" w:hAnsi="AR CENA"/>
        </w:rPr>
        <w:t>Example 2- lets search schedule from CGK to SIN for date -4</w:t>
      </w:r>
      <w:r w:rsidRPr="00090296">
        <w:rPr>
          <w:rFonts w:ascii="AR CENA" w:hAnsi="AR CENA"/>
          <w:vertAlign w:val="superscript"/>
        </w:rPr>
        <w:t>th</w:t>
      </w:r>
      <w:r>
        <w:rPr>
          <w:rFonts w:ascii="AR CENA" w:hAnsi="AR CENA"/>
        </w:rPr>
        <w:t xml:space="preserve"> June with 1 leg </w:t>
      </w:r>
    </w:p>
    <w:p w:rsidR="00C8520B" w:rsidRDefault="007B47B6" w:rsidP="00C8520B">
      <w:pPr>
        <w:keepNext/>
      </w:pPr>
      <w:r>
        <w:rPr>
          <w:rFonts w:ascii="AR CENA" w:hAnsi="AR CENA"/>
          <w:noProof/>
          <w:lang w:val="en-IN" w:eastAsia="en-IN"/>
        </w:rPr>
        <w:drawing>
          <wp:inline distT="0" distB="0" distL="0" distR="0" wp14:anchorId="4F8850D7" wp14:editId="3B922C23">
            <wp:extent cx="5943600" cy="2104846"/>
            <wp:effectExtent l="19050" t="19050" r="19050" b="10160"/>
            <wp:docPr id="543" name="Picture 543" descr="C:\Users\Pradip\Desktop\screen\2 l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Pradip\Desktop\screen\2 leg.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104846"/>
                    </a:xfrm>
                    <a:prstGeom prst="rect">
                      <a:avLst/>
                    </a:prstGeom>
                    <a:noFill/>
                    <a:ln>
                      <a:solidFill>
                        <a:schemeClr val="accent1"/>
                      </a:solidFill>
                    </a:ln>
                  </pic:spPr>
                </pic:pic>
              </a:graphicData>
            </a:graphic>
          </wp:inline>
        </w:drawing>
      </w:r>
    </w:p>
    <w:p w:rsidR="00CC7F1D" w:rsidRDefault="00C8520B" w:rsidP="00C8520B">
      <w:pPr>
        <w:pStyle w:val="Caption"/>
        <w:jc w:val="center"/>
      </w:pPr>
      <w:bookmarkStart w:id="158" w:name="_Toc500933684"/>
      <w:r>
        <w:t xml:space="preserve">Figure </w:t>
      </w:r>
      <w:fldSimple w:instr=" SEQ Figure \* ARABIC ">
        <w:r w:rsidR="003E0BCF">
          <w:rPr>
            <w:noProof/>
          </w:rPr>
          <w:t>88</w:t>
        </w:r>
      </w:fldSimple>
      <w:r>
        <w:t xml:space="preserve"> Search schedule with 1 leg</w:t>
      </w:r>
      <w:bookmarkEnd w:id="158"/>
    </w:p>
    <w:p w:rsidR="00584452" w:rsidRDefault="00584452" w:rsidP="00584452"/>
    <w:p w:rsidR="00584452" w:rsidRDefault="00584452" w:rsidP="00584452"/>
    <w:p w:rsidR="00584452" w:rsidRDefault="00584452" w:rsidP="00584452"/>
    <w:p w:rsidR="00584452" w:rsidRDefault="00584452" w:rsidP="00584452"/>
    <w:p w:rsidR="00584452" w:rsidRDefault="00584452" w:rsidP="00584452"/>
    <w:p w:rsidR="00584452" w:rsidRDefault="00584452" w:rsidP="00584452"/>
    <w:p w:rsidR="00584452" w:rsidRDefault="00584452" w:rsidP="00584452"/>
    <w:p w:rsidR="00584452" w:rsidRDefault="00584452" w:rsidP="00584452"/>
    <w:p w:rsidR="00584452" w:rsidRPr="00584452" w:rsidRDefault="00584452" w:rsidP="00584452"/>
    <w:p w:rsidR="006F476C" w:rsidRPr="00F12D6C" w:rsidRDefault="00F12D6C" w:rsidP="00F12D6C">
      <w:pPr>
        <w:pStyle w:val="Heading2"/>
        <w:rPr>
          <w:rFonts w:ascii="AR CENA" w:hAnsi="AR CENA"/>
          <w:i w:val="0"/>
        </w:rPr>
      </w:pPr>
      <w:r w:rsidRPr="00F12D6C">
        <w:rPr>
          <w:rFonts w:ascii="AR CENA" w:hAnsi="AR CENA"/>
          <w:i w:val="0"/>
        </w:rPr>
        <w:lastRenderedPageBreak/>
        <w:t xml:space="preserve"> </w:t>
      </w:r>
      <w:bookmarkStart w:id="159" w:name="_Toc500933575"/>
      <w:r w:rsidRPr="00F12D6C">
        <w:rPr>
          <w:rFonts w:ascii="AR CENA" w:hAnsi="AR CENA"/>
          <w:i w:val="0"/>
        </w:rPr>
        <w:t>Rate</w:t>
      </w:r>
      <w:bookmarkEnd w:id="159"/>
      <w:r w:rsidRPr="00F12D6C">
        <w:rPr>
          <w:rFonts w:ascii="AR CENA" w:hAnsi="AR CENA"/>
          <w:i w:val="0"/>
        </w:rPr>
        <w:t xml:space="preserve"> </w:t>
      </w:r>
    </w:p>
    <w:p w:rsidR="00CC7F1D" w:rsidRDefault="00810302" w:rsidP="00CC7F1D">
      <w:pPr>
        <w:rPr>
          <w:rFonts w:ascii="AR CENA" w:hAnsi="AR CENA"/>
        </w:rPr>
      </w:pPr>
      <w:r>
        <w:rPr>
          <w:rFonts w:ascii="AR CENA" w:hAnsi="AR CENA"/>
        </w:rPr>
        <w:t xml:space="preserve">Rate module used to defined the various rate, </w:t>
      </w:r>
      <w:r w:rsidR="00CF60E5">
        <w:rPr>
          <w:rFonts w:ascii="AR CENA" w:hAnsi="AR CENA"/>
        </w:rPr>
        <w:t>other</w:t>
      </w:r>
      <w:r>
        <w:rPr>
          <w:rFonts w:ascii="AR CENA" w:hAnsi="AR CENA"/>
        </w:rPr>
        <w:t xml:space="preserve"> charges, Tax for Cargo and Mail as well </w:t>
      </w:r>
    </w:p>
    <w:p w:rsidR="00810302" w:rsidRDefault="00810302" w:rsidP="00CC7F1D">
      <w:pPr>
        <w:rPr>
          <w:rFonts w:ascii="AR CENA" w:hAnsi="AR CENA"/>
        </w:rPr>
      </w:pPr>
      <w:r>
        <w:rPr>
          <w:rFonts w:ascii="AR CENA" w:hAnsi="AR CENA"/>
        </w:rPr>
        <w:t xml:space="preserve">System </w:t>
      </w:r>
      <w:r w:rsidR="00FA3E27">
        <w:rPr>
          <w:rFonts w:ascii="AR CENA" w:hAnsi="AR CENA"/>
        </w:rPr>
        <w:t xml:space="preserve">manages different Rates as bellow </w:t>
      </w:r>
    </w:p>
    <w:p w:rsidR="00FA3E27" w:rsidRDefault="00220A1B" w:rsidP="00DD0C3F">
      <w:pPr>
        <w:pStyle w:val="ListParagraph"/>
        <w:numPr>
          <w:ilvl w:val="0"/>
          <w:numId w:val="35"/>
        </w:numPr>
        <w:rPr>
          <w:rFonts w:ascii="AR CENA" w:hAnsi="AR CENA"/>
        </w:rPr>
      </w:pPr>
      <w:r>
        <w:rPr>
          <w:rFonts w:ascii="AR CENA" w:hAnsi="AR CENA"/>
        </w:rPr>
        <w:t xml:space="preserve">RSP Rate </w:t>
      </w:r>
      <w:r w:rsidR="00102465">
        <w:rPr>
          <w:rFonts w:ascii="AR CENA" w:hAnsi="AR CENA"/>
        </w:rPr>
        <w:t xml:space="preserve">–Cargo and Mail </w:t>
      </w:r>
    </w:p>
    <w:p w:rsidR="00220A1B" w:rsidRDefault="00220A1B" w:rsidP="00DD0C3F">
      <w:pPr>
        <w:pStyle w:val="ListParagraph"/>
        <w:numPr>
          <w:ilvl w:val="0"/>
          <w:numId w:val="35"/>
        </w:numPr>
        <w:rPr>
          <w:rFonts w:ascii="AR CENA" w:hAnsi="AR CENA"/>
        </w:rPr>
      </w:pPr>
      <w:r>
        <w:rPr>
          <w:rFonts w:ascii="AR CENA" w:hAnsi="AR CENA"/>
        </w:rPr>
        <w:t xml:space="preserve">Tact rate </w:t>
      </w:r>
    </w:p>
    <w:p w:rsidR="00220A1B" w:rsidRDefault="00220A1B" w:rsidP="00DD0C3F">
      <w:pPr>
        <w:pStyle w:val="ListParagraph"/>
        <w:numPr>
          <w:ilvl w:val="0"/>
          <w:numId w:val="35"/>
        </w:numPr>
        <w:rPr>
          <w:rFonts w:ascii="AR CENA" w:hAnsi="AR CENA"/>
        </w:rPr>
      </w:pPr>
      <w:r>
        <w:rPr>
          <w:rFonts w:ascii="AR CENA" w:hAnsi="AR CENA"/>
        </w:rPr>
        <w:t xml:space="preserve">ULD rate </w:t>
      </w:r>
    </w:p>
    <w:p w:rsidR="00220A1B" w:rsidRDefault="00220A1B" w:rsidP="00DD0C3F">
      <w:pPr>
        <w:pStyle w:val="ListParagraph"/>
        <w:numPr>
          <w:ilvl w:val="0"/>
          <w:numId w:val="35"/>
        </w:numPr>
        <w:rPr>
          <w:rFonts w:ascii="AR CENA" w:hAnsi="AR CENA"/>
        </w:rPr>
      </w:pPr>
      <w:r>
        <w:rPr>
          <w:rFonts w:ascii="AR CENA" w:hAnsi="AR CENA"/>
        </w:rPr>
        <w:t xml:space="preserve">Allotment Rate </w:t>
      </w:r>
    </w:p>
    <w:p w:rsidR="00CF60E5" w:rsidRPr="00CF60E5" w:rsidRDefault="00CF60E5" w:rsidP="00DD0C3F">
      <w:pPr>
        <w:pStyle w:val="ListParagraph"/>
        <w:numPr>
          <w:ilvl w:val="0"/>
          <w:numId w:val="35"/>
        </w:numPr>
        <w:rPr>
          <w:rFonts w:ascii="AR CENA" w:hAnsi="AR CENA"/>
        </w:rPr>
      </w:pPr>
      <w:r>
        <w:rPr>
          <w:rFonts w:ascii="AR CENA" w:hAnsi="AR CENA"/>
        </w:rPr>
        <w:t xml:space="preserve">Class rate </w:t>
      </w:r>
    </w:p>
    <w:p w:rsidR="00220A1B" w:rsidRDefault="00220A1B" w:rsidP="00DD0C3F">
      <w:pPr>
        <w:pStyle w:val="ListParagraph"/>
        <w:numPr>
          <w:ilvl w:val="0"/>
          <w:numId w:val="35"/>
        </w:numPr>
        <w:rPr>
          <w:rFonts w:ascii="AR CENA" w:hAnsi="AR CENA"/>
        </w:rPr>
      </w:pPr>
      <w:r>
        <w:rPr>
          <w:rFonts w:ascii="AR CENA" w:hAnsi="AR CENA"/>
        </w:rPr>
        <w:t xml:space="preserve">Ad-Hock Rate </w:t>
      </w:r>
    </w:p>
    <w:p w:rsidR="00220A1B" w:rsidRDefault="00220A1B" w:rsidP="00DD0C3F">
      <w:pPr>
        <w:pStyle w:val="ListParagraph"/>
        <w:numPr>
          <w:ilvl w:val="1"/>
          <w:numId w:val="35"/>
        </w:numPr>
        <w:rPr>
          <w:rFonts w:ascii="AR CENA" w:hAnsi="AR CENA"/>
        </w:rPr>
      </w:pPr>
      <w:r>
        <w:rPr>
          <w:rFonts w:ascii="AR CENA" w:hAnsi="AR CENA"/>
        </w:rPr>
        <w:t>Spot rate</w:t>
      </w:r>
    </w:p>
    <w:p w:rsidR="004F2494" w:rsidRDefault="00220A1B" w:rsidP="00DD0C3F">
      <w:pPr>
        <w:pStyle w:val="ListParagraph"/>
        <w:numPr>
          <w:ilvl w:val="1"/>
          <w:numId w:val="35"/>
        </w:numPr>
        <w:rPr>
          <w:rFonts w:ascii="AR CENA" w:hAnsi="AR CENA"/>
        </w:rPr>
      </w:pPr>
      <w:r>
        <w:rPr>
          <w:rFonts w:ascii="AR CENA" w:hAnsi="AR CENA"/>
        </w:rPr>
        <w:t xml:space="preserve">Campaign rate </w:t>
      </w:r>
    </w:p>
    <w:p w:rsidR="00EA1FE3" w:rsidRDefault="00EA1FE3" w:rsidP="00EA1FE3">
      <w:pPr>
        <w:rPr>
          <w:rFonts w:ascii="AR CENA" w:hAnsi="AR CENA"/>
        </w:rPr>
      </w:pPr>
    </w:p>
    <w:p w:rsidR="00EA1FE3" w:rsidRDefault="00EA1FE3" w:rsidP="00EA1FE3">
      <w:pPr>
        <w:rPr>
          <w:rFonts w:ascii="AR CENA" w:hAnsi="AR CENA"/>
        </w:rPr>
      </w:pPr>
    </w:p>
    <w:p w:rsidR="00EA1FE3" w:rsidRPr="00EA1FE3" w:rsidRDefault="00EA1FE3" w:rsidP="00EA1FE3">
      <w:pPr>
        <w:rPr>
          <w:rFonts w:ascii="AR CENA" w:hAnsi="AR CENA"/>
        </w:rPr>
      </w:pPr>
    </w:p>
    <w:p w:rsidR="004F2494" w:rsidRPr="00EA1FE3" w:rsidRDefault="00B427F9" w:rsidP="00EA1FE3">
      <w:pPr>
        <w:pStyle w:val="Heading3"/>
        <w:rPr>
          <w:rFonts w:ascii="AR CENA" w:hAnsi="AR CENA"/>
          <w:b w:val="0"/>
        </w:rPr>
      </w:pPr>
      <w:bookmarkStart w:id="160" w:name="_Toc500933576"/>
      <w:r>
        <w:rPr>
          <w:rFonts w:ascii="AR CENA" w:hAnsi="AR CENA"/>
          <w:b w:val="0"/>
        </w:rPr>
        <w:t>Spot rate</w:t>
      </w:r>
      <w:bookmarkEnd w:id="160"/>
      <w:r>
        <w:rPr>
          <w:rFonts w:ascii="AR CENA" w:hAnsi="AR CENA"/>
          <w:b w:val="0"/>
        </w:rPr>
        <w:t xml:space="preserve"> </w:t>
      </w:r>
    </w:p>
    <w:p w:rsidR="00220A1B" w:rsidRDefault="00B75F8B" w:rsidP="00B75F8B">
      <w:pPr>
        <w:rPr>
          <w:rFonts w:ascii="AR CENA" w:hAnsi="AR CENA"/>
        </w:rPr>
      </w:pPr>
      <w:r>
        <w:rPr>
          <w:rFonts w:ascii="AR CENA" w:hAnsi="AR CENA"/>
        </w:rPr>
        <w:t xml:space="preserve">Spot rate used by the Airline to give the any special rate to a specific </w:t>
      </w:r>
      <w:r w:rsidR="001F35CF">
        <w:rPr>
          <w:rFonts w:ascii="AR CENA" w:hAnsi="AR CENA"/>
        </w:rPr>
        <w:t>forwarder (agent)</w:t>
      </w:r>
      <w:r>
        <w:rPr>
          <w:rFonts w:ascii="AR CENA" w:hAnsi="AR CENA"/>
        </w:rPr>
        <w:t xml:space="preserve"> for specific </w:t>
      </w:r>
      <w:r w:rsidR="001F35CF">
        <w:rPr>
          <w:rFonts w:ascii="AR CENA" w:hAnsi="AR CENA"/>
        </w:rPr>
        <w:t>shipment in</w:t>
      </w:r>
      <w:r>
        <w:rPr>
          <w:rFonts w:ascii="AR CENA" w:hAnsi="AR CENA"/>
        </w:rPr>
        <w:t xml:space="preserve"> different condition </w:t>
      </w:r>
    </w:p>
    <w:p w:rsidR="00221B73" w:rsidRDefault="00221B73" w:rsidP="00B75F8B">
      <w:pPr>
        <w:rPr>
          <w:rFonts w:ascii="AR CENA" w:hAnsi="AR CENA"/>
        </w:rPr>
      </w:pPr>
      <w:r>
        <w:rPr>
          <w:rFonts w:ascii="AR CENA" w:hAnsi="AR CENA"/>
        </w:rPr>
        <w:t xml:space="preserve">System manage spot rate hire cay to create and approve the spot rate to a agent for applying the rate </w:t>
      </w:r>
    </w:p>
    <w:p w:rsidR="00B427F9" w:rsidRDefault="00B427F9" w:rsidP="00B75F8B">
      <w:pPr>
        <w:rPr>
          <w:rFonts w:ascii="AR CENA" w:hAnsi="AR CENA"/>
        </w:rPr>
      </w:pPr>
      <w:r>
        <w:rPr>
          <w:rFonts w:ascii="AR CENA" w:hAnsi="AR CENA"/>
        </w:rPr>
        <w:t xml:space="preserve">Navigation –Rate &gt;Spot rate request </w:t>
      </w:r>
    </w:p>
    <w:p w:rsidR="00AB3AB9" w:rsidRDefault="00D56D9C" w:rsidP="00AB3AB9">
      <w:pPr>
        <w:keepNext/>
      </w:pPr>
      <w:r>
        <w:rPr>
          <w:rFonts w:ascii="AR CENA" w:hAnsi="AR CENA"/>
          <w:noProof/>
          <w:lang w:val="en-IN" w:eastAsia="en-IN"/>
        </w:rPr>
        <w:drawing>
          <wp:inline distT="0" distB="0" distL="0" distR="0" wp14:anchorId="71B400FF" wp14:editId="21971F04">
            <wp:extent cx="5943600" cy="2668324"/>
            <wp:effectExtent l="19050" t="19050" r="19050" b="17780"/>
            <wp:docPr id="544" name="Picture 544" descr="C:\Users\Pradip\Desktop\screen\spo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Pradip\Desktop\screen\spot rate.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668324"/>
                    </a:xfrm>
                    <a:prstGeom prst="rect">
                      <a:avLst/>
                    </a:prstGeom>
                    <a:noFill/>
                    <a:ln>
                      <a:solidFill>
                        <a:schemeClr val="accent1"/>
                      </a:solidFill>
                    </a:ln>
                  </pic:spPr>
                </pic:pic>
              </a:graphicData>
            </a:graphic>
          </wp:inline>
        </w:drawing>
      </w:r>
    </w:p>
    <w:p w:rsidR="00B427F9" w:rsidRDefault="00AB3AB9" w:rsidP="00AB3AB9">
      <w:pPr>
        <w:pStyle w:val="Caption"/>
        <w:jc w:val="center"/>
      </w:pPr>
      <w:bookmarkStart w:id="161" w:name="_Toc500933685"/>
      <w:r>
        <w:t xml:space="preserve">Figure </w:t>
      </w:r>
      <w:fldSimple w:instr=" SEQ Figure \* ARABIC ">
        <w:r w:rsidR="003E0BCF">
          <w:rPr>
            <w:noProof/>
          </w:rPr>
          <w:t>89</w:t>
        </w:r>
      </w:fldSimple>
      <w:r>
        <w:t xml:space="preserve"> Spot Rate</w:t>
      </w:r>
      <w:bookmarkEnd w:id="161"/>
    </w:p>
    <w:p w:rsidR="00AB3AB9" w:rsidRDefault="00AB3AB9" w:rsidP="00AB3AB9"/>
    <w:p w:rsidR="00AB3AB9" w:rsidRDefault="0044327B" w:rsidP="00AB3AB9">
      <w:pPr>
        <w:rPr>
          <w:rFonts w:ascii="AR CENA" w:hAnsi="AR CENA"/>
        </w:rPr>
      </w:pPr>
      <w:r w:rsidRPr="0044327B">
        <w:rPr>
          <w:rFonts w:ascii="AR CENA" w:hAnsi="AR CENA"/>
        </w:rPr>
        <w:lastRenderedPageBreak/>
        <w:t xml:space="preserve">Spot Rate screen </w:t>
      </w:r>
      <w:r w:rsidR="00847A08" w:rsidRPr="0044327B">
        <w:rPr>
          <w:rFonts w:ascii="AR CENA" w:hAnsi="AR CENA"/>
        </w:rPr>
        <w:t>Details</w:t>
      </w:r>
      <w:r w:rsidR="00847A08">
        <w:rPr>
          <w:rFonts w:ascii="AR CENA" w:hAnsi="AR CENA"/>
        </w:rPr>
        <w:t xml:space="preserve"> (</w:t>
      </w:r>
      <w:r w:rsidR="00DE5BCC">
        <w:rPr>
          <w:rFonts w:ascii="AR CENA" w:hAnsi="AR CENA"/>
        </w:rPr>
        <w:t>Refer screen 89</w:t>
      </w:r>
      <w:r w:rsidR="00A24BFA">
        <w:rPr>
          <w:rFonts w:ascii="AR CENA" w:hAnsi="AR CENA"/>
        </w:rPr>
        <w:t>)</w:t>
      </w:r>
      <w:r w:rsidRPr="0044327B">
        <w:rPr>
          <w:rFonts w:ascii="AR CENA" w:hAnsi="AR CENA"/>
        </w:rPr>
        <w:t xml:space="preserve"> </w:t>
      </w:r>
    </w:p>
    <w:tbl>
      <w:tblPr>
        <w:tblStyle w:val="TableGrid"/>
        <w:tblW w:w="0" w:type="auto"/>
        <w:tblLook w:val="04A0" w:firstRow="1" w:lastRow="0" w:firstColumn="1" w:lastColumn="0" w:noHBand="0" w:noVBand="1"/>
      </w:tblPr>
      <w:tblGrid>
        <w:gridCol w:w="1951"/>
        <w:gridCol w:w="7625"/>
      </w:tblGrid>
      <w:tr w:rsidR="00A24BFA" w:rsidTr="00A24BFA">
        <w:tc>
          <w:tcPr>
            <w:tcW w:w="1951" w:type="dxa"/>
          </w:tcPr>
          <w:p w:rsidR="00A24BFA" w:rsidRDefault="00A16266" w:rsidP="00AB3AB9">
            <w:pPr>
              <w:rPr>
                <w:rFonts w:ascii="AR CENA" w:hAnsi="AR CENA"/>
              </w:rPr>
            </w:pPr>
            <w:r>
              <w:rPr>
                <w:rFonts w:ascii="AR CENA" w:hAnsi="AR CENA"/>
              </w:rPr>
              <w:t xml:space="preserve">Action </w:t>
            </w:r>
          </w:p>
          <w:p w:rsidR="001538DC" w:rsidRDefault="001538DC" w:rsidP="00AB3AB9">
            <w:pPr>
              <w:rPr>
                <w:rFonts w:ascii="AR CENA" w:hAnsi="AR CENA"/>
              </w:rPr>
            </w:pPr>
          </w:p>
          <w:p w:rsidR="001538DC" w:rsidRDefault="001538DC" w:rsidP="00AB3AB9">
            <w:pPr>
              <w:rPr>
                <w:rFonts w:ascii="AR CENA" w:hAnsi="AR CENA"/>
              </w:rPr>
            </w:pPr>
          </w:p>
          <w:p w:rsidR="001538DC" w:rsidRDefault="001538DC" w:rsidP="00AB3AB9">
            <w:pPr>
              <w:rPr>
                <w:rFonts w:ascii="AR CENA" w:hAnsi="AR CENA"/>
              </w:rPr>
            </w:pPr>
          </w:p>
          <w:p w:rsidR="001538DC" w:rsidRDefault="001538DC" w:rsidP="00AB3AB9">
            <w:pPr>
              <w:rPr>
                <w:rFonts w:ascii="AR CENA" w:hAnsi="AR CENA"/>
              </w:rPr>
            </w:pPr>
          </w:p>
        </w:tc>
        <w:tc>
          <w:tcPr>
            <w:tcW w:w="7625" w:type="dxa"/>
          </w:tcPr>
          <w:p w:rsidR="001538DC" w:rsidRDefault="00720766" w:rsidP="00AB3AB9">
            <w:pPr>
              <w:rPr>
                <w:rFonts w:ascii="AR CENA" w:hAnsi="AR CENA"/>
              </w:rPr>
            </w:pPr>
            <w:r>
              <w:rPr>
                <w:rFonts w:ascii="AR CENA" w:hAnsi="AR CENA"/>
              </w:rPr>
              <w:t>Action Button used to view</w:t>
            </w:r>
            <w:r w:rsidR="00E0695B">
              <w:rPr>
                <w:rFonts w:ascii="AR CENA" w:hAnsi="AR CENA"/>
              </w:rPr>
              <w:t xml:space="preserve">/approve </w:t>
            </w:r>
            <w:r>
              <w:rPr>
                <w:rFonts w:ascii="AR CENA" w:hAnsi="AR CENA"/>
              </w:rPr>
              <w:t xml:space="preserve"> the existing Spot code or Campaign code </w:t>
            </w:r>
          </w:p>
          <w:p w:rsidR="00720766" w:rsidRDefault="001538DC" w:rsidP="00AB3AB9">
            <w:pPr>
              <w:rPr>
                <w:rFonts w:ascii="AR CENA" w:hAnsi="AR CENA"/>
              </w:rPr>
            </w:pPr>
            <w:r>
              <w:rPr>
                <w:rFonts w:ascii="AR CENA" w:hAnsi="AR CENA"/>
                <w:noProof/>
                <w:lang w:val="en-IN" w:eastAsia="en-IN"/>
              </w:rPr>
              <w:drawing>
                <wp:inline distT="0" distB="0" distL="0" distR="0" wp14:anchorId="3D8D90FA" wp14:editId="7AFFAD52">
                  <wp:extent cx="4511613" cy="905774"/>
                  <wp:effectExtent l="19050" t="19050" r="22860" b="27940"/>
                  <wp:docPr id="545" name="Picture 545" descr="C:\Users\Pradip\Desktop\screen\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Pradip\Desktop\screen\act.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11666" cy="905785"/>
                          </a:xfrm>
                          <a:prstGeom prst="rect">
                            <a:avLst/>
                          </a:prstGeom>
                          <a:noFill/>
                          <a:ln>
                            <a:solidFill>
                              <a:schemeClr val="accent1"/>
                            </a:solidFill>
                          </a:ln>
                        </pic:spPr>
                      </pic:pic>
                    </a:graphicData>
                  </a:graphic>
                </wp:inline>
              </w:drawing>
            </w:r>
          </w:p>
          <w:p w:rsidR="001538DC" w:rsidRDefault="001538DC" w:rsidP="00AB3AB9">
            <w:pPr>
              <w:rPr>
                <w:rFonts w:ascii="AR CENA" w:hAnsi="AR CENA"/>
              </w:rPr>
            </w:pPr>
            <w:r>
              <w:rPr>
                <w:rFonts w:ascii="AR CENA" w:hAnsi="AR CENA"/>
              </w:rPr>
              <w:t xml:space="preserve">Click View , to view the existing information </w:t>
            </w:r>
          </w:p>
          <w:p w:rsidR="001538DC" w:rsidRDefault="001538DC" w:rsidP="00AB3AB9">
            <w:pPr>
              <w:rPr>
                <w:rFonts w:ascii="AR CENA" w:hAnsi="AR CENA"/>
              </w:rPr>
            </w:pPr>
            <w:r>
              <w:rPr>
                <w:rFonts w:ascii="AR CENA" w:hAnsi="AR CENA"/>
              </w:rPr>
              <w:t xml:space="preserve">Click Approve to approve the request spot rate/campaign rate </w:t>
            </w:r>
          </w:p>
        </w:tc>
      </w:tr>
      <w:tr w:rsidR="00A24BFA" w:rsidTr="00A24BFA">
        <w:tc>
          <w:tcPr>
            <w:tcW w:w="1951" w:type="dxa"/>
          </w:tcPr>
          <w:p w:rsidR="00A24BFA" w:rsidRDefault="00A16266" w:rsidP="00AB3AB9">
            <w:pPr>
              <w:rPr>
                <w:rFonts w:ascii="AR CENA" w:hAnsi="AR CENA"/>
              </w:rPr>
            </w:pPr>
            <w:r>
              <w:rPr>
                <w:rFonts w:ascii="AR CENA" w:hAnsi="AR CENA"/>
              </w:rPr>
              <w:t xml:space="preserve">Spot  Code </w:t>
            </w:r>
          </w:p>
        </w:tc>
        <w:tc>
          <w:tcPr>
            <w:tcW w:w="7625" w:type="dxa"/>
          </w:tcPr>
          <w:p w:rsidR="00A24BFA" w:rsidRDefault="00DC03D2" w:rsidP="00AB3AB9">
            <w:pPr>
              <w:rPr>
                <w:rFonts w:ascii="AR CENA" w:hAnsi="AR CENA"/>
              </w:rPr>
            </w:pPr>
            <w:r>
              <w:rPr>
                <w:rFonts w:ascii="AR CENA" w:hAnsi="AR CENA"/>
              </w:rPr>
              <w:t xml:space="preserve">This indicate the code of the spot rate/campaign rate </w:t>
            </w:r>
          </w:p>
          <w:p w:rsidR="00DC03D2" w:rsidRDefault="00DC03D2" w:rsidP="00AB3AB9">
            <w:pPr>
              <w:rPr>
                <w:rFonts w:ascii="AR CENA" w:hAnsi="AR CENA"/>
              </w:rPr>
            </w:pPr>
            <w:r>
              <w:rPr>
                <w:rFonts w:ascii="AR CENA" w:hAnsi="AR CENA"/>
              </w:rPr>
              <w:t xml:space="preserve">Note – Spot code generated when rate  is approved by the user for spot rate </w:t>
            </w:r>
          </w:p>
          <w:p w:rsidR="00DC03D2" w:rsidRDefault="00DC03D2" w:rsidP="00AB3AB9">
            <w:pPr>
              <w:rPr>
                <w:rFonts w:ascii="AR CENA" w:hAnsi="AR CENA"/>
              </w:rPr>
            </w:pPr>
            <w:r>
              <w:rPr>
                <w:rFonts w:ascii="AR CENA" w:hAnsi="AR CENA"/>
              </w:rPr>
              <w:t xml:space="preserve">Note 2-Campagin code generate while on request status as well </w:t>
            </w:r>
          </w:p>
          <w:p w:rsidR="00DC03D2" w:rsidRDefault="00AF4E91" w:rsidP="00AB3AB9">
            <w:pPr>
              <w:rPr>
                <w:rFonts w:ascii="AR CENA" w:hAnsi="AR CENA"/>
              </w:rPr>
            </w:pPr>
            <w:r>
              <w:rPr>
                <w:rFonts w:ascii="AR CENA" w:hAnsi="AR CENA"/>
                <w:noProof/>
                <w:lang w:val="en-IN" w:eastAsia="en-IN"/>
              </w:rPr>
              <w:drawing>
                <wp:inline distT="0" distB="0" distL="0" distR="0" wp14:anchorId="3DA90F36" wp14:editId="19B95E2A">
                  <wp:extent cx="1043796" cy="992037"/>
                  <wp:effectExtent l="19050" t="19050" r="23495" b="17780"/>
                  <wp:docPr id="546" name="Picture 546" descr="C:\Users\Pradip\Desktop\scree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Pradip\Desktop\screen\code.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43620" cy="991870"/>
                          </a:xfrm>
                          <a:prstGeom prst="rect">
                            <a:avLst/>
                          </a:prstGeom>
                          <a:noFill/>
                          <a:ln>
                            <a:solidFill>
                              <a:schemeClr val="accent1"/>
                            </a:solidFill>
                          </a:ln>
                        </pic:spPr>
                      </pic:pic>
                    </a:graphicData>
                  </a:graphic>
                </wp:inline>
              </w:drawing>
            </w:r>
          </w:p>
          <w:p w:rsidR="00AF4E91" w:rsidRDefault="00AF4E91" w:rsidP="00AF4E91">
            <w:pPr>
              <w:rPr>
                <w:rFonts w:ascii="AR CENA" w:hAnsi="AR CENA"/>
              </w:rPr>
            </w:pPr>
            <w:r>
              <w:rPr>
                <w:rFonts w:ascii="AR CENA" w:hAnsi="AR CENA"/>
              </w:rPr>
              <w:t xml:space="preserve">Click view Code to get the code details </w:t>
            </w:r>
          </w:p>
          <w:p w:rsidR="00AF4E91" w:rsidRDefault="00D1779D" w:rsidP="00AF4E91">
            <w:pPr>
              <w:rPr>
                <w:rFonts w:ascii="AR CENA" w:hAnsi="AR CENA"/>
              </w:rPr>
            </w:pPr>
            <w:r>
              <w:rPr>
                <w:rFonts w:ascii="AR CENA" w:hAnsi="AR CENA"/>
                <w:noProof/>
                <w:lang w:val="en-IN" w:eastAsia="en-IN"/>
              </w:rPr>
              <w:drawing>
                <wp:inline distT="0" distB="0" distL="0" distR="0" wp14:anchorId="775E3909" wp14:editId="74BF0EEB">
                  <wp:extent cx="3623094" cy="948906"/>
                  <wp:effectExtent l="19050" t="19050" r="15875" b="22860"/>
                  <wp:docPr id="547" name="Picture 547" descr="C:\Users\Pradip\Desktop\screen\v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Pradip\Desktop\screen\vew.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23310" cy="948963"/>
                          </a:xfrm>
                          <a:prstGeom prst="rect">
                            <a:avLst/>
                          </a:prstGeom>
                          <a:noFill/>
                          <a:ln>
                            <a:solidFill>
                              <a:schemeClr val="accent1"/>
                            </a:solidFill>
                          </a:ln>
                        </pic:spPr>
                      </pic:pic>
                    </a:graphicData>
                  </a:graphic>
                </wp:inline>
              </w:drawing>
            </w:r>
          </w:p>
          <w:p w:rsidR="00AF4E91" w:rsidRDefault="00AF4E91" w:rsidP="00AB3AB9">
            <w:pPr>
              <w:rPr>
                <w:rFonts w:ascii="AR CENA" w:hAnsi="AR CENA"/>
              </w:rPr>
            </w:pPr>
          </w:p>
        </w:tc>
      </w:tr>
      <w:tr w:rsidR="00A24BFA" w:rsidTr="00A24BFA">
        <w:tc>
          <w:tcPr>
            <w:tcW w:w="1951" w:type="dxa"/>
          </w:tcPr>
          <w:p w:rsidR="00A24BFA" w:rsidRDefault="00A16266" w:rsidP="00AB3AB9">
            <w:pPr>
              <w:rPr>
                <w:rFonts w:ascii="AR CENA" w:hAnsi="AR CENA"/>
              </w:rPr>
            </w:pPr>
            <w:r>
              <w:rPr>
                <w:rFonts w:ascii="AR CENA" w:hAnsi="AR CENA"/>
              </w:rPr>
              <w:t xml:space="preserve">Airline Name </w:t>
            </w:r>
          </w:p>
        </w:tc>
        <w:tc>
          <w:tcPr>
            <w:tcW w:w="7625" w:type="dxa"/>
          </w:tcPr>
          <w:p w:rsidR="00A24BFA" w:rsidRDefault="008D2294" w:rsidP="00AB3AB9">
            <w:pPr>
              <w:rPr>
                <w:rFonts w:ascii="AR CENA" w:hAnsi="AR CENA"/>
              </w:rPr>
            </w:pPr>
            <w:r>
              <w:rPr>
                <w:rFonts w:ascii="AR CENA" w:hAnsi="AR CENA"/>
              </w:rPr>
              <w:t xml:space="preserve">Name of the Airline –Its GA by default </w:t>
            </w:r>
          </w:p>
        </w:tc>
      </w:tr>
      <w:tr w:rsidR="00A24BFA" w:rsidTr="00A24BFA">
        <w:tc>
          <w:tcPr>
            <w:tcW w:w="1951" w:type="dxa"/>
          </w:tcPr>
          <w:p w:rsidR="00A24BFA" w:rsidRDefault="00A16266" w:rsidP="00AB3AB9">
            <w:pPr>
              <w:rPr>
                <w:rFonts w:ascii="AR CENA" w:hAnsi="AR CENA"/>
              </w:rPr>
            </w:pPr>
            <w:r>
              <w:rPr>
                <w:rFonts w:ascii="AR CENA" w:hAnsi="AR CENA"/>
              </w:rPr>
              <w:t xml:space="preserve">Request Type </w:t>
            </w:r>
          </w:p>
        </w:tc>
        <w:tc>
          <w:tcPr>
            <w:tcW w:w="7625" w:type="dxa"/>
          </w:tcPr>
          <w:p w:rsidR="00A24BFA" w:rsidRDefault="008D2294" w:rsidP="00AB3AB9">
            <w:pPr>
              <w:rPr>
                <w:rFonts w:ascii="AR CENA" w:hAnsi="AR CENA"/>
              </w:rPr>
            </w:pPr>
            <w:r>
              <w:rPr>
                <w:rFonts w:ascii="AR CENA" w:hAnsi="AR CENA"/>
              </w:rPr>
              <w:t xml:space="preserve">It indicates either Ad hock(spot rate) or campaign rate type </w:t>
            </w:r>
          </w:p>
          <w:p w:rsidR="008D2294" w:rsidRDefault="008D2294" w:rsidP="00AB3AB9">
            <w:pPr>
              <w:rPr>
                <w:rFonts w:ascii="AR CENA" w:hAnsi="AR CENA"/>
              </w:rPr>
            </w:pPr>
            <w:r>
              <w:rPr>
                <w:rFonts w:ascii="AR CENA" w:hAnsi="AR CENA"/>
                <w:noProof/>
                <w:lang w:val="en-IN" w:eastAsia="en-IN"/>
              </w:rPr>
              <w:drawing>
                <wp:inline distT="0" distB="0" distL="0" distR="0" wp14:anchorId="60AC48ED" wp14:editId="4C769A2B">
                  <wp:extent cx="931535" cy="776377"/>
                  <wp:effectExtent l="19050" t="19050" r="21590" b="24130"/>
                  <wp:docPr id="548" name="Picture 548" descr="C:\Users\Pradip\Desktop\screen\t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Pradip\Desktop\screen\typ.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31545" cy="776386"/>
                          </a:xfrm>
                          <a:prstGeom prst="rect">
                            <a:avLst/>
                          </a:prstGeom>
                          <a:noFill/>
                          <a:ln>
                            <a:solidFill>
                              <a:schemeClr val="accent1"/>
                            </a:solidFill>
                          </a:ln>
                        </pic:spPr>
                      </pic:pic>
                    </a:graphicData>
                  </a:graphic>
                </wp:inline>
              </w:drawing>
            </w:r>
          </w:p>
        </w:tc>
      </w:tr>
      <w:tr w:rsidR="00A24BFA" w:rsidTr="00A24BFA">
        <w:tc>
          <w:tcPr>
            <w:tcW w:w="1951" w:type="dxa"/>
          </w:tcPr>
          <w:p w:rsidR="00A24BFA" w:rsidRDefault="00A16266" w:rsidP="00AB3AB9">
            <w:pPr>
              <w:rPr>
                <w:rFonts w:ascii="AR CENA" w:hAnsi="AR CENA"/>
              </w:rPr>
            </w:pPr>
            <w:r>
              <w:rPr>
                <w:rFonts w:ascii="AR CENA" w:hAnsi="AR CENA"/>
              </w:rPr>
              <w:lastRenderedPageBreak/>
              <w:t xml:space="preserve">AWB Number </w:t>
            </w:r>
          </w:p>
        </w:tc>
        <w:tc>
          <w:tcPr>
            <w:tcW w:w="7625" w:type="dxa"/>
          </w:tcPr>
          <w:p w:rsidR="00A24BFA" w:rsidRDefault="008D2294" w:rsidP="00AB3AB9">
            <w:pPr>
              <w:rPr>
                <w:rFonts w:ascii="AR CENA" w:hAnsi="AR CENA"/>
              </w:rPr>
            </w:pPr>
            <w:r>
              <w:rPr>
                <w:rFonts w:ascii="AR CENA" w:hAnsi="AR CENA"/>
              </w:rPr>
              <w:t>AWB Number of the sport rate</w:t>
            </w:r>
          </w:p>
        </w:tc>
      </w:tr>
      <w:tr w:rsidR="00A24BFA" w:rsidTr="00A24BFA">
        <w:tc>
          <w:tcPr>
            <w:tcW w:w="1951" w:type="dxa"/>
          </w:tcPr>
          <w:p w:rsidR="00A24BFA" w:rsidRDefault="00A16266" w:rsidP="00AB3AB9">
            <w:pPr>
              <w:rPr>
                <w:rFonts w:ascii="AR CENA" w:hAnsi="AR CENA"/>
              </w:rPr>
            </w:pPr>
            <w:r>
              <w:rPr>
                <w:rFonts w:ascii="AR CENA" w:hAnsi="AR CENA"/>
              </w:rPr>
              <w:t xml:space="preserve">Origin </w:t>
            </w:r>
          </w:p>
        </w:tc>
        <w:tc>
          <w:tcPr>
            <w:tcW w:w="7625" w:type="dxa"/>
          </w:tcPr>
          <w:p w:rsidR="00A24BFA" w:rsidRDefault="008D2294" w:rsidP="00AB3AB9">
            <w:pPr>
              <w:rPr>
                <w:rFonts w:ascii="AR CENA" w:hAnsi="AR CENA"/>
              </w:rPr>
            </w:pPr>
            <w:r>
              <w:rPr>
                <w:rFonts w:ascii="AR CENA" w:hAnsi="AR CENA"/>
              </w:rPr>
              <w:t xml:space="preserve">Origin of the shipment </w:t>
            </w:r>
          </w:p>
        </w:tc>
      </w:tr>
      <w:tr w:rsidR="00A24BFA" w:rsidTr="00A24BFA">
        <w:tc>
          <w:tcPr>
            <w:tcW w:w="1951" w:type="dxa"/>
          </w:tcPr>
          <w:p w:rsidR="00A24BFA" w:rsidRDefault="00A16266" w:rsidP="00AB3AB9">
            <w:pPr>
              <w:rPr>
                <w:rFonts w:ascii="AR CENA" w:hAnsi="AR CENA"/>
              </w:rPr>
            </w:pPr>
            <w:r>
              <w:rPr>
                <w:rFonts w:ascii="AR CENA" w:hAnsi="AR CENA"/>
              </w:rPr>
              <w:t xml:space="preserve">Destination </w:t>
            </w:r>
          </w:p>
        </w:tc>
        <w:tc>
          <w:tcPr>
            <w:tcW w:w="7625" w:type="dxa"/>
          </w:tcPr>
          <w:p w:rsidR="00A24BFA" w:rsidRDefault="008D2294" w:rsidP="00AB3AB9">
            <w:pPr>
              <w:rPr>
                <w:rFonts w:ascii="AR CENA" w:hAnsi="AR CENA"/>
              </w:rPr>
            </w:pPr>
            <w:r>
              <w:rPr>
                <w:rFonts w:ascii="AR CENA" w:hAnsi="AR CENA"/>
              </w:rPr>
              <w:t xml:space="preserve">Destination of the shipment </w:t>
            </w:r>
          </w:p>
        </w:tc>
      </w:tr>
      <w:tr w:rsidR="00A24BFA" w:rsidTr="00A24BFA">
        <w:tc>
          <w:tcPr>
            <w:tcW w:w="1951" w:type="dxa"/>
          </w:tcPr>
          <w:p w:rsidR="00A24BFA" w:rsidRDefault="00A16266" w:rsidP="00AB3AB9">
            <w:pPr>
              <w:rPr>
                <w:rFonts w:ascii="AR CENA" w:hAnsi="AR CENA"/>
              </w:rPr>
            </w:pPr>
            <w:r>
              <w:rPr>
                <w:rFonts w:ascii="AR CENA" w:hAnsi="AR CENA"/>
              </w:rPr>
              <w:t xml:space="preserve">Reference number </w:t>
            </w:r>
          </w:p>
        </w:tc>
        <w:tc>
          <w:tcPr>
            <w:tcW w:w="7625" w:type="dxa"/>
          </w:tcPr>
          <w:p w:rsidR="00A24BFA" w:rsidRDefault="008D2294" w:rsidP="00AB3AB9">
            <w:pPr>
              <w:rPr>
                <w:rFonts w:ascii="AR CENA" w:hAnsi="AR CENA"/>
              </w:rPr>
            </w:pPr>
            <w:r>
              <w:rPr>
                <w:rFonts w:ascii="AR CENA" w:hAnsi="AR CENA"/>
              </w:rPr>
              <w:t xml:space="preserve">System creates the unique rate reference number for each spot rate or campaign rate to identify the rate </w:t>
            </w:r>
          </w:p>
          <w:p w:rsidR="008D2294" w:rsidRDefault="008D2294" w:rsidP="00AB3AB9">
            <w:pPr>
              <w:rPr>
                <w:rFonts w:ascii="AR CENA" w:hAnsi="AR CENA"/>
              </w:rPr>
            </w:pPr>
            <w:r>
              <w:rPr>
                <w:rFonts w:ascii="AR CENA" w:hAnsi="AR CENA"/>
                <w:noProof/>
                <w:lang w:val="en-IN" w:eastAsia="en-IN"/>
              </w:rPr>
              <w:drawing>
                <wp:inline distT="0" distB="0" distL="0" distR="0" wp14:anchorId="7D0536F0" wp14:editId="4C1994CA">
                  <wp:extent cx="940435" cy="1708150"/>
                  <wp:effectExtent l="19050" t="19050" r="12065" b="25400"/>
                  <wp:docPr id="549" name="Picture 549" descr="C:\Users\Pradip\Desktop\screen\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Pradip\Desktop\screen\ref.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40435" cy="1708150"/>
                          </a:xfrm>
                          <a:prstGeom prst="rect">
                            <a:avLst/>
                          </a:prstGeom>
                          <a:noFill/>
                          <a:ln>
                            <a:solidFill>
                              <a:schemeClr val="accent1"/>
                            </a:solidFill>
                          </a:ln>
                        </pic:spPr>
                      </pic:pic>
                    </a:graphicData>
                  </a:graphic>
                </wp:inline>
              </w:drawing>
            </w:r>
          </w:p>
        </w:tc>
      </w:tr>
      <w:tr w:rsidR="00A16266" w:rsidTr="00A24BFA">
        <w:tc>
          <w:tcPr>
            <w:tcW w:w="1951" w:type="dxa"/>
          </w:tcPr>
          <w:p w:rsidR="00A16266" w:rsidRDefault="00A16266" w:rsidP="00AB3AB9">
            <w:pPr>
              <w:rPr>
                <w:rFonts w:ascii="AR CENA" w:hAnsi="AR CENA"/>
              </w:rPr>
            </w:pPr>
            <w:r>
              <w:rPr>
                <w:rFonts w:ascii="AR CENA" w:hAnsi="AR CENA"/>
              </w:rPr>
              <w:t>Rate (Approved Rate )</w:t>
            </w:r>
          </w:p>
        </w:tc>
        <w:tc>
          <w:tcPr>
            <w:tcW w:w="7625" w:type="dxa"/>
          </w:tcPr>
          <w:p w:rsidR="00A16266" w:rsidRDefault="008D2294" w:rsidP="00AB3AB9">
            <w:pPr>
              <w:rPr>
                <w:rFonts w:ascii="AR CENA" w:hAnsi="AR CENA"/>
              </w:rPr>
            </w:pPr>
            <w:r>
              <w:rPr>
                <w:rFonts w:ascii="AR CENA" w:hAnsi="AR CENA"/>
              </w:rPr>
              <w:t xml:space="preserve">This the approved rate by the authorized user </w:t>
            </w:r>
          </w:p>
        </w:tc>
      </w:tr>
      <w:tr w:rsidR="00A16266" w:rsidTr="00A24BFA">
        <w:tc>
          <w:tcPr>
            <w:tcW w:w="1951" w:type="dxa"/>
          </w:tcPr>
          <w:p w:rsidR="00A16266" w:rsidRDefault="00A16266" w:rsidP="00AB3AB9">
            <w:pPr>
              <w:rPr>
                <w:rFonts w:ascii="AR CENA" w:hAnsi="AR CENA"/>
              </w:rPr>
            </w:pPr>
            <w:r>
              <w:rPr>
                <w:rFonts w:ascii="AR CENA" w:hAnsi="AR CENA"/>
              </w:rPr>
              <w:t xml:space="preserve">Request Rate </w:t>
            </w:r>
          </w:p>
        </w:tc>
        <w:tc>
          <w:tcPr>
            <w:tcW w:w="7625" w:type="dxa"/>
          </w:tcPr>
          <w:p w:rsidR="00A16266" w:rsidRDefault="008D2294" w:rsidP="00AB3AB9">
            <w:pPr>
              <w:rPr>
                <w:rFonts w:ascii="AR CENA" w:hAnsi="AR CENA"/>
              </w:rPr>
            </w:pPr>
            <w:r>
              <w:rPr>
                <w:rFonts w:ascii="AR CENA" w:hAnsi="AR CENA"/>
              </w:rPr>
              <w:t xml:space="preserve">This the rate requested by the  user </w:t>
            </w:r>
          </w:p>
        </w:tc>
      </w:tr>
      <w:tr w:rsidR="00A16266" w:rsidTr="00A24BFA">
        <w:tc>
          <w:tcPr>
            <w:tcW w:w="1951" w:type="dxa"/>
          </w:tcPr>
          <w:p w:rsidR="00A16266" w:rsidRDefault="00A16266" w:rsidP="00AB3AB9">
            <w:pPr>
              <w:rPr>
                <w:rFonts w:ascii="AR CENA" w:hAnsi="AR CENA"/>
              </w:rPr>
            </w:pPr>
            <w:r>
              <w:rPr>
                <w:rFonts w:ascii="AR CENA" w:hAnsi="AR CENA"/>
              </w:rPr>
              <w:t xml:space="preserve">Approved status </w:t>
            </w:r>
          </w:p>
        </w:tc>
        <w:tc>
          <w:tcPr>
            <w:tcW w:w="7625" w:type="dxa"/>
          </w:tcPr>
          <w:p w:rsidR="00A16266" w:rsidRDefault="008D2294" w:rsidP="00AB3AB9">
            <w:pPr>
              <w:rPr>
                <w:rFonts w:ascii="AR CENA" w:hAnsi="AR CENA"/>
              </w:rPr>
            </w:pPr>
            <w:r>
              <w:rPr>
                <w:rFonts w:ascii="AR CENA" w:hAnsi="AR CENA"/>
              </w:rPr>
              <w:t>Status of the Rate, Example- Request/approved /rejected etc.</w:t>
            </w:r>
          </w:p>
          <w:p w:rsidR="008D2294" w:rsidRDefault="00AB2EC4" w:rsidP="00AB3AB9">
            <w:pPr>
              <w:rPr>
                <w:rFonts w:ascii="AR CENA" w:hAnsi="AR CENA"/>
              </w:rPr>
            </w:pPr>
            <w:r>
              <w:rPr>
                <w:rFonts w:ascii="AR CENA" w:hAnsi="AR CENA"/>
                <w:noProof/>
                <w:lang w:val="en-IN" w:eastAsia="en-IN"/>
              </w:rPr>
              <w:drawing>
                <wp:inline distT="0" distB="0" distL="0" distR="0" wp14:anchorId="0C6DF01D" wp14:editId="70A13D22">
                  <wp:extent cx="931579" cy="1656272"/>
                  <wp:effectExtent l="19050" t="19050" r="20955" b="20320"/>
                  <wp:docPr id="550" name="Picture 550" descr="C:\Users\Pradip\Desktop\screen\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Pradip\Desktop\screen\status.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31545" cy="1656212"/>
                          </a:xfrm>
                          <a:prstGeom prst="rect">
                            <a:avLst/>
                          </a:prstGeom>
                          <a:noFill/>
                          <a:ln>
                            <a:solidFill>
                              <a:schemeClr val="accent1"/>
                            </a:solidFill>
                          </a:ln>
                        </pic:spPr>
                      </pic:pic>
                    </a:graphicData>
                  </a:graphic>
                </wp:inline>
              </w:drawing>
            </w:r>
          </w:p>
        </w:tc>
      </w:tr>
      <w:tr w:rsidR="00A16266" w:rsidTr="00A24BFA">
        <w:tc>
          <w:tcPr>
            <w:tcW w:w="1951" w:type="dxa"/>
          </w:tcPr>
          <w:p w:rsidR="00A16266" w:rsidRDefault="00A16266" w:rsidP="00AB3AB9">
            <w:pPr>
              <w:rPr>
                <w:rFonts w:ascii="AR CENA" w:hAnsi="AR CENA"/>
              </w:rPr>
            </w:pPr>
            <w:r>
              <w:rPr>
                <w:rFonts w:ascii="AR CENA" w:hAnsi="AR CENA"/>
              </w:rPr>
              <w:t xml:space="preserve">Valid from </w:t>
            </w:r>
          </w:p>
        </w:tc>
        <w:tc>
          <w:tcPr>
            <w:tcW w:w="7625" w:type="dxa"/>
          </w:tcPr>
          <w:p w:rsidR="00A16266" w:rsidRDefault="003E05AD" w:rsidP="00AB3AB9">
            <w:pPr>
              <w:rPr>
                <w:rFonts w:ascii="AR CENA" w:hAnsi="AR CENA"/>
              </w:rPr>
            </w:pPr>
            <w:r>
              <w:rPr>
                <w:rFonts w:ascii="AR CENA" w:hAnsi="AR CENA"/>
              </w:rPr>
              <w:t xml:space="preserve">It is the Valid from date of the spot/campaign rate </w:t>
            </w:r>
          </w:p>
        </w:tc>
      </w:tr>
      <w:tr w:rsidR="00A16266" w:rsidTr="00A24BFA">
        <w:tc>
          <w:tcPr>
            <w:tcW w:w="1951" w:type="dxa"/>
          </w:tcPr>
          <w:p w:rsidR="00A16266" w:rsidRDefault="00A16266" w:rsidP="00AB3AB9">
            <w:pPr>
              <w:rPr>
                <w:rFonts w:ascii="AR CENA" w:hAnsi="AR CENA"/>
              </w:rPr>
            </w:pPr>
            <w:r>
              <w:rPr>
                <w:rFonts w:ascii="AR CENA" w:hAnsi="AR CENA"/>
              </w:rPr>
              <w:t xml:space="preserve">Valid to </w:t>
            </w:r>
          </w:p>
        </w:tc>
        <w:tc>
          <w:tcPr>
            <w:tcW w:w="7625" w:type="dxa"/>
          </w:tcPr>
          <w:p w:rsidR="00A16266" w:rsidRDefault="003E05AD" w:rsidP="00AB3AB9">
            <w:pPr>
              <w:rPr>
                <w:rFonts w:ascii="AR CENA" w:hAnsi="AR CENA"/>
              </w:rPr>
            </w:pPr>
            <w:r>
              <w:rPr>
                <w:rFonts w:ascii="AR CENA" w:hAnsi="AR CENA"/>
              </w:rPr>
              <w:t>It is the Valid to date of the spot/campaign rate</w:t>
            </w:r>
          </w:p>
        </w:tc>
      </w:tr>
      <w:tr w:rsidR="00A16266" w:rsidTr="00A24BFA">
        <w:tc>
          <w:tcPr>
            <w:tcW w:w="1951" w:type="dxa"/>
          </w:tcPr>
          <w:p w:rsidR="00A16266" w:rsidRDefault="00A16266" w:rsidP="00AB3AB9">
            <w:pPr>
              <w:rPr>
                <w:rFonts w:ascii="AR CENA" w:hAnsi="AR CENA"/>
              </w:rPr>
            </w:pPr>
            <w:r>
              <w:rPr>
                <w:rFonts w:ascii="AR CENA" w:hAnsi="AR CENA"/>
              </w:rPr>
              <w:t xml:space="preserve">Active </w:t>
            </w:r>
          </w:p>
        </w:tc>
        <w:tc>
          <w:tcPr>
            <w:tcW w:w="7625" w:type="dxa"/>
          </w:tcPr>
          <w:p w:rsidR="00A16266" w:rsidRDefault="00E548D4" w:rsidP="00AB3AB9">
            <w:pPr>
              <w:rPr>
                <w:rFonts w:ascii="AR CENA" w:hAnsi="AR CENA"/>
              </w:rPr>
            </w:pPr>
            <w:r>
              <w:rPr>
                <w:rFonts w:ascii="AR CENA" w:hAnsi="AR CENA"/>
              </w:rPr>
              <w:t xml:space="preserve">User can make inactive of the rate , Note –If t is marked as Yes only code able to get applied </w:t>
            </w:r>
          </w:p>
        </w:tc>
      </w:tr>
    </w:tbl>
    <w:p w:rsidR="00A24BFA" w:rsidRDefault="00A24BFA" w:rsidP="00AB3AB9">
      <w:pPr>
        <w:rPr>
          <w:rFonts w:ascii="AR CENA" w:hAnsi="AR CENA"/>
        </w:rPr>
      </w:pPr>
    </w:p>
    <w:p w:rsidR="00CB785E" w:rsidRPr="0044327B" w:rsidRDefault="00CB785E" w:rsidP="00AB3AB9">
      <w:pPr>
        <w:rPr>
          <w:rFonts w:ascii="AR CENA" w:hAnsi="AR CENA"/>
        </w:rPr>
      </w:pPr>
    </w:p>
    <w:p w:rsidR="00AB3AB9" w:rsidRDefault="00AB3AB9" w:rsidP="00B75F8B">
      <w:pPr>
        <w:rPr>
          <w:rFonts w:ascii="AR CENA" w:hAnsi="AR CENA"/>
        </w:rPr>
      </w:pPr>
    </w:p>
    <w:p w:rsidR="00221B73" w:rsidRPr="00221B73" w:rsidRDefault="00221B73" w:rsidP="00221B73">
      <w:pPr>
        <w:pStyle w:val="Heading4"/>
        <w:rPr>
          <w:rFonts w:ascii="AR CENA" w:hAnsi="AR CENA"/>
          <w:b w:val="0"/>
          <w:i w:val="0"/>
        </w:rPr>
      </w:pPr>
      <w:r w:rsidRPr="00221B73">
        <w:rPr>
          <w:rFonts w:ascii="AR CENA" w:hAnsi="AR CENA"/>
          <w:b w:val="0"/>
          <w:i w:val="0"/>
        </w:rPr>
        <w:lastRenderedPageBreak/>
        <w:t xml:space="preserve">Create Spot Rate </w:t>
      </w:r>
    </w:p>
    <w:p w:rsidR="00221B73" w:rsidRDefault="00B42E24" w:rsidP="00221B73">
      <w:pPr>
        <w:rPr>
          <w:rFonts w:ascii="AR CENA" w:hAnsi="AR CENA"/>
        </w:rPr>
      </w:pPr>
      <w:r>
        <w:rPr>
          <w:rFonts w:ascii="AR CENA" w:hAnsi="AR CENA"/>
        </w:rPr>
        <w:t>Navigation-</w:t>
      </w:r>
      <w:r w:rsidR="000205BD">
        <w:rPr>
          <w:rFonts w:ascii="AR CENA" w:hAnsi="AR CENA"/>
        </w:rPr>
        <w:t xml:space="preserve">Rate&gt;Manage spot rate &gt;Create new spot rate </w:t>
      </w:r>
    </w:p>
    <w:p w:rsidR="000205BD" w:rsidRDefault="003F423B" w:rsidP="00221B73">
      <w:pPr>
        <w:rPr>
          <w:rFonts w:ascii="AR CENA" w:hAnsi="AR CENA"/>
        </w:rPr>
      </w:pPr>
      <w:r>
        <w:rPr>
          <w:rFonts w:ascii="AR CENA" w:hAnsi="AR CENA"/>
          <w:noProof/>
          <w:lang w:val="en-IN" w:eastAsia="en-IN"/>
        </w:rPr>
        <mc:AlternateContent>
          <mc:Choice Requires="wps">
            <w:drawing>
              <wp:anchor distT="0" distB="0" distL="114300" distR="114300" simplePos="0" relativeHeight="251778048" behindDoc="0" locked="0" layoutInCell="1" allowOverlap="1" wp14:anchorId="74B32ED2" wp14:editId="191816AB">
                <wp:simplePos x="0" y="0"/>
                <wp:positionH relativeFrom="column">
                  <wp:posOffset>456565</wp:posOffset>
                </wp:positionH>
                <wp:positionV relativeFrom="paragraph">
                  <wp:posOffset>126569</wp:posOffset>
                </wp:positionV>
                <wp:extent cx="207034" cy="276045"/>
                <wp:effectExtent l="0" t="0" r="21590" b="10160"/>
                <wp:wrapNone/>
                <wp:docPr id="552" name="Left Arrow 552"/>
                <wp:cNvGraphicFramePr/>
                <a:graphic xmlns:a="http://schemas.openxmlformats.org/drawingml/2006/main">
                  <a:graphicData uri="http://schemas.microsoft.com/office/word/2010/wordprocessingShape">
                    <wps:wsp>
                      <wps:cNvSpPr/>
                      <wps:spPr>
                        <a:xfrm>
                          <a:off x="0" y="0"/>
                          <a:ext cx="207034" cy="27604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 Arrow 552" o:spid="_x0000_s1026" type="#_x0000_t66" style="position:absolute;margin-left:35.95pt;margin-top:9.95pt;width:16.3pt;height:21.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" adj="10800" fillcolor="#4f81bd [3204]" strokecolor="#243f60 [1604]" strokeweight="2pt"/>
            </w:pict>
          </mc:Fallback>
        </mc:AlternateContent>
      </w:r>
      <w:r w:rsidR="000535CB">
        <w:rPr>
          <w:rFonts w:ascii="AR CENA" w:hAnsi="AR CENA"/>
          <w:noProof/>
          <w:lang w:val="en-IN" w:eastAsia="en-IN"/>
        </w:rPr>
        <w:drawing>
          <wp:inline distT="0" distB="0" distL="0" distR="0" wp14:anchorId="4C2A52A5" wp14:editId="0EB16A72">
            <wp:extent cx="5943600" cy="1397480"/>
            <wp:effectExtent l="19050" t="19050" r="19050" b="12700"/>
            <wp:docPr id="551" name="Picture 551" descr="C:\Users\Pradip\Desktop\screen\spo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Pradip\Desktop\screen\spot rate.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1397480"/>
                    </a:xfrm>
                    <a:prstGeom prst="rect">
                      <a:avLst/>
                    </a:prstGeom>
                    <a:noFill/>
                    <a:ln>
                      <a:solidFill>
                        <a:schemeClr val="accent1"/>
                      </a:solidFill>
                    </a:ln>
                  </pic:spPr>
                </pic:pic>
              </a:graphicData>
            </a:graphic>
          </wp:inline>
        </w:drawing>
      </w:r>
    </w:p>
    <w:p w:rsidR="000B2946" w:rsidRDefault="000B2946" w:rsidP="00221B73">
      <w:pPr>
        <w:rPr>
          <w:rFonts w:ascii="AR CENA" w:hAnsi="AR CENA"/>
        </w:rPr>
      </w:pPr>
      <w:r>
        <w:rPr>
          <w:rFonts w:ascii="AR CENA" w:hAnsi="AR CENA"/>
        </w:rPr>
        <w:t xml:space="preserve">Click the New spot Rate , system will open new window to create the rate </w:t>
      </w:r>
    </w:p>
    <w:p w:rsidR="0063618A" w:rsidRDefault="0063618A" w:rsidP="0063618A">
      <w:pPr>
        <w:keepNext/>
      </w:pPr>
      <w:r>
        <w:rPr>
          <w:rFonts w:ascii="AR CENA" w:hAnsi="AR CENA"/>
          <w:noProof/>
          <w:lang w:val="en-IN" w:eastAsia="en-IN"/>
        </w:rPr>
        <w:drawing>
          <wp:inline distT="0" distB="0" distL="0" distR="0" wp14:anchorId="474D5D79" wp14:editId="7E07BE6C">
            <wp:extent cx="5943600" cy="2881279"/>
            <wp:effectExtent l="19050" t="19050" r="19050" b="14605"/>
            <wp:docPr id="553" name="Picture 553" descr="C:\Users\Pradip\Desktop\screen\create spot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Pradip\Desktop\screen\create spot code.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0B2946" w:rsidRDefault="0063618A" w:rsidP="0063618A">
      <w:pPr>
        <w:pStyle w:val="Caption"/>
        <w:jc w:val="center"/>
      </w:pPr>
      <w:bookmarkStart w:id="162" w:name="_Toc500933686"/>
      <w:r>
        <w:t xml:space="preserve">Figure </w:t>
      </w:r>
      <w:fldSimple w:instr=" SEQ Figure \* ARABIC ">
        <w:r w:rsidR="003E0BCF">
          <w:rPr>
            <w:noProof/>
          </w:rPr>
          <w:t>90</w:t>
        </w:r>
      </w:fldSimple>
      <w:r>
        <w:t xml:space="preserve"> Create Spot rate</w:t>
      </w:r>
      <w:bookmarkEnd w:id="162"/>
    </w:p>
    <w:p w:rsidR="001A2F4C" w:rsidRPr="001A2F4C" w:rsidRDefault="001A2F4C" w:rsidP="001A2F4C">
      <w:pPr>
        <w:rPr>
          <w:rFonts w:ascii="AR CENA" w:hAnsi="AR CENA"/>
        </w:rPr>
      </w:pPr>
      <w:r w:rsidRPr="001A2F4C">
        <w:rPr>
          <w:rFonts w:ascii="AR CENA" w:hAnsi="AR CENA"/>
        </w:rPr>
        <w:t xml:space="preserve">Create Spot rate Process </w:t>
      </w:r>
    </w:p>
    <w:tbl>
      <w:tblPr>
        <w:tblStyle w:val="TableGrid"/>
        <w:tblW w:w="5000" w:type="pct"/>
        <w:tblLook w:val="04A0" w:firstRow="1" w:lastRow="0" w:firstColumn="1" w:lastColumn="0" w:noHBand="0" w:noVBand="1"/>
      </w:tblPr>
      <w:tblGrid>
        <w:gridCol w:w="1810"/>
        <w:gridCol w:w="7766"/>
      </w:tblGrid>
      <w:tr w:rsidR="00A82736" w:rsidTr="00DD50FE">
        <w:tc>
          <w:tcPr>
            <w:tcW w:w="945" w:type="pct"/>
            <w:shd w:val="clear" w:color="auto" w:fill="F79646" w:themeFill="accent6"/>
          </w:tcPr>
          <w:p w:rsidR="00A82736" w:rsidRDefault="00A82736" w:rsidP="00B75F8B">
            <w:pPr>
              <w:rPr>
                <w:rFonts w:ascii="AR CENA" w:hAnsi="AR CENA"/>
              </w:rPr>
            </w:pPr>
          </w:p>
        </w:tc>
        <w:tc>
          <w:tcPr>
            <w:tcW w:w="4055" w:type="pct"/>
            <w:shd w:val="clear" w:color="auto" w:fill="F79646" w:themeFill="accent6"/>
          </w:tcPr>
          <w:p w:rsidR="00A82736" w:rsidRDefault="008413EF" w:rsidP="008413EF">
            <w:pPr>
              <w:jc w:val="center"/>
              <w:rPr>
                <w:rFonts w:ascii="AR CENA" w:hAnsi="AR CENA"/>
              </w:rPr>
            </w:pPr>
            <w:r>
              <w:rPr>
                <w:rFonts w:ascii="AR CENA" w:hAnsi="AR CENA"/>
              </w:rPr>
              <w:t>Information</w:t>
            </w:r>
          </w:p>
        </w:tc>
      </w:tr>
      <w:tr w:rsidR="00A82736" w:rsidTr="00DD50FE">
        <w:tc>
          <w:tcPr>
            <w:tcW w:w="945" w:type="pct"/>
          </w:tcPr>
          <w:p w:rsidR="00A82736" w:rsidRDefault="00FA77F7" w:rsidP="00B75F8B">
            <w:pPr>
              <w:rPr>
                <w:rFonts w:ascii="AR CENA" w:hAnsi="AR CENA"/>
              </w:rPr>
            </w:pPr>
            <w:r>
              <w:rPr>
                <w:rFonts w:ascii="AR CENA" w:hAnsi="AR CENA"/>
              </w:rPr>
              <w:t xml:space="preserve">Request Type </w:t>
            </w:r>
          </w:p>
        </w:tc>
        <w:tc>
          <w:tcPr>
            <w:tcW w:w="4055" w:type="pct"/>
          </w:tcPr>
          <w:p w:rsidR="00590D01" w:rsidRDefault="00590D01" w:rsidP="00B75F8B">
            <w:pPr>
              <w:rPr>
                <w:rFonts w:ascii="AR CENA" w:hAnsi="AR CENA"/>
              </w:rPr>
            </w:pPr>
            <w:r>
              <w:rPr>
                <w:rFonts w:ascii="AR CENA" w:hAnsi="AR CENA"/>
              </w:rPr>
              <w:t xml:space="preserve">It indicate the type of rate –Ad-hoc (Spot Rate )  or Campaign rate </w:t>
            </w:r>
          </w:p>
          <w:p w:rsidR="00590D01" w:rsidRDefault="00590D01" w:rsidP="00B75F8B">
            <w:pPr>
              <w:rPr>
                <w:rFonts w:ascii="AR CENA" w:hAnsi="AR CENA"/>
              </w:rPr>
            </w:pPr>
            <w:r>
              <w:rPr>
                <w:rFonts w:ascii="AR CENA" w:hAnsi="AR CENA"/>
              </w:rPr>
              <w:t xml:space="preserve">Click to Ad-hoc check Box </w:t>
            </w:r>
          </w:p>
          <w:p w:rsidR="00590D01" w:rsidRDefault="00870135" w:rsidP="00B75F8B">
            <w:pPr>
              <w:rPr>
                <w:rFonts w:ascii="AR CENA" w:hAnsi="AR CENA"/>
              </w:rPr>
            </w:pPr>
            <w:r>
              <w:rPr>
                <w:rFonts w:ascii="AR CENA" w:hAnsi="AR CENA"/>
                <w:noProof/>
                <w:lang w:val="en-IN" w:eastAsia="en-IN"/>
              </w:rPr>
              <w:drawing>
                <wp:inline distT="0" distB="0" distL="0" distR="0" wp14:anchorId="0A2142C7" wp14:editId="390B846A">
                  <wp:extent cx="3881887" cy="508958"/>
                  <wp:effectExtent l="19050" t="19050" r="23495" b="24765"/>
                  <wp:docPr id="554" name="Picture 554" descr="C:\Users\Pradip\Desktop\screen\awb 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Pradip\Desktop\screen\awb p.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84267" cy="509270"/>
                          </a:xfrm>
                          <a:prstGeom prst="rect">
                            <a:avLst/>
                          </a:prstGeom>
                          <a:noFill/>
                          <a:ln>
                            <a:solidFill>
                              <a:schemeClr val="accent1"/>
                            </a:solidFill>
                          </a:ln>
                        </pic:spPr>
                      </pic:pic>
                    </a:graphicData>
                  </a:graphic>
                </wp:inline>
              </w:drawing>
            </w:r>
          </w:p>
        </w:tc>
      </w:tr>
      <w:tr w:rsidR="00A82736" w:rsidTr="00DD50FE">
        <w:tc>
          <w:tcPr>
            <w:tcW w:w="945" w:type="pct"/>
          </w:tcPr>
          <w:p w:rsidR="00A82736" w:rsidRDefault="00FA77F7" w:rsidP="00B75F8B">
            <w:pPr>
              <w:rPr>
                <w:rFonts w:ascii="AR CENA" w:hAnsi="AR CENA"/>
              </w:rPr>
            </w:pPr>
            <w:r>
              <w:rPr>
                <w:rFonts w:ascii="AR CENA" w:hAnsi="AR CENA"/>
              </w:rPr>
              <w:t xml:space="preserve">Airline </w:t>
            </w:r>
          </w:p>
        </w:tc>
        <w:tc>
          <w:tcPr>
            <w:tcW w:w="4055" w:type="pct"/>
          </w:tcPr>
          <w:p w:rsidR="00A82736" w:rsidRDefault="008E1DC8" w:rsidP="00B75F8B">
            <w:pPr>
              <w:rPr>
                <w:rFonts w:ascii="AR CENA" w:hAnsi="AR CENA"/>
              </w:rPr>
            </w:pPr>
            <w:r>
              <w:rPr>
                <w:rFonts w:ascii="AR CENA" w:hAnsi="AR CENA"/>
              </w:rPr>
              <w:t xml:space="preserve">System will auto populated the Airline Name  as GA </w:t>
            </w:r>
          </w:p>
        </w:tc>
      </w:tr>
      <w:tr w:rsidR="00A82736" w:rsidTr="00DD50FE">
        <w:tc>
          <w:tcPr>
            <w:tcW w:w="945" w:type="pct"/>
          </w:tcPr>
          <w:p w:rsidR="00A82736" w:rsidRDefault="00FA77F7" w:rsidP="00B75F8B">
            <w:pPr>
              <w:rPr>
                <w:rFonts w:ascii="AR CENA" w:hAnsi="AR CENA"/>
              </w:rPr>
            </w:pPr>
            <w:r>
              <w:rPr>
                <w:rFonts w:ascii="AR CENA" w:hAnsi="AR CENA"/>
              </w:rPr>
              <w:lastRenderedPageBreak/>
              <w:t xml:space="preserve">AWB Type </w:t>
            </w:r>
          </w:p>
        </w:tc>
        <w:tc>
          <w:tcPr>
            <w:tcW w:w="4055" w:type="pct"/>
          </w:tcPr>
          <w:p w:rsidR="00A82736" w:rsidRDefault="00523EB2" w:rsidP="00B75F8B">
            <w:pPr>
              <w:rPr>
                <w:rFonts w:ascii="AR CENA" w:hAnsi="AR CENA"/>
              </w:rPr>
            </w:pPr>
            <w:r>
              <w:rPr>
                <w:rFonts w:ascii="AR CENA" w:hAnsi="AR CENA"/>
              </w:rPr>
              <w:t>Select the AWB type –Cargo /courier etc.</w:t>
            </w:r>
          </w:p>
          <w:p w:rsidR="00523EB2" w:rsidRDefault="004A17FC" w:rsidP="00B75F8B">
            <w:pPr>
              <w:rPr>
                <w:rFonts w:ascii="AR CENA" w:hAnsi="AR CENA"/>
              </w:rPr>
            </w:pPr>
            <w:r>
              <w:rPr>
                <w:rFonts w:ascii="AR CENA" w:hAnsi="AR CENA"/>
                <w:noProof/>
                <w:lang w:val="en-IN" w:eastAsia="en-IN"/>
              </w:rPr>
              <w:drawing>
                <wp:inline distT="0" distB="0" distL="0" distR="0" wp14:anchorId="09E3B239" wp14:editId="7F38F4C4">
                  <wp:extent cx="2734310" cy="664210"/>
                  <wp:effectExtent l="19050" t="19050" r="27940" b="21590"/>
                  <wp:docPr id="555" name="Picture 555" descr="C:\Users\Pradip\Desktop\scree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Pradip\Desktop\screen\tr.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34310" cy="664210"/>
                          </a:xfrm>
                          <a:prstGeom prst="rect">
                            <a:avLst/>
                          </a:prstGeom>
                          <a:noFill/>
                          <a:ln>
                            <a:solidFill>
                              <a:schemeClr val="accent1"/>
                            </a:solidFill>
                          </a:ln>
                        </pic:spPr>
                      </pic:pic>
                    </a:graphicData>
                  </a:graphic>
                </wp:inline>
              </w:drawing>
            </w:r>
          </w:p>
        </w:tc>
      </w:tr>
      <w:tr w:rsidR="00A82736" w:rsidTr="00DD50FE">
        <w:tc>
          <w:tcPr>
            <w:tcW w:w="945" w:type="pct"/>
          </w:tcPr>
          <w:p w:rsidR="00A82736" w:rsidRDefault="00FA77F7" w:rsidP="00B75F8B">
            <w:pPr>
              <w:rPr>
                <w:rFonts w:ascii="AR CENA" w:hAnsi="AR CENA"/>
              </w:rPr>
            </w:pPr>
            <w:r>
              <w:rPr>
                <w:rFonts w:ascii="AR CENA" w:hAnsi="AR CENA"/>
              </w:rPr>
              <w:t xml:space="preserve">AWB Number </w:t>
            </w:r>
          </w:p>
        </w:tc>
        <w:tc>
          <w:tcPr>
            <w:tcW w:w="4055" w:type="pct"/>
          </w:tcPr>
          <w:p w:rsidR="00A82736" w:rsidRDefault="004A17FC" w:rsidP="00B75F8B">
            <w:pPr>
              <w:rPr>
                <w:rFonts w:ascii="AR CENA" w:hAnsi="AR CENA"/>
              </w:rPr>
            </w:pPr>
            <w:r>
              <w:rPr>
                <w:rFonts w:ascii="AR CENA" w:hAnsi="AR CENA"/>
              </w:rPr>
              <w:t xml:space="preserve">Spot rate can create for a specific AWB number or without AWB no , If user need to create spot rate without AWB number then just leave this as blank </w:t>
            </w:r>
          </w:p>
          <w:p w:rsidR="004A17FC" w:rsidRDefault="004A17FC" w:rsidP="00B75F8B">
            <w:pPr>
              <w:rPr>
                <w:rFonts w:ascii="AR CENA" w:hAnsi="AR CENA"/>
              </w:rPr>
            </w:pPr>
            <w:r>
              <w:rPr>
                <w:rFonts w:ascii="AR CENA" w:hAnsi="AR CENA"/>
              </w:rPr>
              <w:t xml:space="preserve">If user need to  create rate for Executed AWB , then just type and click Get AWB  Tab </w:t>
            </w:r>
            <w:r w:rsidR="00DE5334">
              <w:rPr>
                <w:rFonts w:ascii="AR CENA" w:hAnsi="AR CENA"/>
                <w:noProof/>
                <w:lang w:val="en-IN" w:eastAsia="en-IN"/>
              </w:rPr>
              <w:drawing>
                <wp:inline distT="0" distB="0" distL="0" distR="0" wp14:anchorId="47130F05" wp14:editId="41340A8F">
                  <wp:extent cx="2501900" cy="293370"/>
                  <wp:effectExtent l="19050" t="19050" r="12700" b="11430"/>
                  <wp:docPr id="556" name="Picture 556" descr="C:\Users\Pradip\Desktop\screen\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Pradip\Desktop\screen\get.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01900" cy="293370"/>
                          </a:xfrm>
                          <a:prstGeom prst="rect">
                            <a:avLst/>
                          </a:prstGeom>
                          <a:noFill/>
                          <a:ln>
                            <a:solidFill>
                              <a:schemeClr val="accent1"/>
                            </a:solidFill>
                          </a:ln>
                        </pic:spPr>
                      </pic:pic>
                    </a:graphicData>
                  </a:graphic>
                </wp:inline>
              </w:drawing>
            </w:r>
          </w:p>
          <w:p w:rsidR="00DE5334" w:rsidRDefault="00DE5334" w:rsidP="00B75F8B">
            <w:pPr>
              <w:rPr>
                <w:rFonts w:ascii="AR CENA" w:hAnsi="AR CENA"/>
              </w:rPr>
            </w:pPr>
            <w:r>
              <w:rPr>
                <w:rFonts w:ascii="AR CENA" w:hAnsi="AR CENA"/>
              </w:rPr>
              <w:t xml:space="preserve">Once user click into the Get AWB , the AWB number and other details will populated automatically </w:t>
            </w:r>
          </w:p>
        </w:tc>
      </w:tr>
      <w:tr w:rsidR="00A82736" w:rsidTr="00DD50FE">
        <w:tc>
          <w:tcPr>
            <w:tcW w:w="945" w:type="pct"/>
          </w:tcPr>
          <w:p w:rsidR="00A82736" w:rsidRDefault="00FA77F7" w:rsidP="00B75F8B">
            <w:pPr>
              <w:rPr>
                <w:rFonts w:ascii="AR CENA" w:hAnsi="AR CENA"/>
              </w:rPr>
            </w:pPr>
            <w:r>
              <w:rPr>
                <w:rFonts w:ascii="AR CENA" w:hAnsi="AR CENA"/>
              </w:rPr>
              <w:t xml:space="preserve">Origin </w:t>
            </w:r>
          </w:p>
        </w:tc>
        <w:tc>
          <w:tcPr>
            <w:tcW w:w="4055" w:type="pct"/>
          </w:tcPr>
          <w:p w:rsidR="00A82736" w:rsidRDefault="00744085" w:rsidP="00B75F8B">
            <w:pPr>
              <w:rPr>
                <w:rFonts w:ascii="AR CENA" w:hAnsi="AR CENA"/>
              </w:rPr>
            </w:pPr>
            <w:r>
              <w:rPr>
                <w:rFonts w:ascii="AR CENA" w:hAnsi="AR CENA"/>
              </w:rPr>
              <w:t xml:space="preserve">Origin will auto populated by the system </w:t>
            </w:r>
          </w:p>
        </w:tc>
      </w:tr>
      <w:tr w:rsidR="00A82736" w:rsidTr="00DD50FE">
        <w:tc>
          <w:tcPr>
            <w:tcW w:w="945" w:type="pct"/>
          </w:tcPr>
          <w:p w:rsidR="00A82736" w:rsidRDefault="00FA77F7" w:rsidP="00B75F8B">
            <w:pPr>
              <w:rPr>
                <w:rFonts w:ascii="AR CENA" w:hAnsi="AR CENA"/>
              </w:rPr>
            </w:pPr>
            <w:r>
              <w:rPr>
                <w:rFonts w:ascii="AR CENA" w:hAnsi="AR CENA"/>
              </w:rPr>
              <w:t xml:space="preserve">Destination </w:t>
            </w:r>
          </w:p>
        </w:tc>
        <w:tc>
          <w:tcPr>
            <w:tcW w:w="4055" w:type="pct"/>
          </w:tcPr>
          <w:p w:rsidR="00A82736" w:rsidRDefault="00744085" w:rsidP="00B75F8B">
            <w:pPr>
              <w:rPr>
                <w:rFonts w:ascii="AR CENA" w:hAnsi="AR CENA"/>
              </w:rPr>
            </w:pPr>
            <w:r>
              <w:rPr>
                <w:rFonts w:ascii="AR CENA" w:hAnsi="AR CENA"/>
              </w:rPr>
              <w:t xml:space="preserve">Select the Destination from the drop down </w:t>
            </w:r>
          </w:p>
        </w:tc>
      </w:tr>
      <w:tr w:rsidR="00A82736" w:rsidTr="00DD50FE">
        <w:tc>
          <w:tcPr>
            <w:tcW w:w="945" w:type="pct"/>
          </w:tcPr>
          <w:p w:rsidR="00A82736" w:rsidRDefault="00FA77F7" w:rsidP="00B75F8B">
            <w:pPr>
              <w:rPr>
                <w:rFonts w:ascii="AR CENA" w:hAnsi="AR CENA"/>
              </w:rPr>
            </w:pPr>
            <w:r>
              <w:rPr>
                <w:rFonts w:ascii="AR CENA" w:hAnsi="AR CENA"/>
              </w:rPr>
              <w:t xml:space="preserve">Office </w:t>
            </w:r>
          </w:p>
        </w:tc>
        <w:tc>
          <w:tcPr>
            <w:tcW w:w="4055" w:type="pct"/>
          </w:tcPr>
          <w:p w:rsidR="00A82736" w:rsidRDefault="00744085" w:rsidP="00B75F8B">
            <w:pPr>
              <w:rPr>
                <w:rFonts w:ascii="AR CENA" w:hAnsi="AR CENA"/>
              </w:rPr>
            </w:pPr>
            <w:r>
              <w:rPr>
                <w:rFonts w:ascii="AR CENA" w:hAnsi="AR CENA"/>
              </w:rPr>
              <w:t>Select the Office (GSA/Branch etc.)</w:t>
            </w:r>
          </w:p>
        </w:tc>
      </w:tr>
      <w:tr w:rsidR="00FA77F7" w:rsidTr="00DD50FE">
        <w:tc>
          <w:tcPr>
            <w:tcW w:w="945" w:type="pct"/>
          </w:tcPr>
          <w:p w:rsidR="00FA77F7" w:rsidRDefault="00FA77F7" w:rsidP="00B75F8B">
            <w:pPr>
              <w:rPr>
                <w:rFonts w:ascii="AR CENA" w:hAnsi="AR CENA"/>
              </w:rPr>
            </w:pPr>
            <w:r>
              <w:rPr>
                <w:rFonts w:ascii="AR CENA" w:hAnsi="AR CENA"/>
              </w:rPr>
              <w:t xml:space="preserve">Agent </w:t>
            </w:r>
          </w:p>
        </w:tc>
        <w:tc>
          <w:tcPr>
            <w:tcW w:w="4055" w:type="pct"/>
          </w:tcPr>
          <w:p w:rsidR="00FA77F7" w:rsidRDefault="00744085" w:rsidP="00B75F8B">
            <w:pPr>
              <w:rPr>
                <w:rFonts w:ascii="AR CENA" w:hAnsi="AR CENA"/>
              </w:rPr>
            </w:pPr>
            <w:r>
              <w:rPr>
                <w:rFonts w:ascii="AR CENA" w:hAnsi="AR CENA"/>
              </w:rPr>
              <w:t xml:space="preserve">Select the Agent name from the drop down list </w:t>
            </w:r>
          </w:p>
        </w:tc>
      </w:tr>
      <w:tr w:rsidR="00FA77F7" w:rsidTr="00DD50FE">
        <w:tc>
          <w:tcPr>
            <w:tcW w:w="945" w:type="pct"/>
          </w:tcPr>
          <w:p w:rsidR="00FA77F7" w:rsidRDefault="00FA77F7" w:rsidP="00B75F8B">
            <w:pPr>
              <w:rPr>
                <w:rFonts w:ascii="AR CENA" w:hAnsi="AR CENA"/>
              </w:rPr>
            </w:pPr>
            <w:r>
              <w:rPr>
                <w:rFonts w:ascii="AR CENA" w:hAnsi="AR CENA"/>
              </w:rPr>
              <w:t xml:space="preserve">Product </w:t>
            </w:r>
          </w:p>
        </w:tc>
        <w:tc>
          <w:tcPr>
            <w:tcW w:w="4055" w:type="pct"/>
          </w:tcPr>
          <w:p w:rsidR="00FA77F7" w:rsidRDefault="00033B77" w:rsidP="00B75F8B">
            <w:pPr>
              <w:rPr>
                <w:rFonts w:ascii="AR CENA" w:hAnsi="AR CENA"/>
              </w:rPr>
            </w:pPr>
            <w:r>
              <w:rPr>
                <w:rFonts w:ascii="AR CENA" w:hAnsi="AR CENA"/>
              </w:rPr>
              <w:t xml:space="preserve">Select the product from the drop down list </w:t>
            </w:r>
          </w:p>
        </w:tc>
      </w:tr>
      <w:tr w:rsidR="00FA77F7" w:rsidTr="00DD50FE">
        <w:tc>
          <w:tcPr>
            <w:tcW w:w="945" w:type="pct"/>
          </w:tcPr>
          <w:p w:rsidR="00FA77F7" w:rsidRDefault="00FA77F7" w:rsidP="00B75F8B">
            <w:pPr>
              <w:rPr>
                <w:rFonts w:ascii="AR CENA" w:hAnsi="AR CENA"/>
              </w:rPr>
            </w:pPr>
            <w:r>
              <w:rPr>
                <w:rFonts w:ascii="AR CENA" w:hAnsi="AR CENA"/>
              </w:rPr>
              <w:t xml:space="preserve">Commodity </w:t>
            </w:r>
          </w:p>
        </w:tc>
        <w:tc>
          <w:tcPr>
            <w:tcW w:w="4055" w:type="pct"/>
          </w:tcPr>
          <w:p w:rsidR="00FA77F7" w:rsidRDefault="00033B77" w:rsidP="00B75F8B">
            <w:pPr>
              <w:rPr>
                <w:rFonts w:ascii="AR CENA" w:hAnsi="AR CENA"/>
              </w:rPr>
            </w:pPr>
            <w:r>
              <w:rPr>
                <w:rFonts w:ascii="AR CENA" w:hAnsi="AR CENA"/>
              </w:rPr>
              <w:t xml:space="preserve">Select the commodity </w:t>
            </w:r>
            <w:r w:rsidR="00260DA5">
              <w:rPr>
                <w:rFonts w:ascii="AR CENA" w:hAnsi="AR CENA"/>
              </w:rPr>
              <w:t xml:space="preserve">from the drop down –Optional field </w:t>
            </w:r>
          </w:p>
        </w:tc>
      </w:tr>
      <w:tr w:rsidR="00FA77F7" w:rsidTr="00DD50FE">
        <w:tc>
          <w:tcPr>
            <w:tcW w:w="945" w:type="pct"/>
          </w:tcPr>
          <w:p w:rsidR="00FA77F7" w:rsidRDefault="00FA77F7" w:rsidP="00B75F8B">
            <w:pPr>
              <w:rPr>
                <w:rFonts w:ascii="AR CENA" w:hAnsi="AR CENA"/>
              </w:rPr>
            </w:pPr>
            <w:r>
              <w:rPr>
                <w:rFonts w:ascii="AR CENA" w:hAnsi="AR CENA"/>
              </w:rPr>
              <w:t xml:space="preserve">Pieces </w:t>
            </w:r>
          </w:p>
        </w:tc>
        <w:tc>
          <w:tcPr>
            <w:tcW w:w="4055" w:type="pct"/>
          </w:tcPr>
          <w:p w:rsidR="00FA77F7" w:rsidRDefault="00260DA5" w:rsidP="00B75F8B">
            <w:pPr>
              <w:rPr>
                <w:rFonts w:ascii="AR CENA" w:hAnsi="AR CENA"/>
              </w:rPr>
            </w:pPr>
            <w:r>
              <w:rPr>
                <w:rFonts w:ascii="AR CENA" w:hAnsi="AR CENA"/>
              </w:rPr>
              <w:t xml:space="preserve">Type the no of pieces </w:t>
            </w:r>
          </w:p>
        </w:tc>
      </w:tr>
      <w:tr w:rsidR="00FA77F7" w:rsidTr="00DD50FE">
        <w:tc>
          <w:tcPr>
            <w:tcW w:w="945" w:type="pct"/>
          </w:tcPr>
          <w:p w:rsidR="00FA77F7" w:rsidRDefault="00FA77F7" w:rsidP="00B75F8B">
            <w:pPr>
              <w:rPr>
                <w:rFonts w:ascii="AR CENA" w:hAnsi="AR CENA"/>
              </w:rPr>
            </w:pPr>
            <w:r>
              <w:rPr>
                <w:rFonts w:ascii="AR CENA" w:hAnsi="AR CENA"/>
              </w:rPr>
              <w:t xml:space="preserve">SHC </w:t>
            </w:r>
          </w:p>
        </w:tc>
        <w:tc>
          <w:tcPr>
            <w:tcW w:w="4055" w:type="pct"/>
          </w:tcPr>
          <w:p w:rsidR="00FA77F7" w:rsidRDefault="00260DA5" w:rsidP="00B75F8B">
            <w:pPr>
              <w:rPr>
                <w:rFonts w:ascii="AR CENA" w:hAnsi="AR CENA"/>
              </w:rPr>
            </w:pPr>
            <w:r>
              <w:rPr>
                <w:rFonts w:ascii="AR CENA" w:hAnsi="AR CENA"/>
              </w:rPr>
              <w:t xml:space="preserve">Select the SHC from the drop down –Optional field </w:t>
            </w:r>
          </w:p>
        </w:tc>
      </w:tr>
      <w:tr w:rsidR="00FA77F7" w:rsidTr="00DD50FE">
        <w:tc>
          <w:tcPr>
            <w:tcW w:w="945" w:type="pct"/>
          </w:tcPr>
          <w:p w:rsidR="00FA77F7" w:rsidRDefault="00FA77F7" w:rsidP="00B75F8B">
            <w:pPr>
              <w:rPr>
                <w:rFonts w:ascii="AR CENA" w:hAnsi="AR CENA"/>
              </w:rPr>
            </w:pPr>
            <w:r>
              <w:rPr>
                <w:rFonts w:ascii="AR CENA" w:hAnsi="AR CENA"/>
              </w:rPr>
              <w:t xml:space="preserve">Valid From </w:t>
            </w:r>
          </w:p>
        </w:tc>
        <w:tc>
          <w:tcPr>
            <w:tcW w:w="4055" w:type="pct"/>
          </w:tcPr>
          <w:p w:rsidR="00FA77F7" w:rsidRDefault="00260DA5" w:rsidP="00B75F8B">
            <w:pPr>
              <w:rPr>
                <w:rFonts w:ascii="AR CENA" w:hAnsi="AR CENA"/>
              </w:rPr>
            </w:pPr>
            <w:r>
              <w:rPr>
                <w:rFonts w:ascii="AR CENA" w:hAnsi="AR CENA"/>
              </w:rPr>
              <w:t xml:space="preserve">Select the valid from date  using calendar </w:t>
            </w:r>
          </w:p>
        </w:tc>
      </w:tr>
      <w:tr w:rsidR="00FA77F7" w:rsidTr="00DD50FE">
        <w:tc>
          <w:tcPr>
            <w:tcW w:w="945" w:type="pct"/>
          </w:tcPr>
          <w:p w:rsidR="00FA77F7" w:rsidRDefault="00FA77F7" w:rsidP="00B75F8B">
            <w:pPr>
              <w:rPr>
                <w:rFonts w:ascii="AR CENA" w:hAnsi="AR CENA"/>
              </w:rPr>
            </w:pPr>
            <w:r>
              <w:rPr>
                <w:rFonts w:ascii="AR CENA" w:hAnsi="AR CENA"/>
              </w:rPr>
              <w:t>Valid till</w:t>
            </w:r>
          </w:p>
        </w:tc>
        <w:tc>
          <w:tcPr>
            <w:tcW w:w="4055" w:type="pct"/>
          </w:tcPr>
          <w:p w:rsidR="00FA77F7" w:rsidRDefault="00260DA5" w:rsidP="00B75F8B">
            <w:pPr>
              <w:rPr>
                <w:rFonts w:ascii="AR CENA" w:hAnsi="AR CENA"/>
              </w:rPr>
            </w:pPr>
            <w:r>
              <w:rPr>
                <w:rFonts w:ascii="AR CENA" w:hAnsi="AR CENA"/>
              </w:rPr>
              <w:t>Select the valid to date  using calendar</w:t>
            </w:r>
          </w:p>
        </w:tc>
      </w:tr>
      <w:tr w:rsidR="00FA77F7" w:rsidTr="00DD50FE">
        <w:tc>
          <w:tcPr>
            <w:tcW w:w="945" w:type="pct"/>
          </w:tcPr>
          <w:p w:rsidR="00FA77F7" w:rsidRDefault="00FA77F7" w:rsidP="00B75F8B">
            <w:pPr>
              <w:rPr>
                <w:rFonts w:ascii="AR CENA" w:hAnsi="AR CENA"/>
              </w:rPr>
            </w:pPr>
            <w:r>
              <w:rPr>
                <w:rFonts w:ascii="AR CENA" w:hAnsi="AR CENA"/>
              </w:rPr>
              <w:t xml:space="preserve">Reference No </w:t>
            </w:r>
          </w:p>
        </w:tc>
        <w:tc>
          <w:tcPr>
            <w:tcW w:w="4055" w:type="pct"/>
          </w:tcPr>
          <w:p w:rsidR="00FA77F7" w:rsidRDefault="00260DA5" w:rsidP="00B75F8B">
            <w:pPr>
              <w:rPr>
                <w:rFonts w:ascii="AR CENA" w:hAnsi="AR CENA"/>
              </w:rPr>
            </w:pPr>
            <w:r>
              <w:rPr>
                <w:rFonts w:ascii="AR CENA" w:hAnsi="AR CENA"/>
              </w:rPr>
              <w:t xml:space="preserve">Auto fill by the system </w:t>
            </w:r>
          </w:p>
        </w:tc>
      </w:tr>
      <w:tr w:rsidR="00FA77F7" w:rsidTr="00DD50FE">
        <w:trPr>
          <w:trHeight w:val="333"/>
        </w:trPr>
        <w:tc>
          <w:tcPr>
            <w:tcW w:w="945" w:type="pct"/>
            <w:shd w:val="clear" w:color="auto" w:fill="F79646" w:themeFill="accent6"/>
          </w:tcPr>
          <w:p w:rsidR="00FA77F7" w:rsidRDefault="00FA77F7" w:rsidP="00B75F8B">
            <w:pPr>
              <w:rPr>
                <w:rFonts w:ascii="AR CENA" w:hAnsi="AR CENA"/>
              </w:rPr>
            </w:pPr>
          </w:p>
        </w:tc>
        <w:tc>
          <w:tcPr>
            <w:tcW w:w="4055" w:type="pct"/>
            <w:shd w:val="clear" w:color="auto" w:fill="F79646" w:themeFill="accent6"/>
          </w:tcPr>
          <w:p w:rsidR="00FA77F7" w:rsidRDefault="00FA77F7" w:rsidP="00FA77F7">
            <w:pPr>
              <w:jc w:val="center"/>
              <w:rPr>
                <w:rFonts w:ascii="AR CENA" w:hAnsi="AR CENA"/>
              </w:rPr>
            </w:pPr>
            <w:r>
              <w:rPr>
                <w:rFonts w:ascii="AR CENA" w:hAnsi="AR CENA"/>
              </w:rPr>
              <w:t>Weight information</w:t>
            </w:r>
          </w:p>
        </w:tc>
      </w:tr>
      <w:tr w:rsidR="00FA77F7" w:rsidTr="00DD50FE">
        <w:tc>
          <w:tcPr>
            <w:tcW w:w="945" w:type="pct"/>
          </w:tcPr>
          <w:p w:rsidR="00FA77F7" w:rsidRDefault="003B5FC0" w:rsidP="00B75F8B">
            <w:pPr>
              <w:rPr>
                <w:rFonts w:ascii="AR CENA" w:hAnsi="AR CENA"/>
              </w:rPr>
            </w:pPr>
            <w:r>
              <w:rPr>
                <w:rFonts w:ascii="AR CENA" w:hAnsi="AR CENA"/>
              </w:rPr>
              <w:t xml:space="preserve">Unit </w:t>
            </w:r>
          </w:p>
        </w:tc>
        <w:tc>
          <w:tcPr>
            <w:tcW w:w="4055" w:type="pct"/>
          </w:tcPr>
          <w:p w:rsidR="00FA77F7" w:rsidRDefault="00F63BA1" w:rsidP="00B75F8B">
            <w:pPr>
              <w:rPr>
                <w:rFonts w:ascii="AR CENA" w:hAnsi="AR CENA"/>
              </w:rPr>
            </w:pPr>
            <w:r>
              <w:rPr>
                <w:rFonts w:ascii="AR CENA" w:hAnsi="AR CENA"/>
              </w:rPr>
              <w:t xml:space="preserve">Kgs  or Lbs </w:t>
            </w:r>
          </w:p>
        </w:tc>
      </w:tr>
      <w:tr w:rsidR="00FA77F7" w:rsidTr="00DD50FE">
        <w:tc>
          <w:tcPr>
            <w:tcW w:w="945" w:type="pct"/>
          </w:tcPr>
          <w:p w:rsidR="00FA77F7" w:rsidRDefault="003B5FC0" w:rsidP="00B75F8B">
            <w:pPr>
              <w:rPr>
                <w:rFonts w:ascii="AR CENA" w:hAnsi="AR CENA"/>
              </w:rPr>
            </w:pPr>
            <w:r>
              <w:rPr>
                <w:rFonts w:ascii="AR CENA" w:hAnsi="AR CENA"/>
              </w:rPr>
              <w:t xml:space="preserve">Gross weight </w:t>
            </w:r>
          </w:p>
        </w:tc>
        <w:tc>
          <w:tcPr>
            <w:tcW w:w="4055" w:type="pct"/>
          </w:tcPr>
          <w:p w:rsidR="00FA77F7" w:rsidRDefault="00F63BA1" w:rsidP="00B75F8B">
            <w:pPr>
              <w:rPr>
                <w:rFonts w:ascii="AR CENA" w:hAnsi="AR CENA"/>
              </w:rPr>
            </w:pPr>
            <w:r>
              <w:rPr>
                <w:rFonts w:ascii="AR CENA" w:hAnsi="AR CENA"/>
              </w:rPr>
              <w:t xml:space="preserve">Type the Gross weight  </w:t>
            </w:r>
          </w:p>
        </w:tc>
      </w:tr>
      <w:tr w:rsidR="00FA77F7" w:rsidTr="00DD50FE">
        <w:tc>
          <w:tcPr>
            <w:tcW w:w="945" w:type="pct"/>
          </w:tcPr>
          <w:p w:rsidR="00FA77F7" w:rsidRDefault="003B5FC0" w:rsidP="00B75F8B">
            <w:pPr>
              <w:rPr>
                <w:rFonts w:ascii="AR CENA" w:hAnsi="AR CENA"/>
              </w:rPr>
            </w:pPr>
            <w:r>
              <w:rPr>
                <w:rFonts w:ascii="AR CENA" w:hAnsi="AR CENA"/>
              </w:rPr>
              <w:t xml:space="preserve">Variance </w:t>
            </w:r>
          </w:p>
        </w:tc>
        <w:tc>
          <w:tcPr>
            <w:tcW w:w="4055" w:type="pct"/>
          </w:tcPr>
          <w:p w:rsidR="00FA77F7" w:rsidRDefault="00F63BA1" w:rsidP="00B75F8B">
            <w:pPr>
              <w:rPr>
                <w:rFonts w:ascii="AR CENA" w:hAnsi="AR CENA"/>
              </w:rPr>
            </w:pPr>
            <w:r>
              <w:rPr>
                <w:rFonts w:ascii="AR CENA" w:hAnsi="AR CENA"/>
              </w:rPr>
              <w:t xml:space="preserve">Type the variance weight –Optional </w:t>
            </w:r>
          </w:p>
          <w:p w:rsidR="00F63BA1" w:rsidRDefault="00F63BA1" w:rsidP="00B75F8B">
            <w:pPr>
              <w:rPr>
                <w:rFonts w:ascii="AR CENA" w:hAnsi="AR CENA"/>
              </w:rPr>
            </w:pPr>
            <w:r>
              <w:rPr>
                <w:rFonts w:ascii="AR CENA" w:hAnsi="AR CENA"/>
              </w:rPr>
              <w:t xml:space="preserve">If shipment booked within the tolerance spot rate will get applied  or else it has to exact weight to get the spot code applied </w:t>
            </w:r>
          </w:p>
        </w:tc>
      </w:tr>
      <w:tr w:rsidR="00FA77F7" w:rsidTr="00DD50FE">
        <w:tc>
          <w:tcPr>
            <w:tcW w:w="945" w:type="pct"/>
          </w:tcPr>
          <w:p w:rsidR="00FA77F7" w:rsidRDefault="003B5FC0" w:rsidP="00B75F8B">
            <w:pPr>
              <w:rPr>
                <w:rFonts w:ascii="AR CENA" w:hAnsi="AR CENA"/>
              </w:rPr>
            </w:pPr>
            <w:r>
              <w:rPr>
                <w:rFonts w:ascii="AR CENA" w:hAnsi="AR CENA"/>
              </w:rPr>
              <w:lastRenderedPageBreak/>
              <w:t xml:space="preserve">Volume unit </w:t>
            </w:r>
          </w:p>
        </w:tc>
        <w:tc>
          <w:tcPr>
            <w:tcW w:w="4055" w:type="pct"/>
          </w:tcPr>
          <w:p w:rsidR="00FA77F7" w:rsidRDefault="00F63BA1" w:rsidP="00B75F8B">
            <w:pPr>
              <w:rPr>
                <w:rFonts w:ascii="AR CENA" w:hAnsi="AR CENA"/>
              </w:rPr>
            </w:pPr>
            <w:r>
              <w:rPr>
                <w:rFonts w:ascii="AR CENA" w:hAnsi="AR CENA"/>
              </w:rPr>
              <w:t xml:space="preserve">CBM </w:t>
            </w:r>
          </w:p>
        </w:tc>
      </w:tr>
      <w:tr w:rsidR="00F63BA1" w:rsidTr="00DD50FE">
        <w:tc>
          <w:tcPr>
            <w:tcW w:w="945" w:type="pct"/>
          </w:tcPr>
          <w:p w:rsidR="00F63BA1" w:rsidRDefault="00F63BA1" w:rsidP="00B75F8B">
            <w:pPr>
              <w:rPr>
                <w:rFonts w:ascii="AR CENA" w:hAnsi="AR CENA"/>
              </w:rPr>
            </w:pPr>
            <w:r>
              <w:rPr>
                <w:rFonts w:ascii="AR CENA" w:hAnsi="AR CENA"/>
              </w:rPr>
              <w:t xml:space="preserve">Volume </w:t>
            </w:r>
          </w:p>
        </w:tc>
        <w:tc>
          <w:tcPr>
            <w:tcW w:w="4055" w:type="pct"/>
          </w:tcPr>
          <w:p w:rsidR="00F63BA1" w:rsidRDefault="00F63BA1" w:rsidP="00F63BA1">
            <w:pPr>
              <w:rPr>
                <w:rFonts w:ascii="AR CENA" w:hAnsi="AR CENA"/>
              </w:rPr>
            </w:pPr>
            <w:r>
              <w:rPr>
                <w:rFonts w:ascii="AR CENA" w:hAnsi="AR CENA"/>
              </w:rPr>
              <w:t xml:space="preserve">Type the Volume   </w:t>
            </w:r>
          </w:p>
        </w:tc>
      </w:tr>
      <w:tr w:rsidR="00F63BA1" w:rsidTr="00DD50FE">
        <w:tc>
          <w:tcPr>
            <w:tcW w:w="945" w:type="pct"/>
          </w:tcPr>
          <w:p w:rsidR="00F63BA1" w:rsidRDefault="00F63BA1" w:rsidP="00B75F8B">
            <w:pPr>
              <w:rPr>
                <w:rFonts w:ascii="AR CENA" w:hAnsi="AR CENA"/>
              </w:rPr>
            </w:pPr>
            <w:r>
              <w:rPr>
                <w:rFonts w:ascii="AR CENA" w:hAnsi="AR CENA"/>
              </w:rPr>
              <w:t xml:space="preserve">Volume Variance </w:t>
            </w:r>
          </w:p>
        </w:tc>
        <w:tc>
          <w:tcPr>
            <w:tcW w:w="4055" w:type="pct"/>
          </w:tcPr>
          <w:p w:rsidR="00F63BA1" w:rsidRDefault="00F63BA1" w:rsidP="003A7014">
            <w:pPr>
              <w:rPr>
                <w:rFonts w:ascii="AR CENA" w:hAnsi="AR CENA"/>
              </w:rPr>
            </w:pPr>
            <w:r>
              <w:rPr>
                <w:rFonts w:ascii="AR CENA" w:hAnsi="AR CENA"/>
              </w:rPr>
              <w:t xml:space="preserve">Type the variance Volume  –Optional </w:t>
            </w:r>
          </w:p>
          <w:p w:rsidR="00F63BA1" w:rsidRDefault="00F63BA1" w:rsidP="003A7014">
            <w:pPr>
              <w:rPr>
                <w:rFonts w:ascii="AR CENA" w:hAnsi="AR CENA"/>
              </w:rPr>
            </w:pPr>
            <w:r>
              <w:rPr>
                <w:rFonts w:ascii="AR CENA" w:hAnsi="AR CENA"/>
              </w:rPr>
              <w:t xml:space="preserve">If shipment booked within the tolerance spot rate will get applied  or else it has to exact weight to get the spot code applied </w:t>
            </w:r>
          </w:p>
        </w:tc>
      </w:tr>
      <w:tr w:rsidR="00F63BA1" w:rsidTr="00DD50FE">
        <w:tc>
          <w:tcPr>
            <w:tcW w:w="945" w:type="pct"/>
          </w:tcPr>
          <w:p w:rsidR="00F63BA1" w:rsidRDefault="00F63BA1" w:rsidP="00B75F8B">
            <w:pPr>
              <w:rPr>
                <w:rFonts w:ascii="AR CENA" w:hAnsi="AR CENA"/>
              </w:rPr>
            </w:pPr>
            <w:r>
              <w:rPr>
                <w:rFonts w:ascii="AR CENA" w:hAnsi="AR CENA"/>
              </w:rPr>
              <w:t xml:space="preserve">Chargeable weight  </w:t>
            </w:r>
          </w:p>
        </w:tc>
        <w:tc>
          <w:tcPr>
            <w:tcW w:w="4055" w:type="pct"/>
          </w:tcPr>
          <w:p w:rsidR="00F63BA1" w:rsidRDefault="00F63BA1" w:rsidP="00B75F8B">
            <w:pPr>
              <w:rPr>
                <w:rFonts w:ascii="AR CENA" w:hAnsi="AR CENA"/>
              </w:rPr>
            </w:pPr>
            <w:r>
              <w:rPr>
                <w:rFonts w:ascii="AR CENA" w:hAnsi="AR CENA"/>
              </w:rPr>
              <w:t xml:space="preserve">Type or it will auto populated based on Volume </w:t>
            </w:r>
          </w:p>
        </w:tc>
      </w:tr>
      <w:tr w:rsidR="00F63BA1" w:rsidTr="00DD50FE">
        <w:tc>
          <w:tcPr>
            <w:tcW w:w="945" w:type="pct"/>
          </w:tcPr>
          <w:p w:rsidR="00F63BA1" w:rsidRDefault="00F63BA1" w:rsidP="00B75F8B">
            <w:pPr>
              <w:rPr>
                <w:rFonts w:ascii="AR CENA" w:hAnsi="AR CENA"/>
              </w:rPr>
            </w:pPr>
            <w:r>
              <w:rPr>
                <w:rFonts w:ascii="AR CENA" w:hAnsi="AR CENA"/>
              </w:rPr>
              <w:t xml:space="preserve">View rate </w:t>
            </w:r>
          </w:p>
        </w:tc>
        <w:tc>
          <w:tcPr>
            <w:tcW w:w="4055" w:type="pct"/>
          </w:tcPr>
          <w:p w:rsidR="00F63BA1" w:rsidRDefault="00F63BA1" w:rsidP="00B75F8B">
            <w:pPr>
              <w:rPr>
                <w:rFonts w:ascii="AR CENA" w:hAnsi="AR CENA"/>
              </w:rPr>
            </w:pPr>
            <w:r>
              <w:rPr>
                <w:rFonts w:ascii="AR CENA" w:hAnsi="AR CENA"/>
              </w:rPr>
              <w:t xml:space="preserve">Click View rate Button to check the RSP Rate of  that O-D </w:t>
            </w:r>
          </w:p>
          <w:p w:rsidR="00F63BA1" w:rsidRDefault="002B2386" w:rsidP="00B75F8B">
            <w:pPr>
              <w:rPr>
                <w:rFonts w:ascii="AR CENA" w:hAnsi="AR CENA"/>
              </w:rPr>
            </w:pPr>
            <w:r>
              <w:rPr>
                <w:rFonts w:ascii="AR CENA" w:hAnsi="AR CENA"/>
                <w:noProof/>
                <w:lang w:val="en-IN" w:eastAsia="en-IN"/>
              </w:rPr>
              <w:drawing>
                <wp:inline distT="0" distB="0" distL="0" distR="0" wp14:anchorId="0485DE54" wp14:editId="1EAEEFD8">
                  <wp:extent cx="2105025" cy="259080"/>
                  <wp:effectExtent l="19050" t="19050" r="28575" b="26670"/>
                  <wp:docPr id="557" name="Picture 557" descr="C:\Users\Pradip\Desktop\screen\v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Pradip\Desktop\screen\vrat.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105025" cy="259080"/>
                          </a:xfrm>
                          <a:prstGeom prst="rect">
                            <a:avLst/>
                          </a:prstGeom>
                          <a:noFill/>
                          <a:ln>
                            <a:solidFill>
                              <a:schemeClr val="accent1"/>
                            </a:solidFill>
                          </a:ln>
                        </pic:spPr>
                      </pic:pic>
                    </a:graphicData>
                  </a:graphic>
                </wp:inline>
              </w:drawing>
            </w:r>
          </w:p>
          <w:p w:rsidR="002B2386" w:rsidRDefault="002B2386" w:rsidP="00B75F8B">
            <w:pPr>
              <w:rPr>
                <w:rFonts w:ascii="AR CENA" w:hAnsi="AR CENA"/>
              </w:rPr>
            </w:pPr>
            <w:r>
              <w:rPr>
                <w:rFonts w:ascii="AR CENA" w:hAnsi="AR CENA"/>
              </w:rPr>
              <w:t xml:space="preserve">Once it will open a small pop up with RSP rate </w:t>
            </w:r>
          </w:p>
          <w:p w:rsidR="002B2386" w:rsidRDefault="003B7573" w:rsidP="00B75F8B">
            <w:pPr>
              <w:rPr>
                <w:rFonts w:ascii="AR CENA" w:hAnsi="AR CENA"/>
              </w:rPr>
            </w:pPr>
            <w:r>
              <w:rPr>
                <w:rFonts w:ascii="AR CENA" w:hAnsi="AR CENA"/>
                <w:noProof/>
                <w:lang w:val="en-IN" w:eastAsia="en-IN"/>
              </w:rPr>
              <w:drawing>
                <wp:inline distT="0" distB="0" distL="0" distR="0" wp14:anchorId="3833F534" wp14:editId="3C52AD86">
                  <wp:extent cx="3769744" cy="569344"/>
                  <wp:effectExtent l="19050" t="19050" r="21590" b="21590"/>
                  <wp:docPr id="558" name="Picture 558" descr="C:\Users\Pradip\Desktop\screen\s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Pradip\Desktop\screen\slb.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69857" cy="569361"/>
                          </a:xfrm>
                          <a:prstGeom prst="rect">
                            <a:avLst/>
                          </a:prstGeom>
                          <a:noFill/>
                          <a:ln>
                            <a:solidFill>
                              <a:schemeClr val="accent1"/>
                            </a:solidFill>
                          </a:ln>
                        </pic:spPr>
                      </pic:pic>
                    </a:graphicData>
                  </a:graphic>
                </wp:inline>
              </w:drawing>
            </w:r>
          </w:p>
          <w:p w:rsidR="003B7573" w:rsidRDefault="003B7573" w:rsidP="00B75F8B">
            <w:pPr>
              <w:rPr>
                <w:rFonts w:ascii="AR CENA" w:hAnsi="AR CENA"/>
              </w:rPr>
            </w:pPr>
          </w:p>
        </w:tc>
      </w:tr>
      <w:tr w:rsidR="00F63BA1" w:rsidTr="003B5FC0">
        <w:tc>
          <w:tcPr>
            <w:tcW w:w="945" w:type="pct"/>
            <w:shd w:val="clear" w:color="auto" w:fill="F79646" w:themeFill="accent6"/>
          </w:tcPr>
          <w:p w:rsidR="00F63BA1" w:rsidRDefault="00F63BA1" w:rsidP="00B75F8B">
            <w:pPr>
              <w:rPr>
                <w:rFonts w:ascii="AR CENA" w:hAnsi="AR CENA"/>
              </w:rPr>
            </w:pPr>
          </w:p>
        </w:tc>
        <w:tc>
          <w:tcPr>
            <w:tcW w:w="4055" w:type="pct"/>
            <w:shd w:val="clear" w:color="auto" w:fill="F79646" w:themeFill="accent6"/>
          </w:tcPr>
          <w:p w:rsidR="00F63BA1" w:rsidRDefault="00F63BA1" w:rsidP="003B5FC0">
            <w:pPr>
              <w:jc w:val="center"/>
              <w:rPr>
                <w:rFonts w:ascii="AR CENA" w:hAnsi="AR CENA"/>
              </w:rPr>
            </w:pPr>
            <w:r>
              <w:rPr>
                <w:rFonts w:ascii="AR CENA" w:hAnsi="AR CENA"/>
              </w:rPr>
              <w:t>Rate Information</w:t>
            </w:r>
          </w:p>
        </w:tc>
      </w:tr>
      <w:tr w:rsidR="00F63BA1" w:rsidTr="00DD50FE">
        <w:tc>
          <w:tcPr>
            <w:tcW w:w="945" w:type="pct"/>
          </w:tcPr>
          <w:p w:rsidR="00F63BA1" w:rsidRDefault="00F63BA1" w:rsidP="00B75F8B">
            <w:pPr>
              <w:rPr>
                <w:rFonts w:ascii="AR CENA" w:hAnsi="AR CENA"/>
              </w:rPr>
            </w:pPr>
            <w:r>
              <w:rPr>
                <w:rFonts w:ascii="AR CENA" w:hAnsi="AR CENA"/>
              </w:rPr>
              <w:t xml:space="preserve">Rate </w:t>
            </w:r>
          </w:p>
        </w:tc>
        <w:tc>
          <w:tcPr>
            <w:tcW w:w="4055" w:type="pct"/>
          </w:tcPr>
          <w:p w:rsidR="00F63BA1" w:rsidRDefault="003B7573" w:rsidP="00B75F8B">
            <w:pPr>
              <w:rPr>
                <w:rFonts w:ascii="AR CENA" w:hAnsi="AR CENA"/>
              </w:rPr>
            </w:pPr>
            <w:r>
              <w:rPr>
                <w:rFonts w:ascii="AR CENA" w:hAnsi="AR CENA"/>
              </w:rPr>
              <w:t xml:space="preserve">It will auto populated once user click into the View rate Button on above </w:t>
            </w:r>
          </w:p>
        </w:tc>
      </w:tr>
      <w:tr w:rsidR="00F63BA1" w:rsidTr="00DD50FE">
        <w:tc>
          <w:tcPr>
            <w:tcW w:w="945" w:type="pct"/>
          </w:tcPr>
          <w:p w:rsidR="00F63BA1" w:rsidRDefault="00F63BA1" w:rsidP="00B75F8B">
            <w:pPr>
              <w:rPr>
                <w:rFonts w:ascii="AR CENA" w:hAnsi="AR CENA"/>
              </w:rPr>
            </w:pPr>
            <w:r>
              <w:rPr>
                <w:rFonts w:ascii="AR CENA" w:hAnsi="AR CENA"/>
              </w:rPr>
              <w:t xml:space="preserve">Requested rate </w:t>
            </w:r>
          </w:p>
        </w:tc>
        <w:tc>
          <w:tcPr>
            <w:tcW w:w="4055" w:type="pct"/>
          </w:tcPr>
          <w:p w:rsidR="00F63BA1" w:rsidRDefault="003B7573" w:rsidP="00B75F8B">
            <w:pPr>
              <w:rPr>
                <w:rFonts w:ascii="AR CENA" w:hAnsi="AR CENA"/>
              </w:rPr>
            </w:pPr>
            <w:r>
              <w:rPr>
                <w:rFonts w:ascii="AR CENA" w:hAnsi="AR CENA"/>
              </w:rPr>
              <w:t xml:space="preserve">This is the actual requested rate  higher authority to approve </w:t>
            </w:r>
          </w:p>
          <w:p w:rsidR="00C07D46" w:rsidRDefault="00C07D46" w:rsidP="00B75F8B">
            <w:pPr>
              <w:rPr>
                <w:rFonts w:ascii="AR CENA" w:hAnsi="AR CENA"/>
              </w:rPr>
            </w:pPr>
            <w:r>
              <w:rPr>
                <w:rFonts w:ascii="AR CENA" w:hAnsi="AR CENA"/>
              </w:rPr>
              <w:t xml:space="preserve">Note-request rate cannot be greater than the actual RSP Rate </w:t>
            </w:r>
          </w:p>
        </w:tc>
      </w:tr>
      <w:tr w:rsidR="00F63BA1" w:rsidTr="00DD50FE">
        <w:tc>
          <w:tcPr>
            <w:tcW w:w="945" w:type="pct"/>
          </w:tcPr>
          <w:p w:rsidR="00F63BA1" w:rsidRDefault="00F63BA1" w:rsidP="00B75F8B">
            <w:pPr>
              <w:rPr>
                <w:rFonts w:ascii="AR CENA" w:hAnsi="AR CENA"/>
              </w:rPr>
            </w:pPr>
            <w:r>
              <w:rPr>
                <w:rFonts w:ascii="AR CENA" w:hAnsi="AR CENA"/>
              </w:rPr>
              <w:t xml:space="preserve">Currency </w:t>
            </w:r>
          </w:p>
        </w:tc>
        <w:tc>
          <w:tcPr>
            <w:tcW w:w="4055" w:type="pct"/>
          </w:tcPr>
          <w:p w:rsidR="00F63BA1" w:rsidRDefault="003B7573" w:rsidP="00B75F8B">
            <w:pPr>
              <w:rPr>
                <w:rFonts w:ascii="AR CENA" w:hAnsi="AR CENA"/>
              </w:rPr>
            </w:pPr>
            <w:r>
              <w:rPr>
                <w:rFonts w:ascii="AR CENA" w:hAnsi="AR CENA"/>
              </w:rPr>
              <w:t xml:space="preserve">Auto populated by the system as Log in city </w:t>
            </w:r>
          </w:p>
        </w:tc>
      </w:tr>
      <w:tr w:rsidR="00F63BA1" w:rsidTr="00DD50FE">
        <w:tc>
          <w:tcPr>
            <w:tcW w:w="945" w:type="pct"/>
          </w:tcPr>
          <w:p w:rsidR="00F63BA1" w:rsidRDefault="00F63BA1" w:rsidP="00B75F8B">
            <w:pPr>
              <w:rPr>
                <w:rFonts w:ascii="AR CENA" w:hAnsi="AR CENA"/>
              </w:rPr>
            </w:pPr>
            <w:r>
              <w:rPr>
                <w:rFonts w:ascii="AR CENA" w:hAnsi="AR CENA"/>
              </w:rPr>
              <w:t xml:space="preserve">Based on </w:t>
            </w:r>
          </w:p>
        </w:tc>
        <w:tc>
          <w:tcPr>
            <w:tcW w:w="4055" w:type="pct"/>
          </w:tcPr>
          <w:p w:rsidR="00F63BA1" w:rsidRDefault="00F93CB6" w:rsidP="00B75F8B">
            <w:pPr>
              <w:rPr>
                <w:rFonts w:ascii="AR CENA" w:hAnsi="AR CENA"/>
              </w:rPr>
            </w:pPr>
            <w:r>
              <w:rPr>
                <w:rFonts w:ascii="AR CENA" w:hAnsi="AR CENA"/>
              </w:rPr>
              <w:t xml:space="preserve">Rate Type –RSP  </w:t>
            </w:r>
          </w:p>
        </w:tc>
      </w:tr>
      <w:tr w:rsidR="00F63BA1" w:rsidTr="00DD50FE">
        <w:tc>
          <w:tcPr>
            <w:tcW w:w="945" w:type="pct"/>
          </w:tcPr>
          <w:p w:rsidR="00F63BA1" w:rsidRDefault="00F63BA1" w:rsidP="00B75F8B">
            <w:pPr>
              <w:rPr>
                <w:rFonts w:ascii="AR CENA" w:hAnsi="AR CENA"/>
              </w:rPr>
            </w:pPr>
            <w:r>
              <w:rPr>
                <w:rFonts w:ascii="AR CENA" w:hAnsi="AR CENA"/>
              </w:rPr>
              <w:t xml:space="preserve">All in rate </w:t>
            </w:r>
          </w:p>
        </w:tc>
        <w:tc>
          <w:tcPr>
            <w:tcW w:w="4055" w:type="pct"/>
          </w:tcPr>
          <w:p w:rsidR="00F63BA1" w:rsidRDefault="00F93CB6" w:rsidP="00B75F8B">
            <w:pPr>
              <w:rPr>
                <w:rFonts w:ascii="AR CENA" w:hAnsi="AR CENA"/>
              </w:rPr>
            </w:pPr>
            <w:r>
              <w:rPr>
                <w:rFonts w:ascii="AR CENA" w:hAnsi="AR CENA"/>
              </w:rPr>
              <w:t xml:space="preserve">NA </w:t>
            </w:r>
          </w:p>
        </w:tc>
      </w:tr>
      <w:tr w:rsidR="00F63BA1" w:rsidTr="00DD50FE">
        <w:tc>
          <w:tcPr>
            <w:tcW w:w="945" w:type="pct"/>
          </w:tcPr>
          <w:p w:rsidR="00F63BA1" w:rsidRDefault="00F63BA1" w:rsidP="00B75F8B">
            <w:pPr>
              <w:rPr>
                <w:rFonts w:ascii="AR CENA" w:hAnsi="AR CENA"/>
              </w:rPr>
            </w:pPr>
            <w:r>
              <w:rPr>
                <w:rFonts w:ascii="AR CENA" w:hAnsi="AR CENA"/>
              </w:rPr>
              <w:t xml:space="preserve">Commissionable </w:t>
            </w:r>
          </w:p>
        </w:tc>
        <w:tc>
          <w:tcPr>
            <w:tcW w:w="4055" w:type="pct"/>
          </w:tcPr>
          <w:p w:rsidR="00F63BA1" w:rsidRDefault="00F93CB6" w:rsidP="00B75F8B">
            <w:pPr>
              <w:rPr>
                <w:rFonts w:ascii="AR CENA" w:hAnsi="AR CENA"/>
              </w:rPr>
            </w:pPr>
            <w:r>
              <w:rPr>
                <w:rFonts w:ascii="AR CENA" w:hAnsi="AR CENA"/>
              </w:rPr>
              <w:t xml:space="preserve">Click Tick to get commissionable  for this spot rate </w:t>
            </w:r>
          </w:p>
        </w:tc>
      </w:tr>
      <w:tr w:rsidR="00F63BA1" w:rsidTr="00062F2F">
        <w:tc>
          <w:tcPr>
            <w:tcW w:w="945" w:type="pct"/>
            <w:shd w:val="clear" w:color="auto" w:fill="F79646" w:themeFill="accent6"/>
          </w:tcPr>
          <w:p w:rsidR="00F63BA1" w:rsidRDefault="00F63BA1" w:rsidP="00B75F8B">
            <w:pPr>
              <w:rPr>
                <w:rFonts w:ascii="AR CENA" w:hAnsi="AR CENA"/>
              </w:rPr>
            </w:pPr>
          </w:p>
        </w:tc>
        <w:tc>
          <w:tcPr>
            <w:tcW w:w="4055" w:type="pct"/>
            <w:shd w:val="clear" w:color="auto" w:fill="F79646" w:themeFill="accent6"/>
          </w:tcPr>
          <w:p w:rsidR="00F63BA1" w:rsidRDefault="00F63BA1" w:rsidP="00062F2F">
            <w:pPr>
              <w:jc w:val="center"/>
              <w:rPr>
                <w:rFonts w:ascii="AR CENA" w:hAnsi="AR CENA"/>
              </w:rPr>
            </w:pPr>
            <w:r>
              <w:rPr>
                <w:rFonts w:ascii="AR CENA" w:hAnsi="AR CENA"/>
              </w:rPr>
              <w:t>ULD Rate information</w:t>
            </w:r>
          </w:p>
        </w:tc>
      </w:tr>
      <w:tr w:rsidR="00F63BA1" w:rsidTr="00DD50FE">
        <w:tc>
          <w:tcPr>
            <w:tcW w:w="945" w:type="pct"/>
          </w:tcPr>
          <w:p w:rsidR="00F63BA1" w:rsidRDefault="00F63BA1" w:rsidP="00B75F8B">
            <w:pPr>
              <w:rPr>
                <w:rFonts w:ascii="AR CENA" w:hAnsi="AR CENA"/>
              </w:rPr>
            </w:pPr>
            <w:r>
              <w:rPr>
                <w:rFonts w:ascii="AR CENA" w:hAnsi="AR CENA"/>
              </w:rPr>
              <w:t xml:space="preserve">ULD Type </w:t>
            </w:r>
          </w:p>
        </w:tc>
        <w:tc>
          <w:tcPr>
            <w:tcW w:w="4055" w:type="pct"/>
          </w:tcPr>
          <w:p w:rsidR="00F63BA1" w:rsidRDefault="00DC2D36" w:rsidP="00B75F8B">
            <w:pPr>
              <w:rPr>
                <w:rFonts w:ascii="AR CENA" w:hAnsi="AR CENA"/>
              </w:rPr>
            </w:pPr>
            <w:r>
              <w:rPr>
                <w:rFonts w:ascii="AR CENA" w:hAnsi="AR CENA"/>
              </w:rPr>
              <w:t>Info-Spot rate also can be given for ULD Booking (BUP)</w:t>
            </w:r>
          </w:p>
          <w:p w:rsidR="00DC2D36" w:rsidRDefault="00DC2D36" w:rsidP="00B75F8B">
            <w:pPr>
              <w:rPr>
                <w:rFonts w:ascii="AR CENA" w:hAnsi="AR CENA"/>
              </w:rPr>
            </w:pPr>
            <w:r>
              <w:rPr>
                <w:rFonts w:ascii="AR CENA" w:hAnsi="AR CENA"/>
              </w:rPr>
              <w:t>Click+ sign to add  ULD Type –AKE ,PMC etc.</w:t>
            </w:r>
          </w:p>
        </w:tc>
      </w:tr>
      <w:tr w:rsidR="00F63BA1" w:rsidTr="00DD50FE">
        <w:tc>
          <w:tcPr>
            <w:tcW w:w="945" w:type="pct"/>
          </w:tcPr>
          <w:p w:rsidR="00F63BA1" w:rsidRDefault="00F63BA1" w:rsidP="00B75F8B">
            <w:pPr>
              <w:rPr>
                <w:rFonts w:ascii="AR CENA" w:hAnsi="AR CENA"/>
              </w:rPr>
            </w:pPr>
            <w:r>
              <w:rPr>
                <w:rFonts w:ascii="AR CENA" w:hAnsi="AR CENA"/>
              </w:rPr>
              <w:t xml:space="preserve">ULD rate Type </w:t>
            </w:r>
          </w:p>
        </w:tc>
        <w:tc>
          <w:tcPr>
            <w:tcW w:w="4055" w:type="pct"/>
          </w:tcPr>
          <w:p w:rsidR="00F63BA1" w:rsidRDefault="001F7A0A" w:rsidP="00B75F8B">
            <w:pPr>
              <w:rPr>
                <w:rFonts w:ascii="AR CENA" w:hAnsi="AR CENA"/>
              </w:rPr>
            </w:pPr>
            <w:r>
              <w:rPr>
                <w:rFonts w:ascii="AR CENA" w:hAnsi="AR CENA"/>
              </w:rPr>
              <w:t xml:space="preserve">It indicates the ULD rate type –Pivot and over pivot </w:t>
            </w:r>
          </w:p>
        </w:tc>
      </w:tr>
      <w:tr w:rsidR="00F63BA1" w:rsidTr="00DD50FE">
        <w:tc>
          <w:tcPr>
            <w:tcW w:w="945" w:type="pct"/>
          </w:tcPr>
          <w:p w:rsidR="00F63BA1" w:rsidRDefault="00F63BA1" w:rsidP="00B75F8B">
            <w:pPr>
              <w:rPr>
                <w:rFonts w:ascii="AR CENA" w:hAnsi="AR CENA"/>
              </w:rPr>
            </w:pPr>
            <w:r>
              <w:rPr>
                <w:rFonts w:ascii="AR CENA" w:hAnsi="AR CENA"/>
              </w:rPr>
              <w:t xml:space="preserve">Rate </w:t>
            </w:r>
          </w:p>
        </w:tc>
        <w:tc>
          <w:tcPr>
            <w:tcW w:w="4055" w:type="pct"/>
          </w:tcPr>
          <w:p w:rsidR="00F63BA1" w:rsidRDefault="001F7A0A" w:rsidP="00B75F8B">
            <w:pPr>
              <w:rPr>
                <w:rFonts w:ascii="AR CENA" w:hAnsi="AR CENA"/>
              </w:rPr>
            </w:pPr>
            <w:r>
              <w:rPr>
                <w:rFonts w:ascii="AR CENA" w:hAnsi="AR CENA"/>
              </w:rPr>
              <w:t xml:space="preserve">Type the rate </w:t>
            </w:r>
          </w:p>
        </w:tc>
      </w:tr>
      <w:tr w:rsidR="00F63BA1" w:rsidTr="00062F2F">
        <w:tc>
          <w:tcPr>
            <w:tcW w:w="945" w:type="pct"/>
            <w:shd w:val="clear" w:color="auto" w:fill="F79646" w:themeFill="accent6"/>
          </w:tcPr>
          <w:p w:rsidR="00F63BA1" w:rsidRDefault="00F63BA1" w:rsidP="00B75F8B">
            <w:pPr>
              <w:rPr>
                <w:rFonts w:ascii="AR CENA" w:hAnsi="AR CENA"/>
              </w:rPr>
            </w:pPr>
          </w:p>
        </w:tc>
        <w:tc>
          <w:tcPr>
            <w:tcW w:w="4055" w:type="pct"/>
            <w:shd w:val="clear" w:color="auto" w:fill="F79646" w:themeFill="accent6"/>
          </w:tcPr>
          <w:p w:rsidR="00F63BA1" w:rsidRDefault="00F63BA1" w:rsidP="00062F2F">
            <w:pPr>
              <w:jc w:val="center"/>
              <w:rPr>
                <w:rFonts w:ascii="AR CENA" w:hAnsi="AR CENA"/>
              </w:rPr>
            </w:pPr>
            <w:r>
              <w:rPr>
                <w:rFonts w:ascii="AR CENA" w:hAnsi="AR CENA"/>
              </w:rPr>
              <w:t>Flight Information</w:t>
            </w:r>
          </w:p>
        </w:tc>
      </w:tr>
      <w:tr w:rsidR="00F63BA1" w:rsidTr="00DD50FE">
        <w:tc>
          <w:tcPr>
            <w:tcW w:w="945" w:type="pct"/>
          </w:tcPr>
          <w:p w:rsidR="00F63BA1" w:rsidRDefault="00F63BA1" w:rsidP="00B75F8B">
            <w:pPr>
              <w:rPr>
                <w:rFonts w:ascii="AR CENA" w:hAnsi="AR CENA"/>
              </w:rPr>
            </w:pPr>
            <w:r>
              <w:rPr>
                <w:rFonts w:ascii="AR CENA" w:hAnsi="AR CENA"/>
              </w:rPr>
              <w:t xml:space="preserve">Flight origin </w:t>
            </w:r>
          </w:p>
        </w:tc>
        <w:tc>
          <w:tcPr>
            <w:tcW w:w="4055" w:type="pct"/>
          </w:tcPr>
          <w:p w:rsidR="00F63BA1" w:rsidRDefault="001818C8" w:rsidP="00B75F8B">
            <w:pPr>
              <w:rPr>
                <w:rFonts w:ascii="AR CENA" w:hAnsi="AR CENA"/>
              </w:rPr>
            </w:pPr>
            <w:r>
              <w:rPr>
                <w:rFonts w:ascii="AR CENA" w:hAnsi="AR CENA"/>
              </w:rPr>
              <w:t xml:space="preserve">Info- Spot rate also can be given for a specific flight if it is selected on this Flight information </w:t>
            </w:r>
          </w:p>
          <w:p w:rsidR="001818C8" w:rsidRDefault="001818C8" w:rsidP="00B75F8B">
            <w:pPr>
              <w:rPr>
                <w:rFonts w:ascii="AR CENA" w:hAnsi="AR CENA"/>
              </w:rPr>
            </w:pPr>
            <w:r>
              <w:rPr>
                <w:rFonts w:ascii="AR CENA" w:hAnsi="AR CENA"/>
              </w:rPr>
              <w:t xml:space="preserve">Select the Origin </w:t>
            </w:r>
          </w:p>
        </w:tc>
      </w:tr>
      <w:tr w:rsidR="00F63BA1" w:rsidTr="00DD50FE">
        <w:tc>
          <w:tcPr>
            <w:tcW w:w="945" w:type="pct"/>
          </w:tcPr>
          <w:p w:rsidR="00F63BA1" w:rsidRDefault="00F63BA1" w:rsidP="00B75F8B">
            <w:pPr>
              <w:rPr>
                <w:rFonts w:ascii="AR CENA" w:hAnsi="AR CENA"/>
              </w:rPr>
            </w:pPr>
            <w:r>
              <w:rPr>
                <w:rFonts w:ascii="AR CENA" w:hAnsi="AR CENA"/>
              </w:rPr>
              <w:t xml:space="preserve">Final Destination </w:t>
            </w:r>
          </w:p>
        </w:tc>
        <w:tc>
          <w:tcPr>
            <w:tcW w:w="4055" w:type="pct"/>
          </w:tcPr>
          <w:p w:rsidR="00F63BA1" w:rsidRDefault="001818C8" w:rsidP="00B75F8B">
            <w:pPr>
              <w:rPr>
                <w:rFonts w:ascii="AR CENA" w:hAnsi="AR CENA"/>
              </w:rPr>
            </w:pPr>
            <w:r>
              <w:rPr>
                <w:rFonts w:ascii="AR CENA" w:hAnsi="AR CENA"/>
              </w:rPr>
              <w:t xml:space="preserve">Select the destination </w:t>
            </w:r>
          </w:p>
        </w:tc>
      </w:tr>
      <w:tr w:rsidR="00F63BA1" w:rsidTr="00DD50FE">
        <w:tc>
          <w:tcPr>
            <w:tcW w:w="945" w:type="pct"/>
          </w:tcPr>
          <w:p w:rsidR="00F63BA1" w:rsidRDefault="00F63BA1" w:rsidP="00B75F8B">
            <w:pPr>
              <w:rPr>
                <w:rFonts w:ascii="AR CENA" w:hAnsi="AR CENA"/>
              </w:rPr>
            </w:pPr>
            <w:r>
              <w:rPr>
                <w:rFonts w:ascii="AR CENA" w:hAnsi="AR CENA"/>
              </w:rPr>
              <w:t xml:space="preserve">Flight No </w:t>
            </w:r>
          </w:p>
        </w:tc>
        <w:tc>
          <w:tcPr>
            <w:tcW w:w="4055" w:type="pct"/>
          </w:tcPr>
          <w:p w:rsidR="00F63BA1" w:rsidRDefault="001818C8" w:rsidP="00B75F8B">
            <w:pPr>
              <w:rPr>
                <w:rFonts w:ascii="AR CENA" w:hAnsi="AR CENA"/>
              </w:rPr>
            </w:pPr>
            <w:r>
              <w:rPr>
                <w:rFonts w:ascii="AR CENA" w:hAnsi="AR CENA"/>
              </w:rPr>
              <w:t xml:space="preserve">Select the Flight No  from the destination </w:t>
            </w:r>
          </w:p>
        </w:tc>
      </w:tr>
      <w:tr w:rsidR="00F63BA1" w:rsidTr="00DD50FE">
        <w:tc>
          <w:tcPr>
            <w:tcW w:w="945" w:type="pct"/>
          </w:tcPr>
          <w:p w:rsidR="00F63BA1" w:rsidRDefault="00F63BA1" w:rsidP="00B75F8B">
            <w:pPr>
              <w:rPr>
                <w:rFonts w:ascii="AR CENA" w:hAnsi="AR CENA"/>
              </w:rPr>
            </w:pPr>
            <w:r>
              <w:rPr>
                <w:rFonts w:ascii="AR CENA" w:hAnsi="AR CENA"/>
              </w:rPr>
              <w:t xml:space="preserve">Flight Date </w:t>
            </w:r>
          </w:p>
        </w:tc>
        <w:tc>
          <w:tcPr>
            <w:tcW w:w="4055" w:type="pct"/>
          </w:tcPr>
          <w:p w:rsidR="00F63BA1" w:rsidRDefault="001818C8" w:rsidP="00B75F8B">
            <w:pPr>
              <w:rPr>
                <w:rFonts w:ascii="AR CENA" w:hAnsi="AR CENA"/>
              </w:rPr>
            </w:pPr>
            <w:r>
              <w:rPr>
                <w:rFonts w:ascii="AR CENA" w:hAnsi="AR CENA"/>
              </w:rPr>
              <w:t xml:space="preserve">Select the flight date </w:t>
            </w:r>
          </w:p>
        </w:tc>
      </w:tr>
      <w:tr w:rsidR="00F63BA1" w:rsidTr="00DD50FE">
        <w:tc>
          <w:tcPr>
            <w:tcW w:w="945" w:type="pct"/>
          </w:tcPr>
          <w:p w:rsidR="00F63BA1" w:rsidRDefault="00F63BA1" w:rsidP="00B75F8B">
            <w:pPr>
              <w:rPr>
                <w:rFonts w:ascii="AR CENA" w:hAnsi="AR CENA"/>
              </w:rPr>
            </w:pPr>
            <w:r>
              <w:rPr>
                <w:rFonts w:ascii="AR CENA" w:hAnsi="AR CENA"/>
              </w:rPr>
              <w:t xml:space="preserve">Remarks </w:t>
            </w:r>
          </w:p>
        </w:tc>
        <w:tc>
          <w:tcPr>
            <w:tcW w:w="4055" w:type="pct"/>
          </w:tcPr>
          <w:p w:rsidR="00F63BA1" w:rsidRDefault="001818C8" w:rsidP="00B75F8B">
            <w:pPr>
              <w:rPr>
                <w:rFonts w:ascii="AR CENA" w:hAnsi="AR CENA"/>
              </w:rPr>
            </w:pPr>
            <w:r>
              <w:rPr>
                <w:rFonts w:ascii="AR CENA" w:hAnsi="AR CENA"/>
              </w:rPr>
              <w:t xml:space="preserve">Please put remarks on free text field </w:t>
            </w:r>
          </w:p>
        </w:tc>
      </w:tr>
      <w:tr w:rsidR="00F63BA1" w:rsidTr="00DD50FE">
        <w:tc>
          <w:tcPr>
            <w:tcW w:w="945" w:type="pct"/>
          </w:tcPr>
          <w:p w:rsidR="00F63BA1" w:rsidRDefault="00F63BA1" w:rsidP="00B75F8B">
            <w:pPr>
              <w:rPr>
                <w:rFonts w:ascii="AR CENA" w:hAnsi="AR CENA"/>
              </w:rPr>
            </w:pPr>
            <w:r>
              <w:rPr>
                <w:rFonts w:ascii="AR CENA" w:hAnsi="AR CENA"/>
              </w:rPr>
              <w:t xml:space="preserve">Created By </w:t>
            </w:r>
          </w:p>
        </w:tc>
        <w:tc>
          <w:tcPr>
            <w:tcW w:w="4055" w:type="pct"/>
          </w:tcPr>
          <w:p w:rsidR="00F63BA1" w:rsidRDefault="001818C8" w:rsidP="00B75F8B">
            <w:pPr>
              <w:rPr>
                <w:rFonts w:ascii="AR CENA" w:hAnsi="AR CENA"/>
              </w:rPr>
            </w:pPr>
            <w:r>
              <w:rPr>
                <w:rFonts w:ascii="AR CENA" w:hAnsi="AR CENA"/>
              </w:rPr>
              <w:t xml:space="preserve">It will auto populated by the system </w:t>
            </w:r>
          </w:p>
        </w:tc>
      </w:tr>
    </w:tbl>
    <w:p w:rsidR="00221B73" w:rsidRPr="001A2F4C" w:rsidRDefault="00221B73" w:rsidP="00B75F8B">
      <w:pPr>
        <w:rPr>
          <w:rFonts w:ascii="AR CENA" w:hAnsi="AR CENA"/>
        </w:rPr>
      </w:pPr>
    </w:p>
    <w:p w:rsidR="00B75F8B" w:rsidRDefault="00660F58" w:rsidP="00B75F8B">
      <w:pPr>
        <w:rPr>
          <w:rFonts w:ascii="AR CENA" w:hAnsi="AR CENA"/>
        </w:rPr>
      </w:pPr>
      <w:r>
        <w:rPr>
          <w:rFonts w:ascii="AR CENA" w:hAnsi="AR CENA"/>
        </w:rPr>
        <w:t xml:space="preserve">Click Save to send the spot rate request </w:t>
      </w:r>
    </w:p>
    <w:p w:rsidR="00660F58" w:rsidRDefault="00090983" w:rsidP="00B75F8B">
      <w:pPr>
        <w:rPr>
          <w:rFonts w:ascii="AR CENA" w:hAnsi="AR CENA"/>
        </w:rPr>
      </w:pPr>
      <w:r>
        <w:rPr>
          <w:rFonts w:ascii="AR CENA" w:hAnsi="AR CENA"/>
          <w:noProof/>
          <w:lang w:val="en-IN" w:eastAsia="en-IN"/>
        </w:rPr>
        <mc:AlternateContent>
          <mc:Choice Requires="wps">
            <w:drawing>
              <wp:anchor distT="0" distB="0" distL="114300" distR="114300" simplePos="0" relativeHeight="251779072" behindDoc="0" locked="0" layoutInCell="1" allowOverlap="1" wp14:anchorId="4AD7BB28" wp14:editId="5133C054">
                <wp:simplePos x="0" y="0"/>
                <wp:positionH relativeFrom="column">
                  <wp:posOffset>120770</wp:posOffset>
                </wp:positionH>
                <wp:positionV relativeFrom="paragraph">
                  <wp:posOffset>162800</wp:posOffset>
                </wp:positionV>
                <wp:extent cx="293298" cy="232913"/>
                <wp:effectExtent l="19050" t="0" r="12065" b="34290"/>
                <wp:wrapNone/>
                <wp:docPr id="560" name="Down Arrow 560"/>
                <wp:cNvGraphicFramePr/>
                <a:graphic xmlns:a="http://schemas.openxmlformats.org/drawingml/2006/main">
                  <a:graphicData uri="http://schemas.microsoft.com/office/word/2010/wordprocessingShape">
                    <wps:wsp>
                      <wps:cNvSpPr/>
                      <wps:spPr>
                        <a:xfrm>
                          <a:off x="0" y="0"/>
                          <a:ext cx="293298" cy="2329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560" o:spid="_x0000_s1026" type="#_x0000_t67" style="position:absolute;margin-left:9.5pt;margin-top:12.8pt;width:23.1pt;height:18.3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" adj="10800" fillcolor="#4f81bd [3204]" strokecolor="#243f60 [1604]" strokeweight="2pt"/>
            </w:pict>
          </mc:Fallback>
        </mc:AlternateContent>
      </w:r>
      <w:r w:rsidR="008A1CFB">
        <w:rPr>
          <w:rFonts w:ascii="AR CENA" w:hAnsi="AR CENA"/>
          <w:noProof/>
          <w:lang w:val="en-IN" w:eastAsia="en-IN"/>
        </w:rPr>
        <w:drawing>
          <wp:inline distT="0" distB="0" distL="0" distR="0" wp14:anchorId="49662557" wp14:editId="6EB357BD">
            <wp:extent cx="3450590" cy="923290"/>
            <wp:effectExtent l="19050" t="19050" r="16510" b="10160"/>
            <wp:docPr id="559" name="Picture 559" descr="C:\Users\Pradip\Desktop\screen\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Pradip\Desktop\screen\save.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50590" cy="923290"/>
                    </a:xfrm>
                    <a:prstGeom prst="rect">
                      <a:avLst/>
                    </a:prstGeom>
                    <a:noFill/>
                    <a:ln>
                      <a:solidFill>
                        <a:schemeClr val="accent1"/>
                      </a:solidFill>
                    </a:ln>
                  </pic:spPr>
                </pic:pic>
              </a:graphicData>
            </a:graphic>
          </wp:inline>
        </w:drawing>
      </w:r>
    </w:p>
    <w:p w:rsidR="007E1F48" w:rsidRDefault="007E1F48" w:rsidP="00B75F8B">
      <w:pPr>
        <w:rPr>
          <w:rFonts w:ascii="AR CENA" w:hAnsi="AR CENA"/>
        </w:rPr>
      </w:pPr>
      <w:r>
        <w:rPr>
          <w:rFonts w:ascii="AR CENA" w:hAnsi="AR CENA"/>
        </w:rPr>
        <w:t xml:space="preserve">On sussfull it will save into the Main </w:t>
      </w:r>
      <w:r w:rsidR="00521BEA">
        <w:rPr>
          <w:rFonts w:ascii="AR CENA" w:hAnsi="AR CENA"/>
        </w:rPr>
        <w:t>grid as</w:t>
      </w:r>
      <w:r>
        <w:rPr>
          <w:rFonts w:ascii="AR CENA" w:hAnsi="AR CENA"/>
        </w:rPr>
        <w:t xml:space="preserve"> bellow </w:t>
      </w:r>
    </w:p>
    <w:p w:rsidR="00521BEA" w:rsidRDefault="00521BEA" w:rsidP="00B75F8B">
      <w:pPr>
        <w:rPr>
          <w:rFonts w:ascii="AR CENA" w:hAnsi="AR CENA"/>
        </w:rPr>
      </w:pPr>
      <w:r>
        <w:rPr>
          <w:rFonts w:ascii="AR CENA" w:hAnsi="AR CENA"/>
          <w:noProof/>
          <w:lang w:val="en-IN" w:eastAsia="en-IN"/>
        </w:rPr>
        <w:drawing>
          <wp:inline distT="0" distB="0" distL="0" distR="0" wp14:anchorId="7139E565" wp14:editId="552237B8">
            <wp:extent cx="5943600" cy="621102"/>
            <wp:effectExtent l="19050" t="19050" r="19050" b="26670"/>
            <wp:docPr id="561" name="Picture 561" descr="C:\Users\Pradip\Desktop\screen\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Pradip\Desktop\screen\st.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621102"/>
                    </a:xfrm>
                    <a:prstGeom prst="rect">
                      <a:avLst/>
                    </a:prstGeom>
                    <a:noFill/>
                    <a:ln>
                      <a:solidFill>
                        <a:schemeClr val="accent1"/>
                      </a:solidFill>
                    </a:ln>
                  </pic:spPr>
                </pic:pic>
              </a:graphicData>
            </a:graphic>
          </wp:inline>
        </w:drawing>
      </w:r>
    </w:p>
    <w:p w:rsidR="00521BEA" w:rsidRDefault="00521BEA" w:rsidP="00B75F8B">
      <w:pPr>
        <w:rPr>
          <w:rFonts w:ascii="AR CENA" w:hAnsi="AR CENA"/>
        </w:rPr>
      </w:pPr>
    </w:p>
    <w:p w:rsidR="00521BEA" w:rsidRPr="00D150A5" w:rsidRDefault="00D150A5" w:rsidP="00D150A5">
      <w:pPr>
        <w:pStyle w:val="Heading4"/>
        <w:rPr>
          <w:rFonts w:ascii="AR CENA" w:hAnsi="AR CENA"/>
          <w:b w:val="0"/>
          <w:i w:val="0"/>
        </w:rPr>
      </w:pPr>
      <w:r w:rsidRPr="00D150A5">
        <w:rPr>
          <w:rFonts w:ascii="AR CENA" w:hAnsi="AR CENA"/>
          <w:b w:val="0"/>
          <w:i w:val="0"/>
        </w:rPr>
        <w:t xml:space="preserve">Approve Spot rate </w:t>
      </w:r>
    </w:p>
    <w:p w:rsidR="00220A1B" w:rsidRDefault="00D150A5" w:rsidP="00D150A5">
      <w:pPr>
        <w:rPr>
          <w:rFonts w:ascii="AR CENA" w:hAnsi="AR CENA"/>
        </w:rPr>
      </w:pPr>
      <w:r>
        <w:rPr>
          <w:rFonts w:ascii="AR CENA" w:hAnsi="AR CENA"/>
        </w:rPr>
        <w:t xml:space="preserve">Navigation </w:t>
      </w:r>
      <w:r w:rsidR="00E64909">
        <w:rPr>
          <w:rFonts w:ascii="AR CENA" w:hAnsi="AR CENA"/>
        </w:rPr>
        <w:t xml:space="preserve">–Rate&gt;Spot rate request &gt;Action tab&gt;Click Approve </w:t>
      </w:r>
    </w:p>
    <w:p w:rsidR="003A2CB9" w:rsidRDefault="00CA5B97" w:rsidP="003A2CB9">
      <w:pPr>
        <w:keepNext/>
      </w:pPr>
      <w:r>
        <w:rPr>
          <w:rFonts w:ascii="AR CENA" w:hAnsi="AR CENA"/>
          <w:noProof/>
          <w:lang w:val="en-IN" w:eastAsia="en-IN"/>
        </w:rPr>
        <w:drawing>
          <wp:inline distT="0" distB="0" distL="0" distR="0" wp14:anchorId="1CC07A91" wp14:editId="1F2AD5A9">
            <wp:extent cx="5943600" cy="577970"/>
            <wp:effectExtent l="19050" t="19050" r="19050" b="12700"/>
            <wp:docPr id="562" name="Picture 562" descr="C:\Users\Pradip\Desktop\screen\a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radip\Desktop\screen\arr.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577970"/>
                    </a:xfrm>
                    <a:prstGeom prst="rect">
                      <a:avLst/>
                    </a:prstGeom>
                    <a:noFill/>
                    <a:ln>
                      <a:solidFill>
                        <a:schemeClr val="accent1"/>
                      </a:solidFill>
                    </a:ln>
                  </pic:spPr>
                </pic:pic>
              </a:graphicData>
            </a:graphic>
          </wp:inline>
        </w:drawing>
      </w:r>
    </w:p>
    <w:p w:rsidR="00E64909" w:rsidRDefault="003A2CB9" w:rsidP="003A2CB9">
      <w:pPr>
        <w:pStyle w:val="Caption"/>
        <w:jc w:val="center"/>
        <w:rPr>
          <w:rFonts w:ascii="AR CENA" w:hAnsi="AR CENA"/>
        </w:rPr>
      </w:pPr>
      <w:bookmarkStart w:id="163" w:name="_Toc500933687"/>
      <w:r>
        <w:t xml:space="preserve">Figure </w:t>
      </w:r>
      <w:fldSimple w:instr=" SEQ Figure \* ARABIC ">
        <w:r w:rsidR="003E0BCF">
          <w:rPr>
            <w:noProof/>
          </w:rPr>
          <w:t>91</w:t>
        </w:r>
      </w:fldSimple>
      <w:r>
        <w:t xml:space="preserve"> Approve Spot Rate</w:t>
      </w:r>
      <w:bookmarkEnd w:id="163"/>
    </w:p>
    <w:p w:rsidR="003A2CB9" w:rsidRDefault="003A2CB9" w:rsidP="00D150A5">
      <w:pPr>
        <w:rPr>
          <w:rFonts w:ascii="AR CENA" w:hAnsi="AR CENA"/>
        </w:rPr>
      </w:pPr>
    </w:p>
    <w:p w:rsidR="003A2CB9" w:rsidRDefault="003A2CB9" w:rsidP="00D150A5">
      <w:pPr>
        <w:rPr>
          <w:rFonts w:ascii="AR CENA" w:hAnsi="AR CENA"/>
        </w:rPr>
      </w:pPr>
    </w:p>
    <w:p w:rsidR="003A2CB9" w:rsidRDefault="003A2CB9" w:rsidP="00D150A5">
      <w:pPr>
        <w:rPr>
          <w:rFonts w:ascii="AR CENA" w:hAnsi="AR CENA"/>
        </w:rPr>
      </w:pPr>
    </w:p>
    <w:p w:rsidR="003A2CB9" w:rsidRDefault="003A2CB9" w:rsidP="00D150A5">
      <w:pPr>
        <w:rPr>
          <w:rFonts w:ascii="AR CENA" w:hAnsi="AR CENA"/>
        </w:rPr>
      </w:pPr>
    </w:p>
    <w:p w:rsidR="00CA5B97" w:rsidRDefault="00CA5B97" w:rsidP="00D150A5">
      <w:pPr>
        <w:rPr>
          <w:rFonts w:ascii="AR CENA" w:hAnsi="AR CENA"/>
        </w:rPr>
      </w:pPr>
      <w:r>
        <w:rPr>
          <w:rFonts w:ascii="AR CENA" w:hAnsi="AR CENA"/>
        </w:rPr>
        <w:t xml:space="preserve">Click Approve- It will open a same window with option to approve or reject Box </w:t>
      </w:r>
    </w:p>
    <w:p w:rsidR="00AC789E" w:rsidRDefault="00513D8C" w:rsidP="00AC789E">
      <w:pPr>
        <w:keepNext/>
      </w:pPr>
      <w:r>
        <w:rPr>
          <w:rFonts w:ascii="AR CENA" w:hAnsi="AR CENA"/>
          <w:noProof/>
          <w:lang w:val="en-IN" w:eastAsia="en-IN"/>
        </w:rPr>
        <mc:AlternateContent>
          <mc:Choice Requires="wps">
            <w:drawing>
              <wp:anchor distT="0" distB="0" distL="114300" distR="114300" simplePos="0" relativeHeight="251782144" behindDoc="0" locked="0" layoutInCell="1" allowOverlap="1" wp14:anchorId="495364B9" wp14:editId="1F4BED1E">
                <wp:simplePos x="0" y="0"/>
                <wp:positionH relativeFrom="column">
                  <wp:posOffset>560717</wp:posOffset>
                </wp:positionH>
                <wp:positionV relativeFrom="paragraph">
                  <wp:posOffset>1225095</wp:posOffset>
                </wp:positionV>
                <wp:extent cx="1259457" cy="189781"/>
                <wp:effectExtent l="0" t="0" r="17145" b="20320"/>
                <wp:wrapNone/>
                <wp:docPr id="566" name="Rounded Rectangle 566"/>
                <wp:cNvGraphicFramePr/>
                <a:graphic xmlns:a="http://schemas.openxmlformats.org/drawingml/2006/main">
                  <a:graphicData uri="http://schemas.microsoft.com/office/word/2010/wordprocessingShape">
                    <wps:wsp>
                      <wps:cNvSpPr/>
                      <wps:spPr>
                        <a:xfrm>
                          <a:off x="0" y="0"/>
                          <a:ext cx="1259457" cy="18978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66" o:spid="_x0000_s1026" style="position:absolute;margin-left:44.15pt;margin-top:96.45pt;width:99.15pt;height:14.95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" filled="f" strokecolor="#243f60 [1604]" strokeweight="2pt"/>
            </w:pict>
          </mc:Fallback>
        </mc:AlternateContent>
      </w:r>
      <w:r w:rsidR="00BB5499">
        <w:rPr>
          <w:rFonts w:ascii="AR CENA" w:hAnsi="AR CENA"/>
          <w:noProof/>
          <w:lang w:val="en-IN" w:eastAsia="en-IN"/>
        </w:rPr>
        <mc:AlternateContent>
          <mc:Choice Requires="wps">
            <w:drawing>
              <wp:anchor distT="0" distB="0" distL="114300" distR="114300" simplePos="0" relativeHeight="251781120" behindDoc="0" locked="0" layoutInCell="1" allowOverlap="1" wp14:anchorId="3ED45E8E" wp14:editId="743C5270">
                <wp:simplePos x="0" y="0"/>
                <wp:positionH relativeFrom="column">
                  <wp:posOffset>163902</wp:posOffset>
                </wp:positionH>
                <wp:positionV relativeFrom="paragraph">
                  <wp:posOffset>2243012</wp:posOffset>
                </wp:positionV>
                <wp:extent cx="1871932" cy="388188"/>
                <wp:effectExtent l="0" t="0" r="14605" b="12065"/>
                <wp:wrapNone/>
                <wp:docPr id="565" name="Rounded Rectangle 565"/>
                <wp:cNvGraphicFramePr/>
                <a:graphic xmlns:a="http://schemas.openxmlformats.org/drawingml/2006/main">
                  <a:graphicData uri="http://schemas.microsoft.com/office/word/2010/wordprocessingShape">
                    <wps:wsp>
                      <wps:cNvSpPr/>
                      <wps:spPr>
                        <a:xfrm>
                          <a:off x="0" y="0"/>
                          <a:ext cx="1871932" cy="38818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65" o:spid="_x0000_s1026" style="position:absolute;margin-left:12.9pt;margin-top:176.6pt;width:147.4pt;height:30.55pt;z-index:251781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" filled="f" strokecolor="#243f60 [1604]" strokeweight="2pt"/>
            </w:pict>
          </mc:Fallback>
        </mc:AlternateContent>
      </w:r>
      <w:r w:rsidR="00BB5499">
        <w:rPr>
          <w:rFonts w:ascii="AR CENA" w:hAnsi="AR CENA"/>
          <w:noProof/>
          <w:lang w:val="en-IN" w:eastAsia="en-IN"/>
        </w:rPr>
        <mc:AlternateContent>
          <mc:Choice Requires="wps">
            <w:drawing>
              <wp:anchor distT="0" distB="0" distL="114300" distR="114300" simplePos="0" relativeHeight="251780096" behindDoc="0" locked="0" layoutInCell="1" allowOverlap="1" wp14:anchorId="49337F42" wp14:editId="57A5E875">
                <wp:simplePos x="0" y="0"/>
                <wp:positionH relativeFrom="column">
                  <wp:posOffset>3640347</wp:posOffset>
                </wp:positionH>
                <wp:positionV relativeFrom="paragraph">
                  <wp:posOffset>1225095</wp:posOffset>
                </wp:positionV>
                <wp:extent cx="1457864" cy="301924"/>
                <wp:effectExtent l="0" t="0" r="28575" b="22225"/>
                <wp:wrapNone/>
                <wp:docPr id="564" name="Rounded Rectangle 564"/>
                <wp:cNvGraphicFramePr/>
                <a:graphic xmlns:a="http://schemas.openxmlformats.org/drawingml/2006/main">
                  <a:graphicData uri="http://schemas.microsoft.com/office/word/2010/wordprocessingShape">
                    <wps:wsp>
                      <wps:cNvSpPr/>
                      <wps:spPr>
                        <a:xfrm>
                          <a:off x="0" y="0"/>
                          <a:ext cx="1457864" cy="30192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64" o:spid="_x0000_s1026" style="position:absolute;margin-left:286.65pt;margin-top:96.45pt;width:114.8pt;height:23.75pt;z-index:251780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" filled="f" strokecolor="#243f60 [1604]" strokeweight="2pt"/>
            </w:pict>
          </mc:Fallback>
        </mc:AlternateContent>
      </w:r>
      <w:r w:rsidR="003A2CB9">
        <w:rPr>
          <w:rFonts w:ascii="AR CENA" w:hAnsi="AR CENA"/>
          <w:noProof/>
          <w:lang w:val="en-IN" w:eastAsia="en-IN"/>
        </w:rPr>
        <w:drawing>
          <wp:inline distT="0" distB="0" distL="0" distR="0" wp14:anchorId="12D3B669" wp14:editId="5F098ED1">
            <wp:extent cx="5943600" cy="2548529"/>
            <wp:effectExtent l="19050" t="19050" r="19050" b="23495"/>
            <wp:docPr id="563" name="Picture 563" descr="C:\Users\Pradip\Desktop\screen\rate app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Pradip\Desktop\screen\rate apprt.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548529"/>
                    </a:xfrm>
                    <a:prstGeom prst="rect">
                      <a:avLst/>
                    </a:prstGeom>
                    <a:noFill/>
                    <a:ln>
                      <a:solidFill>
                        <a:schemeClr val="accent1"/>
                      </a:solidFill>
                    </a:ln>
                  </pic:spPr>
                </pic:pic>
              </a:graphicData>
            </a:graphic>
          </wp:inline>
        </w:drawing>
      </w:r>
    </w:p>
    <w:p w:rsidR="00CA5B97" w:rsidRDefault="00AC789E" w:rsidP="00AC789E">
      <w:pPr>
        <w:pStyle w:val="Caption"/>
        <w:jc w:val="center"/>
      </w:pPr>
      <w:bookmarkStart w:id="164" w:name="_Toc500933688"/>
      <w:r>
        <w:t xml:space="preserve">Figure </w:t>
      </w:r>
      <w:fldSimple w:instr=" SEQ Figure \* ARABIC ">
        <w:r w:rsidR="003E0BCF">
          <w:rPr>
            <w:noProof/>
          </w:rPr>
          <w:t>92</w:t>
        </w:r>
      </w:fldSimple>
      <w:r>
        <w:t xml:space="preserve"> Approve screen</w:t>
      </w:r>
      <w:bookmarkEnd w:id="164"/>
    </w:p>
    <w:p w:rsidR="008858FB" w:rsidRDefault="008858FB" w:rsidP="008858FB">
      <w:pPr>
        <w:rPr>
          <w:rFonts w:ascii="AR CENA" w:hAnsi="AR CENA"/>
        </w:rPr>
      </w:pPr>
      <w:r w:rsidRPr="008858FB">
        <w:rPr>
          <w:rFonts w:ascii="AR CENA" w:hAnsi="AR CENA"/>
        </w:rPr>
        <w:t xml:space="preserve">Approve Process </w:t>
      </w:r>
    </w:p>
    <w:p w:rsidR="005371B2" w:rsidRDefault="005371B2" w:rsidP="00DD0C3F">
      <w:pPr>
        <w:pStyle w:val="ListParagraph"/>
        <w:numPr>
          <w:ilvl w:val="0"/>
          <w:numId w:val="36"/>
        </w:numPr>
        <w:rPr>
          <w:rFonts w:ascii="AR CENA" w:hAnsi="AR CENA"/>
        </w:rPr>
      </w:pPr>
      <w:r>
        <w:rPr>
          <w:rFonts w:ascii="AR CENA" w:hAnsi="AR CENA"/>
        </w:rPr>
        <w:t xml:space="preserve">Select Approved check Box , user also can reject in this stage using Reject check Box </w:t>
      </w:r>
    </w:p>
    <w:p w:rsidR="005371B2" w:rsidRDefault="005371B2" w:rsidP="00DD0C3F">
      <w:pPr>
        <w:pStyle w:val="ListParagraph"/>
        <w:numPr>
          <w:ilvl w:val="0"/>
          <w:numId w:val="36"/>
        </w:numPr>
        <w:rPr>
          <w:rFonts w:ascii="AR CENA" w:hAnsi="AR CENA"/>
        </w:rPr>
      </w:pPr>
      <w:r>
        <w:rPr>
          <w:rFonts w:ascii="AR CENA" w:hAnsi="AR CENA"/>
        </w:rPr>
        <w:t xml:space="preserve">Put the Approve Rate </w:t>
      </w:r>
      <w:r w:rsidR="006747A7">
        <w:rPr>
          <w:rFonts w:ascii="AR CENA" w:hAnsi="AR CENA"/>
        </w:rPr>
        <w:t xml:space="preserve">(It can be more or less than the request rate  but not more than the RSP rate </w:t>
      </w:r>
    </w:p>
    <w:p w:rsidR="005371B2" w:rsidRPr="005371B2" w:rsidRDefault="005371B2" w:rsidP="00DD0C3F">
      <w:pPr>
        <w:pStyle w:val="ListParagraph"/>
        <w:numPr>
          <w:ilvl w:val="0"/>
          <w:numId w:val="36"/>
        </w:numPr>
        <w:rPr>
          <w:rFonts w:ascii="AR CENA" w:hAnsi="AR CENA"/>
        </w:rPr>
      </w:pPr>
      <w:r>
        <w:rPr>
          <w:rFonts w:ascii="AR CENA" w:hAnsi="AR CENA"/>
        </w:rPr>
        <w:t xml:space="preserve">Put remarks if any </w:t>
      </w:r>
    </w:p>
    <w:p w:rsidR="00AC789E" w:rsidRPr="00AC789E" w:rsidRDefault="00AC789E" w:rsidP="00AC789E"/>
    <w:p w:rsidR="00220A1B" w:rsidRDefault="00DA56BC" w:rsidP="00220A1B">
      <w:pPr>
        <w:rPr>
          <w:rFonts w:ascii="AR CENA" w:hAnsi="AR CENA"/>
        </w:rPr>
      </w:pPr>
      <w:r>
        <w:rPr>
          <w:rFonts w:ascii="AR CENA" w:hAnsi="AR CENA"/>
        </w:rPr>
        <w:t xml:space="preserve">Click Update Button to Approve </w:t>
      </w:r>
      <w:r w:rsidR="00B91471">
        <w:rPr>
          <w:rFonts w:ascii="AR CENA" w:hAnsi="AR CENA"/>
        </w:rPr>
        <w:t xml:space="preserve">, It will save into the grid as bellow </w:t>
      </w:r>
    </w:p>
    <w:p w:rsidR="00F7047A" w:rsidRDefault="0069420C" w:rsidP="00220A1B">
      <w:pPr>
        <w:rPr>
          <w:rFonts w:ascii="AR CENA" w:hAnsi="AR CENA"/>
        </w:rPr>
      </w:pPr>
      <w:r>
        <w:rPr>
          <w:rFonts w:ascii="AR CENA" w:hAnsi="AR CENA"/>
          <w:noProof/>
          <w:lang w:val="en-IN" w:eastAsia="en-IN"/>
        </w:rPr>
        <mc:AlternateContent>
          <mc:Choice Requires="wps">
            <w:drawing>
              <wp:anchor distT="0" distB="0" distL="114300" distR="114300" simplePos="0" relativeHeight="251784192" behindDoc="0" locked="0" layoutInCell="1" allowOverlap="1" wp14:anchorId="0CB8DC5E" wp14:editId="2AEABFF7">
                <wp:simplePos x="0" y="0"/>
                <wp:positionH relativeFrom="column">
                  <wp:posOffset>163902</wp:posOffset>
                </wp:positionH>
                <wp:positionV relativeFrom="paragraph">
                  <wp:posOffset>512373</wp:posOffset>
                </wp:positionV>
                <wp:extent cx="396815" cy="189230"/>
                <wp:effectExtent l="0" t="0" r="22860" b="20320"/>
                <wp:wrapNone/>
                <wp:docPr id="569" name="Rounded Rectangle 569"/>
                <wp:cNvGraphicFramePr/>
                <a:graphic xmlns:a="http://schemas.openxmlformats.org/drawingml/2006/main">
                  <a:graphicData uri="http://schemas.microsoft.com/office/word/2010/wordprocessingShape">
                    <wps:wsp>
                      <wps:cNvSpPr/>
                      <wps:spPr>
                        <a:xfrm>
                          <a:off x="0" y="0"/>
                          <a:ext cx="396815" cy="18923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69" o:spid="_x0000_s1026" style="position:absolute;margin-left:12.9pt;margin-top:40.35pt;width:31.25pt;height:14.9pt;z-index:251784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" filled="f" strokecolor="#243f60 [1604]" strokeweight="2pt"/>
            </w:pict>
          </mc:Fallback>
        </mc:AlternateContent>
      </w:r>
      <w:r w:rsidR="00C322AD">
        <w:rPr>
          <w:rFonts w:ascii="AR CENA" w:hAnsi="AR CENA"/>
          <w:noProof/>
          <w:lang w:val="en-IN" w:eastAsia="en-IN"/>
        </w:rPr>
        <mc:AlternateContent>
          <mc:Choice Requires="wps">
            <w:drawing>
              <wp:anchor distT="0" distB="0" distL="114300" distR="114300" simplePos="0" relativeHeight="251783168" behindDoc="0" locked="0" layoutInCell="1" allowOverlap="1" wp14:anchorId="0AD33AF4" wp14:editId="64895C69">
                <wp:simplePos x="0" y="0"/>
                <wp:positionH relativeFrom="column">
                  <wp:posOffset>4226608</wp:posOffset>
                </wp:positionH>
                <wp:positionV relativeFrom="paragraph">
                  <wp:posOffset>512013</wp:posOffset>
                </wp:positionV>
                <wp:extent cx="388189" cy="189782"/>
                <wp:effectExtent l="0" t="0" r="12065" b="20320"/>
                <wp:wrapNone/>
                <wp:docPr id="568" name="Rounded Rectangle 568"/>
                <wp:cNvGraphicFramePr/>
                <a:graphic xmlns:a="http://schemas.openxmlformats.org/drawingml/2006/main">
                  <a:graphicData uri="http://schemas.microsoft.com/office/word/2010/wordprocessingShape">
                    <wps:wsp>
                      <wps:cNvSpPr/>
                      <wps:spPr>
                        <a:xfrm>
                          <a:off x="0" y="0"/>
                          <a:ext cx="388189" cy="18978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68" o:spid="_x0000_s1026" style="position:absolute;margin-left:332.8pt;margin-top:40.3pt;width:30.55pt;height:14.9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" filled="f" strokecolor="#243f60 [1604]" strokeweight="2pt"/>
            </w:pict>
          </mc:Fallback>
        </mc:AlternateContent>
      </w:r>
      <w:r w:rsidR="001F6D80">
        <w:rPr>
          <w:rFonts w:ascii="AR CENA" w:hAnsi="AR CENA"/>
          <w:noProof/>
          <w:lang w:val="en-IN" w:eastAsia="en-IN"/>
        </w:rPr>
        <w:drawing>
          <wp:inline distT="0" distB="0" distL="0" distR="0" wp14:anchorId="04AB03B6" wp14:editId="2FBA0F3F">
            <wp:extent cx="5943600" cy="626968"/>
            <wp:effectExtent l="19050" t="19050" r="19050" b="20955"/>
            <wp:docPr id="567" name="Picture 567" descr="C:\Users\Pradip\Desktop\screen\rate a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Pradip\Desktop\screen\rate apr.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626968"/>
                    </a:xfrm>
                    <a:prstGeom prst="rect">
                      <a:avLst/>
                    </a:prstGeom>
                    <a:noFill/>
                    <a:ln>
                      <a:solidFill>
                        <a:schemeClr val="accent1"/>
                      </a:solidFill>
                    </a:ln>
                  </pic:spPr>
                </pic:pic>
              </a:graphicData>
            </a:graphic>
          </wp:inline>
        </w:drawing>
      </w:r>
    </w:p>
    <w:p w:rsidR="00DA56BC" w:rsidRDefault="0069420C" w:rsidP="00220A1B">
      <w:pPr>
        <w:rPr>
          <w:rFonts w:ascii="AR CENA" w:hAnsi="AR CENA"/>
        </w:rPr>
      </w:pPr>
      <w:r>
        <w:rPr>
          <w:rFonts w:ascii="AR CENA" w:hAnsi="AR CENA"/>
        </w:rPr>
        <w:t xml:space="preserve">Click to View code to see the Spot code generated </w:t>
      </w:r>
    </w:p>
    <w:p w:rsidR="0069420C" w:rsidRDefault="00C84B79" w:rsidP="00220A1B">
      <w:pPr>
        <w:rPr>
          <w:rFonts w:ascii="AR CENA" w:hAnsi="AR CENA"/>
        </w:rPr>
      </w:pPr>
      <w:r>
        <w:rPr>
          <w:rFonts w:ascii="AR CENA" w:hAnsi="AR CENA"/>
          <w:noProof/>
          <w:lang w:val="en-IN" w:eastAsia="en-IN"/>
        </w:rPr>
        <w:drawing>
          <wp:inline distT="0" distB="0" distL="0" distR="0" wp14:anchorId="0FE7AB39" wp14:editId="45A05A30">
            <wp:extent cx="3881887" cy="690114"/>
            <wp:effectExtent l="19050" t="19050" r="23495" b="15240"/>
            <wp:docPr id="570" name="Picture 570" descr="C:\Users\Pradip\Desktop\screen\ap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Pradip\Desktop\screen\ap code.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82569" cy="690235"/>
                    </a:xfrm>
                    <a:prstGeom prst="rect">
                      <a:avLst/>
                    </a:prstGeom>
                    <a:noFill/>
                    <a:ln>
                      <a:solidFill>
                        <a:schemeClr val="accent1"/>
                      </a:solidFill>
                    </a:ln>
                  </pic:spPr>
                </pic:pic>
              </a:graphicData>
            </a:graphic>
          </wp:inline>
        </w:drawing>
      </w:r>
    </w:p>
    <w:p w:rsidR="00FB476E" w:rsidRDefault="00FB476E" w:rsidP="00220A1B">
      <w:pPr>
        <w:rPr>
          <w:rFonts w:ascii="AR CENA" w:hAnsi="AR CENA"/>
        </w:rPr>
      </w:pPr>
    </w:p>
    <w:p w:rsidR="00FB476E" w:rsidRDefault="00FB476E" w:rsidP="00220A1B">
      <w:pPr>
        <w:rPr>
          <w:rFonts w:ascii="AR CENA" w:hAnsi="AR CENA"/>
        </w:rPr>
      </w:pPr>
    </w:p>
    <w:p w:rsidR="00FB476E" w:rsidRDefault="00FB476E" w:rsidP="00220A1B">
      <w:pPr>
        <w:rPr>
          <w:rFonts w:ascii="AR CENA" w:hAnsi="AR CENA"/>
        </w:rPr>
      </w:pPr>
    </w:p>
    <w:p w:rsidR="00FB476E" w:rsidRPr="00547BBF" w:rsidRDefault="00547BBF" w:rsidP="00C25D0B">
      <w:pPr>
        <w:pStyle w:val="Heading3"/>
        <w:rPr>
          <w:rFonts w:ascii="AR CENA" w:hAnsi="AR CENA"/>
          <w:b w:val="0"/>
        </w:rPr>
      </w:pPr>
      <w:r w:rsidRPr="00547BBF">
        <w:rPr>
          <w:rFonts w:ascii="AR CENA" w:hAnsi="AR CENA"/>
          <w:b w:val="0"/>
        </w:rPr>
        <w:lastRenderedPageBreak/>
        <w:t xml:space="preserve"> </w:t>
      </w:r>
      <w:bookmarkStart w:id="165" w:name="_Toc500933577"/>
      <w:r w:rsidRPr="00547BBF">
        <w:rPr>
          <w:rFonts w:ascii="AR CENA" w:hAnsi="AR CENA"/>
          <w:b w:val="0"/>
        </w:rPr>
        <w:t>Campaign Rate</w:t>
      </w:r>
      <w:bookmarkEnd w:id="165"/>
      <w:r w:rsidRPr="00547BBF">
        <w:rPr>
          <w:rFonts w:ascii="AR CENA" w:hAnsi="AR CENA"/>
          <w:b w:val="0"/>
        </w:rPr>
        <w:t xml:space="preserve"> </w:t>
      </w:r>
    </w:p>
    <w:p w:rsidR="00203797" w:rsidRDefault="00203797" w:rsidP="00203797">
      <w:pPr>
        <w:rPr>
          <w:rFonts w:ascii="AR CENA" w:hAnsi="AR CENA"/>
        </w:rPr>
      </w:pPr>
      <w:r>
        <w:rPr>
          <w:rFonts w:ascii="AR CENA" w:hAnsi="AR CENA"/>
        </w:rPr>
        <w:t xml:space="preserve">Navigation-Rate&gt;Manage spot rate &gt;Create new spot rate </w:t>
      </w:r>
    </w:p>
    <w:p w:rsidR="00B41631" w:rsidRDefault="00013802" w:rsidP="00D835B8">
      <w:pPr>
        <w:rPr>
          <w:rFonts w:ascii="AR CENA" w:hAnsi="AR CENA"/>
        </w:rPr>
      </w:pPr>
      <w:r>
        <w:rPr>
          <w:rFonts w:ascii="AR CENA" w:hAnsi="AR CENA"/>
          <w:noProof/>
          <w:lang w:val="en-IN" w:eastAsia="en-IN"/>
        </w:rPr>
        <mc:AlternateContent>
          <mc:Choice Requires="wps">
            <w:drawing>
              <wp:anchor distT="0" distB="0" distL="114300" distR="114300" simplePos="0" relativeHeight="251785216" behindDoc="0" locked="0" layoutInCell="1" allowOverlap="1" wp14:anchorId="33B0AAEC" wp14:editId="1B99DE27">
                <wp:simplePos x="0" y="0"/>
                <wp:positionH relativeFrom="column">
                  <wp:posOffset>448310</wp:posOffset>
                </wp:positionH>
                <wp:positionV relativeFrom="paragraph">
                  <wp:posOffset>178112</wp:posOffset>
                </wp:positionV>
                <wp:extent cx="258792" cy="207034"/>
                <wp:effectExtent l="0" t="0" r="27305" b="21590"/>
                <wp:wrapNone/>
                <wp:docPr id="572" name="Left Arrow 572"/>
                <wp:cNvGraphicFramePr/>
                <a:graphic xmlns:a="http://schemas.openxmlformats.org/drawingml/2006/main">
                  <a:graphicData uri="http://schemas.microsoft.com/office/word/2010/wordprocessingShape">
                    <wps:wsp>
                      <wps:cNvSpPr/>
                      <wps:spPr>
                        <a:xfrm>
                          <a:off x="0" y="0"/>
                          <a:ext cx="258792" cy="20703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 Arrow 572" o:spid="_x0000_s1026" type="#_x0000_t66" style="position:absolute;margin-left:35.3pt;margin-top:14pt;width:20.4pt;height:16.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" adj="8640" fillcolor="#4f81bd [3204]" strokecolor="#243f60 [1604]" strokeweight="2pt"/>
            </w:pict>
          </mc:Fallback>
        </mc:AlternateContent>
      </w:r>
      <w:r w:rsidR="00203797">
        <w:rPr>
          <w:rFonts w:ascii="AR CENA" w:hAnsi="AR CENA"/>
          <w:noProof/>
          <w:lang w:val="en-IN" w:eastAsia="en-IN"/>
        </w:rPr>
        <w:drawing>
          <wp:inline distT="0" distB="0" distL="0" distR="0" wp14:anchorId="78EC3D68" wp14:editId="19FCA450">
            <wp:extent cx="5943600" cy="1397000"/>
            <wp:effectExtent l="19050" t="19050" r="19050" b="12700"/>
            <wp:docPr id="571" name="Picture 571" descr="C:\Users\Pradip\Desktop\screen\spo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Pradip\Desktop\screen\spot rate.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solidFill>
                        <a:schemeClr val="accent1"/>
                      </a:solidFill>
                    </a:ln>
                  </pic:spPr>
                </pic:pic>
              </a:graphicData>
            </a:graphic>
          </wp:inline>
        </w:drawing>
      </w:r>
    </w:p>
    <w:p w:rsidR="001B6EA7" w:rsidRPr="00547BBF" w:rsidRDefault="004D6BA9" w:rsidP="00D835B8">
      <w:pPr>
        <w:rPr>
          <w:rFonts w:ascii="AR CENA" w:hAnsi="AR CENA"/>
        </w:rPr>
      </w:pPr>
      <w:r>
        <w:rPr>
          <w:rFonts w:ascii="AR CENA" w:hAnsi="AR CENA"/>
        </w:rPr>
        <w:t>Click the New Spot</w:t>
      </w:r>
      <w:r w:rsidR="001B6EA7">
        <w:rPr>
          <w:rFonts w:ascii="AR CENA" w:hAnsi="AR CENA"/>
        </w:rPr>
        <w:t xml:space="preserve"> </w:t>
      </w:r>
      <w:r>
        <w:rPr>
          <w:rFonts w:ascii="AR CENA" w:hAnsi="AR CENA"/>
        </w:rPr>
        <w:t>Rate,</w:t>
      </w:r>
      <w:r w:rsidR="001B6EA7">
        <w:rPr>
          <w:rFonts w:ascii="AR CENA" w:hAnsi="AR CENA"/>
        </w:rPr>
        <w:t xml:space="preserve"> system will open new window to create the </w:t>
      </w:r>
      <w:r>
        <w:rPr>
          <w:rFonts w:ascii="AR CENA" w:hAnsi="AR CENA"/>
        </w:rPr>
        <w:t>Campaign rate</w:t>
      </w:r>
    </w:p>
    <w:p w:rsidR="001D116F" w:rsidRDefault="001D116F" w:rsidP="001D116F">
      <w:pPr>
        <w:keepNext/>
      </w:pPr>
      <w:r>
        <w:rPr>
          <w:rFonts w:ascii="AR CENA" w:hAnsi="AR CENA"/>
          <w:noProof/>
          <w:lang w:val="en-IN" w:eastAsia="en-IN"/>
        </w:rPr>
        <w:drawing>
          <wp:inline distT="0" distB="0" distL="0" distR="0" wp14:anchorId="0C384956" wp14:editId="66622B87">
            <wp:extent cx="5943600" cy="2880995"/>
            <wp:effectExtent l="19050" t="19050" r="19050" b="14605"/>
            <wp:docPr id="573" name="Picture 573" descr="C:\Users\Pradip\Desktop\screen\create spot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Pradip\Desktop\screen\create spot code.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solidFill>
                        <a:schemeClr val="accent1"/>
                      </a:solidFill>
                    </a:ln>
                  </pic:spPr>
                </pic:pic>
              </a:graphicData>
            </a:graphic>
          </wp:inline>
        </w:drawing>
      </w:r>
    </w:p>
    <w:p w:rsidR="00B41D2A" w:rsidRDefault="001D116F" w:rsidP="001D116F">
      <w:pPr>
        <w:pStyle w:val="Caption"/>
        <w:jc w:val="center"/>
      </w:pPr>
      <w:bookmarkStart w:id="166" w:name="_Toc500933689"/>
      <w:r>
        <w:t xml:space="preserve">Figure </w:t>
      </w:r>
      <w:fldSimple w:instr=" SEQ Figure \* ARABIC ">
        <w:r w:rsidR="003E0BCF">
          <w:rPr>
            <w:noProof/>
          </w:rPr>
          <w:t>93</w:t>
        </w:r>
      </w:fldSimple>
      <w:r>
        <w:t xml:space="preserve"> Create Campaign rate</w:t>
      </w:r>
      <w:bookmarkEnd w:id="166"/>
    </w:p>
    <w:p w:rsidR="00685615" w:rsidRDefault="007E625C" w:rsidP="00685615">
      <w:pPr>
        <w:rPr>
          <w:rFonts w:ascii="AR CENA" w:hAnsi="AR CENA"/>
        </w:rPr>
      </w:pPr>
      <w:r w:rsidRPr="007E625C">
        <w:rPr>
          <w:rFonts w:ascii="AR CENA" w:hAnsi="AR CENA"/>
        </w:rPr>
        <w:t xml:space="preserve">Process to create the Campaign Rate </w:t>
      </w:r>
    </w:p>
    <w:p w:rsidR="007E625C" w:rsidRDefault="007E625C" w:rsidP="00DD0C3F">
      <w:pPr>
        <w:pStyle w:val="ListParagraph"/>
        <w:numPr>
          <w:ilvl w:val="0"/>
          <w:numId w:val="37"/>
        </w:numPr>
        <w:rPr>
          <w:rFonts w:ascii="AR CENA" w:hAnsi="AR CENA"/>
        </w:rPr>
      </w:pPr>
      <w:r>
        <w:rPr>
          <w:rFonts w:ascii="AR CENA" w:hAnsi="AR CENA"/>
        </w:rPr>
        <w:t xml:space="preserve">Click to the Request type as Campaign </w:t>
      </w:r>
    </w:p>
    <w:p w:rsidR="00F356F3" w:rsidRDefault="00F356F3" w:rsidP="00F356F3">
      <w:pPr>
        <w:pStyle w:val="ListParagraph"/>
        <w:ind w:left="1440"/>
        <w:rPr>
          <w:rFonts w:ascii="AR CENA" w:hAnsi="AR CENA"/>
        </w:rPr>
      </w:pPr>
    </w:p>
    <w:p w:rsidR="00F356F3" w:rsidRDefault="00F356F3" w:rsidP="00F356F3">
      <w:pPr>
        <w:pStyle w:val="ListParagraph"/>
        <w:ind w:left="1440"/>
        <w:rPr>
          <w:rFonts w:ascii="AR CENA" w:hAnsi="AR CENA"/>
        </w:rPr>
      </w:pPr>
      <w:r>
        <w:rPr>
          <w:rFonts w:ascii="AR CENA" w:hAnsi="AR CENA"/>
          <w:noProof/>
          <w:lang w:val="en-IN" w:eastAsia="en-IN"/>
        </w:rPr>
        <w:drawing>
          <wp:inline distT="0" distB="0" distL="0" distR="0" wp14:anchorId="5F2CB83A" wp14:editId="51A46F46">
            <wp:extent cx="5124090" cy="422695"/>
            <wp:effectExtent l="19050" t="19050" r="19685" b="15875"/>
            <wp:docPr id="574" name="Picture 574" descr="C:\Users\Pradip\Desktop\screen\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Pradip\Desktop\screen\cm.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26696" cy="422910"/>
                    </a:xfrm>
                    <a:prstGeom prst="rect">
                      <a:avLst/>
                    </a:prstGeom>
                    <a:noFill/>
                    <a:ln>
                      <a:solidFill>
                        <a:schemeClr val="accent1"/>
                      </a:solidFill>
                    </a:ln>
                  </pic:spPr>
                </pic:pic>
              </a:graphicData>
            </a:graphic>
          </wp:inline>
        </w:drawing>
      </w:r>
    </w:p>
    <w:p w:rsidR="00F356F3" w:rsidRDefault="00F356F3" w:rsidP="00F356F3">
      <w:pPr>
        <w:pStyle w:val="ListParagraph"/>
        <w:ind w:left="1440"/>
        <w:rPr>
          <w:rFonts w:ascii="AR CENA" w:hAnsi="AR CENA"/>
        </w:rPr>
      </w:pPr>
    </w:p>
    <w:p w:rsidR="00F356F3" w:rsidRDefault="00F356F3" w:rsidP="00F356F3">
      <w:pPr>
        <w:rPr>
          <w:rFonts w:ascii="AR CENA" w:hAnsi="AR CENA"/>
        </w:rPr>
      </w:pPr>
      <w:r>
        <w:rPr>
          <w:rFonts w:ascii="AR CENA" w:hAnsi="AR CENA"/>
        </w:rPr>
        <w:t xml:space="preserve">Note- campaign rate can created for </w:t>
      </w:r>
      <w:r w:rsidR="00BB6925">
        <w:rPr>
          <w:rFonts w:ascii="AR CENA" w:hAnsi="AR CENA"/>
        </w:rPr>
        <w:t>both domestic and</w:t>
      </w:r>
      <w:r>
        <w:rPr>
          <w:rFonts w:ascii="AR CENA" w:hAnsi="AR CENA"/>
        </w:rPr>
        <w:t xml:space="preserve"> International shipments </w:t>
      </w:r>
    </w:p>
    <w:p w:rsidR="00F356F3" w:rsidRDefault="00F356F3" w:rsidP="00F356F3">
      <w:pPr>
        <w:rPr>
          <w:rFonts w:ascii="AR CENA" w:hAnsi="AR CENA"/>
        </w:rPr>
      </w:pPr>
      <w:r>
        <w:rPr>
          <w:rFonts w:ascii="AR CENA" w:hAnsi="AR CENA"/>
        </w:rPr>
        <w:t xml:space="preserve">Click Domestic or </w:t>
      </w:r>
      <w:r w:rsidR="00A433A7">
        <w:rPr>
          <w:rFonts w:ascii="AR CENA" w:hAnsi="AR CENA"/>
        </w:rPr>
        <w:t>International and</w:t>
      </w:r>
      <w:r>
        <w:rPr>
          <w:rFonts w:ascii="AR CENA" w:hAnsi="AR CENA"/>
        </w:rPr>
        <w:t xml:space="preserve"> Follow same process as Spot rate </w:t>
      </w:r>
      <w:r w:rsidR="00323DD7">
        <w:rPr>
          <w:rFonts w:ascii="AR CENA" w:hAnsi="AR CENA"/>
        </w:rPr>
        <w:t xml:space="preserve">process except the bellow details to be fill by </w:t>
      </w:r>
    </w:p>
    <w:p w:rsidR="00323DD7" w:rsidRDefault="00323DD7" w:rsidP="00F356F3">
      <w:pPr>
        <w:rPr>
          <w:rFonts w:ascii="AR CENA" w:hAnsi="AR CENA"/>
        </w:rPr>
      </w:pPr>
    </w:p>
    <w:p w:rsidR="00323DD7" w:rsidRDefault="00CF024D" w:rsidP="00F356F3">
      <w:pPr>
        <w:rPr>
          <w:rFonts w:ascii="AR CENA" w:hAnsi="AR CENA"/>
        </w:rPr>
      </w:pPr>
      <w:r>
        <w:rPr>
          <w:rFonts w:ascii="AR CENA" w:hAnsi="AR CENA"/>
          <w:noProof/>
          <w:lang w:val="en-IN" w:eastAsia="en-IN"/>
        </w:rPr>
        <w:lastRenderedPageBreak/>
        <w:drawing>
          <wp:inline distT="0" distB="0" distL="0" distR="0" wp14:anchorId="2C4DA0FB" wp14:editId="39257AC7">
            <wp:extent cx="5943600" cy="653682"/>
            <wp:effectExtent l="19050" t="19050" r="19050" b="13335"/>
            <wp:docPr id="575" name="Picture 575" descr="C:\Users\Pradip\Desktop\screen\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Pradip\Desktop\screen\ct.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653682"/>
                    </a:xfrm>
                    <a:prstGeom prst="rect">
                      <a:avLst/>
                    </a:prstGeom>
                    <a:noFill/>
                    <a:ln>
                      <a:solidFill>
                        <a:schemeClr val="accent1"/>
                      </a:solidFill>
                    </a:ln>
                  </pic:spPr>
                </pic:pic>
              </a:graphicData>
            </a:graphic>
          </wp:inline>
        </w:drawing>
      </w:r>
    </w:p>
    <w:p w:rsidR="00323DD7" w:rsidRDefault="00CF024D" w:rsidP="00F356F3">
      <w:pPr>
        <w:rPr>
          <w:rFonts w:ascii="AR CENA" w:hAnsi="AR CENA"/>
        </w:rPr>
      </w:pPr>
      <w:r>
        <w:rPr>
          <w:rFonts w:ascii="AR CENA" w:hAnsi="AR CENA"/>
        </w:rPr>
        <w:t>Details –</w:t>
      </w:r>
    </w:p>
    <w:p w:rsidR="00CF024D" w:rsidRPr="00CF024D" w:rsidRDefault="00CF024D" w:rsidP="00DD0C3F">
      <w:pPr>
        <w:pStyle w:val="ListParagraph"/>
        <w:numPr>
          <w:ilvl w:val="0"/>
          <w:numId w:val="38"/>
        </w:numPr>
        <w:rPr>
          <w:rFonts w:ascii="AR CENA" w:hAnsi="AR CENA"/>
        </w:rPr>
      </w:pPr>
      <w:r w:rsidRPr="00CF024D">
        <w:rPr>
          <w:rFonts w:ascii="AR CENA" w:hAnsi="AR CENA"/>
        </w:rPr>
        <w:t xml:space="preserve">Campaign –Rate to be defined as % </w:t>
      </w:r>
    </w:p>
    <w:p w:rsidR="00CF024D" w:rsidRPr="00CF024D" w:rsidRDefault="00CF024D" w:rsidP="00DD0C3F">
      <w:pPr>
        <w:pStyle w:val="ListParagraph"/>
        <w:numPr>
          <w:ilvl w:val="0"/>
          <w:numId w:val="38"/>
        </w:numPr>
        <w:rPr>
          <w:rFonts w:ascii="AR CENA" w:hAnsi="AR CENA"/>
        </w:rPr>
      </w:pPr>
      <w:r w:rsidRPr="00CF024D">
        <w:rPr>
          <w:rFonts w:ascii="AR CENA" w:hAnsi="AR CENA"/>
        </w:rPr>
        <w:t xml:space="preserve">Code Type –select single or Multiple code , if selected as Multiple  system will campaign code </w:t>
      </w:r>
    </w:p>
    <w:p w:rsidR="00CF024D" w:rsidRDefault="00CF024D" w:rsidP="00DD0C3F">
      <w:pPr>
        <w:pStyle w:val="ListParagraph"/>
        <w:numPr>
          <w:ilvl w:val="0"/>
          <w:numId w:val="38"/>
        </w:numPr>
        <w:rPr>
          <w:rFonts w:ascii="AR CENA" w:hAnsi="AR CENA"/>
        </w:rPr>
      </w:pPr>
      <w:r w:rsidRPr="00CF024D">
        <w:rPr>
          <w:rFonts w:ascii="AR CENA" w:hAnsi="AR CENA"/>
        </w:rPr>
        <w:t xml:space="preserve">No of </w:t>
      </w:r>
      <w:r>
        <w:rPr>
          <w:rFonts w:ascii="AR CENA" w:hAnsi="AR CENA"/>
        </w:rPr>
        <w:t xml:space="preserve"> Code use by Agent – type the no of code to be use by agent </w:t>
      </w:r>
    </w:p>
    <w:p w:rsidR="00CF024D" w:rsidRDefault="00CF024D" w:rsidP="00DD0C3F">
      <w:pPr>
        <w:pStyle w:val="ListParagraph"/>
        <w:numPr>
          <w:ilvl w:val="0"/>
          <w:numId w:val="38"/>
        </w:numPr>
        <w:rPr>
          <w:rFonts w:ascii="AR CENA" w:hAnsi="AR CENA"/>
        </w:rPr>
      </w:pPr>
      <w:r>
        <w:rPr>
          <w:rFonts w:ascii="AR CENA" w:hAnsi="AR CENA"/>
        </w:rPr>
        <w:t xml:space="preserve">No of Transaction- Type the No of transaction to be used for that code </w:t>
      </w:r>
    </w:p>
    <w:p w:rsidR="00824573" w:rsidRDefault="00824573" w:rsidP="00824573">
      <w:pPr>
        <w:rPr>
          <w:rFonts w:ascii="AR CENA" w:hAnsi="AR CENA"/>
        </w:rPr>
      </w:pPr>
    </w:p>
    <w:p w:rsidR="00824573" w:rsidRDefault="00824573" w:rsidP="00824573">
      <w:pPr>
        <w:rPr>
          <w:rFonts w:ascii="AR CENA" w:hAnsi="AR CENA"/>
        </w:rPr>
      </w:pPr>
      <w:r>
        <w:rPr>
          <w:rFonts w:ascii="AR CENA" w:hAnsi="AR CENA"/>
        </w:rPr>
        <w:t xml:space="preserve">All other information same as spot rate process and information – click save to save in the main grid as request and approval as same process as same as spot rate process </w:t>
      </w:r>
    </w:p>
    <w:p w:rsidR="00E7153C" w:rsidRDefault="00E7153C" w:rsidP="00824573">
      <w:pPr>
        <w:rPr>
          <w:rFonts w:ascii="AR CENA" w:hAnsi="AR CENA"/>
        </w:rPr>
      </w:pPr>
    </w:p>
    <w:p w:rsidR="00E7153C" w:rsidRDefault="00E7153C" w:rsidP="00824573">
      <w:pPr>
        <w:rPr>
          <w:rFonts w:ascii="AR CENA" w:hAnsi="AR CENA"/>
        </w:rPr>
      </w:pPr>
    </w:p>
    <w:p w:rsidR="00824573" w:rsidRDefault="003D6352" w:rsidP="003D6352">
      <w:pPr>
        <w:pStyle w:val="Heading3"/>
        <w:rPr>
          <w:rFonts w:ascii="AR CENA" w:hAnsi="AR CENA"/>
          <w:b w:val="0"/>
        </w:rPr>
      </w:pPr>
      <w:bookmarkStart w:id="167" w:name="_Toc500933578"/>
      <w:r w:rsidRPr="003D6352">
        <w:rPr>
          <w:rFonts w:ascii="AR CENA" w:hAnsi="AR CENA"/>
          <w:b w:val="0"/>
        </w:rPr>
        <w:t>Rate search</w:t>
      </w:r>
      <w:bookmarkEnd w:id="167"/>
      <w:r w:rsidRPr="003D6352">
        <w:rPr>
          <w:rFonts w:ascii="AR CENA" w:hAnsi="AR CENA"/>
          <w:b w:val="0"/>
        </w:rPr>
        <w:t xml:space="preserve"> </w:t>
      </w:r>
    </w:p>
    <w:p w:rsidR="000325AF" w:rsidRDefault="000325AF" w:rsidP="000325AF"/>
    <w:p w:rsidR="000325AF" w:rsidRDefault="000325AF" w:rsidP="000325AF">
      <w:pPr>
        <w:rPr>
          <w:rFonts w:ascii="AR CENA" w:hAnsi="AR CENA"/>
        </w:rPr>
      </w:pPr>
      <w:r>
        <w:rPr>
          <w:rFonts w:ascii="AR CENA" w:hAnsi="AR CENA"/>
        </w:rPr>
        <w:t xml:space="preserve">Rate search able to search the various rates for specific O-D , </w:t>
      </w:r>
    </w:p>
    <w:p w:rsidR="000325AF" w:rsidRDefault="000325AF" w:rsidP="000325AF">
      <w:pPr>
        <w:rPr>
          <w:rFonts w:ascii="AR CENA" w:hAnsi="AR CENA"/>
        </w:rPr>
      </w:pPr>
      <w:r>
        <w:rPr>
          <w:rFonts w:ascii="AR CENA" w:hAnsi="AR CENA"/>
        </w:rPr>
        <w:t xml:space="preserve">Navigation –Rate&gt;Search rate </w:t>
      </w:r>
    </w:p>
    <w:p w:rsidR="000325AF" w:rsidRDefault="000325AF" w:rsidP="000325AF">
      <w:pPr>
        <w:keepNext/>
      </w:pPr>
      <w:r>
        <w:rPr>
          <w:rFonts w:ascii="AR CENA" w:hAnsi="AR CENA"/>
          <w:noProof/>
          <w:lang w:val="en-IN" w:eastAsia="en-IN"/>
        </w:rPr>
        <w:drawing>
          <wp:inline distT="0" distB="0" distL="0" distR="0" wp14:anchorId="6DE3E39B" wp14:editId="5A9F9DCE">
            <wp:extent cx="5943600" cy="2881279"/>
            <wp:effectExtent l="19050" t="19050" r="19050" b="14605"/>
            <wp:docPr id="576" name="Picture 576" descr="C:\Users\Pradip\Desktop\screen\serach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radip\Desktop\screen\serach rate.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0325AF" w:rsidRDefault="000325AF" w:rsidP="000325AF">
      <w:pPr>
        <w:pStyle w:val="Caption"/>
        <w:jc w:val="center"/>
      </w:pPr>
      <w:bookmarkStart w:id="168" w:name="_Toc496269863"/>
      <w:bookmarkStart w:id="169" w:name="_Toc500933690"/>
      <w:r>
        <w:t xml:space="preserve">Figure </w:t>
      </w:r>
      <w:fldSimple w:instr=" SEQ Figure \* ARABIC ">
        <w:r w:rsidR="003E0BCF">
          <w:rPr>
            <w:noProof/>
          </w:rPr>
          <w:t>94</w:t>
        </w:r>
      </w:fldSimple>
      <w:r>
        <w:t xml:space="preserve"> Search Rate</w:t>
      </w:r>
      <w:bookmarkEnd w:id="168"/>
      <w:bookmarkEnd w:id="169"/>
    </w:p>
    <w:p w:rsidR="000325AF" w:rsidRDefault="000325AF" w:rsidP="000325AF"/>
    <w:p w:rsidR="000325AF" w:rsidRDefault="000325AF" w:rsidP="000325AF"/>
    <w:p w:rsidR="000325AF" w:rsidRDefault="000325AF" w:rsidP="000325AF">
      <w:pPr>
        <w:rPr>
          <w:rFonts w:ascii="AR CENA" w:hAnsi="AR CENA"/>
        </w:rPr>
      </w:pPr>
      <w:r w:rsidRPr="008174CC">
        <w:rPr>
          <w:rFonts w:ascii="AR CENA" w:hAnsi="AR CENA"/>
        </w:rPr>
        <w:t xml:space="preserve">Search Rate Process </w:t>
      </w:r>
      <w:r>
        <w:rPr>
          <w:rFonts w:ascii="AR CENA" w:hAnsi="AR CENA"/>
        </w:rPr>
        <w:t>–</w:t>
      </w:r>
    </w:p>
    <w:p w:rsidR="000325AF" w:rsidRDefault="000325AF" w:rsidP="000325AF">
      <w:pPr>
        <w:pStyle w:val="ListParagraph"/>
        <w:numPr>
          <w:ilvl w:val="0"/>
          <w:numId w:val="39"/>
        </w:numPr>
        <w:rPr>
          <w:rFonts w:ascii="AR CENA" w:hAnsi="AR CENA"/>
        </w:rPr>
      </w:pPr>
      <w:r>
        <w:rPr>
          <w:rFonts w:ascii="AR CENA" w:hAnsi="AR CENA"/>
        </w:rPr>
        <w:t xml:space="preserve">Airline code -Select the Airline Code from the drop down list </w:t>
      </w:r>
    </w:p>
    <w:p w:rsidR="000325AF" w:rsidRDefault="000325AF" w:rsidP="000325AF">
      <w:pPr>
        <w:pStyle w:val="ListParagraph"/>
        <w:numPr>
          <w:ilvl w:val="0"/>
          <w:numId w:val="39"/>
        </w:numPr>
        <w:rPr>
          <w:rFonts w:ascii="AR CENA" w:hAnsi="AR CENA"/>
        </w:rPr>
      </w:pPr>
      <w:r>
        <w:rPr>
          <w:rFonts w:ascii="AR CENA" w:hAnsi="AR CENA"/>
        </w:rPr>
        <w:t xml:space="preserve">Origin-Select the Origin from the drop down list </w:t>
      </w:r>
    </w:p>
    <w:p w:rsidR="000325AF" w:rsidRDefault="000325AF" w:rsidP="000325AF">
      <w:pPr>
        <w:pStyle w:val="ListParagraph"/>
        <w:numPr>
          <w:ilvl w:val="0"/>
          <w:numId w:val="39"/>
        </w:numPr>
        <w:rPr>
          <w:rFonts w:ascii="AR CENA" w:hAnsi="AR CENA"/>
        </w:rPr>
      </w:pPr>
      <w:r>
        <w:rPr>
          <w:rFonts w:ascii="AR CENA" w:hAnsi="AR CENA"/>
        </w:rPr>
        <w:t xml:space="preserve">Destination-Select the Destination from the drop down list </w:t>
      </w:r>
    </w:p>
    <w:p w:rsidR="000325AF" w:rsidRDefault="000325AF" w:rsidP="000325AF">
      <w:pPr>
        <w:pStyle w:val="ListParagraph"/>
        <w:numPr>
          <w:ilvl w:val="0"/>
          <w:numId w:val="39"/>
        </w:numPr>
        <w:rPr>
          <w:rFonts w:ascii="AR CENA" w:hAnsi="AR CENA"/>
        </w:rPr>
      </w:pPr>
      <w:r>
        <w:rPr>
          <w:rFonts w:ascii="AR CENA" w:hAnsi="AR CENA"/>
        </w:rPr>
        <w:t xml:space="preserve">Date-select the date from the calendar </w:t>
      </w:r>
    </w:p>
    <w:p w:rsidR="000325AF" w:rsidRDefault="000325AF" w:rsidP="000325AF">
      <w:pPr>
        <w:pStyle w:val="ListParagraph"/>
        <w:numPr>
          <w:ilvl w:val="0"/>
          <w:numId w:val="39"/>
        </w:numPr>
        <w:rPr>
          <w:rFonts w:ascii="AR CENA" w:hAnsi="AR CENA"/>
        </w:rPr>
      </w:pPr>
      <w:r>
        <w:rPr>
          <w:rFonts w:ascii="AR CENA" w:hAnsi="AR CENA"/>
        </w:rPr>
        <w:t xml:space="preserve">Product Name –select the product name from the drop down –Optional </w:t>
      </w:r>
    </w:p>
    <w:p w:rsidR="000325AF" w:rsidRDefault="000325AF" w:rsidP="000325AF">
      <w:pPr>
        <w:pStyle w:val="ListParagraph"/>
        <w:numPr>
          <w:ilvl w:val="0"/>
          <w:numId w:val="39"/>
        </w:numPr>
        <w:rPr>
          <w:rFonts w:ascii="AR CENA" w:hAnsi="AR CENA"/>
        </w:rPr>
      </w:pPr>
      <w:r>
        <w:rPr>
          <w:rFonts w:ascii="AR CENA" w:hAnsi="AR CENA"/>
        </w:rPr>
        <w:t xml:space="preserve">Commodity –select the commodity from the drop down list –Optional </w:t>
      </w:r>
    </w:p>
    <w:p w:rsidR="000325AF" w:rsidRDefault="000325AF" w:rsidP="000325AF">
      <w:pPr>
        <w:pStyle w:val="ListParagraph"/>
        <w:numPr>
          <w:ilvl w:val="0"/>
          <w:numId w:val="39"/>
        </w:numPr>
        <w:rPr>
          <w:rFonts w:ascii="AR CENA" w:hAnsi="AR CENA"/>
        </w:rPr>
      </w:pPr>
      <w:r>
        <w:rPr>
          <w:rFonts w:ascii="AR CENA" w:hAnsi="AR CENA"/>
        </w:rPr>
        <w:t xml:space="preserve">Flight Number-select the flight number from the drop down list –Optional </w:t>
      </w:r>
    </w:p>
    <w:p w:rsidR="000325AF" w:rsidRDefault="000325AF" w:rsidP="000325AF">
      <w:pPr>
        <w:pStyle w:val="ListParagraph"/>
        <w:numPr>
          <w:ilvl w:val="0"/>
          <w:numId w:val="39"/>
        </w:numPr>
        <w:rPr>
          <w:rFonts w:ascii="AR CENA" w:hAnsi="AR CENA"/>
        </w:rPr>
      </w:pPr>
      <w:r>
        <w:rPr>
          <w:rFonts w:ascii="AR CENA" w:hAnsi="AR CENA"/>
        </w:rPr>
        <w:t xml:space="preserve">Agent –select the agent name from the drop down list –optional </w:t>
      </w:r>
    </w:p>
    <w:p w:rsidR="000325AF" w:rsidRDefault="000325AF" w:rsidP="000325AF">
      <w:pPr>
        <w:pStyle w:val="ListParagraph"/>
        <w:numPr>
          <w:ilvl w:val="0"/>
          <w:numId w:val="39"/>
        </w:numPr>
        <w:rPr>
          <w:rFonts w:ascii="AR CENA" w:hAnsi="AR CENA"/>
        </w:rPr>
      </w:pPr>
      <w:r>
        <w:rPr>
          <w:rFonts w:ascii="AR CENA" w:hAnsi="AR CENA"/>
        </w:rPr>
        <w:t xml:space="preserve">Rate Type – select the Rate type from the drop down </w:t>
      </w:r>
    </w:p>
    <w:p w:rsidR="000325AF" w:rsidRDefault="000325AF" w:rsidP="000325AF">
      <w:pPr>
        <w:rPr>
          <w:rFonts w:ascii="AR CENA" w:hAnsi="AR CENA"/>
        </w:rPr>
      </w:pPr>
    </w:p>
    <w:p w:rsidR="000325AF" w:rsidRDefault="000325AF" w:rsidP="000325AF">
      <w:pPr>
        <w:rPr>
          <w:rFonts w:ascii="AR CENA" w:hAnsi="AR CENA"/>
        </w:rPr>
      </w:pPr>
      <w:r>
        <w:rPr>
          <w:rFonts w:ascii="AR CENA" w:hAnsi="AR CENA"/>
        </w:rPr>
        <w:t>Click Search Button to get the Rate information as bellow (Let search from JKT-DPS for Published rate on 19</w:t>
      </w:r>
      <w:r w:rsidRPr="00D4695D">
        <w:rPr>
          <w:rFonts w:ascii="AR CENA" w:hAnsi="AR CENA"/>
          <w:vertAlign w:val="superscript"/>
        </w:rPr>
        <w:t>th</w:t>
      </w:r>
      <w:r>
        <w:rPr>
          <w:rFonts w:ascii="AR CENA" w:hAnsi="AR CENA"/>
        </w:rPr>
        <w:t xml:space="preserve"> Oct June)</w:t>
      </w:r>
    </w:p>
    <w:p w:rsidR="000325AF" w:rsidRDefault="000325AF" w:rsidP="000325AF">
      <w:pPr>
        <w:keepNext/>
      </w:pPr>
      <w:r>
        <w:rPr>
          <w:noProof/>
          <w:lang w:val="en-IN" w:eastAsia="en-IN"/>
        </w:rPr>
        <w:drawing>
          <wp:inline distT="0" distB="0" distL="0" distR="0" wp14:anchorId="3875C246" wp14:editId="18AADA7D">
            <wp:extent cx="5943600" cy="2881279"/>
            <wp:effectExtent l="19050" t="19050" r="19050" b="14605"/>
            <wp:docPr id="2" name="Picture 2" descr="C:\Users\Pradip\Desktop\screen\screenshot-icms.garuda-indonesia.com-2017-10-20-13-31-07-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dip\Desktop\screen\screenshot-icms.garuda-indonesia.com-2017-10-20-13-31-07-59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0325AF" w:rsidRDefault="000325AF" w:rsidP="000325AF">
      <w:pPr>
        <w:pStyle w:val="Caption"/>
        <w:jc w:val="center"/>
      </w:pPr>
      <w:bookmarkStart w:id="170" w:name="_Toc496269864"/>
      <w:bookmarkStart w:id="171" w:name="_Toc500933691"/>
      <w:r>
        <w:t xml:space="preserve">Figure </w:t>
      </w:r>
      <w:fldSimple w:instr=" SEQ Figure \* ARABIC ">
        <w:r w:rsidR="003E0BCF">
          <w:rPr>
            <w:noProof/>
          </w:rPr>
          <w:t>95</w:t>
        </w:r>
      </w:fldSimple>
      <w:r>
        <w:t xml:space="preserve"> Rate Information</w:t>
      </w:r>
      <w:bookmarkEnd w:id="170"/>
      <w:bookmarkEnd w:id="171"/>
    </w:p>
    <w:p w:rsidR="000325AF" w:rsidRDefault="000325AF" w:rsidP="000325AF"/>
    <w:p w:rsidR="000325AF" w:rsidRDefault="000325AF" w:rsidP="000325AF"/>
    <w:p w:rsidR="000325AF" w:rsidRDefault="000325AF" w:rsidP="000325AF"/>
    <w:p w:rsidR="000325AF" w:rsidRDefault="000325AF" w:rsidP="000325AF"/>
    <w:p w:rsidR="000325AF" w:rsidRDefault="000325AF" w:rsidP="000325AF"/>
    <w:p w:rsidR="000325AF" w:rsidRDefault="000325AF" w:rsidP="000325AF"/>
    <w:p w:rsidR="000325AF" w:rsidRPr="0095797A" w:rsidRDefault="000325AF" w:rsidP="000325AF">
      <w:pPr>
        <w:pStyle w:val="Heading3"/>
        <w:rPr>
          <w:rFonts w:ascii="AR CENA" w:hAnsi="AR CENA"/>
          <w:b w:val="0"/>
        </w:rPr>
      </w:pPr>
      <w:bookmarkStart w:id="172" w:name="_Toc496269856"/>
      <w:bookmarkStart w:id="173" w:name="_Toc500933579"/>
      <w:r w:rsidRPr="0095797A">
        <w:rPr>
          <w:rFonts w:ascii="AR CENA" w:hAnsi="AR CENA"/>
          <w:b w:val="0"/>
        </w:rPr>
        <w:lastRenderedPageBreak/>
        <w:t>Rate search by Reference Number</w:t>
      </w:r>
      <w:bookmarkEnd w:id="172"/>
      <w:bookmarkEnd w:id="173"/>
      <w:r w:rsidRPr="0095797A">
        <w:rPr>
          <w:rFonts w:ascii="AR CENA" w:hAnsi="AR CENA"/>
          <w:b w:val="0"/>
        </w:rPr>
        <w:t xml:space="preserve"> </w:t>
      </w:r>
    </w:p>
    <w:p w:rsidR="000325AF" w:rsidRDefault="000325AF" w:rsidP="000325AF">
      <w:pPr>
        <w:rPr>
          <w:rFonts w:ascii="AR CENA" w:hAnsi="AR CENA"/>
        </w:rPr>
      </w:pPr>
      <w:r>
        <w:rPr>
          <w:rFonts w:ascii="AR CENA" w:hAnsi="AR CENA"/>
        </w:rPr>
        <w:t xml:space="preserve">User also can search the rate based on rate reference number, </w:t>
      </w:r>
    </w:p>
    <w:p w:rsidR="000325AF" w:rsidRDefault="000325AF" w:rsidP="000325AF">
      <w:pPr>
        <w:rPr>
          <w:rFonts w:ascii="AR CENA" w:hAnsi="AR CENA"/>
        </w:rPr>
      </w:pPr>
      <w:r>
        <w:rPr>
          <w:rFonts w:ascii="AR CENA" w:hAnsi="AR CENA"/>
        </w:rPr>
        <w:t xml:space="preserve">Navigation-Rate&gt;search rate &gt; click Search by Reference number </w:t>
      </w:r>
    </w:p>
    <w:p w:rsidR="000325AF" w:rsidRDefault="000325AF" w:rsidP="000325AF">
      <w:pPr>
        <w:keepNext/>
      </w:pPr>
      <w:r>
        <w:rPr>
          <w:rFonts w:ascii="AR CENA" w:hAnsi="AR CENA"/>
          <w:noProof/>
          <w:lang w:val="en-IN" w:eastAsia="en-IN"/>
        </w:rPr>
        <w:drawing>
          <wp:inline distT="0" distB="0" distL="0" distR="0" wp14:anchorId="6D8CA5D4" wp14:editId="47C2AD9A">
            <wp:extent cx="5943600" cy="2668324"/>
            <wp:effectExtent l="19050" t="19050" r="19050" b="17780"/>
            <wp:docPr id="1053" name="Picture 1053" descr="C:\Users\Pradip\Desktop\screen\screenshot-icms.garuda-indonesia.com-2017-10-20-13-34-16-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dip\Desktop\screen\screenshot-icms.garuda-indonesia.com-2017-10-20-13-34-16-54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668324"/>
                    </a:xfrm>
                    <a:prstGeom prst="rect">
                      <a:avLst/>
                    </a:prstGeom>
                    <a:noFill/>
                    <a:ln>
                      <a:solidFill>
                        <a:schemeClr val="accent1"/>
                      </a:solidFill>
                    </a:ln>
                  </pic:spPr>
                </pic:pic>
              </a:graphicData>
            </a:graphic>
          </wp:inline>
        </w:drawing>
      </w:r>
    </w:p>
    <w:p w:rsidR="000325AF" w:rsidRPr="0095797A" w:rsidRDefault="000325AF" w:rsidP="000325AF">
      <w:pPr>
        <w:pStyle w:val="Caption"/>
        <w:jc w:val="center"/>
        <w:rPr>
          <w:rFonts w:ascii="AR CENA" w:hAnsi="AR CENA"/>
          <w:b w:val="0"/>
        </w:rPr>
      </w:pPr>
      <w:bookmarkStart w:id="174" w:name="_Toc496269865"/>
      <w:bookmarkStart w:id="175" w:name="_Toc500933692"/>
      <w:r>
        <w:t xml:space="preserve">Figure </w:t>
      </w:r>
      <w:fldSimple w:instr=" SEQ Figure \* ARABIC ">
        <w:r w:rsidR="003E0BCF">
          <w:rPr>
            <w:noProof/>
          </w:rPr>
          <w:t>96</w:t>
        </w:r>
      </w:fldSimple>
      <w:r>
        <w:t xml:space="preserve"> Search by Reference</w:t>
      </w:r>
      <w:bookmarkEnd w:id="174"/>
      <w:bookmarkEnd w:id="175"/>
    </w:p>
    <w:p w:rsidR="000325AF" w:rsidRPr="0095797A" w:rsidRDefault="000325AF" w:rsidP="000325AF">
      <w:pPr>
        <w:rPr>
          <w:rFonts w:ascii="AR CENA" w:hAnsi="AR CENA"/>
        </w:rPr>
      </w:pPr>
    </w:p>
    <w:p w:rsidR="000325AF" w:rsidRDefault="000325AF" w:rsidP="000325AF">
      <w:pPr>
        <w:rPr>
          <w:rFonts w:ascii="AR CENA" w:hAnsi="AR CENA"/>
        </w:rPr>
      </w:pPr>
    </w:p>
    <w:p w:rsidR="000325AF" w:rsidRPr="002E04C1" w:rsidRDefault="000325AF" w:rsidP="000325AF">
      <w:pPr>
        <w:rPr>
          <w:rFonts w:ascii="AR CENA" w:hAnsi="AR CENA"/>
        </w:rPr>
      </w:pPr>
    </w:p>
    <w:p w:rsidR="000325AF" w:rsidRPr="00B87E1A" w:rsidRDefault="000325AF" w:rsidP="000325AF">
      <w:pPr>
        <w:rPr>
          <w:rFonts w:ascii="AR CENA" w:hAnsi="AR CENA"/>
        </w:rPr>
      </w:pPr>
    </w:p>
    <w:p w:rsidR="000325AF" w:rsidRPr="00FD21F9" w:rsidRDefault="000325AF" w:rsidP="000325AF">
      <w:pPr>
        <w:rPr>
          <w:rFonts w:ascii="AR CENA" w:hAnsi="AR CENA"/>
        </w:rPr>
      </w:pPr>
    </w:p>
    <w:p w:rsidR="000325AF" w:rsidRDefault="000325AF" w:rsidP="000325AF">
      <w:pPr>
        <w:rPr>
          <w:rFonts w:ascii="AR CENA" w:hAnsi="AR CENA"/>
        </w:rPr>
      </w:pPr>
    </w:p>
    <w:p w:rsidR="000325AF" w:rsidRDefault="000325AF" w:rsidP="000325AF">
      <w:pPr>
        <w:rPr>
          <w:rFonts w:ascii="AR CENA" w:hAnsi="AR CENA"/>
        </w:rPr>
      </w:pPr>
    </w:p>
    <w:p w:rsidR="000325AF" w:rsidRDefault="000325AF" w:rsidP="000325AF">
      <w:pPr>
        <w:rPr>
          <w:rFonts w:ascii="AR CENA" w:hAnsi="AR CENA"/>
        </w:rPr>
      </w:pPr>
    </w:p>
    <w:p w:rsidR="000325AF" w:rsidRPr="00266288" w:rsidRDefault="000325AF" w:rsidP="000325AF">
      <w:pPr>
        <w:rPr>
          <w:rFonts w:ascii="AR CENA" w:hAnsi="AR CENA"/>
        </w:rPr>
      </w:pPr>
    </w:p>
    <w:p w:rsidR="000325AF" w:rsidRPr="006A6DDA" w:rsidRDefault="000325AF" w:rsidP="000325AF">
      <w:pPr>
        <w:rPr>
          <w:rFonts w:ascii="AR CENA" w:hAnsi="AR CENA"/>
        </w:rPr>
      </w:pPr>
    </w:p>
    <w:p w:rsidR="000325AF" w:rsidRDefault="000325AF" w:rsidP="000325AF">
      <w:pPr>
        <w:pStyle w:val="Heading2"/>
        <w:numPr>
          <w:ilvl w:val="0"/>
          <w:numId w:val="0"/>
        </w:numPr>
        <w:rPr>
          <w:rFonts w:ascii="Calibri" w:eastAsia="Calibri" w:hAnsi="Calibri" w:cs="Times New Roman"/>
          <w:b w:val="0"/>
          <w:bCs w:val="0"/>
          <w:i w:val="0"/>
          <w:iCs w:val="0"/>
          <w:sz w:val="20"/>
          <w:szCs w:val="20"/>
        </w:rPr>
      </w:pPr>
    </w:p>
    <w:p w:rsidR="000325AF" w:rsidRDefault="000325AF" w:rsidP="000325AF"/>
    <w:p w:rsidR="000325AF" w:rsidRPr="009C7DF5" w:rsidRDefault="000325AF" w:rsidP="009C7DF5">
      <w:pPr>
        <w:pStyle w:val="Heading3"/>
        <w:rPr>
          <w:rFonts w:ascii="AR CENA" w:hAnsi="AR CENA"/>
          <w:b w:val="0"/>
        </w:rPr>
      </w:pPr>
      <w:bookmarkStart w:id="176" w:name="_Toc496269857"/>
      <w:bookmarkStart w:id="177" w:name="_Toc500933580"/>
      <w:r w:rsidRPr="009C7DF5">
        <w:rPr>
          <w:rFonts w:ascii="AR CENA" w:hAnsi="AR CENA"/>
          <w:b w:val="0"/>
        </w:rPr>
        <w:lastRenderedPageBreak/>
        <w:t>Rate priority (precedence)</w:t>
      </w:r>
      <w:bookmarkEnd w:id="176"/>
      <w:bookmarkEnd w:id="177"/>
    </w:p>
    <w:p w:rsidR="000325AF" w:rsidRDefault="000325AF" w:rsidP="000325AF">
      <w:pPr>
        <w:rPr>
          <w:rFonts w:ascii="AR CENA" w:hAnsi="AR CENA"/>
        </w:rPr>
      </w:pPr>
      <w:r w:rsidRPr="007E5456">
        <w:rPr>
          <w:rFonts w:ascii="AR CENA" w:hAnsi="AR CENA"/>
        </w:rPr>
        <w:t xml:space="preserve">Rate priority </w:t>
      </w:r>
      <w:r>
        <w:rPr>
          <w:rFonts w:ascii="AR CENA" w:hAnsi="AR CENA"/>
        </w:rPr>
        <w:t xml:space="preserve">used to maintained on the master to get the rate applied rate precedence if more than one rate available for a given O-D pair </w:t>
      </w:r>
    </w:p>
    <w:p w:rsidR="000325AF" w:rsidRDefault="000325AF" w:rsidP="000325AF">
      <w:pPr>
        <w:rPr>
          <w:rFonts w:ascii="AR CENA" w:hAnsi="AR CENA"/>
        </w:rPr>
      </w:pPr>
      <w:r>
        <w:rPr>
          <w:rFonts w:ascii="AR CENA" w:hAnsi="AR CENA"/>
        </w:rPr>
        <w:t xml:space="preserve">Navigation –Master&gt;Rate&gt;Rate Type Priority </w:t>
      </w:r>
    </w:p>
    <w:p w:rsidR="000325AF" w:rsidRDefault="000325AF" w:rsidP="000325AF">
      <w:pPr>
        <w:keepNext/>
      </w:pPr>
      <w:r>
        <w:rPr>
          <w:rFonts w:ascii="AR CENA" w:hAnsi="AR CENA"/>
          <w:noProof/>
          <w:lang w:val="en-IN" w:eastAsia="en-IN"/>
        </w:rPr>
        <w:drawing>
          <wp:inline distT="0" distB="0" distL="0" distR="0" wp14:anchorId="128AC2E4" wp14:editId="7063656A">
            <wp:extent cx="5943600" cy="2881279"/>
            <wp:effectExtent l="19050" t="19050" r="19050" b="14605"/>
            <wp:docPr id="1054" name="Picture 1054" descr="C:\Users\Pradip\Desktop\screen\screenshot-icms.garuda-indonesia.com-2017-10-20-13-19-08-14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dip\Desktop\screen\screenshot-icms.garuda-indonesia.com-2017-10-20-13-19-08-149 (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0325AF" w:rsidRDefault="000325AF" w:rsidP="000325AF">
      <w:pPr>
        <w:pStyle w:val="Caption"/>
        <w:jc w:val="center"/>
      </w:pPr>
      <w:bookmarkStart w:id="178" w:name="_Toc496269866"/>
      <w:bookmarkStart w:id="179" w:name="_Toc500933693"/>
      <w:r>
        <w:t xml:space="preserve">Figure </w:t>
      </w:r>
      <w:fldSimple w:instr=" SEQ Figure \* ARABIC ">
        <w:r w:rsidR="003E0BCF">
          <w:rPr>
            <w:noProof/>
          </w:rPr>
          <w:t>97</w:t>
        </w:r>
      </w:fldSimple>
      <w:r>
        <w:t xml:space="preserve"> Rate priority</w:t>
      </w:r>
      <w:bookmarkEnd w:id="178"/>
      <w:bookmarkEnd w:id="179"/>
    </w:p>
    <w:p w:rsidR="000325AF" w:rsidRDefault="000325AF" w:rsidP="000325AF"/>
    <w:p w:rsidR="000325AF" w:rsidRDefault="000325AF" w:rsidP="000325AF">
      <w:pPr>
        <w:rPr>
          <w:rFonts w:ascii="AR CENA" w:hAnsi="AR CENA"/>
        </w:rPr>
      </w:pPr>
      <w:r w:rsidRPr="003912AA">
        <w:rPr>
          <w:rFonts w:ascii="AR CENA" w:hAnsi="AR CENA"/>
        </w:rPr>
        <w:t xml:space="preserve">Process </w:t>
      </w:r>
      <w:r>
        <w:rPr>
          <w:rFonts w:ascii="AR CENA" w:hAnsi="AR CENA"/>
        </w:rPr>
        <w:t>–</w:t>
      </w:r>
      <w:r w:rsidRPr="003912AA">
        <w:rPr>
          <w:rFonts w:ascii="AR CENA" w:hAnsi="AR CENA"/>
        </w:rPr>
        <w:t xml:space="preserve"> </w:t>
      </w:r>
    </w:p>
    <w:p w:rsidR="000325AF" w:rsidRDefault="000325AF" w:rsidP="000325AF">
      <w:pPr>
        <w:rPr>
          <w:rFonts w:ascii="AR CENA" w:hAnsi="AR CENA"/>
        </w:rPr>
      </w:pPr>
      <w:r>
        <w:rPr>
          <w:rFonts w:ascii="AR CENA" w:hAnsi="AR CENA"/>
        </w:rPr>
        <w:t xml:space="preserve">This is the Drag and drop solution to define the priority, simple just drag the Rate type and click the Save button, </w:t>
      </w:r>
    </w:p>
    <w:p w:rsidR="000325AF" w:rsidRDefault="000325AF" w:rsidP="000325AF">
      <w:pPr>
        <w:rPr>
          <w:rFonts w:ascii="AR CENA" w:hAnsi="AR CENA"/>
        </w:rPr>
      </w:pPr>
      <w:r>
        <w:rPr>
          <w:rFonts w:ascii="AR CENA" w:hAnsi="AR CENA"/>
        </w:rPr>
        <w:t xml:space="preserve">Example- current sequence - Allotment rate, Promo, ULD rate, RSP rate </w:t>
      </w:r>
    </w:p>
    <w:p w:rsidR="000325AF" w:rsidRDefault="000325AF" w:rsidP="000325AF">
      <w:pPr>
        <w:rPr>
          <w:rFonts w:ascii="AR CENA" w:hAnsi="AR CENA"/>
        </w:rPr>
      </w:pPr>
      <w:r>
        <w:rPr>
          <w:rFonts w:ascii="AR CENA" w:hAnsi="AR CENA"/>
        </w:rPr>
        <w:t xml:space="preserve">Case 1- If all the four type of rates are available on particular O-D , then Allotment rate will be applied </w:t>
      </w:r>
    </w:p>
    <w:p w:rsidR="000325AF" w:rsidRDefault="000325AF" w:rsidP="000325AF">
      <w:pPr>
        <w:rPr>
          <w:rFonts w:ascii="AR CENA" w:hAnsi="AR CENA"/>
        </w:rPr>
      </w:pPr>
      <w:r>
        <w:rPr>
          <w:rFonts w:ascii="AR CENA" w:hAnsi="AR CENA"/>
        </w:rPr>
        <w:t xml:space="preserve">Case 2- If only two rates are available (Both RSP and promo), then it will Promo will get applied, as Promo is on second line </w:t>
      </w:r>
    </w:p>
    <w:p w:rsidR="000325AF" w:rsidRDefault="000325AF" w:rsidP="000325AF">
      <w:pPr>
        <w:rPr>
          <w:rFonts w:ascii="AR CENA" w:hAnsi="AR CENA"/>
        </w:rPr>
      </w:pPr>
      <w:r>
        <w:rPr>
          <w:rFonts w:ascii="AR CENA" w:hAnsi="AR CENA"/>
        </w:rPr>
        <w:t xml:space="preserve">Case 3-If Allotment and RSP rate is available, then Allotment will get apply </w:t>
      </w:r>
    </w:p>
    <w:p w:rsidR="000325AF" w:rsidRDefault="000325AF" w:rsidP="000325AF">
      <w:pPr>
        <w:rPr>
          <w:rFonts w:ascii="AR CENA" w:hAnsi="AR CENA"/>
        </w:rPr>
      </w:pPr>
      <w:r>
        <w:rPr>
          <w:rFonts w:ascii="AR CENA" w:hAnsi="AR CENA"/>
        </w:rPr>
        <w:t xml:space="preserve">Case 4- If promo, RSP and ULD rate is available, then Promo will get applied </w:t>
      </w:r>
    </w:p>
    <w:p w:rsidR="000325AF" w:rsidRDefault="000325AF" w:rsidP="000325AF">
      <w:pPr>
        <w:rPr>
          <w:rFonts w:ascii="AR CENA" w:hAnsi="AR CENA"/>
        </w:rPr>
      </w:pPr>
    </w:p>
    <w:p w:rsidR="00D67287" w:rsidRPr="00FD21F9" w:rsidRDefault="000325AF" w:rsidP="00D62234">
      <w:pPr>
        <w:rPr>
          <w:rFonts w:ascii="AR CENA" w:hAnsi="AR CENA"/>
        </w:rPr>
      </w:pPr>
      <w:r>
        <w:rPr>
          <w:rFonts w:ascii="AR CENA" w:hAnsi="AR CENA"/>
        </w:rPr>
        <w:t>Note – As rate priority on master module, this is only ava</w:t>
      </w:r>
      <w:r w:rsidR="00BE50A4">
        <w:rPr>
          <w:rFonts w:ascii="AR CENA" w:hAnsi="AR CENA"/>
        </w:rPr>
        <w:t>ilable for authorized user only</w:t>
      </w:r>
    </w:p>
    <w:p w:rsidR="00A95416" w:rsidRPr="00A95416" w:rsidRDefault="00A95416" w:rsidP="00A95416"/>
    <w:p w:rsidR="00744C84" w:rsidRDefault="00744C84" w:rsidP="00841983">
      <w:pPr>
        <w:rPr>
          <w:rFonts w:ascii="AR CENA" w:hAnsi="AR CENA"/>
        </w:rPr>
      </w:pPr>
    </w:p>
    <w:p w:rsidR="00EE4E17" w:rsidRPr="00EE4E17" w:rsidRDefault="00EE4E17" w:rsidP="00EE4E17">
      <w:pPr>
        <w:pStyle w:val="Heading2"/>
        <w:rPr>
          <w:rFonts w:ascii="AR CENA" w:hAnsi="AR CENA"/>
          <w:b w:val="0"/>
          <w:i w:val="0"/>
        </w:rPr>
      </w:pPr>
      <w:r>
        <w:lastRenderedPageBreak/>
        <w:t xml:space="preserve"> </w:t>
      </w:r>
      <w:bookmarkStart w:id="180" w:name="_Toc500933581"/>
      <w:r w:rsidRPr="00EE4E17">
        <w:rPr>
          <w:rFonts w:ascii="AR CENA" w:hAnsi="AR CENA"/>
          <w:b w:val="0"/>
          <w:i w:val="0"/>
        </w:rPr>
        <w:t>Stock Management</w:t>
      </w:r>
      <w:bookmarkEnd w:id="180"/>
      <w:r w:rsidRPr="00EE4E17">
        <w:rPr>
          <w:rFonts w:ascii="AR CENA" w:hAnsi="AR CENA"/>
          <w:b w:val="0"/>
          <w:i w:val="0"/>
        </w:rPr>
        <w:t xml:space="preserve"> </w:t>
      </w:r>
    </w:p>
    <w:p w:rsidR="00EF11AE" w:rsidRPr="00EF11AE" w:rsidRDefault="00EF11AE" w:rsidP="00EF11AE">
      <w:pPr>
        <w:rPr>
          <w:rFonts w:ascii="AR CENA" w:hAnsi="AR CENA"/>
        </w:rPr>
      </w:pPr>
      <w:r w:rsidRPr="00EF11AE">
        <w:rPr>
          <w:rFonts w:ascii="AR CENA" w:hAnsi="AR CENA"/>
        </w:rPr>
        <w:t xml:space="preserve">In the Air cargo Business, Air waybill stock control is the most integral part before customer goes for Booking &amp; reservation Process </w:t>
      </w:r>
    </w:p>
    <w:p w:rsidR="00EF11AE" w:rsidRPr="00EF11AE" w:rsidRDefault="00EF11AE" w:rsidP="00EF11AE">
      <w:pPr>
        <w:rPr>
          <w:rFonts w:ascii="AR CENA" w:hAnsi="AR CENA"/>
        </w:rPr>
      </w:pPr>
      <w:r w:rsidRPr="00EF11AE">
        <w:rPr>
          <w:rFonts w:ascii="AR CENA" w:hAnsi="AR CENA"/>
        </w:rPr>
        <w:t xml:space="preserve">Following activity can be perform on this module </w:t>
      </w:r>
    </w:p>
    <w:p w:rsidR="00EF11AE" w:rsidRPr="00EF11AE" w:rsidRDefault="00EF11AE" w:rsidP="00DD0C3F">
      <w:pPr>
        <w:pStyle w:val="ListParagraph"/>
        <w:numPr>
          <w:ilvl w:val="0"/>
          <w:numId w:val="40"/>
        </w:numPr>
        <w:spacing w:after="200" w:line="276" w:lineRule="auto"/>
        <w:contextualSpacing/>
        <w:rPr>
          <w:rFonts w:ascii="AR CENA" w:hAnsi="AR CENA" w:cstheme="minorHAnsi"/>
        </w:rPr>
      </w:pPr>
      <w:r w:rsidRPr="00EF11AE">
        <w:rPr>
          <w:rFonts w:ascii="AR CENA" w:hAnsi="AR CENA" w:cstheme="minorHAnsi"/>
        </w:rPr>
        <w:t xml:space="preserve">Manage and control bulk –store stock at the Airline HDQ and then distribute to station , where station will distribute to agent </w:t>
      </w:r>
    </w:p>
    <w:p w:rsidR="00EF11AE" w:rsidRPr="00EF11AE" w:rsidRDefault="00EF11AE" w:rsidP="00DD0C3F">
      <w:pPr>
        <w:pStyle w:val="ListParagraph"/>
        <w:numPr>
          <w:ilvl w:val="0"/>
          <w:numId w:val="40"/>
        </w:numPr>
        <w:spacing w:after="200" w:line="276" w:lineRule="auto"/>
        <w:contextualSpacing/>
        <w:rPr>
          <w:rFonts w:ascii="AR CENA" w:hAnsi="AR CENA" w:cstheme="minorHAnsi"/>
        </w:rPr>
      </w:pPr>
      <w:r w:rsidRPr="00EF11AE">
        <w:rPr>
          <w:rFonts w:ascii="AR CENA" w:hAnsi="AR CENA" w:cstheme="minorHAnsi"/>
        </w:rPr>
        <w:t xml:space="preserve">Performing stock blacklisting </w:t>
      </w:r>
    </w:p>
    <w:p w:rsidR="00EF11AE" w:rsidRPr="00EF11AE" w:rsidRDefault="00EF11AE" w:rsidP="00DD0C3F">
      <w:pPr>
        <w:pStyle w:val="ListParagraph"/>
        <w:numPr>
          <w:ilvl w:val="0"/>
          <w:numId w:val="40"/>
        </w:numPr>
        <w:spacing w:after="200" w:line="276" w:lineRule="auto"/>
        <w:contextualSpacing/>
        <w:rPr>
          <w:rFonts w:ascii="AR CENA" w:hAnsi="AR CENA" w:cstheme="minorHAnsi"/>
        </w:rPr>
      </w:pPr>
      <w:r w:rsidRPr="00EF11AE">
        <w:rPr>
          <w:rFonts w:ascii="AR CENA" w:hAnsi="AR CENA" w:cstheme="minorHAnsi"/>
        </w:rPr>
        <w:t xml:space="preserve">Update stock status </w:t>
      </w:r>
    </w:p>
    <w:p w:rsidR="00EF11AE" w:rsidRDefault="00EF11AE" w:rsidP="00DD0C3F">
      <w:pPr>
        <w:pStyle w:val="ListParagraph"/>
        <w:numPr>
          <w:ilvl w:val="0"/>
          <w:numId w:val="40"/>
        </w:numPr>
        <w:spacing w:after="200" w:line="276" w:lineRule="auto"/>
        <w:contextualSpacing/>
        <w:rPr>
          <w:rFonts w:ascii="AR CENA" w:hAnsi="AR CENA" w:cstheme="minorHAnsi"/>
        </w:rPr>
      </w:pPr>
      <w:r w:rsidRPr="00EF11AE">
        <w:rPr>
          <w:rFonts w:ascii="AR CENA" w:hAnsi="AR CENA" w:cstheme="minorHAnsi"/>
        </w:rPr>
        <w:t xml:space="preserve">Void the stock </w:t>
      </w:r>
    </w:p>
    <w:p w:rsidR="00C57F04" w:rsidRDefault="00C57F04" w:rsidP="00DD0C3F">
      <w:pPr>
        <w:pStyle w:val="ListParagraph"/>
        <w:numPr>
          <w:ilvl w:val="0"/>
          <w:numId w:val="40"/>
        </w:numPr>
        <w:spacing w:after="200" w:line="276" w:lineRule="auto"/>
        <w:contextualSpacing/>
        <w:rPr>
          <w:rFonts w:ascii="AR CENA" w:hAnsi="AR CENA" w:cstheme="minorHAnsi"/>
        </w:rPr>
      </w:pPr>
      <w:r>
        <w:rPr>
          <w:rFonts w:ascii="AR CENA" w:hAnsi="AR CENA" w:cstheme="minorHAnsi"/>
        </w:rPr>
        <w:t xml:space="preserve">Check Stock Report </w:t>
      </w:r>
    </w:p>
    <w:p w:rsidR="001A5D8A" w:rsidRDefault="001A5D8A" w:rsidP="001A5D8A">
      <w:pPr>
        <w:pStyle w:val="Heading3"/>
        <w:rPr>
          <w:rFonts w:ascii="AR CENA" w:hAnsi="AR CENA"/>
          <w:b w:val="0"/>
        </w:rPr>
      </w:pPr>
      <w:bookmarkStart w:id="181" w:name="_Toc500933582"/>
      <w:r w:rsidRPr="001A5D8A">
        <w:rPr>
          <w:rFonts w:ascii="AR CENA" w:hAnsi="AR CENA"/>
          <w:b w:val="0"/>
        </w:rPr>
        <w:t xml:space="preserve">Distribute the stock </w:t>
      </w:r>
      <w:r>
        <w:rPr>
          <w:rFonts w:ascii="AR CENA" w:hAnsi="AR CENA"/>
          <w:b w:val="0"/>
        </w:rPr>
        <w:t>(Manual)</w:t>
      </w:r>
      <w:bookmarkEnd w:id="181"/>
    </w:p>
    <w:p w:rsidR="001A5D8A" w:rsidRDefault="00F96617" w:rsidP="001A5D8A">
      <w:pPr>
        <w:rPr>
          <w:rFonts w:ascii="AR CENA" w:hAnsi="AR CENA"/>
        </w:rPr>
      </w:pPr>
      <w:r w:rsidRPr="00F96617">
        <w:rPr>
          <w:rFonts w:ascii="AR CENA" w:hAnsi="AR CENA"/>
        </w:rPr>
        <w:t xml:space="preserve">Branch office or GSA will distribute the AWB stock to the Forwarder (Agent) </w:t>
      </w:r>
      <w:r w:rsidR="0076664B">
        <w:rPr>
          <w:rFonts w:ascii="AR CENA" w:hAnsi="AR CENA"/>
        </w:rPr>
        <w:t>, AS HDQ is the only authorized to Create the AWB stock both Manual/Auto stock  and issue to the Branch , Now Branch will issue to their Agent (Or else HDQ can also distribute to the agent )</w:t>
      </w:r>
    </w:p>
    <w:p w:rsidR="0076664B" w:rsidRDefault="001E1A34" w:rsidP="001A5D8A">
      <w:pPr>
        <w:rPr>
          <w:rFonts w:ascii="AR CENA" w:hAnsi="AR CENA"/>
        </w:rPr>
      </w:pPr>
      <w:r>
        <w:rPr>
          <w:rFonts w:ascii="AR CENA" w:hAnsi="AR CENA"/>
        </w:rPr>
        <w:t xml:space="preserve">Navigation-Stock &gt;Issue Available stock </w:t>
      </w:r>
    </w:p>
    <w:p w:rsidR="00CF78F2" w:rsidRDefault="00F35CAD" w:rsidP="00CF78F2">
      <w:pPr>
        <w:keepNext/>
      </w:pPr>
      <w:r>
        <w:rPr>
          <w:rFonts w:ascii="AR CENA" w:hAnsi="AR CENA"/>
          <w:noProof/>
          <w:lang w:val="en-IN" w:eastAsia="en-IN"/>
        </w:rPr>
        <mc:AlternateContent>
          <mc:Choice Requires="wps">
            <w:drawing>
              <wp:anchor distT="0" distB="0" distL="114300" distR="114300" simplePos="0" relativeHeight="251786240" behindDoc="0" locked="0" layoutInCell="1" allowOverlap="1" wp14:anchorId="30368361" wp14:editId="365ADB0F">
                <wp:simplePos x="0" y="0"/>
                <wp:positionH relativeFrom="column">
                  <wp:posOffset>17253</wp:posOffset>
                </wp:positionH>
                <wp:positionV relativeFrom="paragraph">
                  <wp:posOffset>602423</wp:posOffset>
                </wp:positionV>
                <wp:extent cx="5926347" cy="215661"/>
                <wp:effectExtent l="0" t="0" r="17780" b="13335"/>
                <wp:wrapNone/>
                <wp:docPr id="589" name="Rounded Rectangle 589"/>
                <wp:cNvGraphicFramePr/>
                <a:graphic xmlns:a="http://schemas.openxmlformats.org/drawingml/2006/main">
                  <a:graphicData uri="http://schemas.microsoft.com/office/word/2010/wordprocessingShape">
                    <wps:wsp>
                      <wps:cNvSpPr/>
                      <wps:spPr>
                        <a:xfrm>
                          <a:off x="0" y="0"/>
                          <a:ext cx="5926347" cy="21566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89" o:spid="_x0000_s1026" style="position:absolute;margin-left:1.35pt;margin-top:47.45pt;width:466.65pt;height:17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" filled="f" strokecolor="#243f60 [1604]" strokeweight="2pt"/>
            </w:pict>
          </mc:Fallback>
        </mc:AlternateContent>
      </w:r>
      <w:r w:rsidR="00C70415">
        <w:rPr>
          <w:rFonts w:ascii="AR CENA" w:hAnsi="AR CENA"/>
          <w:noProof/>
          <w:lang w:val="en-IN" w:eastAsia="en-IN"/>
        </w:rPr>
        <w:drawing>
          <wp:inline distT="0" distB="0" distL="0" distR="0" wp14:anchorId="5692987A" wp14:editId="50F06BD7">
            <wp:extent cx="5943600" cy="2668324"/>
            <wp:effectExtent l="19050" t="19050" r="19050" b="17780"/>
            <wp:docPr id="588" name="Picture 588" descr="C:\Users\Pradip\Desktop\screen\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Pradip\Desktop\screen\stock.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668324"/>
                    </a:xfrm>
                    <a:prstGeom prst="rect">
                      <a:avLst/>
                    </a:prstGeom>
                    <a:noFill/>
                    <a:ln>
                      <a:solidFill>
                        <a:schemeClr val="accent1"/>
                      </a:solidFill>
                    </a:ln>
                  </pic:spPr>
                </pic:pic>
              </a:graphicData>
            </a:graphic>
          </wp:inline>
        </w:drawing>
      </w:r>
    </w:p>
    <w:p w:rsidR="001E1A34" w:rsidRDefault="00CF78F2" w:rsidP="00CF78F2">
      <w:pPr>
        <w:pStyle w:val="Caption"/>
        <w:jc w:val="center"/>
      </w:pPr>
      <w:bookmarkStart w:id="182" w:name="_Toc500933694"/>
      <w:r>
        <w:t xml:space="preserve">Figure </w:t>
      </w:r>
      <w:fldSimple w:instr=" SEQ Figure \* ARABIC ">
        <w:r w:rsidR="003E0BCF">
          <w:rPr>
            <w:noProof/>
          </w:rPr>
          <w:t>98</w:t>
        </w:r>
      </w:fldSimple>
      <w:r>
        <w:t xml:space="preserve"> Issue AWB Stock</w:t>
      </w:r>
      <w:bookmarkEnd w:id="182"/>
    </w:p>
    <w:p w:rsidR="00CF78F2" w:rsidRDefault="003A1E23" w:rsidP="00CF78F2">
      <w:pPr>
        <w:rPr>
          <w:rFonts w:ascii="AR CENA" w:hAnsi="AR CENA"/>
        </w:rPr>
      </w:pPr>
      <w:r w:rsidRPr="003A1E23">
        <w:rPr>
          <w:rFonts w:ascii="AR CENA" w:hAnsi="AR CENA"/>
        </w:rPr>
        <w:t xml:space="preserve">Issue AWB Stock Details </w:t>
      </w:r>
      <w:r w:rsidR="00123657">
        <w:rPr>
          <w:rFonts w:ascii="AR CENA" w:hAnsi="AR CENA"/>
        </w:rPr>
        <w:t>(Refer screen-98</w:t>
      </w:r>
      <w:r>
        <w:rPr>
          <w:rFonts w:ascii="AR CENA" w:hAnsi="AR CENA"/>
        </w:rPr>
        <w:t>)</w:t>
      </w:r>
    </w:p>
    <w:tbl>
      <w:tblPr>
        <w:tblStyle w:val="TableGrid"/>
        <w:tblW w:w="0" w:type="auto"/>
        <w:tblLook w:val="04A0" w:firstRow="1" w:lastRow="0" w:firstColumn="1" w:lastColumn="0" w:noHBand="0" w:noVBand="1"/>
      </w:tblPr>
      <w:tblGrid>
        <w:gridCol w:w="1951"/>
        <w:gridCol w:w="7625"/>
      </w:tblGrid>
      <w:tr w:rsidR="006B53A3" w:rsidTr="006B53A3">
        <w:tc>
          <w:tcPr>
            <w:tcW w:w="1951" w:type="dxa"/>
          </w:tcPr>
          <w:p w:rsidR="006B53A3" w:rsidRDefault="006B53A3" w:rsidP="00CF78F2">
            <w:pPr>
              <w:rPr>
                <w:rFonts w:ascii="AR CENA" w:hAnsi="AR CENA"/>
              </w:rPr>
            </w:pPr>
            <w:r>
              <w:rPr>
                <w:rFonts w:ascii="AR CENA" w:hAnsi="AR CENA"/>
              </w:rPr>
              <w:t xml:space="preserve">Issue To </w:t>
            </w:r>
          </w:p>
        </w:tc>
        <w:tc>
          <w:tcPr>
            <w:tcW w:w="7625" w:type="dxa"/>
          </w:tcPr>
          <w:p w:rsidR="00B57F58" w:rsidRDefault="00B52C5E" w:rsidP="00CF78F2">
            <w:pPr>
              <w:rPr>
                <w:rFonts w:ascii="AR CENA" w:hAnsi="AR CENA"/>
              </w:rPr>
            </w:pPr>
            <w:r>
              <w:rPr>
                <w:rFonts w:ascii="AR CENA" w:hAnsi="AR CENA"/>
              </w:rPr>
              <w:t xml:space="preserve">This is used to issue the stock to office/Agent </w:t>
            </w:r>
            <w:r w:rsidR="00B57F58">
              <w:rPr>
                <w:rFonts w:ascii="AR CENA" w:hAnsi="AR CENA"/>
              </w:rPr>
              <w:t>(for more details refer to 1.13.1.1</w:t>
            </w:r>
          </w:p>
        </w:tc>
      </w:tr>
      <w:tr w:rsidR="006B53A3" w:rsidTr="006B53A3">
        <w:tc>
          <w:tcPr>
            <w:tcW w:w="1951" w:type="dxa"/>
          </w:tcPr>
          <w:p w:rsidR="006B53A3" w:rsidRDefault="006B53A3" w:rsidP="00CF78F2">
            <w:pPr>
              <w:rPr>
                <w:rFonts w:ascii="AR CENA" w:hAnsi="AR CENA"/>
              </w:rPr>
            </w:pPr>
            <w:r>
              <w:rPr>
                <w:rFonts w:ascii="AR CENA" w:hAnsi="AR CENA"/>
              </w:rPr>
              <w:t xml:space="preserve">AWB prefix </w:t>
            </w:r>
          </w:p>
        </w:tc>
        <w:tc>
          <w:tcPr>
            <w:tcW w:w="7625" w:type="dxa"/>
          </w:tcPr>
          <w:p w:rsidR="006B53A3" w:rsidRDefault="00684D85" w:rsidP="00CF78F2">
            <w:pPr>
              <w:rPr>
                <w:rFonts w:ascii="AR CENA" w:hAnsi="AR CENA"/>
              </w:rPr>
            </w:pPr>
            <w:r>
              <w:rPr>
                <w:rFonts w:ascii="AR CENA" w:hAnsi="AR CENA"/>
              </w:rPr>
              <w:t>AWB prefix of the airline -126</w:t>
            </w:r>
          </w:p>
        </w:tc>
      </w:tr>
      <w:tr w:rsidR="006B53A3" w:rsidTr="006B53A3">
        <w:tc>
          <w:tcPr>
            <w:tcW w:w="1951" w:type="dxa"/>
          </w:tcPr>
          <w:p w:rsidR="006B53A3" w:rsidRDefault="006B53A3" w:rsidP="00CF78F2">
            <w:pPr>
              <w:rPr>
                <w:rFonts w:ascii="AR CENA" w:hAnsi="AR CENA"/>
              </w:rPr>
            </w:pPr>
            <w:r>
              <w:rPr>
                <w:rFonts w:ascii="AR CENA" w:hAnsi="AR CENA"/>
              </w:rPr>
              <w:t xml:space="preserve">Total stock </w:t>
            </w:r>
          </w:p>
        </w:tc>
        <w:tc>
          <w:tcPr>
            <w:tcW w:w="7625" w:type="dxa"/>
          </w:tcPr>
          <w:p w:rsidR="006B53A3" w:rsidRDefault="00684D85" w:rsidP="00CF78F2">
            <w:pPr>
              <w:rPr>
                <w:rFonts w:ascii="AR CENA" w:hAnsi="AR CENA"/>
              </w:rPr>
            </w:pPr>
            <w:r>
              <w:rPr>
                <w:rFonts w:ascii="AR CENA" w:hAnsi="AR CENA"/>
              </w:rPr>
              <w:t xml:space="preserve">It indicate the total stock created on the system by HDQ </w:t>
            </w:r>
          </w:p>
          <w:p w:rsidR="00132B01" w:rsidRDefault="00132B01" w:rsidP="00CF78F2">
            <w:pPr>
              <w:rPr>
                <w:rFonts w:ascii="AR CENA" w:hAnsi="AR CENA"/>
              </w:rPr>
            </w:pPr>
            <w:r>
              <w:rPr>
                <w:rFonts w:ascii="AR CENA" w:hAnsi="AR CENA"/>
                <w:noProof/>
                <w:lang w:val="en-IN" w:eastAsia="en-IN"/>
              </w:rPr>
              <w:lastRenderedPageBreak/>
              <w:drawing>
                <wp:inline distT="0" distB="0" distL="0" distR="0" wp14:anchorId="32660A0C" wp14:editId="0F9C3A44">
                  <wp:extent cx="983615" cy="1259205"/>
                  <wp:effectExtent l="19050" t="19050" r="26035" b="17145"/>
                  <wp:docPr id="590" name="Picture 590" descr="C:\Users\Pradip\Desktop\screen\ttl 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Pradip\Desktop\screen\ttl stock.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83615" cy="1259205"/>
                          </a:xfrm>
                          <a:prstGeom prst="rect">
                            <a:avLst/>
                          </a:prstGeom>
                          <a:noFill/>
                          <a:ln>
                            <a:solidFill>
                              <a:schemeClr val="accent1"/>
                            </a:solidFill>
                          </a:ln>
                        </pic:spPr>
                      </pic:pic>
                    </a:graphicData>
                  </a:graphic>
                </wp:inline>
              </w:drawing>
            </w:r>
          </w:p>
        </w:tc>
      </w:tr>
      <w:tr w:rsidR="006B53A3" w:rsidTr="006B53A3">
        <w:tc>
          <w:tcPr>
            <w:tcW w:w="1951" w:type="dxa"/>
          </w:tcPr>
          <w:p w:rsidR="006B53A3" w:rsidRDefault="006B53A3" w:rsidP="00CF78F2">
            <w:pPr>
              <w:rPr>
                <w:rFonts w:ascii="AR CENA" w:hAnsi="AR CENA"/>
              </w:rPr>
            </w:pPr>
            <w:r>
              <w:rPr>
                <w:rFonts w:ascii="AR CENA" w:hAnsi="AR CENA"/>
              </w:rPr>
              <w:lastRenderedPageBreak/>
              <w:t xml:space="preserve">Unused stock </w:t>
            </w:r>
          </w:p>
        </w:tc>
        <w:tc>
          <w:tcPr>
            <w:tcW w:w="7625" w:type="dxa"/>
          </w:tcPr>
          <w:p w:rsidR="006B53A3" w:rsidRDefault="00684D85" w:rsidP="00CF78F2">
            <w:pPr>
              <w:rPr>
                <w:rFonts w:ascii="AR CENA" w:hAnsi="AR CENA"/>
              </w:rPr>
            </w:pPr>
            <w:r>
              <w:rPr>
                <w:rFonts w:ascii="AR CENA" w:hAnsi="AR CENA"/>
              </w:rPr>
              <w:t xml:space="preserve">This is the total stock on hand with HDQ </w:t>
            </w:r>
          </w:p>
          <w:p w:rsidR="00D4162D" w:rsidRDefault="00D4162D" w:rsidP="00CF78F2">
            <w:pPr>
              <w:rPr>
                <w:rFonts w:ascii="AR CENA" w:hAnsi="AR CENA"/>
              </w:rPr>
            </w:pPr>
            <w:r>
              <w:rPr>
                <w:rFonts w:ascii="AR CENA" w:hAnsi="AR CENA"/>
                <w:noProof/>
                <w:lang w:val="en-IN" w:eastAsia="en-IN"/>
              </w:rPr>
              <w:drawing>
                <wp:inline distT="0" distB="0" distL="0" distR="0" wp14:anchorId="7773F640" wp14:editId="36BAF441">
                  <wp:extent cx="966470" cy="1501140"/>
                  <wp:effectExtent l="19050" t="19050" r="24130" b="22860"/>
                  <wp:docPr id="591" name="Picture 591" descr="C:\Users\Pradip\Desktop\screen\h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Pradip\Desktop\screen\hdw.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66470" cy="1501140"/>
                          </a:xfrm>
                          <a:prstGeom prst="rect">
                            <a:avLst/>
                          </a:prstGeom>
                          <a:noFill/>
                          <a:ln>
                            <a:solidFill>
                              <a:schemeClr val="accent1"/>
                            </a:solidFill>
                          </a:ln>
                        </pic:spPr>
                      </pic:pic>
                    </a:graphicData>
                  </a:graphic>
                </wp:inline>
              </w:drawing>
            </w:r>
          </w:p>
          <w:p w:rsidR="00D4162D" w:rsidRDefault="00D4162D" w:rsidP="00CF78F2">
            <w:pPr>
              <w:rPr>
                <w:rFonts w:ascii="AR CENA" w:hAnsi="AR CENA"/>
              </w:rPr>
            </w:pPr>
            <w:r>
              <w:rPr>
                <w:rFonts w:ascii="AR CENA" w:hAnsi="AR CENA"/>
              </w:rPr>
              <w:t xml:space="preserve">Note-zero indicates no stock at HDQ level </w:t>
            </w:r>
          </w:p>
        </w:tc>
      </w:tr>
      <w:tr w:rsidR="006B53A3" w:rsidTr="006B53A3">
        <w:tc>
          <w:tcPr>
            <w:tcW w:w="1951" w:type="dxa"/>
          </w:tcPr>
          <w:p w:rsidR="006B53A3" w:rsidRDefault="006B53A3" w:rsidP="00CF78F2">
            <w:pPr>
              <w:rPr>
                <w:rFonts w:ascii="AR CENA" w:hAnsi="AR CENA"/>
              </w:rPr>
            </w:pPr>
            <w:r>
              <w:rPr>
                <w:rFonts w:ascii="AR CENA" w:hAnsi="AR CENA"/>
              </w:rPr>
              <w:t xml:space="preserve">Issued Office stock </w:t>
            </w:r>
          </w:p>
        </w:tc>
        <w:tc>
          <w:tcPr>
            <w:tcW w:w="7625" w:type="dxa"/>
          </w:tcPr>
          <w:p w:rsidR="006B53A3" w:rsidRDefault="00684D85" w:rsidP="00CF78F2">
            <w:pPr>
              <w:rPr>
                <w:rFonts w:ascii="AR CENA" w:hAnsi="AR CENA"/>
              </w:rPr>
            </w:pPr>
            <w:r>
              <w:rPr>
                <w:rFonts w:ascii="AR CENA" w:hAnsi="AR CENA"/>
              </w:rPr>
              <w:t xml:space="preserve">This is the total stock issued to Branch office/GSA </w:t>
            </w:r>
          </w:p>
          <w:p w:rsidR="00BF6A8B" w:rsidRDefault="00BF6A8B" w:rsidP="00CF78F2">
            <w:pPr>
              <w:rPr>
                <w:rFonts w:ascii="AR CENA" w:hAnsi="AR CENA"/>
              </w:rPr>
            </w:pPr>
            <w:r>
              <w:rPr>
                <w:rFonts w:ascii="AR CENA" w:hAnsi="AR CENA"/>
                <w:noProof/>
                <w:lang w:val="en-IN" w:eastAsia="en-IN"/>
              </w:rPr>
              <w:drawing>
                <wp:inline distT="0" distB="0" distL="0" distR="0" wp14:anchorId="3D3936F5" wp14:editId="56FE2A92">
                  <wp:extent cx="966470" cy="1492250"/>
                  <wp:effectExtent l="19050" t="19050" r="24130" b="12700"/>
                  <wp:docPr id="592" name="Picture 592" descr="C:\Users\Pradip\Desktop\screen\agent issu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Pradip\Desktop\screen\agent issued.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966470" cy="1492250"/>
                          </a:xfrm>
                          <a:prstGeom prst="rect">
                            <a:avLst/>
                          </a:prstGeom>
                          <a:noFill/>
                          <a:ln>
                            <a:solidFill>
                              <a:schemeClr val="accent1"/>
                            </a:solidFill>
                          </a:ln>
                        </pic:spPr>
                      </pic:pic>
                    </a:graphicData>
                  </a:graphic>
                </wp:inline>
              </w:drawing>
            </w:r>
          </w:p>
        </w:tc>
      </w:tr>
      <w:tr w:rsidR="006B53A3" w:rsidTr="006B53A3">
        <w:tc>
          <w:tcPr>
            <w:tcW w:w="1951" w:type="dxa"/>
          </w:tcPr>
          <w:p w:rsidR="006B53A3" w:rsidRDefault="006B53A3" w:rsidP="00CF78F2">
            <w:pPr>
              <w:rPr>
                <w:rFonts w:ascii="AR CENA" w:hAnsi="AR CENA"/>
              </w:rPr>
            </w:pPr>
            <w:r>
              <w:rPr>
                <w:rFonts w:ascii="AR CENA" w:hAnsi="AR CENA"/>
              </w:rPr>
              <w:t>Issued Forwarder(agent)</w:t>
            </w:r>
          </w:p>
          <w:p w:rsidR="006B53A3" w:rsidRDefault="006B53A3" w:rsidP="00CF78F2">
            <w:pPr>
              <w:rPr>
                <w:rFonts w:ascii="AR CENA" w:hAnsi="AR CENA"/>
              </w:rPr>
            </w:pPr>
            <w:r>
              <w:rPr>
                <w:rFonts w:ascii="AR CENA" w:hAnsi="AR CENA"/>
              </w:rPr>
              <w:t>Stock</w:t>
            </w:r>
          </w:p>
        </w:tc>
        <w:tc>
          <w:tcPr>
            <w:tcW w:w="7625" w:type="dxa"/>
          </w:tcPr>
          <w:p w:rsidR="006B53A3" w:rsidRDefault="00684D85" w:rsidP="00CF78F2">
            <w:pPr>
              <w:rPr>
                <w:rFonts w:ascii="AR CENA" w:hAnsi="AR CENA"/>
              </w:rPr>
            </w:pPr>
            <w:r>
              <w:rPr>
                <w:rFonts w:ascii="AR CENA" w:hAnsi="AR CENA"/>
              </w:rPr>
              <w:t xml:space="preserve">This the total stock issued to an  Agent </w:t>
            </w:r>
          </w:p>
          <w:p w:rsidR="00BF6A8B" w:rsidRDefault="000B46FB" w:rsidP="00CF78F2">
            <w:pPr>
              <w:rPr>
                <w:rFonts w:ascii="AR CENA" w:hAnsi="AR CENA"/>
              </w:rPr>
            </w:pPr>
            <w:r>
              <w:rPr>
                <w:rFonts w:ascii="AR CENA" w:hAnsi="AR CENA"/>
                <w:noProof/>
                <w:lang w:val="en-IN" w:eastAsia="en-IN"/>
              </w:rPr>
              <w:drawing>
                <wp:inline distT="0" distB="0" distL="0" distR="0" wp14:anchorId="6FB40D82" wp14:editId="697738B3">
                  <wp:extent cx="1682115" cy="1294130"/>
                  <wp:effectExtent l="19050" t="19050" r="13335" b="20320"/>
                  <wp:docPr id="593" name="Picture 593" descr="C:\Users\Pradip\Desktop\screen\awb stk to 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Pradip\Desktop\screen\awb stk to ff.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82115" cy="1294130"/>
                          </a:xfrm>
                          <a:prstGeom prst="rect">
                            <a:avLst/>
                          </a:prstGeom>
                          <a:noFill/>
                          <a:ln>
                            <a:solidFill>
                              <a:schemeClr val="accent1"/>
                            </a:solidFill>
                          </a:ln>
                        </pic:spPr>
                      </pic:pic>
                    </a:graphicData>
                  </a:graphic>
                </wp:inline>
              </w:drawing>
            </w:r>
          </w:p>
        </w:tc>
      </w:tr>
      <w:tr w:rsidR="006B53A3" w:rsidTr="006B53A3">
        <w:tc>
          <w:tcPr>
            <w:tcW w:w="1951" w:type="dxa"/>
          </w:tcPr>
          <w:p w:rsidR="006B53A3" w:rsidRDefault="006B53A3" w:rsidP="00CF78F2">
            <w:pPr>
              <w:rPr>
                <w:rFonts w:ascii="AR CENA" w:hAnsi="AR CENA"/>
              </w:rPr>
            </w:pPr>
            <w:r>
              <w:rPr>
                <w:rFonts w:ascii="AR CENA" w:hAnsi="AR CENA"/>
              </w:rPr>
              <w:t xml:space="preserve">Office name </w:t>
            </w:r>
          </w:p>
        </w:tc>
        <w:tc>
          <w:tcPr>
            <w:tcW w:w="7625" w:type="dxa"/>
          </w:tcPr>
          <w:p w:rsidR="006B53A3" w:rsidRDefault="008C1EF3" w:rsidP="00CF78F2">
            <w:pPr>
              <w:rPr>
                <w:rFonts w:ascii="AR CENA" w:hAnsi="AR CENA"/>
              </w:rPr>
            </w:pPr>
            <w:r>
              <w:rPr>
                <w:rFonts w:ascii="AR CENA" w:hAnsi="AR CENA"/>
              </w:rPr>
              <w:t xml:space="preserve">Name of the Office/Branch or GSA </w:t>
            </w:r>
          </w:p>
        </w:tc>
      </w:tr>
      <w:tr w:rsidR="006B53A3" w:rsidTr="006B53A3">
        <w:tc>
          <w:tcPr>
            <w:tcW w:w="1951" w:type="dxa"/>
          </w:tcPr>
          <w:p w:rsidR="006B53A3" w:rsidRDefault="006B53A3" w:rsidP="00CF78F2">
            <w:pPr>
              <w:rPr>
                <w:rFonts w:ascii="AR CENA" w:hAnsi="AR CENA"/>
              </w:rPr>
            </w:pPr>
            <w:r>
              <w:rPr>
                <w:rFonts w:ascii="AR CENA" w:hAnsi="AR CENA"/>
              </w:rPr>
              <w:lastRenderedPageBreak/>
              <w:t xml:space="preserve">Agent Name </w:t>
            </w:r>
          </w:p>
        </w:tc>
        <w:tc>
          <w:tcPr>
            <w:tcW w:w="7625" w:type="dxa"/>
          </w:tcPr>
          <w:p w:rsidR="006B53A3" w:rsidRDefault="008C1EF3" w:rsidP="00CF78F2">
            <w:pPr>
              <w:rPr>
                <w:rFonts w:ascii="AR CENA" w:hAnsi="AR CENA"/>
              </w:rPr>
            </w:pPr>
            <w:r>
              <w:rPr>
                <w:rFonts w:ascii="AR CENA" w:hAnsi="AR CENA"/>
              </w:rPr>
              <w:t xml:space="preserve">Name of the forwarder (Agent ) </w:t>
            </w:r>
          </w:p>
        </w:tc>
      </w:tr>
      <w:tr w:rsidR="00B55B8C" w:rsidTr="006B53A3">
        <w:tc>
          <w:tcPr>
            <w:tcW w:w="1951" w:type="dxa"/>
          </w:tcPr>
          <w:p w:rsidR="00B55B8C" w:rsidRDefault="00B55B8C" w:rsidP="00CF78F2">
            <w:pPr>
              <w:rPr>
                <w:rFonts w:ascii="AR CENA" w:hAnsi="AR CENA"/>
              </w:rPr>
            </w:pPr>
            <w:r>
              <w:rPr>
                <w:rFonts w:ascii="AR CENA" w:hAnsi="AR CENA"/>
              </w:rPr>
              <w:t xml:space="preserve">AWB No </w:t>
            </w:r>
          </w:p>
        </w:tc>
        <w:tc>
          <w:tcPr>
            <w:tcW w:w="7625" w:type="dxa"/>
          </w:tcPr>
          <w:p w:rsidR="00B55B8C" w:rsidRDefault="008C1EF3" w:rsidP="00CF78F2">
            <w:pPr>
              <w:rPr>
                <w:rFonts w:ascii="AR CENA" w:hAnsi="AR CENA"/>
              </w:rPr>
            </w:pPr>
            <w:r>
              <w:rPr>
                <w:rFonts w:ascii="AR CENA" w:hAnsi="AR CENA"/>
              </w:rPr>
              <w:t xml:space="preserve">This is the range of serial that generated </w:t>
            </w:r>
          </w:p>
        </w:tc>
      </w:tr>
      <w:tr w:rsidR="00B55B8C" w:rsidTr="006B53A3">
        <w:tc>
          <w:tcPr>
            <w:tcW w:w="1951" w:type="dxa"/>
          </w:tcPr>
          <w:p w:rsidR="00B55B8C" w:rsidRDefault="00B55B8C" w:rsidP="00CF78F2">
            <w:pPr>
              <w:rPr>
                <w:rFonts w:ascii="AR CENA" w:hAnsi="AR CENA"/>
              </w:rPr>
            </w:pPr>
            <w:r>
              <w:rPr>
                <w:rFonts w:ascii="AR CENA" w:hAnsi="AR CENA"/>
              </w:rPr>
              <w:t xml:space="preserve">Lot Number </w:t>
            </w:r>
          </w:p>
        </w:tc>
        <w:tc>
          <w:tcPr>
            <w:tcW w:w="7625" w:type="dxa"/>
          </w:tcPr>
          <w:p w:rsidR="00B55B8C" w:rsidRDefault="008C1EF3" w:rsidP="00CF78F2">
            <w:pPr>
              <w:rPr>
                <w:rFonts w:ascii="AR CENA" w:hAnsi="AR CENA"/>
              </w:rPr>
            </w:pPr>
            <w:r>
              <w:rPr>
                <w:rFonts w:ascii="AR CENA" w:hAnsi="AR CENA"/>
              </w:rPr>
              <w:t xml:space="preserve">This is the Lot (No of AWB ) </w:t>
            </w:r>
          </w:p>
        </w:tc>
      </w:tr>
      <w:tr w:rsidR="00B55B8C" w:rsidTr="006B53A3">
        <w:tc>
          <w:tcPr>
            <w:tcW w:w="1951" w:type="dxa"/>
          </w:tcPr>
          <w:p w:rsidR="00B55B8C" w:rsidRDefault="00B55B8C" w:rsidP="00CF78F2">
            <w:pPr>
              <w:rPr>
                <w:rFonts w:ascii="AR CENA" w:hAnsi="AR CENA"/>
              </w:rPr>
            </w:pPr>
            <w:r>
              <w:rPr>
                <w:rFonts w:ascii="AR CENA" w:hAnsi="AR CENA"/>
              </w:rPr>
              <w:t xml:space="preserve">AWB Type </w:t>
            </w:r>
          </w:p>
        </w:tc>
        <w:tc>
          <w:tcPr>
            <w:tcW w:w="7625" w:type="dxa"/>
          </w:tcPr>
          <w:p w:rsidR="00B55B8C" w:rsidRDefault="008C1EF3" w:rsidP="00CF78F2">
            <w:pPr>
              <w:rPr>
                <w:rFonts w:ascii="AR CENA" w:hAnsi="AR CENA"/>
              </w:rPr>
            </w:pPr>
            <w:r>
              <w:rPr>
                <w:rFonts w:ascii="AR CENA" w:hAnsi="AR CENA"/>
              </w:rPr>
              <w:t xml:space="preserve">This is the AWB type such as –Cargo/courier/Mail etc </w:t>
            </w:r>
          </w:p>
          <w:p w:rsidR="00091F9B" w:rsidRDefault="003431F2" w:rsidP="00CF78F2">
            <w:pPr>
              <w:rPr>
                <w:rFonts w:ascii="AR CENA" w:hAnsi="AR CENA"/>
              </w:rPr>
            </w:pPr>
            <w:r>
              <w:rPr>
                <w:rFonts w:ascii="AR CENA" w:hAnsi="AR CENA"/>
                <w:noProof/>
                <w:lang w:val="en-IN" w:eastAsia="en-IN"/>
              </w:rPr>
              <w:drawing>
                <wp:inline distT="0" distB="0" distL="0" distR="0" wp14:anchorId="1DC70A43" wp14:editId="77E18101">
                  <wp:extent cx="991870" cy="1250950"/>
                  <wp:effectExtent l="19050" t="19050" r="17780" b="25400"/>
                  <wp:docPr id="594" name="Picture 594" descr="C:\Users\Pradip\Desktop\screen\sto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Pradip\Desktop\screen\sto type.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91870" cy="1250950"/>
                          </a:xfrm>
                          <a:prstGeom prst="rect">
                            <a:avLst/>
                          </a:prstGeom>
                          <a:noFill/>
                          <a:ln>
                            <a:solidFill>
                              <a:schemeClr val="accent1"/>
                            </a:solidFill>
                          </a:ln>
                        </pic:spPr>
                      </pic:pic>
                    </a:graphicData>
                  </a:graphic>
                </wp:inline>
              </w:drawing>
            </w:r>
          </w:p>
        </w:tc>
      </w:tr>
      <w:tr w:rsidR="00B55B8C" w:rsidTr="006B53A3">
        <w:tc>
          <w:tcPr>
            <w:tcW w:w="1951" w:type="dxa"/>
          </w:tcPr>
          <w:p w:rsidR="00B55B8C" w:rsidRDefault="00B55B8C" w:rsidP="00CF78F2">
            <w:pPr>
              <w:rPr>
                <w:rFonts w:ascii="AR CENA" w:hAnsi="AR CENA"/>
              </w:rPr>
            </w:pPr>
            <w:r>
              <w:rPr>
                <w:rFonts w:ascii="AR CENA" w:hAnsi="AR CENA"/>
              </w:rPr>
              <w:t xml:space="preserve">Stock Type </w:t>
            </w:r>
          </w:p>
        </w:tc>
        <w:tc>
          <w:tcPr>
            <w:tcW w:w="7625" w:type="dxa"/>
          </w:tcPr>
          <w:p w:rsidR="00B55B8C" w:rsidRDefault="003431F2" w:rsidP="00CF78F2">
            <w:pPr>
              <w:rPr>
                <w:rFonts w:ascii="AR CENA" w:hAnsi="AR CENA"/>
              </w:rPr>
            </w:pPr>
            <w:r>
              <w:rPr>
                <w:rFonts w:ascii="AR CENA" w:hAnsi="AR CENA"/>
              </w:rPr>
              <w:t xml:space="preserve">This is indicate type to stock created such as –Electronic or Manual or Auto </w:t>
            </w:r>
          </w:p>
          <w:p w:rsidR="003431F2" w:rsidRDefault="004D4F9C" w:rsidP="00CF78F2">
            <w:pPr>
              <w:rPr>
                <w:rFonts w:ascii="AR CENA" w:hAnsi="AR CENA"/>
              </w:rPr>
            </w:pPr>
            <w:r>
              <w:rPr>
                <w:rFonts w:ascii="AR CENA" w:hAnsi="AR CENA"/>
                <w:noProof/>
                <w:lang w:val="en-IN" w:eastAsia="en-IN"/>
              </w:rPr>
              <w:drawing>
                <wp:inline distT="0" distB="0" distL="0" distR="0" wp14:anchorId="211F0D4F" wp14:editId="3F4E529C">
                  <wp:extent cx="905510" cy="1388745"/>
                  <wp:effectExtent l="19050" t="19050" r="27940" b="20955"/>
                  <wp:docPr id="595" name="Picture 595" descr="C:\Users\Pradip\Desktop\screen\e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Pradip\Desktop\screen\ele.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05510" cy="1388745"/>
                          </a:xfrm>
                          <a:prstGeom prst="rect">
                            <a:avLst/>
                          </a:prstGeom>
                          <a:noFill/>
                          <a:ln>
                            <a:solidFill>
                              <a:schemeClr val="accent1"/>
                            </a:solidFill>
                          </a:ln>
                        </pic:spPr>
                      </pic:pic>
                    </a:graphicData>
                  </a:graphic>
                </wp:inline>
              </w:drawing>
            </w:r>
          </w:p>
        </w:tc>
      </w:tr>
      <w:tr w:rsidR="00B55B8C" w:rsidTr="006B53A3">
        <w:tc>
          <w:tcPr>
            <w:tcW w:w="1951" w:type="dxa"/>
          </w:tcPr>
          <w:p w:rsidR="00B55B8C" w:rsidRDefault="00B55B8C" w:rsidP="00CF78F2">
            <w:pPr>
              <w:rPr>
                <w:rFonts w:ascii="AR CENA" w:hAnsi="AR CENA"/>
              </w:rPr>
            </w:pPr>
            <w:r>
              <w:rPr>
                <w:rFonts w:ascii="AR CENA" w:hAnsi="AR CENA"/>
              </w:rPr>
              <w:t xml:space="preserve">Created By </w:t>
            </w:r>
          </w:p>
        </w:tc>
        <w:tc>
          <w:tcPr>
            <w:tcW w:w="7625" w:type="dxa"/>
          </w:tcPr>
          <w:p w:rsidR="00B55B8C" w:rsidRDefault="008A5BA2" w:rsidP="00CF78F2">
            <w:pPr>
              <w:rPr>
                <w:rFonts w:ascii="AR CENA" w:hAnsi="AR CENA"/>
              </w:rPr>
            </w:pPr>
            <w:r>
              <w:rPr>
                <w:rFonts w:ascii="AR CENA" w:hAnsi="AR CENA"/>
              </w:rPr>
              <w:t xml:space="preserve">It indicates the user of  system who has created the stock –it generated by system automatically </w:t>
            </w:r>
          </w:p>
          <w:p w:rsidR="008A5BA2" w:rsidRDefault="004D492B" w:rsidP="00CF78F2">
            <w:pPr>
              <w:rPr>
                <w:rFonts w:ascii="AR CENA" w:hAnsi="AR CENA"/>
              </w:rPr>
            </w:pPr>
            <w:r>
              <w:rPr>
                <w:rFonts w:ascii="AR CENA" w:hAnsi="AR CENA"/>
                <w:noProof/>
                <w:lang w:val="en-IN" w:eastAsia="en-IN"/>
              </w:rPr>
              <w:drawing>
                <wp:inline distT="0" distB="0" distL="0" distR="0" wp14:anchorId="3AC40C61" wp14:editId="0E1BB9B0">
                  <wp:extent cx="991870" cy="1819910"/>
                  <wp:effectExtent l="19050" t="19050" r="17780" b="27940"/>
                  <wp:docPr id="596" name="Picture 596" descr="C:\Users\Pradip\Desktop\screen\cr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Pradip\Desktop\screen\cret.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991870" cy="1819910"/>
                          </a:xfrm>
                          <a:prstGeom prst="rect">
                            <a:avLst/>
                          </a:prstGeom>
                          <a:noFill/>
                          <a:ln>
                            <a:solidFill>
                              <a:schemeClr val="accent1"/>
                            </a:solidFill>
                          </a:ln>
                        </pic:spPr>
                      </pic:pic>
                    </a:graphicData>
                  </a:graphic>
                </wp:inline>
              </w:drawing>
            </w:r>
          </w:p>
        </w:tc>
      </w:tr>
    </w:tbl>
    <w:p w:rsidR="009C48B6" w:rsidRDefault="009C48B6" w:rsidP="00CF78F2">
      <w:pPr>
        <w:rPr>
          <w:rFonts w:ascii="AR CENA" w:hAnsi="AR CENA"/>
        </w:rPr>
      </w:pPr>
    </w:p>
    <w:p w:rsidR="000458D4" w:rsidRDefault="000458D4" w:rsidP="00CF78F2">
      <w:pPr>
        <w:rPr>
          <w:rFonts w:ascii="AR CENA" w:hAnsi="AR CENA"/>
        </w:rPr>
      </w:pPr>
    </w:p>
    <w:p w:rsidR="000458D4" w:rsidRPr="003A1E23" w:rsidRDefault="000458D4" w:rsidP="00CF78F2">
      <w:pPr>
        <w:rPr>
          <w:rFonts w:ascii="AR CENA" w:hAnsi="AR CENA"/>
        </w:rPr>
      </w:pPr>
    </w:p>
    <w:p w:rsidR="00406732" w:rsidRPr="00B52C5E" w:rsidRDefault="00B52C5E" w:rsidP="00B52C5E">
      <w:pPr>
        <w:pStyle w:val="Heading4"/>
        <w:rPr>
          <w:rFonts w:ascii="AR CENA" w:hAnsi="AR CENA"/>
          <w:b w:val="0"/>
          <w:i w:val="0"/>
        </w:rPr>
      </w:pPr>
      <w:r w:rsidRPr="00B52C5E">
        <w:rPr>
          <w:rFonts w:ascii="AR CENA" w:hAnsi="AR CENA"/>
          <w:b w:val="0"/>
          <w:i w:val="0"/>
        </w:rPr>
        <w:lastRenderedPageBreak/>
        <w:t>Issue stock to Forwarder (Agent)</w:t>
      </w:r>
    </w:p>
    <w:p w:rsidR="00211E0A" w:rsidRDefault="00AA36E0" w:rsidP="00211E0A">
      <w:pPr>
        <w:keepNext/>
      </w:pPr>
      <w:r>
        <w:rPr>
          <w:rFonts w:ascii="AR CENA" w:hAnsi="AR CENA"/>
          <w:noProof/>
          <w:lang w:val="en-IN" w:eastAsia="en-IN"/>
        </w:rPr>
        <mc:AlternateContent>
          <mc:Choice Requires="wps">
            <w:drawing>
              <wp:anchor distT="0" distB="0" distL="114300" distR="114300" simplePos="0" relativeHeight="251787264" behindDoc="0" locked="0" layoutInCell="1" allowOverlap="1" wp14:anchorId="58AF3D3F" wp14:editId="55CD8F73">
                <wp:simplePos x="0" y="0"/>
                <wp:positionH relativeFrom="column">
                  <wp:posOffset>0</wp:posOffset>
                </wp:positionH>
                <wp:positionV relativeFrom="paragraph">
                  <wp:posOffset>596481</wp:posOffset>
                </wp:positionV>
                <wp:extent cx="207034" cy="560717"/>
                <wp:effectExtent l="0" t="0" r="21590" b="10795"/>
                <wp:wrapNone/>
                <wp:docPr id="598" name="Rounded Rectangle 598"/>
                <wp:cNvGraphicFramePr/>
                <a:graphic xmlns:a="http://schemas.openxmlformats.org/drawingml/2006/main">
                  <a:graphicData uri="http://schemas.microsoft.com/office/word/2010/wordprocessingShape">
                    <wps:wsp>
                      <wps:cNvSpPr/>
                      <wps:spPr>
                        <a:xfrm>
                          <a:off x="0" y="0"/>
                          <a:ext cx="207034" cy="56071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98" o:spid="_x0000_s1026" style="position:absolute;margin-left:0;margin-top:46.95pt;width:16.3pt;height:44.15pt;z-index:251787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" filled="f" strokecolor="#243f60 [1604]" strokeweight="2pt"/>
            </w:pict>
          </mc:Fallback>
        </mc:AlternateContent>
      </w:r>
      <w:r w:rsidR="00211E0A">
        <w:rPr>
          <w:rFonts w:ascii="AR CENA" w:hAnsi="AR CENA"/>
          <w:noProof/>
          <w:lang w:val="en-IN" w:eastAsia="en-IN"/>
        </w:rPr>
        <w:drawing>
          <wp:inline distT="0" distB="0" distL="0" distR="0" wp14:anchorId="4A050864" wp14:editId="3E1FC775">
            <wp:extent cx="5943600" cy="2668270"/>
            <wp:effectExtent l="19050" t="19050" r="19050" b="17780"/>
            <wp:docPr id="597" name="Picture 597" descr="C:\Users\Pradip\Desktop\screen\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Pradip\Desktop\screen\stock.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solidFill>
                        <a:schemeClr val="accent1"/>
                      </a:solidFill>
                    </a:ln>
                  </pic:spPr>
                </pic:pic>
              </a:graphicData>
            </a:graphic>
          </wp:inline>
        </w:drawing>
      </w:r>
    </w:p>
    <w:p w:rsidR="00406732" w:rsidRDefault="00211E0A" w:rsidP="00211E0A">
      <w:pPr>
        <w:pStyle w:val="Caption"/>
        <w:jc w:val="center"/>
      </w:pPr>
      <w:bookmarkStart w:id="183" w:name="_Toc500933695"/>
      <w:r>
        <w:t xml:space="preserve">Figure </w:t>
      </w:r>
      <w:fldSimple w:instr=" SEQ Figure \* ARABIC ">
        <w:r w:rsidR="003E0BCF">
          <w:rPr>
            <w:noProof/>
          </w:rPr>
          <w:t>99</w:t>
        </w:r>
      </w:fldSimple>
      <w:r>
        <w:t xml:space="preserve"> Issue to Forwarder</w:t>
      </w:r>
      <w:bookmarkEnd w:id="183"/>
    </w:p>
    <w:p w:rsidR="00211E0A" w:rsidRDefault="00211E0A" w:rsidP="00211E0A">
      <w:pPr>
        <w:rPr>
          <w:rFonts w:ascii="AR CENA" w:hAnsi="AR CENA"/>
        </w:rPr>
      </w:pPr>
      <w:r w:rsidRPr="00211E0A">
        <w:rPr>
          <w:rFonts w:ascii="AR CENA" w:hAnsi="AR CENA"/>
        </w:rPr>
        <w:t xml:space="preserve">Process </w:t>
      </w:r>
      <w:r>
        <w:rPr>
          <w:rFonts w:ascii="AR CENA" w:hAnsi="AR CENA"/>
        </w:rPr>
        <w:t>to issue sto</w:t>
      </w:r>
      <w:r w:rsidR="006F5211">
        <w:rPr>
          <w:rFonts w:ascii="AR CENA" w:hAnsi="AR CENA"/>
        </w:rPr>
        <w:t>ck to forwarder (Refer screen 99</w:t>
      </w:r>
      <w:r>
        <w:rPr>
          <w:rFonts w:ascii="AR CENA" w:hAnsi="AR CENA"/>
        </w:rPr>
        <w:t>)</w:t>
      </w:r>
      <w:r w:rsidRPr="00211E0A">
        <w:rPr>
          <w:rFonts w:ascii="AR CENA" w:hAnsi="AR CENA"/>
        </w:rPr>
        <w:t>–</w:t>
      </w:r>
    </w:p>
    <w:p w:rsidR="003D2FDA" w:rsidRDefault="00A71249" w:rsidP="00DD0C3F">
      <w:pPr>
        <w:pStyle w:val="ListParagraph"/>
        <w:numPr>
          <w:ilvl w:val="0"/>
          <w:numId w:val="41"/>
        </w:numPr>
        <w:rPr>
          <w:rFonts w:ascii="AR CENA" w:hAnsi="AR CENA"/>
        </w:rPr>
      </w:pPr>
      <w:r>
        <w:rPr>
          <w:rFonts w:ascii="AR CENA" w:hAnsi="AR CENA"/>
        </w:rPr>
        <w:t xml:space="preserve">Click issue to Tab </w:t>
      </w:r>
      <w:r w:rsidR="00AE2F75">
        <w:rPr>
          <w:rFonts w:ascii="AR CENA" w:hAnsi="AR CENA"/>
        </w:rPr>
        <w:t xml:space="preserve"> and click forwarder </w:t>
      </w:r>
    </w:p>
    <w:p w:rsidR="00441258" w:rsidRDefault="00EA7E65" w:rsidP="00441258">
      <w:pPr>
        <w:pStyle w:val="ListParagraph"/>
        <w:rPr>
          <w:rFonts w:ascii="AR CENA" w:hAnsi="AR CENA"/>
        </w:rPr>
      </w:pPr>
      <w:r>
        <w:rPr>
          <w:rFonts w:ascii="AR CENA" w:hAnsi="AR CENA"/>
          <w:noProof/>
          <w:lang w:val="en-IN" w:eastAsia="en-IN"/>
        </w:rPr>
        <mc:AlternateContent>
          <mc:Choice Requires="wps">
            <w:drawing>
              <wp:anchor distT="0" distB="0" distL="114300" distR="114300" simplePos="0" relativeHeight="251788288" behindDoc="0" locked="0" layoutInCell="1" allowOverlap="1" wp14:anchorId="6433B941" wp14:editId="2F56E614">
                <wp:simplePos x="0" y="0"/>
                <wp:positionH relativeFrom="column">
                  <wp:posOffset>1129665</wp:posOffset>
                </wp:positionH>
                <wp:positionV relativeFrom="paragraph">
                  <wp:posOffset>286696</wp:posOffset>
                </wp:positionV>
                <wp:extent cx="301925" cy="86264"/>
                <wp:effectExtent l="38100" t="0" r="3175" b="47625"/>
                <wp:wrapNone/>
                <wp:docPr id="600" name="Down Arrow 600"/>
                <wp:cNvGraphicFramePr/>
                <a:graphic xmlns:a="http://schemas.openxmlformats.org/drawingml/2006/main">
                  <a:graphicData uri="http://schemas.microsoft.com/office/word/2010/wordprocessingShape">
                    <wps:wsp>
                      <wps:cNvSpPr/>
                      <wps:spPr>
                        <a:xfrm>
                          <a:off x="0" y="0"/>
                          <a:ext cx="301925" cy="8626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600" o:spid="_x0000_s1026" type="#_x0000_t67" style="position:absolute;margin-left:88.95pt;margin-top:22.55pt;width:23.75pt;height:6.8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" adj="10800" fillcolor="#4f81bd [3204]" strokecolor="#243f60 [1604]" strokeweight="2pt"/>
            </w:pict>
          </mc:Fallback>
        </mc:AlternateContent>
      </w:r>
      <w:r w:rsidR="00441258">
        <w:rPr>
          <w:rFonts w:ascii="AR CENA" w:hAnsi="AR CENA"/>
          <w:noProof/>
          <w:lang w:val="en-IN" w:eastAsia="en-IN"/>
        </w:rPr>
        <w:drawing>
          <wp:inline distT="0" distB="0" distL="0" distR="0" wp14:anchorId="33C56396" wp14:editId="368A2E8F">
            <wp:extent cx="5934973" cy="1673524"/>
            <wp:effectExtent l="19050" t="19050" r="8890" b="222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4710" cy="1673450"/>
                    </a:xfrm>
                    <a:prstGeom prst="rect">
                      <a:avLst/>
                    </a:prstGeom>
                    <a:noFill/>
                    <a:ln>
                      <a:solidFill>
                        <a:schemeClr val="accent1"/>
                      </a:solidFill>
                    </a:ln>
                  </pic:spPr>
                </pic:pic>
              </a:graphicData>
            </a:graphic>
          </wp:inline>
        </w:drawing>
      </w:r>
    </w:p>
    <w:p w:rsidR="009261DB" w:rsidRDefault="009261DB" w:rsidP="00441258">
      <w:pPr>
        <w:pStyle w:val="ListParagraph"/>
        <w:rPr>
          <w:rFonts w:ascii="AR CENA" w:hAnsi="AR CENA"/>
        </w:rPr>
      </w:pPr>
    </w:p>
    <w:p w:rsidR="00821FA0" w:rsidRDefault="009261DB" w:rsidP="009261DB">
      <w:pPr>
        <w:rPr>
          <w:rFonts w:ascii="AR CENA" w:hAnsi="AR CENA"/>
        </w:rPr>
      </w:pPr>
      <w:r>
        <w:rPr>
          <w:rFonts w:ascii="AR CENA" w:hAnsi="AR CENA"/>
        </w:rPr>
        <w:t xml:space="preserve">It will open to a </w:t>
      </w:r>
      <w:r w:rsidR="00821FA0">
        <w:rPr>
          <w:rFonts w:ascii="AR CENA" w:hAnsi="AR CENA"/>
        </w:rPr>
        <w:t>new</w:t>
      </w:r>
      <w:r>
        <w:rPr>
          <w:rFonts w:ascii="AR CENA" w:hAnsi="AR CENA"/>
        </w:rPr>
        <w:t xml:space="preserve"> window as bellow</w:t>
      </w:r>
    </w:p>
    <w:p w:rsidR="00552133" w:rsidRDefault="00821FA0" w:rsidP="00552133">
      <w:pPr>
        <w:keepNext/>
      </w:pPr>
      <w:r>
        <w:rPr>
          <w:rFonts w:ascii="AR CENA" w:hAnsi="AR CENA"/>
          <w:noProof/>
          <w:lang w:val="en-IN" w:eastAsia="en-IN"/>
        </w:rPr>
        <w:drawing>
          <wp:inline distT="0" distB="0" distL="0" distR="0" wp14:anchorId="6E28FF36" wp14:editId="35D39D99">
            <wp:extent cx="5943600" cy="1682151"/>
            <wp:effectExtent l="19050" t="19050" r="19050" b="13335"/>
            <wp:docPr id="601" name="Picture 601" descr="C:\Users\Pradip\Desktop\screen\issue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Pradip\Desktop\screen\issue to.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682151"/>
                    </a:xfrm>
                    <a:prstGeom prst="rect">
                      <a:avLst/>
                    </a:prstGeom>
                    <a:noFill/>
                    <a:ln>
                      <a:solidFill>
                        <a:schemeClr val="accent1"/>
                      </a:solidFill>
                    </a:ln>
                  </pic:spPr>
                </pic:pic>
              </a:graphicData>
            </a:graphic>
          </wp:inline>
        </w:drawing>
      </w:r>
    </w:p>
    <w:p w:rsidR="00552133" w:rsidRDefault="00552133" w:rsidP="00552133">
      <w:pPr>
        <w:pStyle w:val="Caption"/>
        <w:jc w:val="center"/>
      </w:pPr>
      <w:bookmarkStart w:id="184" w:name="_Toc500933696"/>
      <w:r>
        <w:t xml:space="preserve">Figure </w:t>
      </w:r>
      <w:fldSimple w:instr=" SEQ Figure \* ARABIC ">
        <w:r w:rsidR="003E0BCF">
          <w:rPr>
            <w:noProof/>
          </w:rPr>
          <w:t>100</w:t>
        </w:r>
      </w:fldSimple>
      <w:r>
        <w:t xml:space="preserve"> Issue process</w:t>
      </w:r>
      <w:bookmarkEnd w:id="184"/>
    </w:p>
    <w:p w:rsidR="009261DB" w:rsidRDefault="00C8635C" w:rsidP="009261DB">
      <w:pPr>
        <w:rPr>
          <w:rFonts w:ascii="AR CENA" w:hAnsi="AR CENA"/>
        </w:rPr>
      </w:pPr>
      <w:r>
        <w:rPr>
          <w:rFonts w:ascii="AR CENA" w:hAnsi="AR CENA"/>
        </w:rPr>
        <w:lastRenderedPageBreak/>
        <w:t xml:space="preserve"> </w:t>
      </w:r>
      <w:r w:rsidR="004B4B8A">
        <w:rPr>
          <w:rFonts w:ascii="AR CENA" w:hAnsi="AR CENA"/>
        </w:rPr>
        <w:t>P</w:t>
      </w:r>
      <w:r w:rsidR="00EB1EA9">
        <w:rPr>
          <w:rFonts w:ascii="AR CENA" w:hAnsi="AR CENA"/>
        </w:rPr>
        <w:t>rocess details (Refer screen -100</w:t>
      </w:r>
      <w:r w:rsidR="004B4B8A">
        <w:rPr>
          <w:rFonts w:ascii="AR CENA" w:hAnsi="AR CENA"/>
        </w:rPr>
        <w:t>)</w:t>
      </w:r>
    </w:p>
    <w:tbl>
      <w:tblPr>
        <w:tblStyle w:val="TableGrid"/>
        <w:tblW w:w="0" w:type="auto"/>
        <w:tblLook w:val="04A0" w:firstRow="1" w:lastRow="0" w:firstColumn="1" w:lastColumn="0" w:noHBand="0" w:noVBand="1"/>
      </w:tblPr>
      <w:tblGrid>
        <w:gridCol w:w="1951"/>
        <w:gridCol w:w="7625"/>
      </w:tblGrid>
      <w:tr w:rsidR="00342D99" w:rsidTr="00342D99">
        <w:tc>
          <w:tcPr>
            <w:tcW w:w="1951" w:type="dxa"/>
          </w:tcPr>
          <w:p w:rsidR="00342D99" w:rsidRDefault="001217BE" w:rsidP="009261DB">
            <w:pPr>
              <w:rPr>
                <w:rFonts w:ascii="AR CENA" w:hAnsi="AR CENA"/>
              </w:rPr>
            </w:pPr>
            <w:r>
              <w:rPr>
                <w:rFonts w:ascii="AR CENA" w:hAnsi="AR CENA"/>
              </w:rPr>
              <w:t xml:space="preserve">Stock Type </w:t>
            </w:r>
          </w:p>
        </w:tc>
        <w:tc>
          <w:tcPr>
            <w:tcW w:w="7625" w:type="dxa"/>
          </w:tcPr>
          <w:p w:rsidR="00342D99" w:rsidRDefault="003A06C6" w:rsidP="009261DB">
            <w:pPr>
              <w:rPr>
                <w:rFonts w:ascii="AR CENA" w:hAnsi="AR CENA"/>
              </w:rPr>
            </w:pPr>
            <w:r>
              <w:rPr>
                <w:rFonts w:ascii="AR CENA" w:hAnsi="AR CENA"/>
              </w:rPr>
              <w:t xml:space="preserve">It will auto populated , Example-Manual </w:t>
            </w:r>
          </w:p>
        </w:tc>
      </w:tr>
      <w:tr w:rsidR="00342D99" w:rsidTr="00342D99">
        <w:tc>
          <w:tcPr>
            <w:tcW w:w="1951" w:type="dxa"/>
          </w:tcPr>
          <w:p w:rsidR="00342D99" w:rsidRDefault="001217BE" w:rsidP="009261DB">
            <w:pPr>
              <w:rPr>
                <w:rFonts w:ascii="AR CENA" w:hAnsi="AR CENA"/>
              </w:rPr>
            </w:pPr>
            <w:r>
              <w:rPr>
                <w:rFonts w:ascii="AR CENA" w:hAnsi="AR CENA"/>
              </w:rPr>
              <w:t xml:space="preserve">AWB Prefix </w:t>
            </w:r>
          </w:p>
        </w:tc>
        <w:tc>
          <w:tcPr>
            <w:tcW w:w="7625" w:type="dxa"/>
          </w:tcPr>
          <w:p w:rsidR="00342D99" w:rsidRDefault="003A06C6" w:rsidP="009261DB">
            <w:pPr>
              <w:rPr>
                <w:rFonts w:ascii="AR CENA" w:hAnsi="AR CENA"/>
              </w:rPr>
            </w:pPr>
            <w:r>
              <w:rPr>
                <w:rFonts w:ascii="AR CENA" w:hAnsi="AR CENA"/>
              </w:rPr>
              <w:t xml:space="preserve">Auto populated -126 </w:t>
            </w:r>
          </w:p>
        </w:tc>
      </w:tr>
      <w:tr w:rsidR="00342D99" w:rsidTr="00342D99">
        <w:tc>
          <w:tcPr>
            <w:tcW w:w="1951" w:type="dxa"/>
          </w:tcPr>
          <w:p w:rsidR="00342D99" w:rsidRDefault="001217BE" w:rsidP="009261DB">
            <w:pPr>
              <w:rPr>
                <w:rFonts w:ascii="AR CENA" w:hAnsi="AR CENA"/>
              </w:rPr>
            </w:pPr>
            <w:r>
              <w:rPr>
                <w:rFonts w:ascii="AR CENA" w:hAnsi="AR CENA"/>
              </w:rPr>
              <w:t xml:space="preserve">Office issue date </w:t>
            </w:r>
          </w:p>
        </w:tc>
        <w:tc>
          <w:tcPr>
            <w:tcW w:w="7625" w:type="dxa"/>
          </w:tcPr>
          <w:p w:rsidR="00342D99" w:rsidRDefault="003A06C6" w:rsidP="009261DB">
            <w:pPr>
              <w:rPr>
                <w:rFonts w:ascii="AR CENA" w:hAnsi="AR CENA"/>
              </w:rPr>
            </w:pPr>
            <w:r>
              <w:rPr>
                <w:rFonts w:ascii="AR CENA" w:hAnsi="AR CENA"/>
              </w:rPr>
              <w:t xml:space="preserve">It is the date of issue to office /Branch </w:t>
            </w:r>
          </w:p>
        </w:tc>
      </w:tr>
      <w:tr w:rsidR="00342D99" w:rsidTr="00342D99">
        <w:tc>
          <w:tcPr>
            <w:tcW w:w="1951" w:type="dxa"/>
          </w:tcPr>
          <w:p w:rsidR="00342D99" w:rsidRDefault="001217BE" w:rsidP="009261DB">
            <w:pPr>
              <w:rPr>
                <w:rFonts w:ascii="AR CENA" w:hAnsi="AR CENA"/>
              </w:rPr>
            </w:pPr>
            <w:r>
              <w:rPr>
                <w:rFonts w:ascii="AR CENA" w:hAnsi="AR CENA"/>
              </w:rPr>
              <w:t xml:space="preserve">AWB Type </w:t>
            </w:r>
          </w:p>
        </w:tc>
        <w:tc>
          <w:tcPr>
            <w:tcW w:w="7625" w:type="dxa"/>
          </w:tcPr>
          <w:p w:rsidR="00342D99" w:rsidRDefault="00776394" w:rsidP="009261DB">
            <w:pPr>
              <w:rPr>
                <w:rFonts w:ascii="AR CENA" w:hAnsi="AR CENA"/>
              </w:rPr>
            </w:pPr>
            <w:r>
              <w:rPr>
                <w:rFonts w:ascii="AR CENA" w:hAnsi="AR CENA"/>
              </w:rPr>
              <w:t xml:space="preserve">It will auto populated –Cargo </w:t>
            </w:r>
          </w:p>
        </w:tc>
      </w:tr>
      <w:tr w:rsidR="00342D99" w:rsidTr="001217BE">
        <w:tc>
          <w:tcPr>
            <w:tcW w:w="1951" w:type="dxa"/>
            <w:shd w:val="clear" w:color="auto" w:fill="F79646" w:themeFill="accent6"/>
          </w:tcPr>
          <w:p w:rsidR="00342D99" w:rsidRDefault="00342D99" w:rsidP="009261DB">
            <w:pPr>
              <w:rPr>
                <w:rFonts w:ascii="AR CENA" w:hAnsi="AR CENA"/>
              </w:rPr>
            </w:pPr>
          </w:p>
        </w:tc>
        <w:tc>
          <w:tcPr>
            <w:tcW w:w="7625" w:type="dxa"/>
            <w:shd w:val="clear" w:color="auto" w:fill="F79646" w:themeFill="accent6"/>
          </w:tcPr>
          <w:p w:rsidR="00342D99" w:rsidRDefault="001217BE" w:rsidP="009261DB">
            <w:pPr>
              <w:rPr>
                <w:rFonts w:ascii="AR CENA" w:hAnsi="AR CENA"/>
              </w:rPr>
            </w:pPr>
            <w:r>
              <w:rPr>
                <w:rFonts w:ascii="AR CENA" w:hAnsi="AR CENA"/>
              </w:rPr>
              <w:t xml:space="preserve">Created Stock Information </w:t>
            </w:r>
          </w:p>
        </w:tc>
      </w:tr>
      <w:tr w:rsidR="00342D99" w:rsidTr="00342D99">
        <w:tc>
          <w:tcPr>
            <w:tcW w:w="1951" w:type="dxa"/>
          </w:tcPr>
          <w:p w:rsidR="00342D99" w:rsidRDefault="001217BE" w:rsidP="009261DB">
            <w:pPr>
              <w:rPr>
                <w:rFonts w:ascii="AR CENA" w:hAnsi="AR CENA"/>
              </w:rPr>
            </w:pPr>
            <w:r>
              <w:rPr>
                <w:rFonts w:ascii="AR CENA" w:hAnsi="AR CENA"/>
              </w:rPr>
              <w:t xml:space="preserve">Issued stock o office </w:t>
            </w:r>
          </w:p>
        </w:tc>
        <w:tc>
          <w:tcPr>
            <w:tcW w:w="7625" w:type="dxa"/>
          </w:tcPr>
          <w:p w:rsidR="00342D99" w:rsidRDefault="00790F92" w:rsidP="009261DB">
            <w:pPr>
              <w:rPr>
                <w:rFonts w:ascii="AR CENA" w:hAnsi="AR CENA"/>
              </w:rPr>
            </w:pPr>
            <w:r>
              <w:rPr>
                <w:rFonts w:ascii="AR CENA" w:hAnsi="AR CENA"/>
              </w:rPr>
              <w:t xml:space="preserve">This is total no of stock  on hand with office </w:t>
            </w:r>
          </w:p>
          <w:p w:rsidR="001D0AD3" w:rsidRDefault="001D0AD3" w:rsidP="009261DB">
            <w:pPr>
              <w:rPr>
                <w:rFonts w:ascii="AR CENA" w:hAnsi="AR CENA"/>
              </w:rPr>
            </w:pPr>
            <w:r>
              <w:rPr>
                <w:rFonts w:ascii="AR CENA" w:hAnsi="AR CENA"/>
                <w:noProof/>
                <w:lang w:val="en-IN" w:eastAsia="en-IN"/>
              </w:rPr>
              <w:drawing>
                <wp:inline distT="0" distB="0" distL="0" distR="0" wp14:anchorId="1251CE7A" wp14:editId="676AD444">
                  <wp:extent cx="1449070" cy="1380490"/>
                  <wp:effectExtent l="19050" t="19050" r="17780" b="10160"/>
                  <wp:docPr id="602" name="Picture 602" descr="C:\Users\Pradip\Desktop\screen\ttl at 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Pradip\Desktop\screen\ttl at of.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49070" cy="1380490"/>
                          </a:xfrm>
                          <a:prstGeom prst="rect">
                            <a:avLst/>
                          </a:prstGeom>
                          <a:noFill/>
                          <a:ln>
                            <a:solidFill>
                              <a:schemeClr val="accent1"/>
                            </a:solidFill>
                          </a:ln>
                        </pic:spPr>
                      </pic:pic>
                    </a:graphicData>
                  </a:graphic>
                </wp:inline>
              </w:drawing>
            </w:r>
          </w:p>
        </w:tc>
      </w:tr>
      <w:tr w:rsidR="00342D99" w:rsidTr="00342D99">
        <w:tc>
          <w:tcPr>
            <w:tcW w:w="1951" w:type="dxa"/>
          </w:tcPr>
          <w:p w:rsidR="00342D99" w:rsidRDefault="001217BE" w:rsidP="009261DB">
            <w:pPr>
              <w:rPr>
                <w:rFonts w:ascii="AR CENA" w:hAnsi="AR CENA"/>
              </w:rPr>
            </w:pPr>
            <w:r>
              <w:rPr>
                <w:rFonts w:ascii="AR CENA" w:hAnsi="AR CENA"/>
              </w:rPr>
              <w:t xml:space="preserve">Issue stock to forwarder </w:t>
            </w:r>
          </w:p>
        </w:tc>
        <w:tc>
          <w:tcPr>
            <w:tcW w:w="7625" w:type="dxa"/>
          </w:tcPr>
          <w:p w:rsidR="001D0AD3" w:rsidRDefault="00AD4C67" w:rsidP="009261DB">
            <w:pPr>
              <w:rPr>
                <w:rFonts w:ascii="AR CENA" w:hAnsi="AR CENA"/>
              </w:rPr>
            </w:pPr>
            <w:r>
              <w:rPr>
                <w:rFonts w:ascii="AR CENA" w:hAnsi="AR CENA"/>
              </w:rPr>
              <w:t xml:space="preserve">This is the total no of stock on hand with Agent </w:t>
            </w:r>
          </w:p>
        </w:tc>
      </w:tr>
      <w:tr w:rsidR="00342D99" w:rsidTr="001217BE">
        <w:tc>
          <w:tcPr>
            <w:tcW w:w="1951" w:type="dxa"/>
            <w:shd w:val="clear" w:color="auto" w:fill="F79646" w:themeFill="accent6"/>
          </w:tcPr>
          <w:p w:rsidR="00342D99" w:rsidRDefault="00342D99" w:rsidP="009261DB">
            <w:pPr>
              <w:rPr>
                <w:rFonts w:ascii="AR CENA" w:hAnsi="AR CENA"/>
              </w:rPr>
            </w:pPr>
          </w:p>
        </w:tc>
        <w:tc>
          <w:tcPr>
            <w:tcW w:w="7625" w:type="dxa"/>
            <w:shd w:val="clear" w:color="auto" w:fill="F79646" w:themeFill="accent6"/>
          </w:tcPr>
          <w:p w:rsidR="00342D99" w:rsidRDefault="001217BE" w:rsidP="009261DB">
            <w:pPr>
              <w:rPr>
                <w:rFonts w:ascii="AR CENA" w:hAnsi="AR CENA"/>
              </w:rPr>
            </w:pPr>
            <w:r>
              <w:rPr>
                <w:rFonts w:ascii="AR CENA" w:hAnsi="AR CENA"/>
              </w:rPr>
              <w:t xml:space="preserve">Issue stock information </w:t>
            </w:r>
          </w:p>
        </w:tc>
      </w:tr>
      <w:tr w:rsidR="001217BE" w:rsidTr="00342D99">
        <w:tc>
          <w:tcPr>
            <w:tcW w:w="1951" w:type="dxa"/>
          </w:tcPr>
          <w:p w:rsidR="001217BE" w:rsidRDefault="004078AB" w:rsidP="009261DB">
            <w:pPr>
              <w:rPr>
                <w:rFonts w:ascii="AR CENA" w:hAnsi="AR CENA"/>
              </w:rPr>
            </w:pPr>
            <w:r>
              <w:rPr>
                <w:rFonts w:ascii="AR CENA" w:hAnsi="AR CENA"/>
              </w:rPr>
              <w:t xml:space="preserve">City Code </w:t>
            </w:r>
          </w:p>
        </w:tc>
        <w:tc>
          <w:tcPr>
            <w:tcW w:w="7625" w:type="dxa"/>
          </w:tcPr>
          <w:p w:rsidR="001217BE" w:rsidRDefault="00C245BD" w:rsidP="009261DB">
            <w:pPr>
              <w:rPr>
                <w:rFonts w:ascii="AR CENA" w:hAnsi="AR CENA"/>
              </w:rPr>
            </w:pPr>
            <w:r>
              <w:rPr>
                <w:rFonts w:ascii="AR CENA" w:hAnsi="AR CENA"/>
              </w:rPr>
              <w:t xml:space="preserve">Branch City , </w:t>
            </w:r>
          </w:p>
        </w:tc>
      </w:tr>
      <w:tr w:rsidR="001217BE" w:rsidTr="00342D99">
        <w:tc>
          <w:tcPr>
            <w:tcW w:w="1951" w:type="dxa"/>
          </w:tcPr>
          <w:p w:rsidR="001217BE" w:rsidRDefault="004078AB" w:rsidP="009261DB">
            <w:pPr>
              <w:rPr>
                <w:rFonts w:ascii="AR CENA" w:hAnsi="AR CENA"/>
              </w:rPr>
            </w:pPr>
            <w:r>
              <w:rPr>
                <w:rFonts w:ascii="AR CENA" w:hAnsi="AR CENA"/>
              </w:rPr>
              <w:t xml:space="preserve">Office name </w:t>
            </w:r>
          </w:p>
        </w:tc>
        <w:tc>
          <w:tcPr>
            <w:tcW w:w="7625" w:type="dxa"/>
          </w:tcPr>
          <w:p w:rsidR="001217BE" w:rsidRDefault="00C245BD" w:rsidP="009261DB">
            <w:pPr>
              <w:rPr>
                <w:rFonts w:ascii="AR CENA" w:hAnsi="AR CENA"/>
              </w:rPr>
            </w:pPr>
            <w:r>
              <w:rPr>
                <w:rFonts w:ascii="AR CENA" w:hAnsi="AR CENA"/>
              </w:rPr>
              <w:t xml:space="preserve">Name of the Branch /office or GSA </w:t>
            </w:r>
          </w:p>
        </w:tc>
      </w:tr>
      <w:tr w:rsidR="001217BE" w:rsidTr="00342D99">
        <w:tc>
          <w:tcPr>
            <w:tcW w:w="1951" w:type="dxa"/>
          </w:tcPr>
          <w:p w:rsidR="001217BE" w:rsidRDefault="004078AB" w:rsidP="009261DB">
            <w:pPr>
              <w:rPr>
                <w:rFonts w:ascii="AR CENA" w:hAnsi="AR CENA"/>
              </w:rPr>
            </w:pPr>
            <w:r>
              <w:rPr>
                <w:rFonts w:ascii="AR CENA" w:hAnsi="AR CENA"/>
              </w:rPr>
              <w:t>Forwarder (Agent )</w:t>
            </w:r>
          </w:p>
          <w:p w:rsidR="004078AB" w:rsidRDefault="004078AB" w:rsidP="009261DB">
            <w:pPr>
              <w:rPr>
                <w:rFonts w:ascii="AR CENA" w:hAnsi="AR CENA"/>
              </w:rPr>
            </w:pPr>
            <w:r>
              <w:rPr>
                <w:rFonts w:ascii="AR CENA" w:hAnsi="AR CENA"/>
              </w:rPr>
              <w:t xml:space="preserve">Name </w:t>
            </w:r>
          </w:p>
        </w:tc>
        <w:tc>
          <w:tcPr>
            <w:tcW w:w="7625" w:type="dxa"/>
          </w:tcPr>
          <w:p w:rsidR="001217BE" w:rsidRDefault="00C245BD" w:rsidP="009261DB">
            <w:pPr>
              <w:rPr>
                <w:rFonts w:ascii="AR CENA" w:hAnsi="AR CENA"/>
              </w:rPr>
            </w:pPr>
            <w:r>
              <w:rPr>
                <w:rFonts w:ascii="AR CENA" w:hAnsi="AR CENA"/>
              </w:rPr>
              <w:t xml:space="preserve">Select the name of the forwarder (agent ) to whom Branch office/GSA is going to issue the stock </w:t>
            </w:r>
          </w:p>
          <w:p w:rsidR="00910564" w:rsidRDefault="00910564" w:rsidP="009261DB">
            <w:pPr>
              <w:rPr>
                <w:rFonts w:ascii="AR CENA" w:hAnsi="AR CENA"/>
              </w:rPr>
            </w:pPr>
            <w:r>
              <w:rPr>
                <w:rFonts w:ascii="AR CENA" w:hAnsi="AR CENA"/>
              </w:rPr>
              <w:t xml:space="preserve">Note – If any stock available with that forwarder will show here </w:t>
            </w:r>
          </w:p>
        </w:tc>
      </w:tr>
      <w:tr w:rsidR="004078AB" w:rsidTr="00342D99">
        <w:tc>
          <w:tcPr>
            <w:tcW w:w="1951" w:type="dxa"/>
          </w:tcPr>
          <w:p w:rsidR="004078AB" w:rsidRDefault="004078AB" w:rsidP="009261DB">
            <w:pPr>
              <w:rPr>
                <w:rFonts w:ascii="AR CENA" w:hAnsi="AR CENA"/>
              </w:rPr>
            </w:pPr>
            <w:r>
              <w:rPr>
                <w:rFonts w:ascii="AR CENA" w:hAnsi="AR CENA"/>
              </w:rPr>
              <w:t xml:space="preserve">Auto retrieval Date </w:t>
            </w:r>
          </w:p>
        </w:tc>
        <w:tc>
          <w:tcPr>
            <w:tcW w:w="7625" w:type="dxa"/>
          </w:tcPr>
          <w:p w:rsidR="004078AB" w:rsidRDefault="003B6A14" w:rsidP="009261DB">
            <w:pPr>
              <w:rPr>
                <w:rFonts w:ascii="AR CENA" w:hAnsi="AR CENA"/>
              </w:rPr>
            </w:pPr>
            <w:r>
              <w:rPr>
                <w:rFonts w:ascii="AR CENA" w:hAnsi="AR CENA"/>
              </w:rPr>
              <w:t xml:space="preserve">This is the date when it will auto retrieve the stock </w:t>
            </w:r>
          </w:p>
        </w:tc>
      </w:tr>
      <w:tr w:rsidR="004078AB" w:rsidTr="00342D99">
        <w:tc>
          <w:tcPr>
            <w:tcW w:w="1951" w:type="dxa"/>
          </w:tcPr>
          <w:p w:rsidR="004078AB" w:rsidRDefault="004078AB" w:rsidP="009261DB">
            <w:pPr>
              <w:rPr>
                <w:rFonts w:ascii="AR CENA" w:hAnsi="AR CENA"/>
              </w:rPr>
            </w:pPr>
            <w:r>
              <w:rPr>
                <w:rFonts w:ascii="AR CENA" w:hAnsi="AR CENA"/>
              </w:rPr>
              <w:t xml:space="preserve">No of AWB </w:t>
            </w:r>
          </w:p>
        </w:tc>
        <w:tc>
          <w:tcPr>
            <w:tcW w:w="7625" w:type="dxa"/>
          </w:tcPr>
          <w:p w:rsidR="004078AB" w:rsidRDefault="003B6A14" w:rsidP="009261DB">
            <w:pPr>
              <w:rPr>
                <w:rFonts w:ascii="AR CENA" w:hAnsi="AR CENA"/>
              </w:rPr>
            </w:pPr>
            <w:r>
              <w:rPr>
                <w:rFonts w:ascii="AR CENA" w:hAnsi="AR CENA"/>
              </w:rPr>
              <w:t xml:space="preserve">This is the No of AWB to be issued/distribute to that agent </w:t>
            </w:r>
          </w:p>
        </w:tc>
      </w:tr>
      <w:tr w:rsidR="004078AB" w:rsidTr="00342D99">
        <w:tc>
          <w:tcPr>
            <w:tcW w:w="1951" w:type="dxa"/>
          </w:tcPr>
          <w:p w:rsidR="004078AB" w:rsidRDefault="004078AB" w:rsidP="009261DB">
            <w:pPr>
              <w:rPr>
                <w:rFonts w:ascii="AR CENA" w:hAnsi="AR CENA"/>
              </w:rPr>
            </w:pPr>
            <w:r>
              <w:rPr>
                <w:rFonts w:ascii="AR CENA" w:hAnsi="AR CENA"/>
              </w:rPr>
              <w:t xml:space="preserve">Remarks </w:t>
            </w:r>
          </w:p>
        </w:tc>
        <w:tc>
          <w:tcPr>
            <w:tcW w:w="7625" w:type="dxa"/>
          </w:tcPr>
          <w:p w:rsidR="004078AB" w:rsidRDefault="003B6A14" w:rsidP="009261DB">
            <w:pPr>
              <w:rPr>
                <w:rFonts w:ascii="AR CENA" w:hAnsi="AR CENA"/>
              </w:rPr>
            </w:pPr>
            <w:r>
              <w:rPr>
                <w:rFonts w:ascii="AR CENA" w:hAnsi="AR CENA"/>
              </w:rPr>
              <w:t>Type the if any remarks -</w:t>
            </w:r>
          </w:p>
        </w:tc>
      </w:tr>
      <w:tr w:rsidR="00896456" w:rsidTr="00342D99">
        <w:tc>
          <w:tcPr>
            <w:tcW w:w="1951" w:type="dxa"/>
          </w:tcPr>
          <w:p w:rsidR="00896456" w:rsidRDefault="00896456" w:rsidP="009261DB">
            <w:pPr>
              <w:rPr>
                <w:rFonts w:ascii="AR CENA" w:hAnsi="AR CENA"/>
              </w:rPr>
            </w:pPr>
            <w:r>
              <w:rPr>
                <w:rFonts w:ascii="AR CENA" w:hAnsi="AR CENA"/>
              </w:rPr>
              <w:t>Issue stock to forwarder</w:t>
            </w:r>
          </w:p>
          <w:p w:rsidR="00896456" w:rsidRDefault="00896456" w:rsidP="009261DB">
            <w:pPr>
              <w:rPr>
                <w:rFonts w:ascii="AR CENA" w:hAnsi="AR CENA"/>
              </w:rPr>
            </w:pPr>
            <w:r>
              <w:rPr>
                <w:rFonts w:ascii="AR CENA" w:hAnsi="AR CENA"/>
              </w:rPr>
              <w:t>(Agent)</w:t>
            </w:r>
          </w:p>
        </w:tc>
        <w:tc>
          <w:tcPr>
            <w:tcW w:w="7625" w:type="dxa"/>
          </w:tcPr>
          <w:p w:rsidR="00896456" w:rsidRDefault="00AA6DEE" w:rsidP="009261DB">
            <w:pPr>
              <w:rPr>
                <w:rFonts w:ascii="AR CENA" w:hAnsi="AR CENA"/>
              </w:rPr>
            </w:pPr>
            <w:r>
              <w:rPr>
                <w:rFonts w:ascii="AR CENA" w:hAnsi="AR CENA"/>
              </w:rPr>
              <w:t xml:space="preserve">Click into the  </w:t>
            </w:r>
          </w:p>
          <w:p w:rsidR="00AA6DEE" w:rsidRDefault="00AA6DEE" w:rsidP="009261DB">
            <w:pPr>
              <w:rPr>
                <w:rFonts w:ascii="AR CENA" w:hAnsi="AR CENA"/>
              </w:rPr>
            </w:pPr>
            <w:r>
              <w:rPr>
                <w:rFonts w:ascii="AR CENA" w:hAnsi="AR CENA"/>
                <w:noProof/>
                <w:lang w:val="en-IN" w:eastAsia="en-IN"/>
              </w:rPr>
              <w:drawing>
                <wp:inline distT="0" distB="0" distL="0" distR="0" wp14:anchorId="085E2C84" wp14:editId="1FDE8871">
                  <wp:extent cx="1889125" cy="586740"/>
                  <wp:effectExtent l="19050" t="19050" r="15875" b="22860"/>
                  <wp:docPr id="603" name="Picture 603" descr="C:\Users\Pradip\Desktop\screen\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Pradip\Desktop\screen\tab.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89125" cy="586740"/>
                          </a:xfrm>
                          <a:prstGeom prst="rect">
                            <a:avLst/>
                          </a:prstGeom>
                          <a:noFill/>
                          <a:ln>
                            <a:solidFill>
                              <a:schemeClr val="accent1"/>
                            </a:solidFill>
                          </a:ln>
                        </pic:spPr>
                      </pic:pic>
                    </a:graphicData>
                  </a:graphic>
                </wp:inline>
              </w:drawing>
            </w:r>
          </w:p>
          <w:p w:rsidR="009C7EF3" w:rsidRDefault="009C7EF3" w:rsidP="009261DB">
            <w:pPr>
              <w:rPr>
                <w:rFonts w:ascii="AR CENA" w:hAnsi="AR CENA"/>
              </w:rPr>
            </w:pPr>
            <w:r>
              <w:rPr>
                <w:rFonts w:ascii="AR CENA" w:hAnsi="AR CENA"/>
              </w:rPr>
              <w:t xml:space="preserve">It will issued to agent and save into the grid </w:t>
            </w:r>
          </w:p>
          <w:p w:rsidR="009C7EF3" w:rsidRDefault="00CA0CBC" w:rsidP="009261DB">
            <w:pPr>
              <w:rPr>
                <w:rFonts w:ascii="AR CENA" w:hAnsi="AR CENA"/>
              </w:rPr>
            </w:pPr>
            <w:r>
              <w:rPr>
                <w:rFonts w:ascii="AR CENA" w:hAnsi="AR CENA"/>
                <w:noProof/>
                <w:lang w:val="en-IN" w:eastAsia="en-IN"/>
              </w:rPr>
              <w:lastRenderedPageBreak/>
              <w:drawing>
                <wp:inline distT="0" distB="0" distL="0" distR="0" wp14:anchorId="37250B47" wp14:editId="232E6D6C">
                  <wp:extent cx="4347713" cy="979943"/>
                  <wp:effectExtent l="19050" t="19050" r="15240" b="10795"/>
                  <wp:docPr id="604" name="Picture 604" descr="C:\Users\Pradip\Desktop\screen\issu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Pradip\Desktop\screen\issued.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47677" cy="979935"/>
                          </a:xfrm>
                          <a:prstGeom prst="rect">
                            <a:avLst/>
                          </a:prstGeom>
                          <a:noFill/>
                          <a:ln>
                            <a:solidFill>
                              <a:schemeClr val="accent1"/>
                            </a:solidFill>
                          </a:ln>
                        </pic:spPr>
                      </pic:pic>
                    </a:graphicData>
                  </a:graphic>
                </wp:inline>
              </w:drawing>
            </w:r>
          </w:p>
        </w:tc>
      </w:tr>
    </w:tbl>
    <w:p w:rsidR="00C8635C" w:rsidRPr="009261DB" w:rsidRDefault="00C8635C" w:rsidP="009261DB">
      <w:pPr>
        <w:rPr>
          <w:rFonts w:ascii="AR CENA" w:hAnsi="AR CENA"/>
        </w:rPr>
      </w:pPr>
    </w:p>
    <w:p w:rsidR="00211E0A" w:rsidRDefault="00DB476A" w:rsidP="00A521EA">
      <w:pPr>
        <w:pStyle w:val="Heading3"/>
        <w:rPr>
          <w:rFonts w:ascii="AR CENA" w:hAnsi="AR CENA"/>
          <w:b w:val="0"/>
        </w:rPr>
      </w:pPr>
      <w:bookmarkStart w:id="185" w:name="_Toc500933583"/>
      <w:r w:rsidRPr="00DB476A">
        <w:rPr>
          <w:rFonts w:ascii="AR CENA" w:hAnsi="AR CENA"/>
          <w:b w:val="0"/>
        </w:rPr>
        <w:t>Return from Forwarder (Agent)</w:t>
      </w:r>
      <w:bookmarkEnd w:id="185"/>
    </w:p>
    <w:p w:rsidR="00BB7F3C" w:rsidRDefault="00AB3991" w:rsidP="00BB7F3C">
      <w:pPr>
        <w:rPr>
          <w:rFonts w:ascii="AR CENA" w:hAnsi="AR CENA"/>
        </w:rPr>
      </w:pPr>
      <w:r w:rsidRPr="00AB3991">
        <w:rPr>
          <w:rFonts w:ascii="AR CENA" w:hAnsi="AR CENA"/>
        </w:rPr>
        <w:t>Airline can also able to return the AWB stock from the forwarder (agent)</w:t>
      </w:r>
    </w:p>
    <w:p w:rsidR="00AB3991" w:rsidRDefault="00AB3991" w:rsidP="00BB7F3C">
      <w:pPr>
        <w:rPr>
          <w:rFonts w:ascii="AR CENA" w:hAnsi="AR CENA"/>
        </w:rPr>
      </w:pPr>
      <w:r>
        <w:rPr>
          <w:rFonts w:ascii="AR CENA" w:hAnsi="AR CENA"/>
        </w:rPr>
        <w:t xml:space="preserve">Navigation </w:t>
      </w:r>
      <w:r w:rsidR="000C05CA">
        <w:rPr>
          <w:rFonts w:ascii="AR CENA" w:hAnsi="AR CENA"/>
        </w:rPr>
        <w:t xml:space="preserve">–Stock&gt;Return from Office </w:t>
      </w:r>
    </w:p>
    <w:p w:rsidR="00F03020" w:rsidRDefault="009240A6" w:rsidP="00F03020">
      <w:pPr>
        <w:keepNext/>
      </w:pPr>
      <w:r>
        <w:rPr>
          <w:rFonts w:ascii="AR CENA" w:hAnsi="AR CENA"/>
          <w:noProof/>
          <w:lang w:val="en-IN" w:eastAsia="en-IN"/>
        </w:rPr>
        <w:drawing>
          <wp:inline distT="0" distB="0" distL="0" distR="0" wp14:anchorId="47289EC7" wp14:editId="7C600A43">
            <wp:extent cx="5943600" cy="2881279"/>
            <wp:effectExtent l="19050" t="19050" r="19050" b="14605"/>
            <wp:docPr id="605" name="Picture 605" descr="C:\Users\Pradip\Desktop\screen\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Pradip\Desktop\screen\return.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0C05CA" w:rsidRDefault="00F03020" w:rsidP="00F03020">
      <w:pPr>
        <w:pStyle w:val="Caption"/>
        <w:jc w:val="center"/>
      </w:pPr>
      <w:bookmarkStart w:id="186" w:name="_Toc500933697"/>
      <w:r>
        <w:t xml:space="preserve">Figure </w:t>
      </w:r>
      <w:fldSimple w:instr=" SEQ Figure \* ARABIC ">
        <w:r w:rsidR="003E0BCF">
          <w:rPr>
            <w:noProof/>
          </w:rPr>
          <w:t>101</w:t>
        </w:r>
      </w:fldSimple>
      <w:r>
        <w:t xml:space="preserve"> Return from Agent</w:t>
      </w:r>
      <w:bookmarkEnd w:id="186"/>
    </w:p>
    <w:p w:rsidR="00514EB5" w:rsidRDefault="00514EB5" w:rsidP="00514EB5">
      <w:pPr>
        <w:rPr>
          <w:rFonts w:ascii="AR CENA" w:hAnsi="AR CENA"/>
        </w:rPr>
      </w:pPr>
      <w:r w:rsidRPr="00514EB5">
        <w:rPr>
          <w:rFonts w:ascii="AR CENA" w:hAnsi="AR CENA"/>
        </w:rPr>
        <w:t>Retu</w:t>
      </w:r>
      <w:r w:rsidR="007D2953">
        <w:rPr>
          <w:rFonts w:ascii="AR CENA" w:hAnsi="AR CENA"/>
        </w:rPr>
        <w:t>rn from Agent Screen (Screen -101</w:t>
      </w:r>
      <w:r w:rsidRPr="00514EB5">
        <w:rPr>
          <w:rFonts w:ascii="AR CENA" w:hAnsi="AR CENA"/>
        </w:rPr>
        <w:t>)</w:t>
      </w:r>
    </w:p>
    <w:tbl>
      <w:tblPr>
        <w:tblStyle w:val="TableGrid"/>
        <w:tblW w:w="0" w:type="auto"/>
        <w:tblLook w:val="04A0" w:firstRow="1" w:lastRow="0" w:firstColumn="1" w:lastColumn="0" w:noHBand="0" w:noVBand="1"/>
      </w:tblPr>
      <w:tblGrid>
        <w:gridCol w:w="1951"/>
        <w:gridCol w:w="7625"/>
      </w:tblGrid>
      <w:tr w:rsidR="0056131A" w:rsidTr="0056131A">
        <w:tc>
          <w:tcPr>
            <w:tcW w:w="1951" w:type="dxa"/>
          </w:tcPr>
          <w:p w:rsidR="0056131A" w:rsidRDefault="00BA0C4B" w:rsidP="00514EB5">
            <w:pPr>
              <w:rPr>
                <w:rFonts w:ascii="AR CENA" w:hAnsi="AR CENA"/>
              </w:rPr>
            </w:pPr>
            <w:r>
              <w:rPr>
                <w:rFonts w:ascii="AR CENA" w:hAnsi="AR CENA"/>
              </w:rPr>
              <w:t xml:space="preserve">Return </w:t>
            </w:r>
          </w:p>
        </w:tc>
        <w:tc>
          <w:tcPr>
            <w:tcW w:w="7625" w:type="dxa"/>
          </w:tcPr>
          <w:p w:rsidR="0056131A" w:rsidRDefault="0018291B" w:rsidP="00514EB5">
            <w:pPr>
              <w:rPr>
                <w:rFonts w:ascii="AR CENA" w:hAnsi="AR CENA"/>
              </w:rPr>
            </w:pPr>
            <w:r>
              <w:rPr>
                <w:rFonts w:ascii="AR CENA" w:hAnsi="AR CENA"/>
              </w:rPr>
              <w:t xml:space="preserve">Return check Box used to return the stock from Agent to Office/Branch ,GSA </w:t>
            </w:r>
          </w:p>
        </w:tc>
      </w:tr>
      <w:tr w:rsidR="0056131A" w:rsidTr="0056131A">
        <w:tc>
          <w:tcPr>
            <w:tcW w:w="1951" w:type="dxa"/>
          </w:tcPr>
          <w:p w:rsidR="0056131A" w:rsidRDefault="00BA0C4B" w:rsidP="00514EB5">
            <w:pPr>
              <w:rPr>
                <w:rFonts w:ascii="AR CENA" w:hAnsi="AR CENA"/>
              </w:rPr>
            </w:pPr>
            <w:r>
              <w:rPr>
                <w:rFonts w:ascii="AR CENA" w:hAnsi="AR CENA"/>
              </w:rPr>
              <w:t xml:space="preserve">AWB prefix </w:t>
            </w:r>
          </w:p>
        </w:tc>
        <w:tc>
          <w:tcPr>
            <w:tcW w:w="7625" w:type="dxa"/>
          </w:tcPr>
          <w:p w:rsidR="0056131A" w:rsidRDefault="0018291B" w:rsidP="00514EB5">
            <w:pPr>
              <w:rPr>
                <w:rFonts w:ascii="AR CENA" w:hAnsi="AR CENA"/>
              </w:rPr>
            </w:pPr>
            <w:r>
              <w:rPr>
                <w:rFonts w:ascii="AR CENA" w:hAnsi="AR CENA"/>
              </w:rPr>
              <w:t xml:space="preserve">AWB prefix </w:t>
            </w:r>
          </w:p>
        </w:tc>
      </w:tr>
      <w:tr w:rsidR="0056131A" w:rsidTr="0056131A">
        <w:tc>
          <w:tcPr>
            <w:tcW w:w="1951" w:type="dxa"/>
          </w:tcPr>
          <w:p w:rsidR="0056131A" w:rsidRDefault="00BA0C4B" w:rsidP="00514EB5">
            <w:pPr>
              <w:rPr>
                <w:rFonts w:ascii="AR CENA" w:hAnsi="AR CENA"/>
              </w:rPr>
            </w:pPr>
            <w:r>
              <w:rPr>
                <w:rFonts w:ascii="AR CENA" w:hAnsi="AR CENA"/>
              </w:rPr>
              <w:t>Issued forwarder (Agent) stock</w:t>
            </w:r>
          </w:p>
        </w:tc>
        <w:tc>
          <w:tcPr>
            <w:tcW w:w="7625" w:type="dxa"/>
          </w:tcPr>
          <w:p w:rsidR="0056131A" w:rsidRDefault="0018291B" w:rsidP="00514EB5">
            <w:pPr>
              <w:rPr>
                <w:rFonts w:ascii="AR CENA" w:hAnsi="AR CENA"/>
              </w:rPr>
            </w:pPr>
            <w:r>
              <w:rPr>
                <w:rFonts w:ascii="AR CENA" w:hAnsi="AR CENA"/>
              </w:rPr>
              <w:t>Total no of stock with Forwarder(Agent)</w:t>
            </w:r>
          </w:p>
        </w:tc>
      </w:tr>
      <w:tr w:rsidR="0056131A" w:rsidTr="0056131A">
        <w:tc>
          <w:tcPr>
            <w:tcW w:w="1951" w:type="dxa"/>
          </w:tcPr>
          <w:p w:rsidR="0056131A" w:rsidRDefault="00BA0C4B" w:rsidP="00514EB5">
            <w:pPr>
              <w:rPr>
                <w:rFonts w:ascii="AR CENA" w:hAnsi="AR CENA"/>
              </w:rPr>
            </w:pPr>
            <w:r>
              <w:rPr>
                <w:rFonts w:ascii="AR CENA" w:hAnsi="AR CENA"/>
              </w:rPr>
              <w:t xml:space="preserve">AWB Type </w:t>
            </w:r>
          </w:p>
        </w:tc>
        <w:tc>
          <w:tcPr>
            <w:tcW w:w="7625" w:type="dxa"/>
          </w:tcPr>
          <w:p w:rsidR="0056131A" w:rsidRDefault="0018291B" w:rsidP="00514EB5">
            <w:pPr>
              <w:rPr>
                <w:rFonts w:ascii="AR CENA" w:hAnsi="AR CENA"/>
              </w:rPr>
            </w:pPr>
            <w:r>
              <w:rPr>
                <w:rFonts w:ascii="AR CENA" w:hAnsi="AR CENA"/>
              </w:rPr>
              <w:t xml:space="preserve">AWB type such –cargo/courier </w:t>
            </w:r>
          </w:p>
        </w:tc>
      </w:tr>
      <w:tr w:rsidR="0056131A" w:rsidTr="0056131A">
        <w:tc>
          <w:tcPr>
            <w:tcW w:w="1951" w:type="dxa"/>
          </w:tcPr>
          <w:p w:rsidR="0056131A" w:rsidRDefault="00BA0C4B" w:rsidP="00514EB5">
            <w:pPr>
              <w:rPr>
                <w:rFonts w:ascii="AR CENA" w:hAnsi="AR CENA"/>
              </w:rPr>
            </w:pPr>
            <w:r>
              <w:rPr>
                <w:rFonts w:ascii="AR CENA" w:hAnsi="AR CENA"/>
              </w:rPr>
              <w:t xml:space="preserve">Stock Type </w:t>
            </w:r>
          </w:p>
        </w:tc>
        <w:tc>
          <w:tcPr>
            <w:tcW w:w="7625" w:type="dxa"/>
          </w:tcPr>
          <w:p w:rsidR="0056131A" w:rsidRDefault="0018291B" w:rsidP="00514EB5">
            <w:pPr>
              <w:rPr>
                <w:rFonts w:ascii="AR CENA" w:hAnsi="AR CENA"/>
              </w:rPr>
            </w:pPr>
            <w:r>
              <w:rPr>
                <w:rFonts w:ascii="AR CENA" w:hAnsi="AR CENA"/>
              </w:rPr>
              <w:t xml:space="preserve">AWB stock Type –Manual/Electronic  </w:t>
            </w:r>
          </w:p>
        </w:tc>
      </w:tr>
      <w:tr w:rsidR="0056131A" w:rsidTr="0056131A">
        <w:tc>
          <w:tcPr>
            <w:tcW w:w="1951" w:type="dxa"/>
          </w:tcPr>
          <w:p w:rsidR="0056131A" w:rsidRDefault="00BA0C4B" w:rsidP="00514EB5">
            <w:pPr>
              <w:rPr>
                <w:rFonts w:ascii="AR CENA" w:hAnsi="AR CENA"/>
              </w:rPr>
            </w:pPr>
            <w:r>
              <w:rPr>
                <w:rFonts w:ascii="AR CENA" w:hAnsi="AR CENA"/>
              </w:rPr>
              <w:lastRenderedPageBreak/>
              <w:t xml:space="preserve">Forwarder Name </w:t>
            </w:r>
          </w:p>
        </w:tc>
        <w:tc>
          <w:tcPr>
            <w:tcW w:w="7625" w:type="dxa"/>
          </w:tcPr>
          <w:p w:rsidR="0056131A" w:rsidRDefault="0018291B" w:rsidP="00514EB5">
            <w:pPr>
              <w:rPr>
                <w:rFonts w:ascii="AR CENA" w:hAnsi="AR CENA"/>
              </w:rPr>
            </w:pPr>
            <w:r>
              <w:rPr>
                <w:rFonts w:ascii="AR CENA" w:hAnsi="AR CENA"/>
              </w:rPr>
              <w:t xml:space="preserve">Name of the Forwarder or Agent </w:t>
            </w:r>
          </w:p>
        </w:tc>
      </w:tr>
    </w:tbl>
    <w:p w:rsidR="00E4478A" w:rsidRPr="00514EB5" w:rsidRDefault="00E4478A" w:rsidP="00514EB5">
      <w:pPr>
        <w:rPr>
          <w:rFonts w:ascii="AR CENA" w:hAnsi="AR CENA"/>
        </w:rPr>
      </w:pPr>
    </w:p>
    <w:p w:rsidR="00AB3991" w:rsidRPr="00086C97" w:rsidRDefault="00086C97" w:rsidP="00086C97">
      <w:pPr>
        <w:pStyle w:val="Heading4"/>
        <w:rPr>
          <w:rFonts w:ascii="AR CENA" w:hAnsi="AR CENA"/>
          <w:b w:val="0"/>
          <w:i w:val="0"/>
        </w:rPr>
      </w:pPr>
      <w:r w:rsidRPr="00086C97">
        <w:rPr>
          <w:rFonts w:ascii="AR CENA" w:hAnsi="AR CENA"/>
          <w:b w:val="0"/>
          <w:i w:val="0"/>
        </w:rPr>
        <w:t xml:space="preserve">Return from Forwarder to office </w:t>
      </w:r>
    </w:p>
    <w:p w:rsidR="00211E0A" w:rsidRDefault="00086C97" w:rsidP="00211E0A">
      <w:pPr>
        <w:rPr>
          <w:rFonts w:ascii="AR CENA" w:hAnsi="AR CENA"/>
        </w:rPr>
      </w:pPr>
      <w:r>
        <w:rPr>
          <w:rFonts w:ascii="AR CENA" w:hAnsi="AR CENA"/>
        </w:rPr>
        <w:t>Navigation-Stock&gt;Return from Agent</w:t>
      </w:r>
      <w:r w:rsidR="003B6BB9">
        <w:rPr>
          <w:rFonts w:ascii="AR CENA" w:hAnsi="AR CENA"/>
        </w:rPr>
        <w:t xml:space="preserve"> &gt;Click Return Check Box</w:t>
      </w:r>
    </w:p>
    <w:p w:rsidR="003B6BB9" w:rsidRDefault="003B6BB9" w:rsidP="003B6BB9">
      <w:pPr>
        <w:keepNext/>
      </w:pPr>
      <w:r>
        <w:rPr>
          <w:rFonts w:ascii="AR CENA" w:hAnsi="AR CENA"/>
          <w:noProof/>
          <w:lang w:val="en-IN" w:eastAsia="en-IN"/>
        </w:rPr>
        <w:drawing>
          <wp:inline distT="0" distB="0" distL="0" distR="0" wp14:anchorId="0B76A19B" wp14:editId="6122751F">
            <wp:extent cx="5943600" cy="2027207"/>
            <wp:effectExtent l="19050" t="19050" r="19050" b="11430"/>
            <wp:docPr id="464" name="Picture 464" descr="C:\Users\Pradip\Desktop\screen\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Pradip\Desktop\screen\return.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027207"/>
                    </a:xfrm>
                    <a:prstGeom prst="rect">
                      <a:avLst/>
                    </a:prstGeom>
                    <a:noFill/>
                    <a:ln>
                      <a:solidFill>
                        <a:schemeClr val="accent1"/>
                      </a:solidFill>
                    </a:ln>
                  </pic:spPr>
                </pic:pic>
              </a:graphicData>
            </a:graphic>
          </wp:inline>
        </w:drawing>
      </w:r>
    </w:p>
    <w:p w:rsidR="00086C97" w:rsidRDefault="003B6BB9" w:rsidP="003B6BB9">
      <w:pPr>
        <w:pStyle w:val="Caption"/>
        <w:jc w:val="center"/>
        <w:rPr>
          <w:rFonts w:ascii="AR CENA" w:hAnsi="AR CENA"/>
        </w:rPr>
      </w:pPr>
      <w:bookmarkStart w:id="187" w:name="_Toc500933698"/>
      <w:r>
        <w:t xml:space="preserve">Figure </w:t>
      </w:r>
      <w:fldSimple w:instr=" SEQ Figure \* ARABIC ">
        <w:r w:rsidR="003E0BCF">
          <w:rPr>
            <w:noProof/>
          </w:rPr>
          <w:t>102</w:t>
        </w:r>
      </w:fldSimple>
      <w:r>
        <w:t xml:space="preserve"> Return Process</w:t>
      </w:r>
      <w:bookmarkEnd w:id="187"/>
    </w:p>
    <w:p w:rsidR="003B6BB9" w:rsidRDefault="003B6BB9" w:rsidP="00211E0A">
      <w:pPr>
        <w:rPr>
          <w:rFonts w:ascii="AR CENA" w:hAnsi="AR CENA"/>
        </w:rPr>
      </w:pPr>
      <w:r>
        <w:rPr>
          <w:rFonts w:ascii="AR CENA" w:hAnsi="AR CENA"/>
        </w:rPr>
        <w:t>Click Return Check b</w:t>
      </w:r>
      <w:r w:rsidR="000D7517">
        <w:rPr>
          <w:rFonts w:ascii="AR CENA" w:hAnsi="AR CENA"/>
        </w:rPr>
        <w:t>ox&gt;click Return (Refer Screen-102</w:t>
      </w:r>
      <w:r>
        <w:rPr>
          <w:rFonts w:ascii="AR CENA" w:hAnsi="AR CENA"/>
        </w:rPr>
        <w:t>)</w:t>
      </w:r>
    </w:p>
    <w:p w:rsidR="003B6BB9" w:rsidRDefault="003A7014" w:rsidP="00211E0A">
      <w:pPr>
        <w:rPr>
          <w:rFonts w:ascii="AR CENA" w:hAnsi="AR CENA"/>
        </w:rPr>
      </w:pPr>
      <w:r>
        <w:rPr>
          <w:rFonts w:ascii="AR CENA" w:hAnsi="AR CENA"/>
        </w:rPr>
        <w:t xml:space="preserve">System will new window as bellow </w:t>
      </w:r>
    </w:p>
    <w:p w:rsidR="00851A92" w:rsidRDefault="003A7014" w:rsidP="00851A92">
      <w:pPr>
        <w:keepNext/>
      </w:pPr>
      <w:r>
        <w:rPr>
          <w:rFonts w:ascii="AR CENA" w:hAnsi="AR CENA"/>
          <w:noProof/>
          <w:lang w:val="en-IN" w:eastAsia="en-IN"/>
        </w:rPr>
        <w:drawing>
          <wp:inline distT="0" distB="0" distL="0" distR="0" wp14:anchorId="01F420D9" wp14:editId="0D9CDE9B">
            <wp:extent cx="5943600" cy="2269195"/>
            <wp:effectExtent l="19050" t="19050" r="19050" b="17145"/>
            <wp:docPr id="465" name="Picture 465" descr="C:\Users\Pradip\Desktop\screen\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dip\Desktop\screen\r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269195"/>
                    </a:xfrm>
                    <a:prstGeom prst="rect">
                      <a:avLst/>
                    </a:prstGeom>
                    <a:noFill/>
                    <a:ln>
                      <a:solidFill>
                        <a:schemeClr val="accent1"/>
                      </a:solidFill>
                    </a:ln>
                  </pic:spPr>
                </pic:pic>
              </a:graphicData>
            </a:graphic>
          </wp:inline>
        </w:drawing>
      </w:r>
    </w:p>
    <w:p w:rsidR="003A7014" w:rsidRDefault="00851A92" w:rsidP="00851A92">
      <w:pPr>
        <w:pStyle w:val="Caption"/>
        <w:jc w:val="center"/>
      </w:pPr>
      <w:bookmarkStart w:id="188" w:name="_Toc500933699"/>
      <w:r>
        <w:t xml:space="preserve">Figure </w:t>
      </w:r>
      <w:fldSimple w:instr=" SEQ Figure \* ARABIC ">
        <w:r w:rsidR="003E0BCF">
          <w:rPr>
            <w:noProof/>
          </w:rPr>
          <w:t>103</w:t>
        </w:r>
      </w:fldSimple>
      <w:r>
        <w:t xml:space="preserve"> Return process</w:t>
      </w:r>
      <w:bookmarkEnd w:id="188"/>
    </w:p>
    <w:p w:rsidR="00851A92" w:rsidRDefault="00851A92" w:rsidP="00851A92">
      <w:pPr>
        <w:rPr>
          <w:rFonts w:ascii="AR CENA" w:hAnsi="AR CENA"/>
        </w:rPr>
      </w:pPr>
      <w:r w:rsidRPr="00F575FD">
        <w:rPr>
          <w:rFonts w:ascii="AR CENA" w:hAnsi="AR CENA"/>
        </w:rPr>
        <w:t xml:space="preserve">Stock Return process </w:t>
      </w:r>
    </w:p>
    <w:p w:rsidR="00F575FD" w:rsidRDefault="00F575FD" w:rsidP="00F575FD">
      <w:pPr>
        <w:pStyle w:val="ListParagraph"/>
        <w:numPr>
          <w:ilvl w:val="0"/>
          <w:numId w:val="42"/>
        </w:numPr>
        <w:rPr>
          <w:rFonts w:ascii="AR CENA" w:hAnsi="AR CENA"/>
        </w:rPr>
      </w:pPr>
      <w:r>
        <w:rPr>
          <w:rFonts w:ascii="AR CENA" w:hAnsi="AR CENA"/>
        </w:rPr>
        <w:t xml:space="preserve">Type the No of AWB to be return , Example –Lets return 10 AWB from agent –Panalpina to the office </w:t>
      </w:r>
    </w:p>
    <w:p w:rsidR="00F575FD" w:rsidRDefault="00F575FD" w:rsidP="00F575FD">
      <w:pPr>
        <w:pStyle w:val="ListParagraph"/>
        <w:numPr>
          <w:ilvl w:val="0"/>
          <w:numId w:val="42"/>
        </w:numPr>
        <w:rPr>
          <w:rFonts w:ascii="AR CENA" w:hAnsi="AR CENA"/>
        </w:rPr>
      </w:pPr>
      <w:r>
        <w:rPr>
          <w:rFonts w:ascii="AR CENA" w:hAnsi="AR CENA"/>
        </w:rPr>
        <w:t xml:space="preserve">Click Return , It will return 10 awb to the that office </w:t>
      </w:r>
    </w:p>
    <w:p w:rsidR="00F575FD" w:rsidRDefault="00F575FD" w:rsidP="00F575FD">
      <w:pPr>
        <w:pStyle w:val="ListParagraph"/>
        <w:rPr>
          <w:rFonts w:ascii="AR CENA" w:hAnsi="AR CENA"/>
        </w:rPr>
      </w:pPr>
    </w:p>
    <w:p w:rsidR="0085602F" w:rsidRDefault="0085602F" w:rsidP="00F575FD">
      <w:pPr>
        <w:pStyle w:val="ListParagraph"/>
        <w:rPr>
          <w:rFonts w:ascii="AR CENA" w:hAnsi="AR CENA"/>
        </w:rPr>
      </w:pPr>
    </w:p>
    <w:p w:rsidR="003A7C75" w:rsidRDefault="0085602F" w:rsidP="003A7C75">
      <w:pPr>
        <w:pStyle w:val="ListParagraph"/>
        <w:keepNext/>
      </w:pPr>
      <w:r>
        <w:rPr>
          <w:rFonts w:ascii="AR CENA" w:hAnsi="AR CENA"/>
          <w:noProof/>
          <w:lang w:val="en-IN" w:eastAsia="en-IN"/>
        </w:rPr>
        <w:lastRenderedPageBreak/>
        <w:drawing>
          <wp:inline distT="0" distB="0" distL="0" distR="0" wp14:anchorId="56149582" wp14:editId="6EB88BB8">
            <wp:extent cx="5943600" cy="516065"/>
            <wp:effectExtent l="19050" t="19050" r="19050" b="17780"/>
            <wp:docPr id="532" name="Picture 532" descr="C:\Users\Pradip\Desktop\screen\retur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dip\Desktop\screen\returned.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516065"/>
                    </a:xfrm>
                    <a:prstGeom prst="rect">
                      <a:avLst/>
                    </a:prstGeom>
                    <a:noFill/>
                    <a:ln>
                      <a:solidFill>
                        <a:schemeClr val="accent1"/>
                      </a:solidFill>
                    </a:ln>
                  </pic:spPr>
                </pic:pic>
              </a:graphicData>
            </a:graphic>
          </wp:inline>
        </w:drawing>
      </w:r>
    </w:p>
    <w:p w:rsidR="0085602F" w:rsidRDefault="003A7C75" w:rsidP="003A7C75">
      <w:pPr>
        <w:pStyle w:val="Caption"/>
        <w:jc w:val="center"/>
        <w:rPr>
          <w:rFonts w:ascii="AR CENA" w:hAnsi="AR CENA"/>
        </w:rPr>
      </w:pPr>
      <w:bookmarkStart w:id="189" w:name="_Toc500933700"/>
      <w:r>
        <w:t xml:space="preserve">Figure </w:t>
      </w:r>
      <w:fldSimple w:instr=" SEQ Figure \* ARABIC ">
        <w:r w:rsidR="003E0BCF">
          <w:rPr>
            <w:noProof/>
          </w:rPr>
          <w:t>104</w:t>
        </w:r>
      </w:fldSimple>
      <w:r>
        <w:t xml:space="preserve"> Returned to Office</w:t>
      </w:r>
      <w:bookmarkEnd w:id="189"/>
    </w:p>
    <w:p w:rsidR="003A7C75" w:rsidRDefault="003A7C75" w:rsidP="00F575FD">
      <w:pPr>
        <w:pStyle w:val="ListParagraph"/>
        <w:rPr>
          <w:rFonts w:ascii="AR CENA" w:hAnsi="AR CENA"/>
        </w:rPr>
      </w:pPr>
    </w:p>
    <w:p w:rsidR="0085602F" w:rsidRDefault="0085602F" w:rsidP="00F575FD">
      <w:pPr>
        <w:pStyle w:val="ListParagraph"/>
        <w:rPr>
          <w:rFonts w:ascii="AR CENA" w:hAnsi="AR CENA"/>
        </w:rPr>
      </w:pPr>
      <w:r>
        <w:rPr>
          <w:rFonts w:ascii="AR CENA" w:hAnsi="AR CENA"/>
        </w:rPr>
        <w:t xml:space="preserve">It shows Now 40 AWB where as it was 50 </w:t>
      </w:r>
      <w:r w:rsidR="003A7C75">
        <w:rPr>
          <w:rFonts w:ascii="AR CENA" w:hAnsi="AR CENA"/>
        </w:rPr>
        <w:t>AWB,</w:t>
      </w:r>
      <w:r>
        <w:rPr>
          <w:rFonts w:ascii="AR CENA" w:hAnsi="AR CENA"/>
        </w:rPr>
        <w:t xml:space="preserve"> 10 AWB returned to office </w:t>
      </w:r>
    </w:p>
    <w:p w:rsidR="0085602F" w:rsidRDefault="0085602F" w:rsidP="00F575FD">
      <w:pPr>
        <w:pStyle w:val="ListParagraph"/>
        <w:rPr>
          <w:rFonts w:ascii="AR CENA" w:hAnsi="AR CENA"/>
        </w:rPr>
      </w:pPr>
    </w:p>
    <w:p w:rsidR="003A7C75" w:rsidRDefault="003A7C75" w:rsidP="003A7C75">
      <w:pPr>
        <w:pStyle w:val="ListParagraph"/>
        <w:keepNext/>
      </w:pPr>
      <w:r>
        <w:rPr>
          <w:rFonts w:ascii="AR CENA" w:hAnsi="AR CENA"/>
          <w:noProof/>
          <w:lang w:val="en-IN" w:eastAsia="en-IN"/>
        </w:rPr>
        <w:drawing>
          <wp:inline distT="0" distB="0" distL="0" distR="0" wp14:anchorId="38D4F679" wp14:editId="5D0057B2">
            <wp:extent cx="5943600" cy="540570"/>
            <wp:effectExtent l="19050" t="19050" r="19050" b="12065"/>
            <wp:docPr id="584" name="Picture 584" descr="C:\Users\Pradip\Desktop\screen\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dip\Desktop\screen\off.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540570"/>
                    </a:xfrm>
                    <a:prstGeom prst="rect">
                      <a:avLst/>
                    </a:prstGeom>
                    <a:noFill/>
                    <a:ln>
                      <a:solidFill>
                        <a:schemeClr val="accent1"/>
                      </a:solidFill>
                    </a:ln>
                  </pic:spPr>
                </pic:pic>
              </a:graphicData>
            </a:graphic>
          </wp:inline>
        </w:drawing>
      </w:r>
    </w:p>
    <w:p w:rsidR="0085602F" w:rsidRDefault="003A7C75" w:rsidP="003A7C75">
      <w:pPr>
        <w:pStyle w:val="Caption"/>
        <w:jc w:val="center"/>
      </w:pPr>
      <w:bookmarkStart w:id="190" w:name="_Toc500933701"/>
      <w:r>
        <w:t xml:space="preserve">Figure </w:t>
      </w:r>
      <w:fldSimple w:instr=" SEQ Figure \* ARABIC ">
        <w:r w:rsidR="003E0BCF">
          <w:rPr>
            <w:noProof/>
          </w:rPr>
          <w:t>105</w:t>
        </w:r>
      </w:fldSimple>
      <w:r>
        <w:t xml:space="preserve"> Office Stock</w:t>
      </w:r>
      <w:bookmarkEnd w:id="190"/>
    </w:p>
    <w:p w:rsidR="003A7C75" w:rsidRDefault="003A7C75" w:rsidP="003A7C75">
      <w:pPr>
        <w:rPr>
          <w:rFonts w:ascii="AR CENA" w:hAnsi="AR CENA"/>
        </w:rPr>
      </w:pPr>
      <w:r>
        <w:tab/>
      </w:r>
      <w:r w:rsidRPr="003A7C75">
        <w:rPr>
          <w:rFonts w:ascii="AR CENA" w:hAnsi="AR CENA"/>
        </w:rPr>
        <w:t xml:space="preserve">Office stock now got 260 AWB, where it was 250 </w:t>
      </w:r>
    </w:p>
    <w:p w:rsidR="0027556E" w:rsidRPr="0027556E" w:rsidRDefault="0027556E" w:rsidP="0027556E">
      <w:pPr>
        <w:pStyle w:val="Heading3"/>
        <w:rPr>
          <w:rFonts w:ascii="AR CENA" w:hAnsi="AR CENA"/>
          <w:b w:val="0"/>
        </w:rPr>
      </w:pPr>
      <w:bookmarkStart w:id="191" w:name="_Toc500933584"/>
      <w:r w:rsidRPr="0027556E">
        <w:rPr>
          <w:rFonts w:ascii="AR CENA" w:hAnsi="AR CENA"/>
          <w:b w:val="0"/>
        </w:rPr>
        <w:t>AWB Blacklisting</w:t>
      </w:r>
      <w:bookmarkEnd w:id="191"/>
      <w:r w:rsidRPr="0027556E">
        <w:rPr>
          <w:rFonts w:ascii="AR CENA" w:hAnsi="AR CENA"/>
          <w:b w:val="0"/>
        </w:rPr>
        <w:t xml:space="preserve"> </w:t>
      </w:r>
    </w:p>
    <w:p w:rsidR="0027556E" w:rsidRDefault="0027556E" w:rsidP="003A7C75">
      <w:pPr>
        <w:rPr>
          <w:rFonts w:ascii="AR CENA" w:hAnsi="AR CENA"/>
        </w:rPr>
      </w:pPr>
      <w:r>
        <w:rPr>
          <w:rFonts w:ascii="AR CENA" w:hAnsi="AR CENA"/>
        </w:rPr>
        <w:t xml:space="preserve">User can Black list the AWB using this module </w:t>
      </w:r>
    </w:p>
    <w:p w:rsidR="00794AA3" w:rsidRDefault="00794AA3" w:rsidP="003A7C75">
      <w:pPr>
        <w:rPr>
          <w:rFonts w:ascii="AR CENA" w:hAnsi="AR CENA"/>
        </w:rPr>
      </w:pPr>
      <w:r>
        <w:rPr>
          <w:rFonts w:ascii="AR CENA" w:hAnsi="AR CENA"/>
        </w:rPr>
        <w:t xml:space="preserve">Navigation-Stock&gt;Blacklist AWB </w:t>
      </w:r>
    </w:p>
    <w:p w:rsidR="0053234F" w:rsidRDefault="0053234F" w:rsidP="0053234F">
      <w:pPr>
        <w:keepNext/>
      </w:pPr>
      <w:r>
        <w:rPr>
          <w:rFonts w:ascii="AR CENA" w:hAnsi="AR CENA"/>
          <w:noProof/>
          <w:lang w:val="en-IN" w:eastAsia="en-IN"/>
        </w:rPr>
        <w:drawing>
          <wp:inline distT="0" distB="0" distL="0" distR="0" wp14:anchorId="71313C66" wp14:editId="08E7151C">
            <wp:extent cx="5943482" cy="2458528"/>
            <wp:effectExtent l="19050" t="19050" r="19685" b="18415"/>
            <wp:docPr id="606" name="Picture 606" descr="C:\Users\Pradip\Desktop\screen\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dip\Desktop\screen\black.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458577"/>
                    </a:xfrm>
                    <a:prstGeom prst="rect">
                      <a:avLst/>
                    </a:prstGeom>
                    <a:noFill/>
                    <a:ln>
                      <a:solidFill>
                        <a:schemeClr val="accent1"/>
                      </a:solidFill>
                    </a:ln>
                  </pic:spPr>
                </pic:pic>
              </a:graphicData>
            </a:graphic>
          </wp:inline>
        </w:drawing>
      </w:r>
    </w:p>
    <w:p w:rsidR="00794AA3" w:rsidRDefault="0053234F" w:rsidP="0053234F">
      <w:pPr>
        <w:pStyle w:val="Caption"/>
        <w:jc w:val="center"/>
      </w:pPr>
      <w:bookmarkStart w:id="192" w:name="_Toc500933702"/>
      <w:r>
        <w:t xml:space="preserve">Figure </w:t>
      </w:r>
      <w:fldSimple w:instr=" SEQ Figure \* ARABIC ">
        <w:r w:rsidR="003E0BCF">
          <w:rPr>
            <w:noProof/>
          </w:rPr>
          <w:t>106</w:t>
        </w:r>
      </w:fldSimple>
      <w:r>
        <w:t xml:space="preserve"> Blacklist AWB</w:t>
      </w:r>
      <w:bookmarkEnd w:id="192"/>
    </w:p>
    <w:p w:rsidR="00227685" w:rsidRDefault="00227685" w:rsidP="00DB3583">
      <w:pPr>
        <w:rPr>
          <w:rFonts w:ascii="AR CENA" w:hAnsi="AR CENA"/>
        </w:rPr>
      </w:pPr>
      <w:r w:rsidRPr="00227685">
        <w:rPr>
          <w:rFonts w:ascii="AR CENA" w:hAnsi="AR CENA"/>
        </w:rPr>
        <w:t xml:space="preserve">System has two options to make Blacklist the AWB, 1-For individual AWB or No of AWB on a Date range </w:t>
      </w:r>
    </w:p>
    <w:p w:rsidR="00D629A8" w:rsidRDefault="00D629A8" w:rsidP="00DB3583">
      <w:pPr>
        <w:rPr>
          <w:rFonts w:ascii="AR CENA" w:hAnsi="AR CENA"/>
        </w:rPr>
      </w:pPr>
    </w:p>
    <w:p w:rsidR="00D629A8" w:rsidRDefault="00D629A8" w:rsidP="00DB3583">
      <w:pPr>
        <w:rPr>
          <w:rFonts w:ascii="AR CENA" w:hAnsi="AR CENA"/>
        </w:rPr>
      </w:pPr>
    </w:p>
    <w:p w:rsidR="00D629A8" w:rsidRDefault="00D629A8" w:rsidP="00DB3583">
      <w:pPr>
        <w:rPr>
          <w:rFonts w:ascii="AR CENA" w:hAnsi="AR CENA"/>
        </w:rPr>
      </w:pPr>
    </w:p>
    <w:p w:rsidR="00D629A8" w:rsidRDefault="00D629A8" w:rsidP="00DB3583">
      <w:pPr>
        <w:rPr>
          <w:rFonts w:ascii="AR CENA" w:hAnsi="AR CENA"/>
        </w:rPr>
      </w:pPr>
    </w:p>
    <w:p w:rsidR="00D629A8" w:rsidRDefault="00D629A8" w:rsidP="00DB3583">
      <w:pPr>
        <w:rPr>
          <w:rFonts w:ascii="AR CENA" w:hAnsi="AR CENA"/>
        </w:rPr>
      </w:pPr>
    </w:p>
    <w:p w:rsidR="00D629A8" w:rsidRPr="00D629A8" w:rsidRDefault="00D629A8" w:rsidP="00DB3583">
      <w:pPr>
        <w:pStyle w:val="Heading4"/>
        <w:rPr>
          <w:rFonts w:ascii="AR CENA" w:hAnsi="AR CENA"/>
          <w:b w:val="0"/>
          <w:i w:val="0"/>
        </w:rPr>
      </w:pPr>
      <w:r w:rsidRPr="00D629A8">
        <w:rPr>
          <w:rFonts w:ascii="AR CENA" w:hAnsi="AR CENA"/>
          <w:b w:val="0"/>
          <w:i w:val="0"/>
        </w:rPr>
        <w:lastRenderedPageBreak/>
        <w:t>Option 1-Individual AWB</w:t>
      </w:r>
      <w:r>
        <w:rPr>
          <w:rFonts w:ascii="AR CENA" w:hAnsi="AR CENA"/>
          <w:b w:val="0"/>
          <w:i w:val="0"/>
        </w:rPr>
        <w:t xml:space="preserve"> Black List</w:t>
      </w:r>
    </w:p>
    <w:p w:rsidR="00DB3583" w:rsidRDefault="00DB3583" w:rsidP="00DB3583">
      <w:pPr>
        <w:rPr>
          <w:rFonts w:ascii="AR CENA" w:hAnsi="AR CENA"/>
        </w:rPr>
      </w:pPr>
      <w:r>
        <w:rPr>
          <w:rFonts w:ascii="AR CENA" w:hAnsi="AR CENA"/>
        </w:rPr>
        <w:t>Click AWB no-</w:t>
      </w:r>
    </w:p>
    <w:p w:rsidR="00CC6E81" w:rsidRDefault="00CC6E81" w:rsidP="00DB3583">
      <w:pPr>
        <w:rPr>
          <w:rFonts w:ascii="AR CENA" w:hAnsi="AR CENA"/>
        </w:rPr>
      </w:pPr>
      <w:r>
        <w:rPr>
          <w:rFonts w:ascii="AR CENA" w:hAnsi="AR CENA"/>
          <w:noProof/>
          <w:lang w:val="en-IN" w:eastAsia="en-IN"/>
        </w:rPr>
        <w:drawing>
          <wp:inline distT="0" distB="0" distL="0" distR="0" wp14:anchorId="242196FC" wp14:editId="37AA03C9">
            <wp:extent cx="5943600" cy="802257"/>
            <wp:effectExtent l="19050" t="19050" r="19050" b="17145"/>
            <wp:docPr id="607" name="Picture 607" descr="C:\Users\Pradip\Desktop\screen\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dip\Desktop\screen\aw.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802257"/>
                    </a:xfrm>
                    <a:prstGeom prst="rect">
                      <a:avLst/>
                    </a:prstGeom>
                    <a:noFill/>
                    <a:ln>
                      <a:solidFill>
                        <a:schemeClr val="accent1"/>
                      </a:solidFill>
                    </a:ln>
                  </pic:spPr>
                </pic:pic>
              </a:graphicData>
            </a:graphic>
          </wp:inline>
        </w:drawing>
      </w:r>
    </w:p>
    <w:p w:rsidR="00CC6E81" w:rsidRDefault="00CC6E81" w:rsidP="00DB3583">
      <w:pPr>
        <w:rPr>
          <w:rFonts w:ascii="AR CENA" w:hAnsi="AR CENA"/>
        </w:rPr>
      </w:pPr>
      <w:r>
        <w:rPr>
          <w:rFonts w:ascii="AR CENA" w:hAnsi="AR CENA"/>
        </w:rPr>
        <w:t xml:space="preserve">Select the AWB no from drop down list and click search </w:t>
      </w:r>
    </w:p>
    <w:p w:rsidR="00CC6E81" w:rsidRDefault="00CC6E81" w:rsidP="00DB3583">
      <w:pPr>
        <w:rPr>
          <w:rFonts w:ascii="AR CENA" w:hAnsi="AR CENA"/>
        </w:rPr>
      </w:pPr>
      <w:r>
        <w:rPr>
          <w:rFonts w:ascii="AR CENA" w:hAnsi="AR CENA"/>
          <w:noProof/>
          <w:lang w:val="en-IN" w:eastAsia="en-IN"/>
        </w:rPr>
        <w:drawing>
          <wp:inline distT="0" distB="0" distL="0" distR="0" wp14:anchorId="105FFF61" wp14:editId="4DD4D90B">
            <wp:extent cx="5943600" cy="1300474"/>
            <wp:effectExtent l="19050" t="19050" r="19050" b="14605"/>
            <wp:docPr id="367" name="Picture 367" descr="C:\Users\Pradip\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dip\Desktop\screen\list.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1300474"/>
                    </a:xfrm>
                    <a:prstGeom prst="rect">
                      <a:avLst/>
                    </a:prstGeom>
                    <a:noFill/>
                    <a:ln>
                      <a:solidFill>
                        <a:schemeClr val="accent1"/>
                      </a:solidFill>
                    </a:ln>
                  </pic:spPr>
                </pic:pic>
              </a:graphicData>
            </a:graphic>
          </wp:inline>
        </w:drawing>
      </w:r>
    </w:p>
    <w:p w:rsidR="00CC6E81" w:rsidRDefault="00CC6E81" w:rsidP="00DB3583">
      <w:pPr>
        <w:rPr>
          <w:rFonts w:ascii="AR CENA" w:hAnsi="AR CENA"/>
        </w:rPr>
      </w:pPr>
      <w:r>
        <w:rPr>
          <w:rFonts w:ascii="AR CENA" w:hAnsi="AR CENA"/>
        </w:rPr>
        <w:t xml:space="preserve">Tick the AWB and   type the Remarks on free text </w:t>
      </w:r>
      <w:r w:rsidR="007617C3">
        <w:rPr>
          <w:rFonts w:ascii="AR CENA" w:hAnsi="AR CENA"/>
        </w:rPr>
        <w:t>field,</w:t>
      </w:r>
      <w:r>
        <w:rPr>
          <w:rFonts w:ascii="AR CENA" w:hAnsi="AR CENA"/>
        </w:rPr>
        <w:t xml:space="preserve"> and click the Blacklist </w:t>
      </w:r>
      <w:r w:rsidR="007617C3">
        <w:rPr>
          <w:rFonts w:ascii="AR CENA" w:hAnsi="AR CENA"/>
        </w:rPr>
        <w:t>Tab to</w:t>
      </w:r>
      <w:r>
        <w:rPr>
          <w:rFonts w:ascii="AR CENA" w:hAnsi="AR CENA"/>
        </w:rPr>
        <w:t xml:space="preserve"> make it as Black listed </w:t>
      </w:r>
    </w:p>
    <w:p w:rsidR="007617C3" w:rsidRDefault="007617C3" w:rsidP="00DB3583">
      <w:pPr>
        <w:rPr>
          <w:rFonts w:ascii="AR CENA" w:hAnsi="AR CENA"/>
        </w:rPr>
      </w:pPr>
      <w:r>
        <w:rPr>
          <w:rFonts w:ascii="AR CENA" w:hAnsi="AR CENA"/>
        </w:rPr>
        <w:t>Note – All Blacklisted AWB will be listed on Blacklist AWB report (Stock&gt;</w:t>
      </w:r>
      <w:r w:rsidR="00D629A8">
        <w:rPr>
          <w:rFonts w:ascii="AR CENA" w:hAnsi="AR CENA"/>
        </w:rPr>
        <w:t>Blacklist AWB Report)</w:t>
      </w:r>
    </w:p>
    <w:p w:rsidR="00D629A8" w:rsidRPr="00D629A8" w:rsidRDefault="00D629A8" w:rsidP="00D629A8">
      <w:pPr>
        <w:pStyle w:val="Heading4"/>
        <w:rPr>
          <w:rFonts w:ascii="AR CENA" w:hAnsi="AR CENA"/>
          <w:b w:val="0"/>
          <w:i w:val="0"/>
        </w:rPr>
      </w:pPr>
      <w:r w:rsidRPr="00D629A8">
        <w:rPr>
          <w:rFonts w:ascii="AR CENA" w:hAnsi="AR CENA"/>
          <w:b w:val="0"/>
          <w:i w:val="0"/>
        </w:rPr>
        <w:t xml:space="preserve">Option 2-Date wise Black List </w:t>
      </w:r>
    </w:p>
    <w:p w:rsidR="00227685" w:rsidRDefault="00D629A8" w:rsidP="0053234F">
      <w:pPr>
        <w:rPr>
          <w:rFonts w:ascii="AR CENA" w:hAnsi="AR CENA"/>
        </w:rPr>
      </w:pPr>
      <w:r w:rsidRPr="00D629A8">
        <w:rPr>
          <w:rFonts w:ascii="AR CENA" w:hAnsi="AR CENA"/>
        </w:rPr>
        <w:t xml:space="preserve">Click Date wise </w:t>
      </w:r>
    </w:p>
    <w:p w:rsidR="00D629A8" w:rsidRDefault="00D629A8" w:rsidP="0053234F">
      <w:pPr>
        <w:rPr>
          <w:rFonts w:ascii="AR CENA" w:hAnsi="AR CENA"/>
        </w:rPr>
      </w:pPr>
      <w:r>
        <w:rPr>
          <w:rFonts w:ascii="AR CENA" w:hAnsi="AR CENA"/>
          <w:noProof/>
          <w:lang w:val="en-IN" w:eastAsia="en-IN"/>
        </w:rPr>
        <w:drawing>
          <wp:inline distT="0" distB="0" distL="0" distR="0" wp14:anchorId="79976CA9" wp14:editId="41307E4A">
            <wp:extent cx="5943600" cy="1496883"/>
            <wp:effectExtent l="19050" t="19050" r="19050" b="27305"/>
            <wp:docPr id="373" name="Picture 373" descr="C:\Users\Pradip\Desktop\screen\dt w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dip\Desktop\screen\dt wise.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1496883"/>
                    </a:xfrm>
                    <a:prstGeom prst="rect">
                      <a:avLst/>
                    </a:prstGeom>
                    <a:noFill/>
                    <a:ln>
                      <a:solidFill>
                        <a:schemeClr val="accent1"/>
                      </a:solidFill>
                    </a:ln>
                  </pic:spPr>
                </pic:pic>
              </a:graphicData>
            </a:graphic>
          </wp:inline>
        </w:drawing>
      </w:r>
    </w:p>
    <w:p w:rsidR="00D629A8" w:rsidRDefault="00D629A8" w:rsidP="00D629A8">
      <w:pPr>
        <w:pStyle w:val="ListParagraph"/>
        <w:numPr>
          <w:ilvl w:val="0"/>
          <w:numId w:val="43"/>
        </w:numPr>
        <w:rPr>
          <w:rFonts w:ascii="AR CENA" w:hAnsi="AR CENA"/>
        </w:rPr>
      </w:pPr>
      <w:r w:rsidRPr="00D629A8">
        <w:rPr>
          <w:rFonts w:ascii="AR CENA" w:hAnsi="AR CENA"/>
        </w:rPr>
        <w:t>Select Airline</w:t>
      </w:r>
    </w:p>
    <w:p w:rsidR="00D629A8" w:rsidRDefault="00D629A8" w:rsidP="00D629A8">
      <w:pPr>
        <w:pStyle w:val="ListParagraph"/>
        <w:numPr>
          <w:ilvl w:val="0"/>
          <w:numId w:val="43"/>
        </w:numPr>
        <w:rPr>
          <w:rFonts w:ascii="AR CENA" w:hAnsi="AR CENA"/>
        </w:rPr>
      </w:pPr>
      <w:r>
        <w:rPr>
          <w:rFonts w:ascii="AR CENA" w:hAnsi="AR CENA"/>
        </w:rPr>
        <w:t xml:space="preserve">Select City as JKT </w:t>
      </w:r>
    </w:p>
    <w:p w:rsidR="00D629A8" w:rsidRDefault="00D629A8" w:rsidP="00D629A8">
      <w:pPr>
        <w:pStyle w:val="ListParagraph"/>
        <w:numPr>
          <w:ilvl w:val="0"/>
          <w:numId w:val="43"/>
        </w:numPr>
        <w:rPr>
          <w:rFonts w:ascii="AR CENA" w:hAnsi="AR CENA"/>
        </w:rPr>
      </w:pPr>
      <w:r>
        <w:rPr>
          <w:rFonts w:ascii="AR CENA" w:hAnsi="AR CENA"/>
        </w:rPr>
        <w:t xml:space="preserve">Select office as Garuda Office –Optional </w:t>
      </w:r>
    </w:p>
    <w:p w:rsidR="00D629A8" w:rsidRDefault="00D629A8" w:rsidP="00D629A8">
      <w:pPr>
        <w:pStyle w:val="ListParagraph"/>
        <w:numPr>
          <w:ilvl w:val="0"/>
          <w:numId w:val="43"/>
        </w:numPr>
        <w:rPr>
          <w:rFonts w:ascii="AR CENA" w:hAnsi="AR CENA"/>
        </w:rPr>
      </w:pPr>
      <w:r>
        <w:rPr>
          <w:rFonts w:ascii="AR CENA" w:hAnsi="AR CENA"/>
        </w:rPr>
        <w:t xml:space="preserve">Select agent –Optional </w:t>
      </w:r>
    </w:p>
    <w:p w:rsidR="00D629A8" w:rsidRDefault="00D629A8" w:rsidP="00D629A8">
      <w:pPr>
        <w:pStyle w:val="ListParagraph"/>
        <w:numPr>
          <w:ilvl w:val="0"/>
          <w:numId w:val="43"/>
        </w:numPr>
        <w:rPr>
          <w:rFonts w:ascii="AR CENA" w:hAnsi="AR CENA"/>
        </w:rPr>
      </w:pPr>
      <w:r>
        <w:rPr>
          <w:rFonts w:ascii="AR CENA" w:hAnsi="AR CENA"/>
        </w:rPr>
        <w:t xml:space="preserve">Select stock type as Cargo </w:t>
      </w:r>
    </w:p>
    <w:p w:rsidR="00D629A8" w:rsidRDefault="00D629A8" w:rsidP="00D629A8">
      <w:pPr>
        <w:pStyle w:val="ListParagraph"/>
        <w:numPr>
          <w:ilvl w:val="0"/>
          <w:numId w:val="43"/>
        </w:numPr>
        <w:rPr>
          <w:rFonts w:ascii="AR CENA" w:hAnsi="AR CENA"/>
        </w:rPr>
      </w:pPr>
      <w:r>
        <w:rPr>
          <w:rFonts w:ascii="AR CENA" w:hAnsi="AR CENA"/>
        </w:rPr>
        <w:t xml:space="preserve">Click search </w:t>
      </w:r>
    </w:p>
    <w:p w:rsidR="00D629A8" w:rsidRDefault="00D629A8" w:rsidP="00D629A8">
      <w:pPr>
        <w:rPr>
          <w:rFonts w:ascii="AR CENA" w:hAnsi="AR CENA"/>
        </w:rPr>
      </w:pPr>
      <w:r>
        <w:rPr>
          <w:rFonts w:ascii="AR CENA" w:hAnsi="AR CENA"/>
          <w:noProof/>
          <w:lang w:val="en-IN" w:eastAsia="en-IN"/>
        </w:rPr>
        <w:lastRenderedPageBreak/>
        <w:drawing>
          <wp:inline distT="0" distB="0" distL="0" distR="0" wp14:anchorId="7C69B020" wp14:editId="7D96B442">
            <wp:extent cx="5943600" cy="2333718"/>
            <wp:effectExtent l="19050" t="19050" r="19050" b="28575"/>
            <wp:docPr id="434" name="Picture 434" descr="C:\Users\Pradip\Desktop\screen\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dip\Desktop\screen\df.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333718"/>
                    </a:xfrm>
                    <a:prstGeom prst="rect">
                      <a:avLst/>
                    </a:prstGeom>
                    <a:noFill/>
                    <a:ln>
                      <a:solidFill>
                        <a:schemeClr val="accent1"/>
                      </a:solidFill>
                    </a:ln>
                  </pic:spPr>
                </pic:pic>
              </a:graphicData>
            </a:graphic>
          </wp:inline>
        </w:drawing>
      </w:r>
    </w:p>
    <w:p w:rsidR="00D629A8" w:rsidRDefault="00D629A8" w:rsidP="00D629A8">
      <w:pPr>
        <w:rPr>
          <w:rFonts w:ascii="AR CENA" w:hAnsi="AR CENA"/>
        </w:rPr>
      </w:pPr>
      <w:r>
        <w:rPr>
          <w:rFonts w:ascii="AR CENA" w:hAnsi="AR CENA"/>
        </w:rPr>
        <w:t xml:space="preserve">Select the AWB and put the remarks and click Black list –It will automatically blacklist all selected AWB </w:t>
      </w:r>
    </w:p>
    <w:p w:rsidR="00D629A8" w:rsidRPr="00D629A8" w:rsidRDefault="00D629A8" w:rsidP="00D629A8">
      <w:pPr>
        <w:rPr>
          <w:rFonts w:ascii="AR CENA" w:hAnsi="AR CENA"/>
        </w:rPr>
      </w:pPr>
      <w:r>
        <w:rPr>
          <w:rFonts w:ascii="AR CENA" w:hAnsi="AR CENA"/>
        </w:rPr>
        <w:t xml:space="preserve">Note –All Blacklisted AWB will show in the Blacklist AWB report </w:t>
      </w:r>
    </w:p>
    <w:p w:rsidR="0027556E" w:rsidRPr="0027556E" w:rsidRDefault="0027556E" w:rsidP="003A7C75">
      <w:pPr>
        <w:rPr>
          <w:rFonts w:ascii="AR CENA" w:hAnsi="AR CENA"/>
        </w:rPr>
      </w:pPr>
    </w:p>
    <w:p w:rsidR="0027556E" w:rsidRDefault="0027556E" w:rsidP="003A7C75">
      <w:pPr>
        <w:rPr>
          <w:rFonts w:ascii="AR CENA" w:hAnsi="AR CENA"/>
        </w:rPr>
      </w:pPr>
    </w:p>
    <w:p w:rsidR="0030707D" w:rsidRPr="00A8305D" w:rsidRDefault="00A8305D" w:rsidP="00A8305D">
      <w:pPr>
        <w:pStyle w:val="Heading3"/>
        <w:rPr>
          <w:rFonts w:ascii="AR CENA" w:hAnsi="AR CENA"/>
          <w:b w:val="0"/>
        </w:rPr>
      </w:pPr>
      <w:bookmarkStart w:id="193" w:name="_Toc500933585"/>
      <w:r w:rsidRPr="00A8305D">
        <w:rPr>
          <w:rFonts w:ascii="AR CENA" w:hAnsi="AR CENA"/>
          <w:b w:val="0"/>
        </w:rPr>
        <w:t>AWB stock Report</w:t>
      </w:r>
      <w:bookmarkEnd w:id="193"/>
    </w:p>
    <w:p w:rsidR="00A8305D" w:rsidRDefault="001F66F9" w:rsidP="00A8305D">
      <w:pPr>
        <w:rPr>
          <w:rFonts w:ascii="AR CENA" w:hAnsi="AR CENA"/>
        </w:rPr>
      </w:pPr>
      <w:r>
        <w:rPr>
          <w:rFonts w:ascii="AR CENA" w:hAnsi="AR CENA"/>
        </w:rPr>
        <w:t>User able to see the stock report from this module</w:t>
      </w:r>
    </w:p>
    <w:p w:rsidR="001F66F9" w:rsidRDefault="001F66F9" w:rsidP="00A8305D">
      <w:pPr>
        <w:rPr>
          <w:rFonts w:ascii="AR CENA" w:hAnsi="AR CENA"/>
        </w:rPr>
      </w:pPr>
      <w:r>
        <w:rPr>
          <w:rFonts w:ascii="AR CENA" w:hAnsi="AR CENA"/>
        </w:rPr>
        <w:t xml:space="preserve">Navigation –Stock&gt;AWB stock Report </w:t>
      </w:r>
    </w:p>
    <w:p w:rsidR="00CF44F8" w:rsidRDefault="00CF44F8" w:rsidP="00CF44F8">
      <w:pPr>
        <w:keepNext/>
      </w:pPr>
      <w:r>
        <w:rPr>
          <w:rFonts w:ascii="AR CENA" w:hAnsi="AR CENA"/>
          <w:noProof/>
          <w:lang w:val="en-IN" w:eastAsia="en-IN"/>
        </w:rPr>
        <w:drawing>
          <wp:inline distT="0" distB="0" distL="0" distR="0" wp14:anchorId="198E32E7" wp14:editId="7F43832F">
            <wp:extent cx="5943600" cy="2668324"/>
            <wp:effectExtent l="19050" t="19050" r="19050" b="17780"/>
            <wp:docPr id="608" name="Picture 608" descr="C:\Users\Pradip\Desktop\screen\r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dip\Desktop\screen\rtp.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668324"/>
                    </a:xfrm>
                    <a:prstGeom prst="rect">
                      <a:avLst/>
                    </a:prstGeom>
                    <a:noFill/>
                    <a:ln>
                      <a:solidFill>
                        <a:schemeClr val="accent1"/>
                      </a:solidFill>
                    </a:ln>
                  </pic:spPr>
                </pic:pic>
              </a:graphicData>
            </a:graphic>
          </wp:inline>
        </w:drawing>
      </w:r>
    </w:p>
    <w:p w:rsidR="00DF661D" w:rsidRDefault="00CF44F8" w:rsidP="00CF44F8">
      <w:pPr>
        <w:pStyle w:val="Caption"/>
        <w:jc w:val="center"/>
      </w:pPr>
      <w:bookmarkStart w:id="194" w:name="_Toc500933703"/>
      <w:r>
        <w:t xml:space="preserve">Figure </w:t>
      </w:r>
      <w:fldSimple w:instr=" SEQ Figure \* ARABIC ">
        <w:r w:rsidR="003E0BCF">
          <w:rPr>
            <w:noProof/>
          </w:rPr>
          <w:t>107</w:t>
        </w:r>
      </w:fldSimple>
      <w:r>
        <w:t xml:space="preserve"> AWB stock Report</w:t>
      </w:r>
      <w:bookmarkEnd w:id="194"/>
    </w:p>
    <w:p w:rsidR="00465C72" w:rsidRDefault="00465C72" w:rsidP="00465C72"/>
    <w:p w:rsidR="00465C72" w:rsidRDefault="00465C72" w:rsidP="00465C72">
      <w:pPr>
        <w:rPr>
          <w:rFonts w:ascii="AR CENA" w:hAnsi="AR CENA"/>
        </w:rPr>
      </w:pPr>
      <w:r w:rsidRPr="00465C72">
        <w:rPr>
          <w:rFonts w:ascii="AR CENA" w:hAnsi="AR CENA"/>
        </w:rPr>
        <w:lastRenderedPageBreak/>
        <w:t xml:space="preserve">Process </w:t>
      </w:r>
      <w:r w:rsidR="005F263A">
        <w:rPr>
          <w:rFonts w:ascii="AR CENA" w:hAnsi="AR CENA"/>
        </w:rPr>
        <w:t>–</w:t>
      </w:r>
    </w:p>
    <w:p w:rsidR="005F263A" w:rsidRDefault="005F263A" w:rsidP="005F263A">
      <w:pPr>
        <w:pStyle w:val="ListParagraph"/>
        <w:numPr>
          <w:ilvl w:val="0"/>
          <w:numId w:val="44"/>
        </w:numPr>
        <w:rPr>
          <w:rFonts w:ascii="AR CENA" w:hAnsi="AR CENA"/>
        </w:rPr>
      </w:pPr>
      <w:r>
        <w:rPr>
          <w:rFonts w:ascii="AR CENA" w:hAnsi="AR CENA"/>
        </w:rPr>
        <w:t xml:space="preserve">Select Airline as GA </w:t>
      </w:r>
    </w:p>
    <w:p w:rsidR="005F263A" w:rsidRDefault="005F263A" w:rsidP="005F263A">
      <w:pPr>
        <w:pStyle w:val="ListParagraph"/>
        <w:numPr>
          <w:ilvl w:val="0"/>
          <w:numId w:val="44"/>
        </w:numPr>
        <w:rPr>
          <w:rFonts w:ascii="AR CENA" w:hAnsi="AR CENA"/>
        </w:rPr>
      </w:pPr>
      <w:r>
        <w:rPr>
          <w:rFonts w:ascii="AR CENA" w:hAnsi="AR CENA"/>
        </w:rPr>
        <w:t xml:space="preserve">Select City as JKT </w:t>
      </w:r>
    </w:p>
    <w:p w:rsidR="005F263A" w:rsidRDefault="005F263A" w:rsidP="005F263A">
      <w:pPr>
        <w:pStyle w:val="ListParagraph"/>
        <w:numPr>
          <w:ilvl w:val="0"/>
          <w:numId w:val="44"/>
        </w:numPr>
        <w:rPr>
          <w:rFonts w:ascii="AR CENA" w:hAnsi="AR CENA"/>
        </w:rPr>
      </w:pPr>
      <w:r>
        <w:rPr>
          <w:rFonts w:ascii="AR CENA" w:hAnsi="AR CENA"/>
        </w:rPr>
        <w:t xml:space="preserve">Select office –Optional </w:t>
      </w:r>
    </w:p>
    <w:p w:rsidR="005F263A" w:rsidRDefault="005F263A" w:rsidP="005F263A">
      <w:pPr>
        <w:pStyle w:val="ListParagraph"/>
        <w:numPr>
          <w:ilvl w:val="0"/>
          <w:numId w:val="44"/>
        </w:numPr>
        <w:rPr>
          <w:rFonts w:ascii="AR CENA" w:hAnsi="AR CENA"/>
        </w:rPr>
      </w:pPr>
      <w:r>
        <w:rPr>
          <w:rFonts w:ascii="AR CENA" w:hAnsi="AR CENA"/>
        </w:rPr>
        <w:t xml:space="preserve">Select Agent –optional </w:t>
      </w:r>
    </w:p>
    <w:p w:rsidR="005F263A" w:rsidRDefault="005F263A" w:rsidP="005F263A">
      <w:pPr>
        <w:pStyle w:val="ListParagraph"/>
        <w:numPr>
          <w:ilvl w:val="0"/>
          <w:numId w:val="44"/>
        </w:numPr>
        <w:rPr>
          <w:rFonts w:ascii="AR CENA" w:hAnsi="AR CENA"/>
        </w:rPr>
      </w:pPr>
      <w:r>
        <w:rPr>
          <w:rFonts w:ascii="AR CENA" w:hAnsi="AR CENA"/>
        </w:rPr>
        <w:t xml:space="preserve">Click search </w:t>
      </w:r>
    </w:p>
    <w:p w:rsidR="005F263A" w:rsidRDefault="005F263A" w:rsidP="005F263A">
      <w:pPr>
        <w:rPr>
          <w:rFonts w:ascii="AR CENA" w:hAnsi="AR CENA"/>
        </w:rPr>
      </w:pPr>
    </w:p>
    <w:p w:rsidR="005F263A" w:rsidRDefault="001A47E2" w:rsidP="005F263A">
      <w:pPr>
        <w:keepNext/>
      </w:pPr>
      <w:r>
        <w:rPr>
          <w:rFonts w:ascii="AR CENA" w:hAnsi="AR CENA"/>
          <w:noProof/>
          <w:lang w:val="en-IN" w:eastAsia="en-IN"/>
        </w:rPr>
        <mc:AlternateContent>
          <mc:Choice Requires="wps">
            <w:drawing>
              <wp:anchor distT="0" distB="0" distL="114300" distR="114300" simplePos="0" relativeHeight="251790336" behindDoc="0" locked="0" layoutInCell="1" allowOverlap="1" wp14:anchorId="5C0C95E9" wp14:editId="69E004F4">
                <wp:simplePos x="0" y="0"/>
                <wp:positionH relativeFrom="column">
                  <wp:posOffset>181155</wp:posOffset>
                </wp:positionH>
                <wp:positionV relativeFrom="paragraph">
                  <wp:posOffset>1726169</wp:posOffset>
                </wp:positionV>
                <wp:extent cx="25879" cy="1354347"/>
                <wp:effectExtent l="95250" t="0" r="69850" b="55880"/>
                <wp:wrapNone/>
                <wp:docPr id="612" name="Straight Arrow Connector 612"/>
                <wp:cNvGraphicFramePr/>
                <a:graphic xmlns:a="http://schemas.openxmlformats.org/drawingml/2006/main">
                  <a:graphicData uri="http://schemas.microsoft.com/office/word/2010/wordprocessingShape">
                    <wps:wsp>
                      <wps:cNvCnPr/>
                      <wps:spPr>
                        <a:xfrm flipH="1">
                          <a:off x="0" y="0"/>
                          <a:ext cx="25879" cy="13543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12" o:spid="_x0000_s1026" type="#_x0000_t32" style="position:absolute;margin-left:14.25pt;margin-top:135.9pt;width:2.05pt;height:106.65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" strokecolor="#4579b8 [3044]">
                <v:stroke endarrow="open"/>
              </v:shape>
            </w:pict>
          </mc:Fallback>
        </mc:AlternateContent>
      </w:r>
      <w:r w:rsidR="00D57629">
        <w:rPr>
          <w:rFonts w:ascii="AR CENA" w:hAnsi="AR CENA"/>
          <w:noProof/>
          <w:lang w:val="en-IN" w:eastAsia="en-IN"/>
        </w:rPr>
        <mc:AlternateContent>
          <mc:Choice Requires="wps">
            <w:drawing>
              <wp:anchor distT="0" distB="0" distL="114300" distR="114300" simplePos="0" relativeHeight="251789312" behindDoc="0" locked="0" layoutInCell="1" allowOverlap="1" wp14:anchorId="522AE167" wp14:editId="52160150">
                <wp:simplePos x="0" y="0"/>
                <wp:positionH relativeFrom="column">
                  <wp:posOffset>17253</wp:posOffset>
                </wp:positionH>
                <wp:positionV relativeFrom="paragraph">
                  <wp:posOffset>1588147</wp:posOffset>
                </wp:positionV>
                <wp:extent cx="5503653" cy="759125"/>
                <wp:effectExtent l="0" t="0" r="20955" b="22225"/>
                <wp:wrapNone/>
                <wp:docPr id="611" name="Rounded Rectangle 611"/>
                <wp:cNvGraphicFramePr/>
                <a:graphic xmlns:a="http://schemas.openxmlformats.org/drawingml/2006/main">
                  <a:graphicData uri="http://schemas.microsoft.com/office/word/2010/wordprocessingShape">
                    <wps:wsp>
                      <wps:cNvSpPr/>
                      <wps:spPr>
                        <a:xfrm>
                          <a:off x="0" y="0"/>
                          <a:ext cx="5503653" cy="7591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11" o:spid="_x0000_s1026" style="position:absolute;margin-left:1.35pt;margin-top:125.05pt;width:433.35pt;height:59.75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" filled="f" strokecolor="#243f60 [1604]" strokeweight="2pt"/>
            </w:pict>
          </mc:Fallback>
        </mc:AlternateContent>
      </w:r>
      <w:r w:rsidR="005F263A">
        <w:rPr>
          <w:rFonts w:ascii="AR CENA" w:hAnsi="AR CENA"/>
          <w:noProof/>
          <w:lang w:val="en-IN" w:eastAsia="en-IN"/>
        </w:rPr>
        <w:drawing>
          <wp:inline distT="0" distB="0" distL="0" distR="0" wp14:anchorId="313D2C2F" wp14:editId="12D4E3EA">
            <wp:extent cx="5943600" cy="2668324"/>
            <wp:effectExtent l="19050" t="19050" r="19050" b="17780"/>
            <wp:docPr id="610" name="Picture 610" descr="C:\Users\Pradip\Desktop\screen\screenshot-gares3.bookmycargo.net-2017-06-04-20-5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dip\Desktop\screen\screenshot-gares3.bookmycargo.net-2017-06-04-20-57-4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668324"/>
                    </a:xfrm>
                    <a:prstGeom prst="rect">
                      <a:avLst/>
                    </a:prstGeom>
                    <a:noFill/>
                    <a:ln>
                      <a:solidFill>
                        <a:schemeClr val="accent1"/>
                      </a:solidFill>
                    </a:ln>
                  </pic:spPr>
                </pic:pic>
              </a:graphicData>
            </a:graphic>
          </wp:inline>
        </w:drawing>
      </w:r>
    </w:p>
    <w:p w:rsidR="005F263A" w:rsidRDefault="005F263A" w:rsidP="005F263A">
      <w:pPr>
        <w:pStyle w:val="Caption"/>
        <w:jc w:val="center"/>
      </w:pPr>
      <w:bookmarkStart w:id="195" w:name="_Toc500933704"/>
      <w:r>
        <w:t xml:space="preserve">Figure </w:t>
      </w:r>
      <w:fldSimple w:instr=" SEQ Figure \* ARABIC ">
        <w:r w:rsidR="003E0BCF">
          <w:rPr>
            <w:noProof/>
          </w:rPr>
          <w:t>108</w:t>
        </w:r>
      </w:fldSimple>
      <w:r>
        <w:t xml:space="preserve"> Detail report</w:t>
      </w:r>
      <w:bookmarkEnd w:id="195"/>
    </w:p>
    <w:p w:rsidR="005F263A" w:rsidRDefault="00CC4849" w:rsidP="005F263A">
      <w:pPr>
        <w:rPr>
          <w:rFonts w:ascii="AR CENA" w:hAnsi="AR CENA"/>
        </w:rPr>
      </w:pPr>
      <w:r w:rsidRPr="00CC4849">
        <w:rPr>
          <w:rFonts w:ascii="AR CENA" w:hAnsi="AR CENA"/>
        </w:rPr>
        <w:t xml:space="preserve">Click &gt;(arrow ) to expand to see the details </w:t>
      </w:r>
    </w:p>
    <w:p w:rsidR="0056294C" w:rsidRDefault="001D6998" w:rsidP="005F263A">
      <w:pPr>
        <w:rPr>
          <w:rFonts w:ascii="AR CENA" w:hAnsi="AR CENA"/>
        </w:rPr>
      </w:pPr>
      <w:r>
        <w:rPr>
          <w:rFonts w:ascii="AR CENA" w:hAnsi="AR CENA"/>
          <w:noProof/>
          <w:lang w:val="en-IN" w:eastAsia="en-IN"/>
        </w:rPr>
        <w:drawing>
          <wp:inline distT="0" distB="0" distL="0" distR="0" wp14:anchorId="0C383D83" wp14:editId="649C723A">
            <wp:extent cx="5943600" cy="1445798"/>
            <wp:effectExtent l="19050" t="19050" r="19050" b="21590"/>
            <wp:docPr id="613" name="Picture 613" descr="C:\Users\Pradip\Desktop\screen\screenshot-gares3.bookmycargo.net-2017-06-04-21-0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adip\Desktop\screen\screenshot-gares3.bookmycargo.net-2017-06-04-21-00-47.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445798"/>
                    </a:xfrm>
                    <a:prstGeom prst="rect">
                      <a:avLst/>
                    </a:prstGeom>
                    <a:noFill/>
                    <a:ln>
                      <a:solidFill>
                        <a:schemeClr val="accent1"/>
                      </a:solidFill>
                    </a:ln>
                  </pic:spPr>
                </pic:pic>
              </a:graphicData>
            </a:graphic>
          </wp:inline>
        </w:drawing>
      </w:r>
    </w:p>
    <w:p w:rsidR="00091401" w:rsidRDefault="00091401" w:rsidP="005F263A">
      <w:pPr>
        <w:rPr>
          <w:rFonts w:ascii="AR CENA" w:hAnsi="AR CENA"/>
        </w:rPr>
      </w:pPr>
    </w:p>
    <w:p w:rsidR="00091401" w:rsidRDefault="00091401" w:rsidP="005F263A">
      <w:pPr>
        <w:rPr>
          <w:rFonts w:ascii="AR CENA" w:hAnsi="AR CENA"/>
        </w:rPr>
      </w:pPr>
    </w:p>
    <w:p w:rsidR="00091401" w:rsidRDefault="00091401" w:rsidP="005F263A">
      <w:pPr>
        <w:rPr>
          <w:rFonts w:ascii="AR CENA" w:hAnsi="AR CENA"/>
        </w:rPr>
      </w:pPr>
    </w:p>
    <w:p w:rsidR="00091401" w:rsidRPr="00CC4849" w:rsidRDefault="00091401" w:rsidP="005F263A">
      <w:pPr>
        <w:rPr>
          <w:rFonts w:ascii="AR CENA" w:hAnsi="AR CENA"/>
        </w:rPr>
      </w:pPr>
    </w:p>
    <w:p w:rsidR="00CC4849" w:rsidRDefault="00E779FB" w:rsidP="00E779FB">
      <w:pPr>
        <w:pStyle w:val="Heading3"/>
        <w:rPr>
          <w:rFonts w:ascii="AR CENA" w:hAnsi="AR CENA"/>
          <w:b w:val="0"/>
        </w:rPr>
      </w:pPr>
      <w:bookmarkStart w:id="196" w:name="_Toc500933586"/>
      <w:r w:rsidRPr="00E779FB">
        <w:rPr>
          <w:rFonts w:ascii="AR CENA" w:hAnsi="AR CENA"/>
          <w:b w:val="0"/>
        </w:rPr>
        <w:lastRenderedPageBreak/>
        <w:t>Blacklist AWB Report</w:t>
      </w:r>
      <w:bookmarkEnd w:id="196"/>
      <w:r w:rsidRPr="00E779FB">
        <w:rPr>
          <w:rFonts w:ascii="AR CENA" w:hAnsi="AR CENA"/>
          <w:b w:val="0"/>
        </w:rPr>
        <w:t xml:space="preserve"> </w:t>
      </w:r>
    </w:p>
    <w:p w:rsidR="00091401" w:rsidRPr="00091401" w:rsidRDefault="00091401" w:rsidP="00E779FB">
      <w:pPr>
        <w:rPr>
          <w:rFonts w:ascii="AR CENA" w:hAnsi="AR CENA"/>
        </w:rPr>
      </w:pPr>
      <w:r w:rsidRPr="00091401">
        <w:rPr>
          <w:rFonts w:ascii="AR CENA" w:hAnsi="AR CENA"/>
        </w:rPr>
        <w:t xml:space="preserve">Navigation-Stock&gt;Blacklist AWB Report </w:t>
      </w:r>
    </w:p>
    <w:p w:rsidR="00091401" w:rsidRDefault="00091401" w:rsidP="00E779FB"/>
    <w:p w:rsidR="00862657" w:rsidRDefault="00091401" w:rsidP="00862657">
      <w:pPr>
        <w:keepNext/>
      </w:pPr>
      <w:r>
        <w:rPr>
          <w:noProof/>
          <w:lang w:val="en-IN" w:eastAsia="en-IN"/>
        </w:rPr>
        <w:drawing>
          <wp:inline distT="0" distB="0" distL="0" distR="0" wp14:anchorId="60D6F848" wp14:editId="31FFBA7F">
            <wp:extent cx="5943600" cy="2881279"/>
            <wp:effectExtent l="19050" t="19050" r="19050" b="14605"/>
            <wp:docPr id="614" name="Picture 614" descr="C:\Users\Pradip\Desktop\screen\screenshot-gares3.bookmycargo.net-2017-06-04-21-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adip\Desktop\screen\screenshot-gares3.bookmycargo.net-2017-06-04-21-02-18.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091401" w:rsidRPr="00E779FB" w:rsidRDefault="00862657" w:rsidP="00862657">
      <w:pPr>
        <w:pStyle w:val="Caption"/>
        <w:jc w:val="center"/>
      </w:pPr>
      <w:bookmarkStart w:id="197" w:name="_Toc500933705"/>
      <w:r>
        <w:t xml:space="preserve">Figure </w:t>
      </w:r>
      <w:fldSimple w:instr=" SEQ Figure \* ARABIC ">
        <w:r w:rsidR="003E0BCF">
          <w:rPr>
            <w:noProof/>
          </w:rPr>
          <w:t>109</w:t>
        </w:r>
      </w:fldSimple>
      <w:r>
        <w:t xml:space="preserve"> Backlist Report</w:t>
      </w:r>
      <w:bookmarkEnd w:id="197"/>
    </w:p>
    <w:p w:rsidR="00E779FB" w:rsidRDefault="00DD20DC" w:rsidP="00E779FB">
      <w:pPr>
        <w:rPr>
          <w:rFonts w:ascii="AR CENA" w:hAnsi="AR CENA"/>
        </w:rPr>
      </w:pPr>
      <w:r w:rsidRPr="00DD20DC">
        <w:rPr>
          <w:rFonts w:ascii="AR CENA" w:hAnsi="AR CENA"/>
        </w:rPr>
        <w:t>Click AWB no-</w:t>
      </w:r>
      <w:r w:rsidR="0076436F">
        <w:rPr>
          <w:rFonts w:ascii="AR CENA" w:hAnsi="AR CENA"/>
        </w:rPr>
        <w:t xml:space="preserve"> and select the AWB and click search </w:t>
      </w:r>
    </w:p>
    <w:p w:rsidR="0076436F" w:rsidRDefault="0076436F" w:rsidP="00E779FB">
      <w:pPr>
        <w:rPr>
          <w:rFonts w:ascii="AR CENA" w:hAnsi="AR CENA"/>
        </w:rPr>
      </w:pPr>
      <w:r>
        <w:rPr>
          <w:rFonts w:ascii="AR CENA" w:hAnsi="AR CENA"/>
          <w:noProof/>
          <w:lang w:val="en-IN" w:eastAsia="en-IN"/>
        </w:rPr>
        <w:drawing>
          <wp:inline distT="0" distB="0" distL="0" distR="0" wp14:anchorId="3AA279E5" wp14:editId="062B2547">
            <wp:extent cx="5943600" cy="1023374"/>
            <wp:effectExtent l="19050" t="19050" r="19050" b="24765"/>
            <wp:docPr id="615" name="Picture 615" descr="C:\Users\Pradip\Desktop\screen\screenshot-gares3.bookmycargo.net-2017-06-04-21-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adip\Desktop\screen\screenshot-gares3.bookmycargo.net-2017-06-04-21-04-20.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023374"/>
                    </a:xfrm>
                    <a:prstGeom prst="rect">
                      <a:avLst/>
                    </a:prstGeom>
                    <a:noFill/>
                    <a:ln>
                      <a:solidFill>
                        <a:schemeClr val="accent1"/>
                      </a:solidFill>
                    </a:ln>
                  </pic:spPr>
                </pic:pic>
              </a:graphicData>
            </a:graphic>
          </wp:inline>
        </w:drawing>
      </w:r>
    </w:p>
    <w:p w:rsidR="0076436F" w:rsidRDefault="0076436F" w:rsidP="00E779FB">
      <w:pPr>
        <w:rPr>
          <w:rFonts w:ascii="AR CENA" w:hAnsi="AR CENA"/>
        </w:rPr>
      </w:pPr>
      <w:r>
        <w:rPr>
          <w:rFonts w:ascii="AR CENA" w:hAnsi="AR CENA"/>
        </w:rPr>
        <w:t xml:space="preserve">Click Date wise &gt;select Airline &gt;select city&gt;select date range &gt;click search </w:t>
      </w:r>
    </w:p>
    <w:p w:rsidR="0076436F" w:rsidRDefault="0076436F" w:rsidP="00E779FB">
      <w:pPr>
        <w:rPr>
          <w:rFonts w:ascii="AR CENA" w:hAnsi="AR CENA"/>
        </w:rPr>
      </w:pPr>
      <w:r>
        <w:rPr>
          <w:rFonts w:ascii="AR CENA" w:hAnsi="AR CENA"/>
          <w:noProof/>
          <w:lang w:val="en-IN" w:eastAsia="en-IN"/>
        </w:rPr>
        <w:drawing>
          <wp:inline distT="0" distB="0" distL="0" distR="0" wp14:anchorId="4041DB87" wp14:editId="398F8F81">
            <wp:extent cx="5943600" cy="1372227"/>
            <wp:effectExtent l="19050" t="19050" r="19050" b="19050"/>
            <wp:docPr id="616" name="Picture 616" descr="C:\Users\Pradip\Desktop\screen\screenshot-gares3.bookmycargo.net-2017-06-04-21-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adip\Desktop\screen\screenshot-gares3.bookmycargo.net-2017-06-04-21-06-19.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372227"/>
                    </a:xfrm>
                    <a:prstGeom prst="rect">
                      <a:avLst/>
                    </a:prstGeom>
                    <a:noFill/>
                    <a:ln>
                      <a:solidFill>
                        <a:schemeClr val="accent1"/>
                      </a:solidFill>
                    </a:ln>
                  </pic:spPr>
                </pic:pic>
              </a:graphicData>
            </a:graphic>
          </wp:inline>
        </w:drawing>
      </w:r>
    </w:p>
    <w:p w:rsidR="0076436F" w:rsidRDefault="0076436F" w:rsidP="00E779FB">
      <w:pPr>
        <w:rPr>
          <w:rFonts w:ascii="AR CENA" w:hAnsi="AR CENA"/>
        </w:rPr>
      </w:pPr>
    </w:p>
    <w:p w:rsidR="00CF72C5" w:rsidRPr="00CF72C5" w:rsidRDefault="00CF72C5" w:rsidP="00CF72C5">
      <w:pPr>
        <w:pStyle w:val="Heading2"/>
        <w:rPr>
          <w:rFonts w:ascii="AR CENA" w:hAnsi="AR CENA"/>
          <w:b w:val="0"/>
          <w:i w:val="0"/>
        </w:rPr>
      </w:pPr>
      <w:r>
        <w:lastRenderedPageBreak/>
        <w:t xml:space="preserve"> </w:t>
      </w:r>
      <w:bookmarkStart w:id="198" w:name="_Toc500933587"/>
      <w:r w:rsidRPr="00CF72C5">
        <w:rPr>
          <w:rFonts w:ascii="AR CENA" w:hAnsi="AR CENA"/>
          <w:b w:val="0"/>
          <w:i w:val="0"/>
        </w:rPr>
        <w:t>Space control</w:t>
      </w:r>
      <w:bookmarkEnd w:id="198"/>
      <w:r w:rsidRPr="00CF72C5">
        <w:rPr>
          <w:rFonts w:ascii="AR CENA" w:hAnsi="AR CENA"/>
          <w:b w:val="0"/>
          <w:i w:val="0"/>
        </w:rPr>
        <w:t xml:space="preserve"> </w:t>
      </w:r>
    </w:p>
    <w:p w:rsidR="005F263A" w:rsidRDefault="009240FD" w:rsidP="005F263A">
      <w:pPr>
        <w:rPr>
          <w:rFonts w:ascii="AR CENA" w:hAnsi="AR CENA"/>
        </w:rPr>
      </w:pPr>
      <w:r>
        <w:rPr>
          <w:rFonts w:ascii="AR CENA" w:hAnsi="AR CENA"/>
        </w:rPr>
        <w:t>Space control is the most important functions for HDQ capacity controller to manage the overall flight information across the Global network , As it is centralize platform and handle from Jakarta HO , some of the key functions for space control is m</w:t>
      </w:r>
      <w:r w:rsidR="0089550E">
        <w:rPr>
          <w:rFonts w:ascii="AR CENA" w:hAnsi="AR CENA"/>
        </w:rPr>
        <w:t xml:space="preserve">anaging the space confirmation  and re plan of shipments </w:t>
      </w:r>
    </w:p>
    <w:p w:rsidR="0089550E" w:rsidRPr="00610A7C" w:rsidRDefault="00C11BEE" w:rsidP="00610A7C">
      <w:pPr>
        <w:pStyle w:val="NoSpacing"/>
        <w:rPr>
          <w:rFonts w:ascii="AR CENA" w:hAnsi="AR CENA"/>
        </w:rPr>
      </w:pPr>
      <w:r w:rsidRPr="00610A7C">
        <w:rPr>
          <w:rFonts w:ascii="AR CENA" w:hAnsi="AR CENA"/>
        </w:rPr>
        <w:t xml:space="preserve">Navigation&gt;Capacity control &gt;Space control </w:t>
      </w:r>
    </w:p>
    <w:p w:rsidR="00C11BEE" w:rsidRPr="00610A7C" w:rsidRDefault="00C11BEE" w:rsidP="00610A7C">
      <w:pPr>
        <w:pStyle w:val="NoSpacing"/>
        <w:rPr>
          <w:rFonts w:ascii="AR CENA" w:hAnsi="AR CENA"/>
        </w:rPr>
      </w:pPr>
    </w:p>
    <w:p w:rsidR="00610A7C" w:rsidRDefault="00610A7C" w:rsidP="00610A7C">
      <w:pPr>
        <w:keepNext/>
      </w:pPr>
      <w:r>
        <w:rPr>
          <w:rFonts w:ascii="AR CENA" w:hAnsi="AR CENA"/>
          <w:noProof/>
          <w:lang w:val="en-IN" w:eastAsia="en-IN"/>
        </w:rPr>
        <w:drawing>
          <wp:inline distT="0" distB="0" distL="0" distR="0" wp14:anchorId="538109F3" wp14:editId="18679110">
            <wp:extent cx="5943600" cy="2881279"/>
            <wp:effectExtent l="19050" t="19050" r="19050" b="14605"/>
            <wp:docPr id="609" name="Picture 609" descr="C:\Users\Pradip\Desktop\screen\screenshot-gauat.bookmycargo.net-2017-07-09-10-4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dip\Desktop\screen\screenshot-gauat.bookmycargo.net-2017-07-09-10-40-04.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89550E" w:rsidRDefault="00610A7C" w:rsidP="00610A7C">
      <w:pPr>
        <w:pStyle w:val="Caption"/>
        <w:jc w:val="center"/>
      </w:pPr>
      <w:bookmarkStart w:id="199" w:name="_Toc500933706"/>
      <w:r>
        <w:t xml:space="preserve">Figure </w:t>
      </w:r>
      <w:fldSimple w:instr=" SEQ Figure \* ARABIC ">
        <w:r w:rsidR="003E0BCF">
          <w:rPr>
            <w:noProof/>
          </w:rPr>
          <w:t>110</w:t>
        </w:r>
      </w:fldSimple>
      <w:r>
        <w:t xml:space="preserve"> Space control Search</w:t>
      </w:r>
      <w:bookmarkEnd w:id="199"/>
    </w:p>
    <w:p w:rsidR="00B06B21" w:rsidRDefault="00B06B21" w:rsidP="00B06B21"/>
    <w:p w:rsidR="00B06B21" w:rsidRPr="00B06B21" w:rsidRDefault="00B06B21" w:rsidP="00B06B21">
      <w:pPr>
        <w:rPr>
          <w:rFonts w:ascii="AR CENA" w:hAnsi="AR CENA"/>
        </w:rPr>
      </w:pPr>
      <w:r w:rsidRPr="00B06B21">
        <w:rPr>
          <w:rFonts w:ascii="AR CENA" w:hAnsi="AR CENA"/>
        </w:rPr>
        <w:t xml:space="preserve">Screen Details </w:t>
      </w:r>
      <w:r w:rsidR="0014075C">
        <w:rPr>
          <w:rFonts w:ascii="AR CENA" w:hAnsi="AR CENA"/>
        </w:rPr>
        <w:t>(Screen 110</w:t>
      </w:r>
      <w:r w:rsidR="00BF73A1">
        <w:rPr>
          <w:rFonts w:ascii="AR CENA" w:hAnsi="AR CENA"/>
        </w:rPr>
        <w:t>), This used to search by different parameter to get information about flight ,AWB , space etc.</w:t>
      </w:r>
    </w:p>
    <w:tbl>
      <w:tblPr>
        <w:tblStyle w:val="TableGrid"/>
        <w:tblW w:w="0" w:type="auto"/>
        <w:tblLook w:val="04A0" w:firstRow="1" w:lastRow="0" w:firstColumn="1" w:lastColumn="0" w:noHBand="0" w:noVBand="1"/>
      </w:tblPr>
      <w:tblGrid>
        <w:gridCol w:w="1603"/>
        <w:gridCol w:w="7973"/>
      </w:tblGrid>
      <w:tr w:rsidR="00D911A2" w:rsidTr="00D911A2">
        <w:tc>
          <w:tcPr>
            <w:tcW w:w="1809" w:type="dxa"/>
          </w:tcPr>
          <w:p w:rsidR="00D911A2" w:rsidRDefault="000357AA" w:rsidP="003A7C75">
            <w:pPr>
              <w:rPr>
                <w:rFonts w:ascii="AR CENA" w:hAnsi="AR CENA"/>
              </w:rPr>
            </w:pPr>
            <w:r>
              <w:rPr>
                <w:rFonts w:ascii="AR CENA" w:hAnsi="AR CENA"/>
              </w:rPr>
              <w:t xml:space="preserve">Search By </w:t>
            </w:r>
          </w:p>
        </w:tc>
        <w:tc>
          <w:tcPr>
            <w:tcW w:w="7767" w:type="dxa"/>
          </w:tcPr>
          <w:p w:rsidR="00D911A2" w:rsidRDefault="00CA3524" w:rsidP="003A7C75">
            <w:pPr>
              <w:rPr>
                <w:rFonts w:ascii="AR CENA" w:hAnsi="AR CENA"/>
              </w:rPr>
            </w:pPr>
            <w:r>
              <w:rPr>
                <w:rFonts w:ascii="AR CENA" w:hAnsi="AR CENA"/>
              </w:rPr>
              <w:t>KK,LL or by Both , User can search by KK(all confirm shipments ) or LL(ALL wait listed shipments ) or by Both (both KK and LL shipments across the network )</w:t>
            </w:r>
          </w:p>
          <w:p w:rsidR="00CA3524" w:rsidRDefault="0060253D" w:rsidP="003A7C75">
            <w:pPr>
              <w:rPr>
                <w:rFonts w:ascii="AR CENA" w:hAnsi="AR CENA"/>
              </w:rPr>
            </w:pPr>
            <w:r>
              <w:rPr>
                <w:rFonts w:ascii="AR CENA" w:hAnsi="AR CENA"/>
              </w:rPr>
              <w:t xml:space="preserve">User need to select the option and click the search button to get the data and information based on selection criteria </w:t>
            </w:r>
          </w:p>
          <w:p w:rsidR="0060253D" w:rsidRDefault="0060253D" w:rsidP="003A7C75">
            <w:pPr>
              <w:rPr>
                <w:rFonts w:ascii="AR CENA" w:hAnsi="AR CENA"/>
              </w:rPr>
            </w:pPr>
            <w:r>
              <w:rPr>
                <w:rFonts w:ascii="AR CENA" w:hAnsi="AR CENA"/>
                <w:noProof/>
                <w:lang w:val="en-IN" w:eastAsia="en-IN"/>
              </w:rPr>
              <w:drawing>
                <wp:inline distT="0" distB="0" distL="0" distR="0" wp14:anchorId="5834C7DC" wp14:editId="7BE433D6">
                  <wp:extent cx="2035810" cy="250190"/>
                  <wp:effectExtent l="19050" t="19050" r="21590" b="16510"/>
                  <wp:docPr id="617" name="Picture 617" descr="C:\Users\Pradip\Desktop\screen\screenshot-gauat.bookmycargo.net-2017-07-09-10-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dip\Desktop\screen\screenshot-gauat.bookmycargo.net-2017-07-09-10-51-17.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5810" cy="250190"/>
                          </a:xfrm>
                          <a:prstGeom prst="rect">
                            <a:avLst/>
                          </a:prstGeom>
                          <a:noFill/>
                          <a:ln>
                            <a:solidFill>
                              <a:schemeClr val="accent1"/>
                            </a:solidFill>
                          </a:ln>
                        </pic:spPr>
                      </pic:pic>
                    </a:graphicData>
                  </a:graphic>
                </wp:inline>
              </w:drawing>
            </w:r>
          </w:p>
          <w:p w:rsidR="0060253D" w:rsidRDefault="0060253D" w:rsidP="003A7C75">
            <w:pPr>
              <w:rPr>
                <w:rFonts w:ascii="AR CENA" w:hAnsi="AR CENA"/>
              </w:rPr>
            </w:pPr>
            <w:r>
              <w:rPr>
                <w:rFonts w:ascii="AR CENA" w:hAnsi="AR CENA"/>
              </w:rPr>
              <w:t xml:space="preserve">Click search    </w:t>
            </w:r>
            <w:r>
              <w:rPr>
                <w:rFonts w:ascii="AR CENA" w:hAnsi="AR CENA"/>
                <w:noProof/>
                <w:lang w:val="en-IN" w:eastAsia="en-IN"/>
              </w:rPr>
              <w:drawing>
                <wp:inline distT="0" distB="0" distL="0" distR="0" wp14:anchorId="7CA58EAD" wp14:editId="765F7F73">
                  <wp:extent cx="1587500" cy="310515"/>
                  <wp:effectExtent l="19050" t="19050" r="12700" b="13335"/>
                  <wp:docPr id="618" name="Picture 618" descr="C:\Users\Pradip\Desktop\screen\screenshot-gauat.bookmycargo.net-2017-07-09-1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dip\Desktop\screen\screenshot-gauat.bookmycargo.net-2017-07-09-10-52-0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587500" cy="310515"/>
                          </a:xfrm>
                          <a:prstGeom prst="rect">
                            <a:avLst/>
                          </a:prstGeom>
                          <a:noFill/>
                          <a:ln>
                            <a:solidFill>
                              <a:schemeClr val="accent1"/>
                            </a:solidFill>
                          </a:ln>
                        </pic:spPr>
                      </pic:pic>
                    </a:graphicData>
                  </a:graphic>
                </wp:inline>
              </w:drawing>
            </w:r>
          </w:p>
          <w:p w:rsidR="0060253D" w:rsidRDefault="00B329BF" w:rsidP="003A7C75">
            <w:pPr>
              <w:rPr>
                <w:rFonts w:ascii="AR CENA" w:hAnsi="AR CENA"/>
              </w:rPr>
            </w:pPr>
            <w:r>
              <w:rPr>
                <w:rFonts w:ascii="AR CENA" w:hAnsi="AR CENA"/>
              </w:rPr>
              <w:t xml:space="preserve">Let’s search by KK , the bellow screen will open with details </w:t>
            </w:r>
          </w:p>
          <w:p w:rsidR="00B329BF" w:rsidRDefault="00B329BF" w:rsidP="003A7C75">
            <w:pPr>
              <w:rPr>
                <w:rFonts w:ascii="AR CENA" w:hAnsi="AR CENA"/>
              </w:rPr>
            </w:pPr>
            <w:r>
              <w:rPr>
                <w:rFonts w:ascii="AR CENA" w:hAnsi="AR CENA"/>
                <w:noProof/>
                <w:lang w:val="en-IN" w:eastAsia="en-IN"/>
              </w:rPr>
              <w:lastRenderedPageBreak/>
              <w:drawing>
                <wp:inline distT="0" distB="0" distL="0" distR="0" wp14:anchorId="48A961AD" wp14:editId="25151047">
                  <wp:extent cx="4347713" cy="1699403"/>
                  <wp:effectExtent l="19050" t="19050" r="15240" b="15240"/>
                  <wp:docPr id="619" name="Picture 619" descr="C:\Users\Pradip\Desktop\screen\screenshot-gauat.bookmycargo.net-2017-07-09-10-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dip\Desktop\screen\screenshot-gauat.bookmycargo.net-2017-07-09-10-52-57.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355738" cy="1702540"/>
                          </a:xfrm>
                          <a:prstGeom prst="rect">
                            <a:avLst/>
                          </a:prstGeom>
                          <a:noFill/>
                          <a:ln>
                            <a:solidFill>
                              <a:schemeClr val="accent1"/>
                            </a:solidFill>
                          </a:ln>
                        </pic:spPr>
                      </pic:pic>
                    </a:graphicData>
                  </a:graphic>
                </wp:inline>
              </w:drawing>
            </w:r>
          </w:p>
        </w:tc>
      </w:tr>
      <w:tr w:rsidR="00D911A2" w:rsidTr="00D911A2">
        <w:tc>
          <w:tcPr>
            <w:tcW w:w="1809" w:type="dxa"/>
          </w:tcPr>
          <w:p w:rsidR="00D911A2" w:rsidRDefault="000357AA" w:rsidP="003A7C75">
            <w:pPr>
              <w:rPr>
                <w:rFonts w:ascii="AR CENA" w:hAnsi="AR CENA"/>
              </w:rPr>
            </w:pPr>
            <w:r>
              <w:rPr>
                <w:rFonts w:ascii="AR CENA" w:hAnsi="AR CENA"/>
              </w:rPr>
              <w:lastRenderedPageBreak/>
              <w:t xml:space="preserve">Origin  Zone </w:t>
            </w:r>
          </w:p>
        </w:tc>
        <w:tc>
          <w:tcPr>
            <w:tcW w:w="7767" w:type="dxa"/>
          </w:tcPr>
          <w:p w:rsidR="00D911A2" w:rsidRDefault="00D474D4" w:rsidP="003A7C75">
            <w:pPr>
              <w:rPr>
                <w:rFonts w:ascii="AR CENA" w:hAnsi="AR CENA"/>
              </w:rPr>
            </w:pPr>
            <w:r>
              <w:rPr>
                <w:rFonts w:ascii="AR CENA" w:hAnsi="AR CENA"/>
              </w:rPr>
              <w:t xml:space="preserve">User can search the data based on Origin Zone  by selecting  the Origin Zone </w:t>
            </w:r>
          </w:p>
          <w:p w:rsidR="00D474D4" w:rsidRDefault="00D474D4" w:rsidP="003A7C75">
            <w:pPr>
              <w:rPr>
                <w:rFonts w:ascii="AR CENA" w:hAnsi="AR CENA"/>
              </w:rPr>
            </w:pPr>
            <w:r>
              <w:rPr>
                <w:rFonts w:ascii="AR CENA" w:hAnsi="AR CENA"/>
                <w:noProof/>
                <w:lang w:val="en-IN" w:eastAsia="en-IN"/>
              </w:rPr>
              <w:drawing>
                <wp:inline distT="0" distB="0" distL="0" distR="0" wp14:anchorId="341E32E2" wp14:editId="0592DFB2">
                  <wp:extent cx="3200400" cy="293370"/>
                  <wp:effectExtent l="19050" t="19050" r="19050" b="11430"/>
                  <wp:docPr id="620" name="Picture 620" descr="C:\Users\Pradip\Desktop\screen\screenshot-gauat.bookmycargo.net-2017-07-09-10-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dip\Desktop\screen\screenshot-gauat.bookmycargo.net-2017-07-09-10-56-09.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200400" cy="293370"/>
                          </a:xfrm>
                          <a:prstGeom prst="rect">
                            <a:avLst/>
                          </a:prstGeom>
                          <a:noFill/>
                          <a:ln>
                            <a:solidFill>
                              <a:schemeClr val="accent1"/>
                            </a:solidFill>
                          </a:ln>
                        </pic:spPr>
                      </pic:pic>
                    </a:graphicData>
                  </a:graphic>
                </wp:inline>
              </w:drawing>
            </w:r>
          </w:p>
        </w:tc>
      </w:tr>
      <w:tr w:rsidR="00D911A2" w:rsidTr="00D911A2">
        <w:tc>
          <w:tcPr>
            <w:tcW w:w="1809" w:type="dxa"/>
          </w:tcPr>
          <w:p w:rsidR="00D911A2" w:rsidRDefault="000357AA" w:rsidP="003A7C75">
            <w:pPr>
              <w:rPr>
                <w:rFonts w:ascii="AR CENA" w:hAnsi="AR CENA"/>
              </w:rPr>
            </w:pPr>
            <w:r>
              <w:rPr>
                <w:rFonts w:ascii="AR CENA" w:hAnsi="AR CENA"/>
              </w:rPr>
              <w:t xml:space="preserve">Destination Zone </w:t>
            </w:r>
          </w:p>
        </w:tc>
        <w:tc>
          <w:tcPr>
            <w:tcW w:w="7767" w:type="dxa"/>
          </w:tcPr>
          <w:p w:rsidR="00D474D4" w:rsidRDefault="00D474D4" w:rsidP="00D474D4">
            <w:pPr>
              <w:rPr>
                <w:rFonts w:ascii="AR CENA" w:hAnsi="AR CENA"/>
              </w:rPr>
            </w:pPr>
            <w:r>
              <w:rPr>
                <w:rFonts w:ascii="AR CENA" w:hAnsi="AR CENA"/>
              </w:rPr>
              <w:t xml:space="preserve">User can search the data based on Destination  Zone  by selecting  the Destination Zone </w:t>
            </w:r>
          </w:p>
          <w:p w:rsidR="00D911A2" w:rsidRDefault="00D474D4" w:rsidP="003A7C75">
            <w:pPr>
              <w:rPr>
                <w:rFonts w:ascii="AR CENA" w:hAnsi="AR CENA"/>
              </w:rPr>
            </w:pPr>
            <w:r>
              <w:rPr>
                <w:rFonts w:ascii="AR CENA" w:hAnsi="AR CENA"/>
                <w:noProof/>
                <w:lang w:val="en-IN" w:eastAsia="en-IN"/>
              </w:rPr>
              <w:drawing>
                <wp:inline distT="0" distB="0" distL="0" distR="0" wp14:anchorId="6E9C701A" wp14:editId="02857761">
                  <wp:extent cx="3122930" cy="241300"/>
                  <wp:effectExtent l="19050" t="19050" r="20320" b="25400"/>
                  <wp:docPr id="621" name="Picture 621" descr="C:\Users\Pradip\Desktop\screen\screenshot-gauat.bookmycargo.net-2017-07-09-10-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dip\Desktop\screen\screenshot-gauat.bookmycargo.net-2017-07-09-10-57-07.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22930" cy="241300"/>
                          </a:xfrm>
                          <a:prstGeom prst="rect">
                            <a:avLst/>
                          </a:prstGeom>
                          <a:noFill/>
                          <a:ln>
                            <a:solidFill>
                              <a:schemeClr val="accent1"/>
                            </a:solidFill>
                          </a:ln>
                        </pic:spPr>
                      </pic:pic>
                    </a:graphicData>
                  </a:graphic>
                </wp:inline>
              </w:drawing>
            </w:r>
          </w:p>
        </w:tc>
      </w:tr>
      <w:tr w:rsidR="00D911A2" w:rsidTr="00D911A2">
        <w:tc>
          <w:tcPr>
            <w:tcW w:w="1809" w:type="dxa"/>
          </w:tcPr>
          <w:p w:rsidR="00D911A2" w:rsidRDefault="000357AA" w:rsidP="003A7C75">
            <w:pPr>
              <w:rPr>
                <w:rFonts w:ascii="AR CENA" w:hAnsi="AR CENA"/>
              </w:rPr>
            </w:pPr>
            <w:r>
              <w:rPr>
                <w:rFonts w:ascii="AR CENA" w:hAnsi="AR CENA"/>
              </w:rPr>
              <w:t xml:space="preserve">Flight No </w:t>
            </w:r>
          </w:p>
        </w:tc>
        <w:tc>
          <w:tcPr>
            <w:tcW w:w="7767" w:type="dxa"/>
          </w:tcPr>
          <w:p w:rsidR="00D911A2" w:rsidRDefault="00B70DF1" w:rsidP="003A7C75">
            <w:pPr>
              <w:rPr>
                <w:rFonts w:ascii="AR CENA" w:hAnsi="AR CENA"/>
              </w:rPr>
            </w:pPr>
            <w:r>
              <w:rPr>
                <w:rFonts w:ascii="AR CENA" w:hAnsi="AR CENA"/>
              </w:rPr>
              <w:t xml:space="preserve">User can search by flight number , whereas date is mandatory </w:t>
            </w:r>
            <w:r w:rsidR="00A3726D">
              <w:rPr>
                <w:rFonts w:ascii="AR CENA" w:hAnsi="AR CENA"/>
              </w:rPr>
              <w:t xml:space="preserve">, in this case data of a particular flight will open for action </w:t>
            </w:r>
          </w:p>
          <w:p w:rsidR="00B70DF1" w:rsidRDefault="00A3726D" w:rsidP="003A7C75">
            <w:pPr>
              <w:rPr>
                <w:rFonts w:ascii="AR CENA" w:hAnsi="AR CENA"/>
              </w:rPr>
            </w:pPr>
            <w:r>
              <w:rPr>
                <w:rFonts w:ascii="AR CENA" w:hAnsi="AR CENA"/>
                <w:noProof/>
                <w:lang w:val="en-IN" w:eastAsia="en-IN"/>
              </w:rPr>
              <w:drawing>
                <wp:inline distT="0" distB="0" distL="0" distR="0" wp14:anchorId="5541874C" wp14:editId="4DF05E41">
                  <wp:extent cx="2363470" cy="198120"/>
                  <wp:effectExtent l="19050" t="19050" r="17780" b="11430"/>
                  <wp:docPr id="622" name="Picture 622" descr="C:\Users\Pradip\Desktop\screen\screenshot-gauat.bookmycargo.net-2017-07-09-10-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dip\Desktop\screen\screenshot-gauat.bookmycargo.net-2017-07-09-10-58-5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363470" cy="198120"/>
                          </a:xfrm>
                          <a:prstGeom prst="rect">
                            <a:avLst/>
                          </a:prstGeom>
                          <a:noFill/>
                          <a:ln>
                            <a:solidFill>
                              <a:schemeClr val="accent1"/>
                            </a:solidFill>
                          </a:ln>
                        </pic:spPr>
                      </pic:pic>
                    </a:graphicData>
                  </a:graphic>
                </wp:inline>
              </w:drawing>
            </w:r>
          </w:p>
          <w:p w:rsidR="00A3726D" w:rsidRDefault="00A3726D" w:rsidP="003A7C75">
            <w:pPr>
              <w:rPr>
                <w:rFonts w:ascii="AR CENA" w:hAnsi="AR CENA"/>
              </w:rPr>
            </w:pPr>
            <w:r>
              <w:rPr>
                <w:rFonts w:ascii="AR CENA" w:hAnsi="AR CENA"/>
              </w:rPr>
              <w:t xml:space="preserve">Select the flight date , </w:t>
            </w:r>
            <w:r>
              <w:rPr>
                <w:rFonts w:ascii="AR CENA" w:hAnsi="AR CENA"/>
                <w:noProof/>
                <w:lang w:val="en-IN" w:eastAsia="en-IN"/>
              </w:rPr>
              <w:drawing>
                <wp:inline distT="0" distB="0" distL="0" distR="0" wp14:anchorId="195CC6D2" wp14:editId="17442CA6">
                  <wp:extent cx="2233930" cy="207010"/>
                  <wp:effectExtent l="19050" t="19050" r="13970" b="21590"/>
                  <wp:docPr id="623" name="Picture 623" descr="C:\Users\Pradip\Desktop\screen\screenshot-gauat.bookmycargo.net-2017-07-09-11-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dip\Desktop\screen\screenshot-gauat.bookmycargo.net-2017-07-09-11-00-3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233930" cy="207010"/>
                          </a:xfrm>
                          <a:prstGeom prst="rect">
                            <a:avLst/>
                          </a:prstGeom>
                          <a:noFill/>
                          <a:ln>
                            <a:solidFill>
                              <a:schemeClr val="accent1"/>
                            </a:solidFill>
                          </a:ln>
                        </pic:spPr>
                      </pic:pic>
                    </a:graphicData>
                  </a:graphic>
                </wp:inline>
              </w:drawing>
            </w:r>
            <w:r>
              <w:rPr>
                <w:rFonts w:ascii="AR CENA" w:hAnsi="AR CENA"/>
              </w:rPr>
              <w:t xml:space="preserve"> </w:t>
            </w:r>
          </w:p>
          <w:p w:rsidR="00A3726D" w:rsidRDefault="00A3726D" w:rsidP="003A7C75">
            <w:pPr>
              <w:rPr>
                <w:rFonts w:ascii="AR CENA" w:hAnsi="AR CENA"/>
              </w:rPr>
            </w:pPr>
            <w:r>
              <w:rPr>
                <w:rFonts w:ascii="AR CENA" w:hAnsi="AR CENA"/>
              </w:rPr>
              <w:t xml:space="preserve">and click search </w:t>
            </w:r>
            <w:r>
              <w:rPr>
                <w:rFonts w:ascii="AR CENA" w:hAnsi="AR CENA"/>
                <w:noProof/>
                <w:lang w:val="en-IN" w:eastAsia="en-IN"/>
              </w:rPr>
              <w:drawing>
                <wp:inline distT="0" distB="0" distL="0" distR="0" wp14:anchorId="2D71A549" wp14:editId="7BDEB835">
                  <wp:extent cx="1587500" cy="310515"/>
                  <wp:effectExtent l="19050" t="19050" r="12700" b="13335"/>
                  <wp:docPr id="624" name="Picture 624" descr="C:\Users\Pradip\Desktop\screen\screenshot-gauat.bookmycargo.net-2017-07-09-1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dip\Desktop\screen\screenshot-gauat.bookmycargo.net-2017-07-09-10-52-0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587500" cy="310515"/>
                          </a:xfrm>
                          <a:prstGeom prst="rect">
                            <a:avLst/>
                          </a:prstGeom>
                          <a:noFill/>
                          <a:ln>
                            <a:solidFill>
                              <a:schemeClr val="accent1"/>
                            </a:solidFill>
                          </a:ln>
                        </pic:spPr>
                      </pic:pic>
                    </a:graphicData>
                  </a:graphic>
                </wp:inline>
              </w:drawing>
            </w:r>
            <w:r w:rsidR="00A00C15">
              <w:rPr>
                <w:rFonts w:ascii="AR CENA" w:hAnsi="AR CENA"/>
              </w:rPr>
              <w:t xml:space="preserve"> </w:t>
            </w:r>
          </w:p>
          <w:p w:rsidR="00A00C15" w:rsidRDefault="00A00C15" w:rsidP="003A7C75">
            <w:pPr>
              <w:rPr>
                <w:rFonts w:ascii="AR CENA" w:hAnsi="AR CENA"/>
              </w:rPr>
            </w:pPr>
            <w:r>
              <w:rPr>
                <w:rFonts w:ascii="AR CENA" w:hAnsi="AR CENA"/>
              </w:rPr>
              <w:t xml:space="preserve">It will open the new flight window screen for action </w:t>
            </w:r>
          </w:p>
          <w:p w:rsidR="00A00C15" w:rsidRDefault="00A00C15" w:rsidP="003A7C75">
            <w:pPr>
              <w:rPr>
                <w:rFonts w:ascii="AR CENA" w:hAnsi="AR CENA"/>
              </w:rPr>
            </w:pPr>
            <w:r>
              <w:rPr>
                <w:rFonts w:ascii="AR CENA" w:hAnsi="AR CENA"/>
                <w:noProof/>
                <w:lang w:val="en-IN" w:eastAsia="en-IN"/>
              </w:rPr>
              <w:drawing>
                <wp:inline distT="0" distB="0" distL="0" distR="0" wp14:anchorId="2A4DCF87" wp14:editId="061F34B4">
                  <wp:extent cx="4485298" cy="1138686"/>
                  <wp:effectExtent l="19050" t="19050" r="10795" b="23495"/>
                  <wp:docPr id="625" name="Picture 625" descr="C:\Users\Pradip\Desktop\screen\screenshot-gauat.bookmycargo.net-2017-07-09-11-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dip\Desktop\screen\screenshot-gauat.bookmycargo.net-2017-07-09-11-01-48.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73442" cy="1161063"/>
                          </a:xfrm>
                          <a:prstGeom prst="rect">
                            <a:avLst/>
                          </a:prstGeom>
                          <a:noFill/>
                          <a:ln>
                            <a:solidFill>
                              <a:schemeClr val="accent1"/>
                            </a:solidFill>
                          </a:ln>
                        </pic:spPr>
                      </pic:pic>
                    </a:graphicData>
                  </a:graphic>
                </wp:inline>
              </w:drawing>
            </w:r>
          </w:p>
          <w:p w:rsidR="00A3726D" w:rsidRDefault="00A3726D" w:rsidP="003A7C75">
            <w:pPr>
              <w:rPr>
                <w:rFonts w:ascii="AR CENA" w:hAnsi="AR CENA"/>
              </w:rPr>
            </w:pPr>
          </w:p>
        </w:tc>
      </w:tr>
      <w:tr w:rsidR="00D911A2" w:rsidTr="00D911A2">
        <w:tc>
          <w:tcPr>
            <w:tcW w:w="1809" w:type="dxa"/>
          </w:tcPr>
          <w:p w:rsidR="00D911A2" w:rsidRDefault="000357AA" w:rsidP="003A7C75">
            <w:pPr>
              <w:rPr>
                <w:rFonts w:ascii="AR CENA" w:hAnsi="AR CENA"/>
              </w:rPr>
            </w:pPr>
            <w:r>
              <w:rPr>
                <w:rFonts w:ascii="AR CENA" w:hAnsi="AR CENA"/>
              </w:rPr>
              <w:t xml:space="preserve">Flight Type </w:t>
            </w:r>
          </w:p>
        </w:tc>
        <w:tc>
          <w:tcPr>
            <w:tcW w:w="7767" w:type="dxa"/>
          </w:tcPr>
          <w:p w:rsidR="00D911A2" w:rsidRDefault="0062792F" w:rsidP="003A7C75">
            <w:pPr>
              <w:rPr>
                <w:rFonts w:ascii="AR CENA" w:hAnsi="AR CENA"/>
              </w:rPr>
            </w:pPr>
            <w:r>
              <w:rPr>
                <w:rFonts w:ascii="AR CENA" w:hAnsi="AR CENA"/>
              </w:rPr>
              <w:t xml:space="preserve">User can search the data based on Flight Type as –Domestic or International flight </w:t>
            </w:r>
          </w:p>
          <w:p w:rsidR="0062792F" w:rsidRDefault="0062792F" w:rsidP="003A7C75">
            <w:pPr>
              <w:rPr>
                <w:rFonts w:ascii="AR CENA" w:hAnsi="AR CENA"/>
              </w:rPr>
            </w:pPr>
            <w:r>
              <w:rPr>
                <w:rFonts w:ascii="AR CENA" w:hAnsi="AR CENA"/>
                <w:noProof/>
                <w:lang w:val="en-IN" w:eastAsia="en-IN"/>
              </w:rPr>
              <w:drawing>
                <wp:inline distT="0" distB="0" distL="0" distR="0" wp14:anchorId="76359BE1" wp14:editId="01A9F350">
                  <wp:extent cx="3329940" cy="259080"/>
                  <wp:effectExtent l="19050" t="19050" r="22860" b="26670"/>
                  <wp:docPr id="626" name="Picture 626" descr="C:\Users\Pradip\Desktop\screen\screenshot-gauat.bookmycargo.net-2017-07-09-11-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dip\Desktop\screen\screenshot-gauat.bookmycargo.net-2017-07-09-11-05-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329940" cy="259080"/>
                          </a:xfrm>
                          <a:prstGeom prst="rect">
                            <a:avLst/>
                          </a:prstGeom>
                          <a:noFill/>
                          <a:ln>
                            <a:solidFill>
                              <a:schemeClr val="accent1"/>
                            </a:solidFill>
                          </a:ln>
                        </pic:spPr>
                      </pic:pic>
                    </a:graphicData>
                  </a:graphic>
                </wp:inline>
              </w:drawing>
            </w:r>
          </w:p>
          <w:p w:rsidR="0062792F" w:rsidRDefault="0062792F" w:rsidP="003A7C75">
            <w:pPr>
              <w:rPr>
                <w:rFonts w:ascii="AR CENA" w:hAnsi="AR CENA"/>
              </w:rPr>
            </w:pPr>
            <w:r>
              <w:rPr>
                <w:rFonts w:ascii="AR CENA" w:hAnsi="AR CENA"/>
              </w:rPr>
              <w:lastRenderedPageBreak/>
              <w:t xml:space="preserve">If User select the Domestic , and click search it will open all domestic flights </w:t>
            </w:r>
            <w:r w:rsidR="00FB4284">
              <w:rPr>
                <w:rFonts w:ascii="AR CENA" w:hAnsi="AR CENA"/>
                <w:noProof/>
                <w:lang w:val="en-IN" w:eastAsia="en-IN"/>
              </w:rPr>
              <w:drawing>
                <wp:inline distT="0" distB="0" distL="0" distR="0" wp14:anchorId="6FE7FF2E" wp14:editId="32356D9E">
                  <wp:extent cx="2734310" cy="180975"/>
                  <wp:effectExtent l="19050" t="19050" r="27940" b="28575"/>
                  <wp:docPr id="629" name="Picture 629" descr="C:\Users\Pradip\Desktop\screen\screenshot-gauat.bookmycargo.net-2017-07-09-11-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dip\Desktop\screen\screenshot-gauat.bookmycargo.net-2017-07-09-11-09-25.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34310" cy="180975"/>
                          </a:xfrm>
                          <a:prstGeom prst="rect">
                            <a:avLst/>
                          </a:prstGeom>
                          <a:noFill/>
                          <a:ln>
                            <a:solidFill>
                              <a:schemeClr val="accent1"/>
                            </a:solidFill>
                          </a:ln>
                        </pic:spPr>
                      </pic:pic>
                    </a:graphicData>
                  </a:graphic>
                </wp:inline>
              </w:drawing>
            </w:r>
          </w:p>
          <w:p w:rsidR="00FB4284" w:rsidRDefault="00FB4284" w:rsidP="003A7C75">
            <w:pPr>
              <w:rPr>
                <w:rFonts w:ascii="AR CENA" w:hAnsi="AR CENA"/>
              </w:rPr>
            </w:pPr>
            <w:r>
              <w:rPr>
                <w:rFonts w:ascii="AR CENA" w:hAnsi="AR CENA"/>
                <w:noProof/>
                <w:lang w:val="en-IN" w:eastAsia="en-IN"/>
              </w:rPr>
              <w:drawing>
                <wp:inline distT="0" distB="0" distL="0" distR="0" wp14:anchorId="46BB069D" wp14:editId="0FF98211">
                  <wp:extent cx="4658264" cy="2018581"/>
                  <wp:effectExtent l="19050" t="19050" r="9525" b="20320"/>
                  <wp:docPr id="627" name="Picture 627" descr="C:\Users\Pradip\Desktop\screen\screenshot-gauat.bookmycargo.net-2017-07-09-11-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dip\Desktop\screen\screenshot-gauat.bookmycargo.net-2017-07-09-11-07-29.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58296" cy="2018595"/>
                          </a:xfrm>
                          <a:prstGeom prst="rect">
                            <a:avLst/>
                          </a:prstGeom>
                          <a:noFill/>
                          <a:ln>
                            <a:solidFill>
                              <a:schemeClr val="accent1"/>
                            </a:solidFill>
                          </a:ln>
                        </pic:spPr>
                      </pic:pic>
                    </a:graphicData>
                  </a:graphic>
                </wp:inline>
              </w:drawing>
            </w:r>
          </w:p>
          <w:p w:rsidR="0062792F" w:rsidRDefault="0062792F" w:rsidP="003A7C75">
            <w:pPr>
              <w:rPr>
                <w:rFonts w:ascii="AR CENA" w:hAnsi="AR CENA"/>
              </w:rPr>
            </w:pPr>
            <w:r>
              <w:rPr>
                <w:rFonts w:ascii="AR CENA" w:hAnsi="AR CENA"/>
              </w:rPr>
              <w:t xml:space="preserve">If user select the International and click search it will only open all International flights </w:t>
            </w:r>
          </w:p>
          <w:p w:rsidR="00FB4284" w:rsidRDefault="00FB4284" w:rsidP="003A7C75">
            <w:pPr>
              <w:rPr>
                <w:rFonts w:ascii="AR CENA" w:hAnsi="AR CENA"/>
              </w:rPr>
            </w:pPr>
            <w:r>
              <w:rPr>
                <w:rFonts w:ascii="AR CENA" w:hAnsi="AR CENA"/>
                <w:noProof/>
                <w:lang w:val="en-IN" w:eastAsia="en-IN"/>
              </w:rPr>
              <w:drawing>
                <wp:inline distT="0" distB="0" distL="0" distR="0" wp14:anchorId="71FF6F29" wp14:editId="6F585F71">
                  <wp:extent cx="2820670" cy="250190"/>
                  <wp:effectExtent l="19050" t="19050" r="17780" b="16510"/>
                  <wp:docPr id="630" name="Picture 630" descr="C:\Users\Pradip\Desktop\screen\screenshot-gauat.bookmycargo.net-2017-07-09-11-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adip\Desktop\screen\screenshot-gauat.bookmycargo.net-2017-07-09-11-10-03.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20670" cy="250190"/>
                          </a:xfrm>
                          <a:prstGeom prst="rect">
                            <a:avLst/>
                          </a:prstGeom>
                          <a:noFill/>
                          <a:ln>
                            <a:solidFill>
                              <a:schemeClr val="accent1"/>
                            </a:solidFill>
                          </a:ln>
                        </pic:spPr>
                      </pic:pic>
                    </a:graphicData>
                  </a:graphic>
                </wp:inline>
              </w:drawing>
            </w:r>
          </w:p>
          <w:p w:rsidR="00FB4284" w:rsidRDefault="00FB4284" w:rsidP="003A7C75">
            <w:pPr>
              <w:rPr>
                <w:rFonts w:ascii="AR CENA" w:hAnsi="AR CENA"/>
              </w:rPr>
            </w:pPr>
            <w:r>
              <w:rPr>
                <w:rFonts w:ascii="AR CENA" w:hAnsi="AR CENA"/>
                <w:noProof/>
                <w:lang w:val="en-IN" w:eastAsia="en-IN"/>
              </w:rPr>
              <w:drawing>
                <wp:inline distT="0" distB="0" distL="0" distR="0" wp14:anchorId="2C527374" wp14:editId="7223F74A">
                  <wp:extent cx="4727276" cy="2139351"/>
                  <wp:effectExtent l="19050" t="19050" r="16510" b="13335"/>
                  <wp:docPr id="628" name="Picture 628" descr="C:\Users\Pradip\Desktop\screen\screenshot-gauat.bookmycargo.net-2017-07-09-11-0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dip\Desktop\screen\screenshot-gauat.bookmycargo.net-2017-07-09-11-08-29.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727728" cy="2139556"/>
                          </a:xfrm>
                          <a:prstGeom prst="rect">
                            <a:avLst/>
                          </a:prstGeom>
                          <a:noFill/>
                          <a:ln>
                            <a:solidFill>
                              <a:schemeClr val="accent1"/>
                            </a:solidFill>
                          </a:ln>
                        </pic:spPr>
                      </pic:pic>
                    </a:graphicData>
                  </a:graphic>
                </wp:inline>
              </w:drawing>
            </w:r>
          </w:p>
          <w:p w:rsidR="0062792F" w:rsidRDefault="0062792F" w:rsidP="003A7C75">
            <w:pPr>
              <w:rPr>
                <w:rFonts w:ascii="AR CENA" w:hAnsi="AR CENA"/>
              </w:rPr>
            </w:pPr>
            <w:r>
              <w:rPr>
                <w:rFonts w:ascii="AR CENA" w:hAnsi="AR CENA"/>
              </w:rPr>
              <w:t xml:space="preserve">If user select Both as option , it will open all Domestic and International flights </w:t>
            </w:r>
          </w:p>
          <w:p w:rsidR="001E2958" w:rsidRDefault="001E2958" w:rsidP="003A7C75">
            <w:pPr>
              <w:rPr>
                <w:rFonts w:ascii="AR CENA" w:hAnsi="AR CENA"/>
              </w:rPr>
            </w:pPr>
            <w:r>
              <w:rPr>
                <w:rFonts w:ascii="AR CENA" w:hAnsi="AR CENA"/>
                <w:noProof/>
                <w:lang w:val="en-IN" w:eastAsia="en-IN"/>
              </w:rPr>
              <w:drawing>
                <wp:inline distT="0" distB="0" distL="0" distR="0" wp14:anchorId="68D2BD07" wp14:editId="77AAAC27">
                  <wp:extent cx="2769235" cy="267335"/>
                  <wp:effectExtent l="19050" t="19050" r="12065" b="18415"/>
                  <wp:docPr id="631" name="Picture 631" descr="C:\Users\Pradip\Desktop\screen\screenshot-gauat.bookmycargo.net-2017-07-09-11-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adip\Desktop\screen\screenshot-gauat.bookmycargo.net-2017-07-09-11-10-38.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769235" cy="267335"/>
                          </a:xfrm>
                          <a:prstGeom prst="rect">
                            <a:avLst/>
                          </a:prstGeom>
                          <a:noFill/>
                          <a:ln>
                            <a:solidFill>
                              <a:schemeClr val="accent1"/>
                            </a:solidFill>
                          </a:ln>
                        </pic:spPr>
                      </pic:pic>
                    </a:graphicData>
                  </a:graphic>
                </wp:inline>
              </w:drawing>
            </w:r>
          </w:p>
          <w:p w:rsidR="001E2958" w:rsidRDefault="00640BD8" w:rsidP="003A7C75">
            <w:pPr>
              <w:rPr>
                <w:rFonts w:ascii="AR CENA" w:hAnsi="AR CENA"/>
              </w:rPr>
            </w:pPr>
            <w:r>
              <w:rPr>
                <w:rFonts w:ascii="AR CENA" w:hAnsi="AR CENA"/>
                <w:noProof/>
                <w:lang w:val="en-IN" w:eastAsia="en-IN"/>
              </w:rPr>
              <w:lastRenderedPageBreak/>
              <w:drawing>
                <wp:inline distT="0" distB="0" distL="0" distR="0" wp14:anchorId="699B429C" wp14:editId="045750FD">
                  <wp:extent cx="4718649" cy="3899139"/>
                  <wp:effectExtent l="19050" t="19050" r="25400" b="25400"/>
                  <wp:docPr id="632" name="Picture 632" descr="C:\Users\Pradip\Desktop\screen\screenshot-gauat.bookmycargo.net-2017-07-09-11-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adip\Desktop\screen\screenshot-gauat.bookmycargo.net-2017-07-09-11-11-2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18853" cy="3899308"/>
                          </a:xfrm>
                          <a:prstGeom prst="rect">
                            <a:avLst/>
                          </a:prstGeom>
                          <a:noFill/>
                          <a:ln>
                            <a:solidFill>
                              <a:schemeClr val="accent1"/>
                            </a:solidFill>
                          </a:ln>
                        </pic:spPr>
                      </pic:pic>
                    </a:graphicData>
                  </a:graphic>
                </wp:inline>
              </w:drawing>
            </w:r>
          </w:p>
          <w:p w:rsidR="0062792F" w:rsidRDefault="0062792F" w:rsidP="003A7C75">
            <w:pPr>
              <w:rPr>
                <w:rFonts w:ascii="AR CENA" w:hAnsi="AR CENA"/>
              </w:rPr>
            </w:pPr>
          </w:p>
        </w:tc>
      </w:tr>
      <w:tr w:rsidR="00D911A2" w:rsidTr="00D911A2">
        <w:tc>
          <w:tcPr>
            <w:tcW w:w="1809" w:type="dxa"/>
          </w:tcPr>
          <w:p w:rsidR="00D911A2" w:rsidRDefault="00356677" w:rsidP="003A7C75">
            <w:pPr>
              <w:rPr>
                <w:rFonts w:ascii="AR CENA" w:hAnsi="AR CENA"/>
              </w:rPr>
            </w:pPr>
            <w:r>
              <w:rPr>
                <w:rFonts w:ascii="AR CENA" w:hAnsi="AR CENA"/>
              </w:rPr>
              <w:lastRenderedPageBreak/>
              <w:t>Origin (Airport</w:t>
            </w:r>
            <w:r w:rsidR="000357AA">
              <w:rPr>
                <w:rFonts w:ascii="AR CENA" w:hAnsi="AR CENA"/>
              </w:rPr>
              <w:t>)</w:t>
            </w:r>
          </w:p>
        </w:tc>
        <w:tc>
          <w:tcPr>
            <w:tcW w:w="7767" w:type="dxa"/>
          </w:tcPr>
          <w:p w:rsidR="00D911A2" w:rsidRDefault="00356677" w:rsidP="003A7C75">
            <w:pPr>
              <w:rPr>
                <w:rFonts w:ascii="AR CENA" w:hAnsi="AR CENA"/>
              </w:rPr>
            </w:pPr>
            <w:r>
              <w:rPr>
                <w:rFonts w:ascii="AR CENA" w:hAnsi="AR CENA"/>
              </w:rPr>
              <w:t xml:space="preserve">User can search the information based on Origin Airport </w:t>
            </w:r>
          </w:p>
          <w:p w:rsidR="00356677" w:rsidRDefault="00356677" w:rsidP="003A7C75">
            <w:pPr>
              <w:rPr>
                <w:rFonts w:ascii="AR CENA" w:hAnsi="AR CENA"/>
              </w:rPr>
            </w:pPr>
            <w:r>
              <w:rPr>
                <w:rFonts w:ascii="AR CENA" w:hAnsi="AR CENA"/>
                <w:noProof/>
                <w:lang w:val="en-IN" w:eastAsia="en-IN"/>
              </w:rPr>
              <w:drawing>
                <wp:inline distT="0" distB="0" distL="0" distR="0" wp14:anchorId="24CAA61F" wp14:editId="0D53AD2F">
                  <wp:extent cx="1923415" cy="284480"/>
                  <wp:effectExtent l="19050" t="19050" r="19685" b="20320"/>
                  <wp:docPr id="633" name="Picture 633" descr="C:\Users\Pradip\Desktop\screen\screenshot-gauat.bookmycargo.net-2017-07-09-11-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adip\Desktop\screen\screenshot-gauat.bookmycargo.net-2017-07-09-11-17-5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23415" cy="284480"/>
                          </a:xfrm>
                          <a:prstGeom prst="rect">
                            <a:avLst/>
                          </a:prstGeom>
                          <a:noFill/>
                          <a:ln>
                            <a:solidFill>
                              <a:schemeClr val="accent1"/>
                            </a:solidFill>
                          </a:ln>
                        </pic:spPr>
                      </pic:pic>
                    </a:graphicData>
                  </a:graphic>
                </wp:inline>
              </w:drawing>
            </w:r>
            <w:r w:rsidR="00424846">
              <w:rPr>
                <w:rFonts w:ascii="AR CENA" w:hAnsi="AR CENA"/>
              </w:rPr>
              <w:t xml:space="preserve"> and click search </w:t>
            </w:r>
          </w:p>
          <w:p w:rsidR="00424846" w:rsidRDefault="00424846" w:rsidP="003A7C75">
            <w:pPr>
              <w:rPr>
                <w:rFonts w:ascii="AR CENA" w:hAnsi="AR CENA"/>
              </w:rPr>
            </w:pPr>
          </w:p>
        </w:tc>
      </w:tr>
      <w:tr w:rsidR="00D911A2" w:rsidTr="00D911A2">
        <w:tc>
          <w:tcPr>
            <w:tcW w:w="1809" w:type="dxa"/>
          </w:tcPr>
          <w:p w:rsidR="00D911A2" w:rsidRDefault="00356677" w:rsidP="003A7C75">
            <w:pPr>
              <w:rPr>
                <w:rFonts w:ascii="AR CENA" w:hAnsi="AR CENA"/>
              </w:rPr>
            </w:pPr>
            <w:r>
              <w:rPr>
                <w:rFonts w:ascii="AR CENA" w:hAnsi="AR CENA"/>
              </w:rPr>
              <w:t>Destination(Airport</w:t>
            </w:r>
            <w:r w:rsidR="000357AA">
              <w:rPr>
                <w:rFonts w:ascii="AR CENA" w:hAnsi="AR CENA"/>
              </w:rPr>
              <w:t>)</w:t>
            </w:r>
          </w:p>
        </w:tc>
        <w:tc>
          <w:tcPr>
            <w:tcW w:w="7767" w:type="dxa"/>
          </w:tcPr>
          <w:p w:rsidR="00D911A2" w:rsidRDefault="00424846" w:rsidP="003A7C75">
            <w:pPr>
              <w:rPr>
                <w:rFonts w:ascii="AR CENA" w:hAnsi="AR CENA"/>
              </w:rPr>
            </w:pPr>
            <w:r>
              <w:rPr>
                <w:rFonts w:ascii="AR CENA" w:hAnsi="AR CENA"/>
              </w:rPr>
              <w:t xml:space="preserve">User can search the information based on Destination Airport </w:t>
            </w:r>
          </w:p>
          <w:p w:rsidR="00CC69A4" w:rsidRDefault="00424846" w:rsidP="003A7C75">
            <w:pPr>
              <w:rPr>
                <w:rFonts w:ascii="AR CENA" w:hAnsi="AR CENA"/>
              </w:rPr>
            </w:pPr>
            <w:r>
              <w:rPr>
                <w:rFonts w:ascii="AR CENA" w:hAnsi="AR CENA"/>
                <w:noProof/>
                <w:lang w:val="en-IN" w:eastAsia="en-IN"/>
              </w:rPr>
              <w:drawing>
                <wp:inline distT="0" distB="0" distL="0" distR="0" wp14:anchorId="5E27A735" wp14:editId="324692DE">
                  <wp:extent cx="2078990" cy="250190"/>
                  <wp:effectExtent l="19050" t="19050" r="16510" b="16510"/>
                  <wp:docPr id="634" name="Picture 634" descr="C:\Users\Pradip\Desktop\screen\screenshot-gauat.bookmycargo.net-2017-07-09-11-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adip\Desktop\screen\screenshot-gauat.bookmycargo.net-2017-07-09-11-20-26.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078990" cy="250190"/>
                          </a:xfrm>
                          <a:prstGeom prst="rect">
                            <a:avLst/>
                          </a:prstGeom>
                          <a:noFill/>
                          <a:ln>
                            <a:solidFill>
                              <a:schemeClr val="accent1"/>
                            </a:solidFill>
                          </a:ln>
                        </pic:spPr>
                      </pic:pic>
                    </a:graphicData>
                  </a:graphic>
                </wp:inline>
              </w:drawing>
            </w:r>
            <w:r w:rsidR="00CC69A4">
              <w:rPr>
                <w:rFonts w:ascii="AR CENA" w:hAnsi="AR CENA"/>
              </w:rPr>
              <w:t xml:space="preserve"> and click search </w:t>
            </w:r>
          </w:p>
        </w:tc>
      </w:tr>
      <w:tr w:rsidR="00D911A2" w:rsidTr="00D911A2">
        <w:tc>
          <w:tcPr>
            <w:tcW w:w="1809" w:type="dxa"/>
          </w:tcPr>
          <w:p w:rsidR="00D911A2" w:rsidRDefault="000357AA" w:rsidP="003A7C75">
            <w:pPr>
              <w:rPr>
                <w:rFonts w:ascii="AR CENA" w:hAnsi="AR CENA"/>
              </w:rPr>
            </w:pPr>
            <w:r>
              <w:rPr>
                <w:rFonts w:ascii="AR CENA" w:hAnsi="AR CENA"/>
              </w:rPr>
              <w:t xml:space="preserve">Flight Date </w:t>
            </w:r>
          </w:p>
        </w:tc>
        <w:tc>
          <w:tcPr>
            <w:tcW w:w="7767" w:type="dxa"/>
          </w:tcPr>
          <w:p w:rsidR="00D911A2" w:rsidRDefault="006D3084" w:rsidP="003A7C75">
            <w:pPr>
              <w:rPr>
                <w:rFonts w:ascii="AR CENA" w:hAnsi="AR CENA"/>
              </w:rPr>
            </w:pPr>
            <w:r>
              <w:rPr>
                <w:rFonts w:ascii="AR CENA" w:hAnsi="AR CENA"/>
              </w:rPr>
              <w:t xml:space="preserve">Flight Date are mandatory when user opted for Flight Number as search option  or search by KK/LL or flight type like Domestic/International </w:t>
            </w:r>
          </w:p>
          <w:p w:rsidR="003A6971" w:rsidRDefault="003A6971" w:rsidP="003A7C75">
            <w:pPr>
              <w:rPr>
                <w:rFonts w:ascii="AR CENA" w:hAnsi="AR CENA"/>
              </w:rPr>
            </w:pPr>
            <w:r>
              <w:rPr>
                <w:rFonts w:ascii="AR CENA" w:hAnsi="AR CENA"/>
                <w:noProof/>
                <w:lang w:val="en-IN" w:eastAsia="en-IN"/>
              </w:rPr>
              <w:drawing>
                <wp:inline distT="0" distB="0" distL="0" distR="0" wp14:anchorId="587D16BA" wp14:editId="51DDD3BB">
                  <wp:extent cx="2208530" cy="267335"/>
                  <wp:effectExtent l="19050" t="19050" r="20320" b="18415"/>
                  <wp:docPr id="635" name="Picture 635" descr="C:\Users\Pradip\Desktop\screen\screenshot-gauat.bookmycargo.net-2017-07-09-11-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dip\Desktop\screen\screenshot-gauat.bookmycargo.net-2017-07-09-11-26-00.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208530" cy="267335"/>
                          </a:xfrm>
                          <a:prstGeom prst="rect">
                            <a:avLst/>
                          </a:prstGeom>
                          <a:noFill/>
                          <a:ln>
                            <a:solidFill>
                              <a:schemeClr val="accent1"/>
                            </a:solidFill>
                          </a:ln>
                        </pic:spPr>
                      </pic:pic>
                    </a:graphicData>
                  </a:graphic>
                </wp:inline>
              </w:drawing>
            </w:r>
          </w:p>
        </w:tc>
      </w:tr>
      <w:tr w:rsidR="000357AA" w:rsidTr="00D911A2">
        <w:tc>
          <w:tcPr>
            <w:tcW w:w="1809" w:type="dxa"/>
          </w:tcPr>
          <w:p w:rsidR="000357AA" w:rsidRDefault="000357AA" w:rsidP="003A7C75">
            <w:pPr>
              <w:rPr>
                <w:rFonts w:ascii="AR CENA" w:hAnsi="AR CENA"/>
              </w:rPr>
            </w:pPr>
            <w:r>
              <w:rPr>
                <w:rFonts w:ascii="AR CENA" w:hAnsi="AR CENA"/>
              </w:rPr>
              <w:t xml:space="preserve">Time to Departure </w:t>
            </w:r>
          </w:p>
        </w:tc>
        <w:tc>
          <w:tcPr>
            <w:tcW w:w="7767" w:type="dxa"/>
          </w:tcPr>
          <w:p w:rsidR="000357AA" w:rsidRDefault="00F55088" w:rsidP="003A7C75">
            <w:pPr>
              <w:rPr>
                <w:rFonts w:ascii="AR CENA" w:hAnsi="AR CENA"/>
              </w:rPr>
            </w:pPr>
            <w:r>
              <w:rPr>
                <w:rFonts w:ascii="AR CENA" w:hAnsi="AR CENA"/>
              </w:rPr>
              <w:t>NA</w:t>
            </w:r>
          </w:p>
        </w:tc>
      </w:tr>
      <w:tr w:rsidR="000357AA" w:rsidTr="00D911A2">
        <w:tc>
          <w:tcPr>
            <w:tcW w:w="1809" w:type="dxa"/>
          </w:tcPr>
          <w:p w:rsidR="000357AA" w:rsidRDefault="000357AA" w:rsidP="003A7C75">
            <w:pPr>
              <w:rPr>
                <w:rFonts w:ascii="AR CENA" w:hAnsi="AR CENA"/>
              </w:rPr>
            </w:pPr>
            <w:r>
              <w:rPr>
                <w:rFonts w:ascii="AR CENA" w:hAnsi="AR CENA"/>
              </w:rPr>
              <w:t xml:space="preserve">Flight Finalized </w:t>
            </w:r>
          </w:p>
        </w:tc>
        <w:tc>
          <w:tcPr>
            <w:tcW w:w="7767" w:type="dxa"/>
          </w:tcPr>
          <w:p w:rsidR="000357AA" w:rsidRDefault="00F55088" w:rsidP="003A7C75">
            <w:pPr>
              <w:rPr>
                <w:rFonts w:ascii="AR CENA" w:hAnsi="AR CENA"/>
              </w:rPr>
            </w:pPr>
            <w:r>
              <w:rPr>
                <w:rFonts w:ascii="AR CENA" w:hAnsi="AR CENA"/>
              </w:rPr>
              <w:t>NA</w:t>
            </w:r>
          </w:p>
        </w:tc>
      </w:tr>
      <w:tr w:rsidR="000357AA" w:rsidTr="00D911A2">
        <w:tc>
          <w:tcPr>
            <w:tcW w:w="1809" w:type="dxa"/>
          </w:tcPr>
          <w:p w:rsidR="000357AA" w:rsidRDefault="000357AA" w:rsidP="003A7C75">
            <w:pPr>
              <w:rPr>
                <w:rFonts w:ascii="AR CENA" w:hAnsi="AR CENA"/>
              </w:rPr>
            </w:pPr>
            <w:r>
              <w:rPr>
                <w:rFonts w:ascii="AR CENA" w:hAnsi="AR CENA"/>
              </w:rPr>
              <w:lastRenderedPageBreak/>
              <w:t>CAO</w:t>
            </w:r>
          </w:p>
        </w:tc>
        <w:tc>
          <w:tcPr>
            <w:tcW w:w="7767" w:type="dxa"/>
          </w:tcPr>
          <w:p w:rsidR="000357AA" w:rsidRDefault="00F55088" w:rsidP="003A7C75">
            <w:pPr>
              <w:rPr>
                <w:rFonts w:ascii="AR CENA" w:hAnsi="AR CENA"/>
              </w:rPr>
            </w:pPr>
            <w:r>
              <w:rPr>
                <w:rFonts w:ascii="AR CENA" w:hAnsi="AR CENA"/>
              </w:rPr>
              <w:t xml:space="preserve">User can search based on CAO-Cargo aircraft only  by selecting Yes from the drop down or No or Both </w:t>
            </w:r>
          </w:p>
          <w:p w:rsidR="00F55088" w:rsidRDefault="00F55088" w:rsidP="003A7C75">
            <w:pPr>
              <w:rPr>
                <w:rFonts w:ascii="AR CENA" w:hAnsi="AR CENA"/>
              </w:rPr>
            </w:pPr>
            <w:r>
              <w:rPr>
                <w:rFonts w:ascii="AR CENA" w:hAnsi="AR CENA"/>
                <w:noProof/>
                <w:lang w:val="en-IN" w:eastAsia="en-IN"/>
              </w:rPr>
              <w:drawing>
                <wp:inline distT="0" distB="0" distL="0" distR="0" wp14:anchorId="461097EE" wp14:editId="05A16DFD">
                  <wp:extent cx="1751330" cy="250190"/>
                  <wp:effectExtent l="19050" t="19050" r="20320" b="16510"/>
                  <wp:docPr id="636" name="Picture 636" descr="C:\Users\Pradip\Desktop\screen\screenshot-gauat.bookmycargo.net-2017-07-09-11-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adip\Desktop\screen\screenshot-gauat.bookmycargo.net-2017-07-09-11-27-00.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51330" cy="250190"/>
                          </a:xfrm>
                          <a:prstGeom prst="rect">
                            <a:avLst/>
                          </a:prstGeom>
                          <a:noFill/>
                          <a:ln>
                            <a:solidFill>
                              <a:schemeClr val="accent1"/>
                            </a:solidFill>
                          </a:ln>
                        </pic:spPr>
                      </pic:pic>
                    </a:graphicData>
                  </a:graphic>
                </wp:inline>
              </w:drawing>
            </w:r>
          </w:p>
        </w:tc>
      </w:tr>
      <w:tr w:rsidR="000357AA" w:rsidTr="00D911A2">
        <w:tc>
          <w:tcPr>
            <w:tcW w:w="1809" w:type="dxa"/>
          </w:tcPr>
          <w:p w:rsidR="000357AA" w:rsidRDefault="000357AA" w:rsidP="003A7C75">
            <w:pPr>
              <w:rPr>
                <w:rFonts w:ascii="AR CENA" w:hAnsi="AR CENA"/>
              </w:rPr>
            </w:pPr>
            <w:r>
              <w:rPr>
                <w:rFonts w:ascii="AR CENA" w:hAnsi="AR CENA"/>
              </w:rPr>
              <w:t xml:space="preserve">Capacity utilized </w:t>
            </w:r>
          </w:p>
        </w:tc>
        <w:tc>
          <w:tcPr>
            <w:tcW w:w="7767" w:type="dxa"/>
          </w:tcPr>
          <w:p w:rsidR="000357AA" w:rsidRDefault="003E63BF" w:rsidP="003A7C75">
            <w:pPr>
              <w:rPr>
                <w:rFonts w:ascii="AR CENA" w:hAnsi="AR CENA"/>
              </w:rPr>
            </w:pPr>
            <w:r>
              <w:rPr>
                <w:rFonts w:ascii="AR CENA" w:hAnsi="AR CENA"/>
              </w:rPr>
              <w:t xml:space="preserve">User can search the information based on Utilized capacity  as such  50%- 70%,70-80% etc </w:t>
            </w:r>
          </w:p>
          <w:p w:rsidR="003E63BF" w:rsidRDefault="003E63BF" w:rsidP="003A7C75">
            <w:pPr>
              <w:rPr>
                <w:rFonts w:ascii="AR CENA" w:hAnsi="AR CENA"/>
              </w:rPr>
            </w:pPr>
            <w:r>
              <w:rPr>
                <w:rFonts w:ascii="AR CENA" w:hAnsi="AR CENA"/>
                <w:noProof/>
                <w:lang w:val="en-IN" w:eastAsia="en-IN"/>
              </w:rPr>
              <w:drawing>
                <wp:inline distT="0" distB="0" distL="0" distR="0" wp14:anchorId="1D05454D" wp14:editId="6E404BE6">
                  <wp:extent cx="2156460" cy="293370"/>
                  <wp:effectExtent l="19050" t="19050" r="15240" b="11430"/>
                  <wp:docPr id="637" name="Picture 637" descr="C:\Users\Pradip\Desktop\screen\screenshot-gauat.bookmycargo.net-2017-07-09-11-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adip\Desktop\screen\screenshot-gauat.bookmycargo.net-2017-07-09-11-31-30.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56460" cy="293370"/>
                          </a:xfrm>
                          <a:prstGeom prst="rect">
                            <a:avLst/>
                          </a:prstGeom>
                          <a:noFill/>
                          <a:ln>
                            <a:solidFill>
                              <a:schemeClr val="accent1"/>
                            </a:solidFill>
                          </a:ln>
                        </pic:spPr>
                      </pic:pic>
                    </a:graphicData>
                  </a:graphic>
                </wp:inline>
              </w:drawing>
            </w:r>
          </w:p>
        </w:tc>
      </w:tr>
      <w:tr w:rsidR="000357AA" w:rsidTr="00D911A2">
        <w:tc>
          <w:tcPr>
            <w:tcW w:w="1809" w:type="dxa"/>
          </w:tcPr>
          <w:p w:rsidR="000357AA" w:rsidRDefault="000357AA" w:rsidP="003A7C75">
            <w:pPr>
              <w:rPr>
                <w:rFonts w:ascii="AR CENA" w:hAnsi="AR CENA"/>
              </w:rPr>
            </w:pPr>
            <w:r>
              <w:rPr>
                <w:rFonts w:ascii="AR CENA" w:hAnsi="AR CENA"/>
              </w:rPr>
              <w:t xml:space="preserve">Order By </w:t>
            </w:r>
          </w:p>
        </w:tc>
        <w:tc>
          <w:tcPr>
            <w:tcW w:w="7767" w:type="dxa"/>
          </w:tcPr>
          <w:p w:rsidR="000357AA" w:rsidRDefault="003E63BF" w:rsidP="003A7C75">
            <w:pPr>
              <w:rPr>
                <w:rFonts w:ascii="AR CENA" w:hAnsi="AR CENA"/>
              </w:rPr>
            </w:pPr>
            <w:r>
              <w:rPr>
                <w:rFonts w:ascii="AR CENA" w:hAnsi="AR CENA"/>
              </w:rPr>
              <w:t xml:space="preserve">User can filter it based on ETD or Queue , </w:t>
            </w:r>
          </w:p>
          <w:p w:rsidR="003E63BF" w:rsidRDefault="003E63BF" w:rsidP="003A7C75">
            <w:pPr>
              <w:rPr>
                <w:rFonts w:ascii="AR CENA" w:hAnsi="AR CENA"/>
              </w:rPr>
            </w:pPr>
            <w:r>
              <w:rPr>
                <w:rFonts w:ascii="AR CENA" w:hAnsi="AR CENA"/>
                <w:noProof/>
                <w:lang w:val="en-IN" w:eastAsia="en-IN"/>
              </w:rPr>
              <w:drawing>
                <wp:inline distT="0" distB="0" distL="0" distR="0" wp14:anchorId="33ACA7D9" wp14:editId="01AFFBE3">
                  <wp:extent cx="1854835" cy="293370"/>
                  <wp:effectExtent l="19050" t="19050" r="12065" b="11430"/>
                  <wp:docPr id="638" name="Picture 638" descr="C:\Users\Pradip\Desktop\screen\screenshot-gauat.bookmycargo.net-2017-07-09-1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adip\Desktop\screen\screenshot-gauat.bookmycargo.net-2017-07-09-11-32-4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54835" cy="293370"/>
                          </a:xfrm>
                          <a:prstGeom prst="rect">
                            <a:avLst/>
                          </a:prstGeom>
                          <a:noFill/>
                          <a:ln>
                            <a:solidFill>
                              <a:schemeClr val="accent1"/>
                            </a:solidFill>
                          </a:ln>
                        </pic:spPr>
                      </pic:pic>
                    </a:graphicData>
                  </a:graphic>
                </wp:inline>
              </w:drawing>
            </w:r>
          </w:p>
        </w:tc>
      </w:tr>
      <w:tr w:rsidR="000357AA" w:rsidTr="00D911A2">
        <w:tc>
          <w:tcPr>
            <w:tcW w:w="1809" w:type="dxa"/>
          </w:tcPr>
          <w:p w:rsidR="000357AA" w:rsidRDefault="000357AA" w:rsidP="003A7C75">
            <w:pPr>
              <w:rPr>
                <w:rFonts w:ascii="AR CENA" w:hAnsi="AR CENA"/>
              </w:rPr>
            </w:pPr>
            <w:r>
              <w:rPr>
                <w:rFonts w:ascii="AR CENA" w:hAnsi="AR CENA"/>
              </w:rPr>
              <w:t>AWB /CN38</w:t>
            </w:r>
          </w:p>
        </w:tc>
        <w:tc>
          <w:tcPr>
            <w:tcW w:w="7767" w:type="dxa"/>
          </w:tcPr>
          <w:p w:rsidR="000357AA" w:rsidRDefault="009F5AD0" w:rsidP="003A7C75">
            <w:pPr>
              <w:rPr>
                <w:rFonts w:ascii="AR CENA" w:hAnsi="AR CENA"/>
              </w:rPr>
            </w:pPr>
            <w:r>
              <w:rPr>
                <w:rFonts w:ascii="AR CENA" w:hAnsi="AR CENA"/>
              </w:rPr>
              <w:t xml:space="preserve">User can search based on AWB /Cn38  </w:t>
            </w:r>
            <w:r w:rsidR="00FF4FB8">
              <w:rPr>
                <w:rFonts w:ascii="AR CENA" w:hAnsi="AR CENA"/>
              </w:rPr>
              <w:t xml:space="preserve">, it will open the specific that AWB or Cn38 details for action </w:t>
            </w:r>
          </w:p>
          <w:p w:rsidR="009F5AD0" w:rsidRDefault="009F5AD0" w:rsidP="003A7C75">
            <w:pPr>
              <w:rPr>
                <w:rFonts w:ascii="AR CENA" w:hAnsi="AR CENA"/>
              </w:rPr>
            </w:pPr>
            <w:r>
              <w:rPr>
                <w:rFonts w:ascii="AR CENA" w:hAnsi="AR CENA"/>
                <w:noProof/>
                <w:lang w:val="en-IN" w:eastAsia="en-IN"/>
              </w:rPr>
              <w:drawing>
                <wp:inline distT="0" distB="0" distL="0" distR="0" wp14:anchorId="575EF4F3" wp14:editId="70E8050A">
                  <wp:extent cx="2251710" cy="250190"/>
                  <wp:effectExtent l="19050" t="19050" r="15240" b="16510"/>
                  <wp:docPr id="639" name="Picture 639" descr="C:\Users\Pradip\Desktop\screen\screenshot-gauat.bookmycargo.net-2017-07-09-11-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adip\Desktop\screen\screenshot-gauat.bookmycargo.net-2017-07-09-11-33-3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51710" cy="250190"/>
                          </a:xfrm>
                          <a:prstGeom prst="rect">
                            <a:avLst/>
                          </a:prstGeom>
                          <a:noFill/>
                          <a:ln>
                            <a:solidFill>
                              <a:schemeClr val="accent1"/>
                            </a:solidFill>
                          </a:ln>
                        </pic:spPr>
                      </pic:pic>
                    </a:graphicData>
                  </a:graphic>
                </wp:inline>
              </w:drawing>
            </w:r>
            <w:r w:rsidR="0037264B">
              <w:rPr>
                <w:rFonts w:ascii="AR CENA" w:hAnsi="AR CENA"/>
              </w:rPr>
              <w:t xml:space="preserve"> and click search </w:t>
            </w:r>
          </w:p>
          <w:p w:rsidR="0037264B" w:rsidRDefault="0037264B" w:rsidP="003A7C75">
            <w:pPr>
              <w:rPr>
                <w:rFonts w:ascii="AR CENA" w:hAnsi="AR CENA"/>
              </w:rPr>
            </w:pPr>
            <w:r>
              <w:rPr>
                <w:rFonts w:ascii="AR CENA" w:hAnsi="AR CENA"/>
                <w:noProof/>
                <w:lang w:val="en-IN" w:eastAsia="en-IN"/>
              </w:rPr>
              <w:drawing>
                <wp:inline distT="0" distB="0" distL="0" distR="0" wp14:anchorId="10163DA8" wp14:editId="40481499">
                  <wp:extent cx="4942936" cy="1647646"/>
                  <wp:effectExtent l="19050" t="19050" r="10160" b="10160"/>
                  <wp:docPr id="640" name="Picture 640" descr="C:\Users\Pradip\Desktop\screen\screenshot-gauat.bookmycargo.net-2017-07-09-11-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adip\Desktop\screen\screenshot-gauat.bookmycargo.net-2017-07-09-11-34-3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961211" cy="1653738"/>
                          </a:xfrm>
                          <a:prstGeom prst="rect">
                            <a:avLst/>
                          </a:prstGeom>
                          <a:noFill/>
                          <a:ln>
                            <a:solidFill>
                              <a:schemeClr val="accent1"/>
                            </a:solidFill>
                          </a:ln>
                        </pic:spPr>
                      </pic:pic>
                    </a:graphicData>
                  </a:graphic>
                </wp:inline>
              </w:drawing>
            </w:r>
          </w:p>
        </w:tc>
      </w:tr>
      <w:tr w:rsidR="000357AA" w:rsidTr="00D911A2">
        <w:tc>
          <w:tcPr>
            <w:tcW w:w="1809" w:type="dxa"/>
          </w:tcPr>
          <w:p w:rsidR="000357AA" w:rsidRDefault="000357AA" w:rsidP="003A7C75">
            <w:pPr>
              <w:rPr>
                <w:rFonts w:ascii="AR CENA" w:hAnsi="AR CENA"/>
              </w:rPr>
            </w:pPr>
            <w:r>
              <w:rPr>
                <w:rFonts w:ascii="AR CENA" w:hAnsi="AR CENA"/>
              </w:rPr>
              <w:t xml:space="preserve">Graph View </w:t>
            </w:r>
          </w:p>
        </w:tc>
        <w:tc>
          <w:tcPr>
            <w:tcW w:w="7767" w:type="dxa"/>
          </w:tcPr>
          <w:p w:rsidR="000357AA" w:rsidRDefault="00753989" w:rsidP="003A7C75">
            <w:pPr>
              <w:rPr>
                <w:rFonts w:ascii="AR CENA" w:hAnsi="AR CENA"/>
              </w:rPr>
            </w:pPr>
            <w:r>
              <w:rPr>
                <w:rFonts w:ascii="AR CENA" w:hAnsi="AR CENA"/>
              </w:rPr>
              <w:t xml:space="preserve">If user click into the Graph check box , it will open the graphical view  information </w:t>
            </w:r>
          </w:p>
          <w:p w:rsidR="00753989" w:rsidRDefault="00753989" w:rsidP="003A7C75">
            <w:pPr>
              <w:rPr>
                <w:rFonts w:ascii="AR CENA" w:hAnsi="AR CENA"/>
              </w:rPr>
            </w:pPr>
            <w:r>
              <w:rPr>
                <w:rFonts w:ascii="AR CENA" w:hAnsi="AR CENA"/>
                <w:noProof/>
                <w:lang w:val="en-IN" w:eastAsia="en-IN"/>
              </w:rPr>
              <w:drawing>
                <wp:inline distT="0" distB="0" distL="0" distR="0" wp14:anchorId="284AFEC3" wp14:editId="601C35C3">
                  <wp:extent cx="4530967" cy="431321"/>
                  <wp:effectExtent l="19050" t="19050" r="22225" b="26035"/>
                  <wp:docPr id="641" name="Picture 641" descr="C:\Users\Pradip\Desktop\screen\screenshot-gauat.bookmycargo.net-2017-07-09-11-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adip\Desktop\screen\screenshot-gauat.bookmycargo.net-2017-07-09-11-36-17.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529328" cy="431165"/>
                          </a:xfrm>
                          <a:prstGeom prst="rect">
                            <a:avLst/>
                          </a:prstGeom>
                          <a:noFill/>
                          <a:ln>
                            <a:solidFill>
                              <a:schemeClr val="accent1"/>
                            </a:solidFill>
                          </a:ln>
                        </pic:spPr>
                      </pic:pic>
                    </a:graphicData>
                  </a:graphic>
                </wp:inline>
              </w:drawing>
            </w:r>
          </w:p>
          <w:p w:rsidR="00753989" w:rsidRDefault="00753989" w:rsidP="003A7C75">
            <w:pPr>
              <w:rPr>
                <w:rFonts w:ascii="AR CENA" w:hAnsi="AR CENA"/>
              </w:rPr>
            </w:pPr>
            <w:r>
              <w:rPr>
                <w:rFonts w:ascii="AR CENA" w:hAnsi="AR CENA"/>
              </w:rPr>
              <w:t xml:space="preserve">And click search </w:t>
            </w:r>
          </w:p>
          <w:p w:rsidR="00753989" w:rsidRDefault="00753989" w:rsidP="003A7C75">
            <w:pPr>
              <w:rPr>
                <w:rFonts w:ascii="AR CENA" w:hAnsi="AR CENA"/>
              </w:rPr>
            </w:pPr>
            <w:r>
              <w:rPr>
                <w:rFonts w:ascii="AR CENA" w:hAnsi="AR CENA"/>
                <w:noProof/>
                <w:lang w:val="en-IN" w:eastAsia="en-IN"/>
              </w:rPr>
              <w:lastRenderedPageBreak/>
              <w:drawing>
                <wp:inline distT="0" distB="0" distL="0" distR="0" wp14:anchorId="35475926" wp14:editId="0D33E272">
                  <wp:extent cx="4770406" cy="2708694"/>
                  <wp:effectExtent l="19050" t="19050" r="11430" b="15875"/>
                  <wp:docPr id="642" name="Picture 642" descr="C:\Users\Pradip\Desktop\screen\screenshot-gauat.bookmycargo.net-2017-07-09-11-3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adip\Desktop\screen\screenshot-gauat.bookmycargo.net-2017-07-09-11-37-08.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770313" cy="2708641"/>
                          </a:xfrm>
                          <a:prstGeom prst="rect">
                            <a:avLst/>
                          </a:prstGeom>
                          <a:noFill/>
                          <a:ln>
                            <a:solidFill>
                              <a:schemeClr val="accent1"/>
                            </a:solidFill>
                          </a:ln>
                        </pic:spPr>
                      </pic:pic>
                    </a:graphicData>
                  </a:graphic>
                </wp:inline>
              </w:drawing>
            </w:r>
          </w:p>
        </w:tc>
      </w:tr>
      <w:tr w:rsidR="000357AA" w:rsidTr="00D911A2">
        <w:tc>
          <w:tcPr>
            <w:tcW w:w="1809" w:type="dxa"/>
          </w:tcPr>
          <w:p w:rsidR="000357AA" w:rsidRDefault="000357AA" w:rsidP="003A7C75">
            <w:pPr>
              <w:rPr>
                <w:rFonts w:ascii="AR CENA" w:hAnsi="AR CENA"/>
              </w:rPr>
            </w:pPr>
            <w:r>
              <w:rPr>
                <w:rFonts w:ascii="AR CENA" w:hAnsi="AR CENA"/>
              </w:rPr>
              <w:lastRenderedPageBreak/>
              <w:t xml:space="preserve">Search </w:t>
            </w:r>
          </w:p>
        </w:tc>
        <w:tc>
          <w:tcPr>
            <w:tcW w:w="7767" w:type="dxa"/>
          </w:tcPr>
          <w:p w:rsidR="000357AA" w:rsidRDefault="00753989" w:rsidP="003A7C75">
            <w:pPr>
              <w:rPr>
                <w:rFonts w:ascii="AR CENA" w:hAnsi="AR CENA"/>
              </w:rPr>
            </w:pPr>
            <w:r>
              <w:rPr>
                <w:rFonts w:ascii="AR CENA" w:hAnsi="AR CENA"/>
              </w:rPr>
              <w:t xml:space="preserve">This is the search Button for all search criteria </w:t>
            </w:r>
          </w:p>
          <w:p w:rsidR="00753989" w:rsidRDefault="00753989" w:rsidP="003A7C75">
            <w:pPr>
              <w:rPr>
                <w:rFonts w:ascii="AR CENA" w:hAnsi="AR CENA"/>
              </w:rPr>
            </w:pPr>
            <w:r>
              <w:rPr>
                <w:rFonts w:ascii="AR CENA" w:hAnsi="AR CENA"/>
                <w:noProof/>
                <w:lang w:val="en-IN" w:eastAsia="en-IN"/>
              </w:rPr>
              <w:drawing>
                <wp:inline distT="0" distB="0" distL="0" distR="0" wp14:anchorId="1A82E883" wp14:editId="2B1EACCD">
                  <wp:extent cx="1587500" cy="310515"/>
                  <wp:effectExtent l="19050" t="19050" r="12700" b="13335"/>
                  <wp:docPr id="643" name="Picture 643" descr="C:\Users\Pradip\Desktop\screen\screenshot-gauat.bookmycargo.net-2017-07-09-1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dip\Desktop\screen\screenshot-gauat.bookmycargo.net-2017-07-09-10-52-0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587500" cy="310515"/>
                          </a:xfrm>
                          <a:prstGeom prst="rect">
                            <a:avLst/>
                          </a:prstGeom>
                          <a:noFill/>
                          <a:ln>
                            <a:solidFill>
                              <a:schemeClr val="accent1"/>
                            </a:solidFill>
                          </a:ln>
                        </pic:spPr>
                      </pic:pic>
                    </a:graphicData>
                  </a:graphic>
                </wp:inline>
              </w:drawing>
            </w:r>
          </w:p>
        </w:tc>
      </w:tr>
    </w:tbl>
    <w:p w:rsidR="0030707D" w:rsidRPr="00B06B21" w:rsidRDefault="0030707D" w:rsidP="003A7C75">
      <w:pPr>
        <w:rPr>
          <w:rFonts w:ascii="AR CENA" w:hAnsi="AR CENA"/>
        </w:rPr>
      </w:pPr>
    </w:p>
    <w:p w:rsidR="00851A92" w:rsidRPr="008E5A03" w:rsidRDefault="008E5A03" w:rsidP="008E5A03">
      <w:pPr>
        <w:pStyle w:val="Heading3"/>
        <w:rPr>
          <w:rFonts w:ascii="AR CENA" w:hAnsi="AR CENA"/>
          <w:b w:val="0"/>
        </w:rPr>
      </w:pPr>
      <w:bookmarkStart w:id="200" w:name="_Toc500933588"/>
      <w:r w:rsidRPr="008E5A03">
        <w:rPr>
          <w:rFonts w:ascii="AR CENA" w:hAnsi="AR CENA"/>
          <w:b w:val="0"/>
        </w:rPr>
        <w:t>Space control Action</w:t>
      </w:r>
      <w:bookmarkEnd w:id="200"/>
      <w:r w:rsidRPr="008E5A03">
        <w:rPr>
          <w:rFonts w:ascii="AR CENA" w:hAnsi="AR CENA"/>
          <w:b w:val="0"/>
        </w:rPr>
        <w:t xml:space="preserve"> </w:t>
      </w:r>
    </w:p>
    <w:p w:rsidR="00E3633E" w:rsidRDefault="00553E0D" w:rsidP="00311442">
      <w:pPr>
        <w:rPr>
          <w:rFonts w:ascii="AR CENA" w:hAnsi="AR CENA"/>
        </w:rPr>
      </w:pPr>
      <w:r>
        <w:rPr>
          <w:rFonts w:ascii="AR CENA" w:hAnsi="AR CENA"/>
        </w:rPr>
        <w:t xml:space="preserve">Based on search criteria , space control user need to action  for the flight or a specific AWB to make KK or LL or UU  , space control need to analyze the all information to change the shipment status such as Revenue information, Yield,capacity,type of shipment ,agent details etc. </w:t>
      </w:r>
    </w:p>
    <w:p w:rsidR="00553E0D" w:rsidRDefault="00BD7B40" w:rsidP="00311442">
      <w:pPr>
        <w:rPr>
          <w:rFonts w:ascii="AR CENA" w:hAnsi="AR CENA"/>
        </w:rPr>
      </w:pPr>
      <w:r>
        <w:rPr>
          <w:rFonts w:ascii="AR CENA" w:hAnsi="AR CENA"/>
        </w:rPr>
        <w:t xml:space="preserve">Example- We will how you here how space control will change the status of shipment from KK to LL or LL to KK or KK to UU , or LL to UU etc. </w:t>
      </w:r>
    </w:p>
    <w:p w:rsidR="00BD7B40" w:rsidRDefault="00BD7B40" w:rsidP="00311442">
      <w:pPr>
        <w:rPr>
          <w:rFonts w:ascii="AR CENA" w:hAnsi="AR CENA"/>
        </w:rPr>
      </w:pPr>
      <w:r>
        <w:rPr>
          <w:rFonts w:ascii="AR CENA" w:hAnsi="AR CENA"/>
        </w:rPr>
        <w:t xml:space="preserve">Lets </w:t>
      </w:r>
      <w:r w:rsidR="00FE31E2">
        <w:rPr>
          <w:rFonts w:ascii="AR CENA" w:hAnsi="AR CENA"/>
        </w:rPr>
        <w:t xml:space="preserve">search the </w:t>
      </w:r>
      <w:r w:rsidR="004330F9">
        <w:rPr>
          <w:rFonts w:ascii="AR CENA" w:hAnsi="AR CENA"/>
        </w:rPr>
        <w:t>flight GA</w:t>
      </w:r>
      <w:r w:rsidR="00FE31E2">
        <w:rPr>
          <w:rFonts w:ascii="AR CENA" w:hAnsi="AR CENA"/>
        </w:rPr>
        <w:t>-894/</w:t>
      </w:r>
      <w:r w:rsidR="004330F9">
        <w:rPr>
          <w:rFonts w:ascii="AR CENA" w:hAnsi="AR CENA"/>
        </w:rPr>
        <w:t>09Jul,</w:t>
      </w:r>
      <w:r w:rsidR="00FE31E2">
        <w:rPr>
          <w:rFonts w:ascii="AR CENA" w:hAnsi="AR CENA"/>
        </w:rPr>
        <w:t xml:space="preserve"> CGK-PVG   </w:t>
      </w:r>
    </w:p>
    <w:p w:rsidR="00FE31E2" w:rsidRDefault="004330F9" w:rsidP="00311442">
      <w:pPr>
        <w:rPr>
          <w:rFonts w:ascii="AR CENA" w:hAnsi="AR CENA"/>
        </w:rPr>
      </w:pPr>
      <w:r>
        <w:rPr>
          <w:rFonts w:ascii="AR CENA" w:hAnsi="AR CENA"/>
          <w:noProof/>
          <w:lang w:val="en-IN" w:eastAsia="en-IN"/>
        </w:rPr>
        <w:drawing>
          <wp:inline distT="0" distB="0" distL="0" distR="0" wp14:anchorId="52D80BB0" wp14:editId="45454943">
            <wp:extent cx="5943600" cy="912715"/>
            <wp:effectExtent l="19050" t="19050" r="19050" b="20955"/>
            <wp:docPr id="644" name="Picture 644" descr="C:\Users\Pradip\Desktop\screen\screenshot-gauat.bookmycargo.net-2017-07-09-12-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adip\Desktop\screen\screenshot-gauat.bookmycargo.net-2017-07-09-12-05-05.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912715"/>
                    </a:xfrm>
                    <a:prstGeom prst="rect">
                      <a:avLst/>
                    </a:prstGeom>
                    <a:noFill/>
                    <a:ln>
                      <a:solidFill>
                        <a:schemeClr val="accent1"/>
                      </a:solidFill>
                    </a:ln>
                  </pic:spPr>
                </pic:pic>
              </a:graphicData>
            </a:graphic>
          </wp:inline>
        </w:drawing>
      </w:r>
    </w:p>
    <w:p w:rsidR="004330F9" w:rsidRDefault="004330F9" w:rsidP="00311442">
      <w:pPr>
        <w:rPr>
          <w:rFonts w:ascii="AR CENA" w:hAnsi="AR CENA"/>
        </w:rPr>
      </w:pPr>
      <w:r>
        <w:rPr>
          <w:rFonts w:ascii="AR CENA" w:hAnsi="AR CENA"/>
        </w:rPr>
        <w:t xml:space="preserve">Click search, bellow screen will open for action </w:t>
      </w:r>
    </w:p>
    <w:p w:rsidR="003024A4" w:rsidRDefault="00BA11A5" w:rsidP="003024A4">
      <w:pPr>
        <w:keepNext/>
      </w:pPr>
      <w:r>
        <w:rPr>
          <w:rFonts w:ascii="AR CENA" w:hAnsi="AR CENA"/>
          <w:noProof/>
          <w:lang w:val="en-IN" w:eastAsia="en-IN"/>
        </w:rPr>
        <w:lastRenderedPageBreak/>
        <w:drawing>
          <wp:inline distT="0" distB="0" distL="0" distR="0" wp14:anchorId="0E185F84" wp14:editId="58150C11">
            <wp:extent cx="5943600" cy="1466491"/>
            <wp:effectExtent l="19050" t="19050" r="19050" b="19685"/>
            <wp:docPr id="645" name="Picture 645" descr="C:\Users\Pradip\Desktop\screen\screenshot-gauat.bookmycargo.net-2017-07-09-12-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adip\Desktop\screen\screenshot-gauat.bookmycargo.net-2017-07-09-12-06-1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1466491"/>
                    </a:xfrm>
                    <a:prstGeom prst="rect">
                      <a:avLst/>
                    </a:prstGeom>
                    <a:noFill/>
                    <a:ln>
                      <a:solidFill>
                        <a:schemeClr val="accent1"/>
                      </a:solidFill>
                    </a:ln>
                  </pic:spPr>
                </pic:pic>
              </a:graphicData>
            </a:graphic>
          </wp:inline>
        </w:drawing>
      </w:r>
    </w:p>
    <w:p w:rsidR="004330F9" w:rsidRDefault="003024A4" w:rsidP="003024A4">
      <w:pPr>
        <w:pStyle w:val="Caption"/>
        <w:jc w:val="center"/>
        <w:rPr>
          <w:rFonts w:ascii="AR CENA" w:hAnsi="AR CENA"/>
        </w:rPr>
      </w:pPr>
      <w:bookmarkStart w:id="201" w:name="_Toc500933707"/>
      <w:r>
        <w:t xml:space="preserve">Figure </w:t>
      </w:r>
      <w:fldSimple w:instr=" SEQ Figure \* ARABIC ">
        <w:r w:rsidR="003E0BCF">
          <w:rPr>
            <w:noProof/>
          </w:rPr>
          <w:t>111</w:t>
        </w:r>
      </w:fldSimple>
      <w:r>
        <w:t xml:space="preserve"> Space control Flight Search Details</w:t>
      </w:r>
      <w:bookmarkEnd w:id="201"/>
    </w:p>
    <w:p w:rsidR="003024A4" w:rsidRDefault="003024A4" w:rsidP="00311442">
      <w:pPr>
        <w:rPr>
          <w:rFonts w:ascii="AR CENA" w:hAnsi="AR CENA"/>
        </w:rPr>
      </w:pPr>
    </w:p>
    <w:p w:rsidR="003024A4" w:rsidRDefault="003024A4" w:rsidP="00311442">
      <w:pPr>
        <w:rPr>
          <w:rFonts w:ascii="AR CENA" w:hAnsi="AR CENA"/>
        </w:rPr>
      </w:pPr>
      <w:r>
        <w:rPr>
          <w:rFonts w:ascii="AR CENA" w:hAnsi="AR CENA"/>
        </w:rPr>
        <w:t xml:space="preserve">Screen Information </w:t>
      </w:r>
      <w:r w:rsidR="00F53D94">
        <w:rPr>
          <w:rFonts w:ascii="AR CENA" w:hAnsi="AR CENA"/>
        </w:rPr>
        <w:t>(Fig 111</w:t>
      </w:r>
      <w:r w:rsidR="00FC55FD">
        <w:rPr>
          <w:rFonts w:ascii="AR CENA" w:hAnsi="AR CENA"/>
        </w:rPr>
        <w:t>)</w:t>
      </w:r>
    </w:p>
    <w:p w:rsidR="00FC55FD" w:rsidRDefault="000F6E90" w:rsidP="00311442">
      <w:pPr>
        <w:rPr>
          <w:rFonts w:ascii="AR CENA" w:hAnsi="AR CENA"/>
        </w:rPr>
      </w:pPr>
      <w:r>
        <w:rPr>
          <w:rFonts w:ascii="AR CENA" w:hAnsi="AR CENA"/>
        </w:rPr>
        <w:t xml:space="preserve">It is </w:t>
      </w:r>
      <w:r w:rsidR="00DB2B85">
        <w:rPr>
          <w:rFonts w:ascii="AR CENA" w:hAnsi="AR CENA"/>
        </w:rPr>
        <w:t>Flight dashboards</w:t>
      </w:r>
      <w:r>
        <w:rPr>
          <w:rFonts w:ascii="AR CENA" w:hAnsi="AR CENA"/>
        </w:rPr>
        <w:t xml:space="preserve">, where space control user can see all information of that flight like </w:t>
      </w:r>
      <w:r w:rsidR="00DB2B85">
        <w:rPr>
          <w:rFonts w:ascii="AR CENA" w:hAnsi="AR CENA"/>
        </w:rPr>
        <w:t>capacity,</w:t>
      </w:r>
      <w:r>
        <w:rPr>
          <w:rFonts w:ascii="AR CENA" w:hAnsi="AR CENA"/>
        </w:rPr>
        <w:t xml:space="preserve"> revenue</w:t>
      </w:r>
      <w:r w:rsidR="00DB2B85">
        <w:rPr>
          <w:rFonts w:ascii="AR CENA" w:hAnsi="AR CENA"/>
        </w:rPr>
        <w:t>, yield, confirm</w:t>
      </w:r>
      <w:r>
        <w:rPr>
          <w:rFonts w:ascii="AR CENA" w:hAnsi="AR CENA"/>
        </w:rPr>
        <w:t>/</w:t>
      </w:r>
      <w:r w:rsidR="00DB2B85">
        <w:rPr>
          <w:rFonts w:ascii="AR CENA" w:hAnsi="AR CENA"/>
        </w:rPr>
        <w:t>queue information</w:t>
      </w:r>
      <w:r>
        <w:rPr>
          <w:rFonts w:ascii="AR CENA" w:hAnsi="AR CENA"/>
        </w:rPr>
        <w:t xml:space="preserve"> etc.</w:t>
      </w:r>
    </w:p>
    <w:tbl>
      <w:tblPr>
        <w:tblStyle w:val="TableGrid"/>
        <w:tblW w:w="0" w:type="auto"/>
        <w:tblLook w:val="04A0" w:firstRow="1" w:lastRow="0" w:firstColumn="1" w:lastColumn="0" w:noHBand="0" w:noVBand="1"/>
      </w:tblPr>
      <w:tblGrid>
        <w:gridCol w:w="1615"/>
        <w:gridCol w:w="7961"/>
      </w:tblGrid>
      <w:tr w:rsidR="00B83CE0" w:rsidTr="00B83CE0">
        <w:tc>
          <w:tcPr>
            <w:tcW w:w="1668" w:type="dxa"/>
          </w:tcPr>
          <w:p w:rsidR="00B83CE0" w:rsidRDefault="000B64C2" w:rsidP="00311442">
            <w:pPr>
              <w:rPr>
                <w:rFonts w:ascii="AR CENA" w:hAnsi="AR CENA"/>
              </w:rPr>
            </w:pPr>
            <w:r>
              <w:rPr>
                <w:rFonts w:ascii="AR CENA" w:hAnsi="AR CENA"/>
              </w:rPr>
              <w:t xml:space="preserve">Origin </w:t>
            </w:r>
          </w:p>
        </w:tc>
        <w:tc>
          <w:tcPr>
            <w:tcW w:w="7908" w:type="dxa"/>
          </w:tcPr>
          <w:p w:rsidR="00B83CE0" w:rsidRDefault="00D940DE" w:rsidP="00311442">
            <w:pPr>
              <w:rPr>
                <w:rFonts w:ascii="AR CENA" w:hAnsi="AR CENA"/>
              </w:rPr>
            </w:pPr>
            <w:r>
              <w:rPr>
                <w:rFonts w:ascii="AR CENA" w:hAnsi="AR CENA"/>
              </w:rPr>
              <w:t xml:space="preserve">Origin airport -It will auto display based on Flight search , </w:t>
            </w:r>
          </w:p>
        </w:tc>
      </w:tr>
      <w:tr w:rsidR="00B83CE0" w:rsidTr="00B83CE0">
        <w:tc>
          <w:tcPr>
            <w:tcW w:w="1668" w:type="dxa"/>
          </w:tcPr>
          <w:p w:rsidR="00B83CE0" w:rsidRDefault="000B64C2" w:rsidP="00311442">
            <w:pPr>
              <w:rPr>
                <w:rFonts w:ascii="AR CENA" w:hAnsi="AR CENA"/>
              </w:rPr>
            </w:pPr>
            <w:r>
              <w:rPr>
                <w:rFonts w:ascii="AR CENA" w:hAnsi="AR CENA"/>
              </w:rPr>
              <w:t xml:space="preserve">Destination </w:t>
            </w:r>
          </w:p>
        </w:tc>
        <w:tc>
          <w:tcPr>
            <w:tcW w:w="7908" w:type="dxa"/>
          </w:tcPr>
          <w:p w:rsidR="00B83CE0" w:rsidRDefault="00D940DE" w:rsidP="00311442">
            <w:pPr>
              <w:rPr>
                <w:rFonts w:ascii="AR CENA" w:hAnsi="AR CENA"/>
              </w:rPr>
            </w:pPr>
            <w:r>
              <w:rPr>
                <w:rFonts w:ascii="AR CENA" w:hAnsi="AR CENA"/>
              </w:rPr>
              <w:t xml:space="preserve">Destination airport-It will auto display based on flight search </w:t>
            </w:r>
          </w:p>
        </w:tc>
      </w:tr>
      <w:tr w:rsidR="00B83CE0" w:rsidTr="00B83CE0">
        <w:tc>
          <w:tcPr>
            <w:tcW w:w="1668" w:type="dxa"/>
          </w:tcPr>
          <w:p w:rsidR="00B83CE0" w:rsidRDefault="000B64C2" w:rsidP="00311442">
            <w:pPr>
              <w:rPr>
                <w:rFonts w:ascii="AR CENA" w:hAnsi="AR CENA"/>
              </w:rPr>
            </w:pPr>
            <w:r>
              <w:rPr>
                <w:rFonts w:ascii="AR CENA" w:hAnsi="AR CENA"/>
              </w:rPr>
              <w:t xml:space="preserve">Board Point </w:t>
            </w:r>
          </w:p>
        </w:tc>
        <w:tc>
          <w:tcPr>
            <w:tcW w:w="7908" w:type="dxa"/>
          </w:tcPr>
          <w:p w:rsidR="00B83CE0" w:rsidRDefault="000055CD" w:rsidP="00311442">
            <w:pPr>
              <w:rPr>
                <w:rFonts w:ascii="AR CENA" w:hAnsi="AR CENA"/>
              </w:rPr>
            </w:pPr>
            <w:r>
              <w:rPr>
                <w:rFonts w:ascii="AR CENA" w:hAnsi="AR CENA"/>
              </w:rPr>
              <w:t xml:space="preserve">Boarding point </w:t>
            </w:r>
            <w:r w:rsidR="00593A64">
              <w:rPr>
                <w:rFonts w:ascii="AR CENA" w:hAnsi="AR CENA"/>
              </w:rPr>
              <w:t xml:space="preserve">–This is the boarding point of the flight </w:t>
            </w:r>
          </w:p>
        </w:tc>
      </w:tr>
      <w:tr w:rsidR="00B83CE0" w:rsidTr="00B83CE0">
        <w:tc>
          <w:tcPr>
            <w:tcW w:w="1668" w:type="dxa"/>
          </w:tcPr>
          <w:p w:rsidR="00B83CE0" w:rsidRDefault="000B64C2" w:rsidP="00311442">
            <w:pPr>
              <w:rPr>
                <w:rFonts w:ascii="AR CENA" w:hAnsi="AR CENA"/>
              </w:rPr>
            </w:pPr>
            <w:r>
              <w:rPr>
                <w:rFonts w:ascii="AR CENA" w:hAnsi="AR CENA"/>
              </w:rPr>
              <w:t xml:space="preserve">Off Point </w:t>
            </w:r>
          </w:p>
        </w:tc>
        <w:tc>
          <w:tcPr>
            <w:tcW w:w="7908" w:type="dxa"/>
          </w:tcPr>
          <w:p w:rsidR="00B83CE0" w:rsidRDefault="00593A64" w:rsidP="00311442">
            <w:pPr>
              <w:rPr>
                <w:rFonts w:ascii="AR CENA" w:hAnsi="AR CENA"/>
              </w:rPr>
            </w:pPr>
            <w:r>
              <w:rPr>
                <w:rFonts w:ascii="AR CENA" w:hAnsi="AR CENA"/>
              </w:rPr>
              <w:t xml:space="preserve">Off point-This is the Off point of the flight </w:t>
            </w:r>
          </w:p>
        </w:tc>
      </w:tr>
      <w:tr w:rsidR="00B83CE0" w:rsidTr="00B83CE0">
        <w:tc>
          <w:tcPr>
            <w:tcW w:w="1668" w:type="dxa"/>
          </w:tcPr>
          <w:p w:rsidR="00B83CE0" w:rsidRDefault="000B64C2" w:rsidP="00311442">
            <w:pPr>
              <w:rPr>
                <w:rFonts w:ascii="AR CENA" w:hAnsi="AR CENA"/>
              </w:rPr>
            </w:pPr>
            <w:r>
              <w:rPr>
                <w:rFonts w:ascii="AR CENA" w:hAnsi="AR CENA"/>
              </w:rPr>
              <w:t xml:space="preserve">Flight date </w:t>
            </w:r>
          </w:p>
        </w:tc>
        <w:tc>
          <w:tcPr>
            <w:tcW w:w="7908" w:type="dxa"/>
          </w:tcPr>
          <w:p w:rsidR="00B83CE0" w:rsidRDefault="00593A64" w:rsidP="00311442">
            <w:pPr>
              <w:rPr>
                <w:rFonts w:ascii="AR CENA" w:hAnsi="AR CENA"/>
              </w:rPr>
            </w:pPr>
            <w:r>
              <w:rPr>
                <w:rFonts w:ascii="AR CENA" w:hAnsi="AR CENA"/>
              </w:rPr>
              <w:t xml:space="preserve">Flight Date , Based on search criteria </w:t>
            </w:r>
          </w:p>
        </w:tc>
      </w:tr>
      <w:tr w:rsidR="00B83CE0" w:rsidTr="00B83CE0">
        <w:tc>
          <w:tcPr>
            <w:tcW w:w="1668" w:type="dxa"/>
          </w:tcPr>
          <w:p w:rsidR="00B83CE0" w:rsidRDefault="000B64C2" w:rsidP="00311442">
            <w:pPr>
              <w:rPr>
                <w:rFonts w:ascii="AR CENA" w:hAnsi="AR CENA"/>
              </w:rPr>
            </w:pPr>
            <w:r>
              <w:rPr>
                <w:rFonts w:ascii="AR CENA" w:hAnsi="AR CENA"/>
              </w:rPr>
              <w:t xml:space="preserve">Routing </w:t>
            </w:r>
          </w:p>
        </w:tc>
        <w:tc>
          <w:tcPr>
            <w:tcW w:w="7908" w:type="dxa"/>
          </w:tcPr>
          <w:p w:rsidR="00B83CE0" w:rsidRDefault="00593A64" w:rsidP="00311442">
            <w:pPr>
              <w:rPr>
                <w:rFonts w:ascii="AR CENA" w:hAnsi="AR CENA"/>
              </w:rPr>
            </w:pPr>
            <w:r>
              <w:rPr>
                <w:rFonts w:ascii="AR CENA" w:hAnsi="AR CENA"/>
              </w:rPr>
              <w:t xml:space="preserve">Routing details of the flight , If  flight is has multiple route , it will display over here </w:t>
            </w:r>
          </w:p>
        </w:tc>
      </w:tr>
      <w:tr w:rsidR="00B83CE0" w:rsidTr="00B83CE0">
        <w:tc>
          <w:tcPr>
            <w:tcW w:w="1668" w:type="dxa"/>
          </w:tcPr>
          <w:p w:rsidR="00B83CE0" w:rsidRDefault="000B64C2" w:rsidP="00311442">
            <w:pPr>
              <w:rPr>
                <w:rFonts w:ascii="AR CENA" w:hAnsi="AR CENA"/>
              </w:rPr>
            </w:pPr>
            <w:r>
              <w:rPr>
                <w:rFonts w:ascii="AR CENA" w:hAnsi="AR CENA"/>
              </w:rPr>
              <w:t xml:space="preserve">Flight No </w:t>
            </w:r>
          </w:p>
        </w:tc>
        <w:tc>
          <w:tcPr>
            <w:tcW w:w="7908" w:type="dxa"/>
          </w:tcPr>
          <w:p w:rsidR="00B83CE0" w:rsidRDefault="00593A64" w:rsidP="00311442">
            <w:pPr>
              <w:rPr>
                <w:rFonts w:ascii="AR CENA" w:hAnsi="AR CENA"/>
              </w:rPr>
            </w:pPr>
            <w:r>
              <w:rPr>
                <w:rFonts w:ascii="AR CENA" w:hAnsi="AR CENA"/>
              </w:rPr>
              <w:t xml:space="preserve">Flight No –If user click this , it will open another new window where user need to action of the shipment </w:t>
            </w:r>
          </w:p>
          <w:p w:rsidR="00593A64" w:rsidRDefault="00593A64" w:rsidP="00311442">
            <w:pPr>
              <w:rPr>
                <w:rFonts w:ascii="AR CENA" w:hAnsi="AR CENA"/>
              </w:rPr>
            </w:pPr>
            <w:r>
              <w:rPr>
                <w:rFonts w:ascii="AR CENA" w:hAnsi="AR CENA"/>
                <w:noProof/>
                <w:lang w:val="en-IN" w:eastAsia="en-IN"/>
              </w:rPr>
              <w:drawing>
                <wp:inline distT="0" distB="0" distL="0" distR="0" wp14:anchorId="3A7CBC19" wp14:editId="5E48CF57">
                  <wp:extent cx="560717" cy="646981"/>
                  <wp:effectExtent l="19050" t="19050" r="10795" b="20320"/>
                  <wp:docPr id="646" name="Picture 646" descr="C:\Users\Pradip\Desktop\screen\screenshot-gauat.bookmycargo.net-2017-07-09-16-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adip\Desktop\screen\screenshot-gauat.bookmycargo.net-2017-07-09-16-52-35.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60705" cy="646967"/>
                          </a:xfrm>
                          <a:prstGeom prst="rect">
                            <a:avLst/>
                          </a:prstGeom>
                          <a:noFill/>
                          <a:ln>
                            <a:solidFill>
                              <a:schemeClr val="accent1"/>
                            </a:solidFill>
                          </a:ln>
                        </pic:spPr>
                      </pic:pic>
                    </a:graphicData>
                  </a:graphic>
                </wp:inline>
              </w:drawing>
            </w:r>
          </w:p>
          <w:p w:rsidR="00593A64" w:rsidRDefault="00593A64" w:rsidP="00311442">
            <w:pPr>
              <w:rPr>
                <w:rFonts w:ascii="AR CENA" w:hAnsi="AR CENA"/>
              </w:rPr>
            </w:pPr>
            <w:r>
              <w:rPr>
                <w:rFonts w:ascii="AR CENA" w:hAnsi="AR CENA"/>
              </w:rPr>
              <w:t xml:space="preserve">Will discussed  more on next section </w:t>
            </w:r>
          </w:p>
        </w:tc>
      </w:tr>
      <w:tr w:rsidR="00B83CE0" w:rsidTr="00B83CE0">
        <w:tc>
          <w:tcPr>
            <w:tcW w:w="1668" w:type="dxa"/>
          </w:tcPr>
          <w:p w:rsidR="00B83CE0" w:rsidRDefault="000B64C2" w:rsidP="00311442">
            <w:pPr>
              <w:rPr>
                <w:rFonts w:ascii="AR CENA" w:hAnsi="AR CENA"/>
              </w:rPr>
            </w:pPr>
            <w:r>
              <w:rPr>
                <w:rFonts w:ascii="AR CENA" w:hAnsi="AR CENA"/>
              </w:rPr>
              <w:t xml:space="preserve">ETD </w:t>
            </w:r>
          </w:p>
        </w:tc>
        <w:tc>
          <w:tcPr>
            <w:tcW w:w="7908" w:type="dxa"/>
          </w:tcPr>
          <w:p w:rsidR="00B83CE0" w:rsidRDefault="005E747C" w:rsidP="00311442">
            <w:pPr>
              <w:rPr>
                <w:rFonts w:ascii="AR CENA" w:hAnsi="AR CENA"/>
              </w:rPr>
            </w:pPr>
            <w:r>
              <w:rPr>
                <w:rFonts w:ascii="AR CENA" w:hAnsi="AR CENA"/>
              </w:rPr>
              <w:t xml:space="preserve">It will auto display based on flight </w:t>
            </w:r>
          </w:p>
        </w:tc>
      </w:tr>
      <w:tr w:rsidR="000B64C2" w:rsidTr="00B83CE0">
        <w:tc>
          <w:tcPr>
            <w:tcW w:w="1668" w:type="dxa"/>
          </w:tcPr>
          <w:p w:rsidR="000B64C2" w:rsidRDefault="00076557" w:rsidP="00311442">
            <w:pPr>
              <w:rPr>
                <w:rFonts w:ascii="AR CENA" w:hAnsi="AR CENA"/>
              </w:rPr>
            </w:pPr>
            <w:r>
              <w:rPr>
                <w:rFonts w:ascii="AR CENA" w:hAnsi="AR CENA"/>
              </w:rPr>
              <w:t xml:space="preserve">Time to Departure </w:t>
            </w:r>
          </w:p>
        </w:tc>
        <w:tc>
          <w:tcPr>
            <w:tcW w:w="7908" w:type="dxa"/>
          </w:tcPr>
          <w:p w:rsidR="000B64C2" w:rsidRDefault="005E747C" w:rsidP="00311442">
            <w:pPr>
              <w:rPr>
                <w:rFonts w:ascii="AR CENA" w:hAnsi="AR CENA"/>
              </w:rPr>
            </w:pPr>
            <w:r>
              <w:rPr>
                <w:rFonts w:ascii="AR CENA" w:hAnsi="AR CENA"/>
              </w:rPr>
              <w:t xml:space="preserve">It will auto display based on flight number searched </w:t>
            </w:r>
          </w:p>
        </w:tc>
      </w:tr>
      <w:tr w:rsidR="000B64C2" w:rsidTr="00B83CE0">
        <w:tc>
          <w:tcPr>
            <w:tcW w:w="1668" w:type="dxa"/>
          </w:tcPr>
          <w:p w:rsidR="000B64C2" w:rsidRDefault="00076557" w:rsidP="00311442">
            <w:pPr>
              <w:rPr>
                <w:rFonts w:ascii="AR CENA" w:hAnsi="AR CENA"/>
              </w:rPr>
            </w:pPr>
            <w:r>
              <w:rPr>
                <w:rFonts w:ascii="AR CENA" w:hAnsi="AR CENA"/>
              </w:rPr>
              <w:t xml:space="preserve">Aircraft </w:t>
            </w:r>
          </w:p>
        </w:tc>
        <w:tc>
          <w:tcPr>
            <w:tcW w:w="7908" w:type="dxa"/>
          </w:tcPr>
          <w:p w:rsidR="005E747C" w:rsidRDefault="005E747C" w:rsidP="00311442">
            <w:pPr>
              <w:rPr>
                <w:rFonts w:ascii="AR CENA" w:hAnsi="AR CENA"/>
              </w:rPr>
            </w:pPr>
            <w:r>
              <w:rPr>
                <w:rFonts w:ascii="AR CENA" w:hAnsi="AR CENA"/>
              </w:rPr>
              <w:t xml:space="preserve">Aircraft –It will display the aircraft information on clicking </w:t>
            </w:r>
          </w:p>
          <w:p w:rsidR="005E747C" w:rsidRDefault="005E747C" w:rsidP="00311442">
            <w:pPr>
              <w:rPr>
                <w:rFonts w:ascii="AR CENA" w:hAnsi="AR CENA"/>
              </w:rPr>
            </w:pPr>
            <w:r>
              <w:rPr>
                <w:rFonts w:ascii="AR CENA" w:hAnsi="AR CENA"/>
                <w:noProof/>
                <w:lang w:val="en-IN" w:eastAsia="en-IN"/>
              </w:rPr>
              <w:lastRenderedPageBreak/>
              <w:drawing>
                <wp:inline distT="0" distB="0" distL="0" distR="0" wp14:anchorId="2A4728A7" wp14:editId="06EF65AA">
                  <wp:extent cx="440055" cy="758825"/>
                  <wp:effectExtent l="19050" t="19050" r="17145" b="22225"/>
                  <wp:docPr id="647" name="Picture 647" descr="C:\Users\Pradip\Desktop\screen\screenshot-gauat.bookmycargo.net-2017-07-09-16-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adip\Desktop\screen\screenshot-gauat.bookmycargo.net-2017-07-09-16-55-5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0055" cy="758825"/>
                          </a:xfrm>
                          <a:prstGeom prst="rect">
                            <a:avLst/>
                          </a:prstGeom>
                          <a:noFill/>
                          <a:ln>
                            <a:solidFill>
                              <a:schemeClr val="accent1"/>
                            </a:solidFill>
                          </a:ln>
                        </pic:spPr>
                      </pic:pic>
                    </a:graphicData>
                  </a:graphic>
                </wp:inline>
              </w:drawing>
            </w:r>
            <w:r>
              <w:rPr>
                <w:rFonts w:ascii="AR CENA" w:hAnsi="AR CENA"/>
              </w:rPr>
              <w:t xml:space="preserve"> </w:t>
            </w:r>
          </w:p>
          <w:p w:rsidR="005E747C" w:rsidRDefault="005E747C" w:rsidP="00311442">
            <w:pPr>
              <w:rPr>
                <w:rFonts w:ascii="AR CENA" w:hAnsi="AR CENA"/>
              </w:rPr>
            </w:pPr>
            <w:r>
              <w:rPr>
                <w:rFonts w:ascii="AR CENA" w:hAnsi="AR CENA"/>
              </w:rPr>
              <w:t xml:space="preserve">Click – </w:t>
            </w:r>
          </w:p>
          <w:p w:rsidR="005E747C" w:rsidRDefault="005E747C" w:rsidP="00311442">
            <w:pPr>
              <w:rPr>
                <w:rFonts w:ascii="AR CENA" w:hAnsi="AR CENA"/>
              </w:rPr>
            </w:pPr>
            <w:r>
              <w:rPr>
                <w:rFonts w:ascii="AR CENA" w:hAnsi="AR CENA"/>
                <w:noProof/>
                <w:lang w:val="en-IN" w:eastAsia="en-IN"/>
              </w:rPr>
              <w:drawing>
                <wp:inline distT="0" distB="0" distL="0" distR="0" wp14:anchorId="291BD9D1" wp14:editId="2C7FDD1A">
                  <wp:extent cx="4830578" cy="3830128"/>
                  <wp:effectExtent l="19050" t="19050" r="27305" b="18415"/>
                  <wp:docPr id="648" name="Picture 648" descr="C:\Users\Pradip\Desktop\screen\screenshot-gauat.bookmycargo.net-2017-07-09-16-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radip\Desktop\screen\screenshot-gauat.bookmycargo.net-2017-07-09-16-56-3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830838" cy="3830334"/>
                          </a:xfrm>
                          <a:prstGeom prst="rect">
                            <a:avLst/>
                          </a:prstGeom>
                          <a:noFill/>
                          <a:ln>
                            <a:solidFill>
                              <a:schemeClr val="accent1"/>
                            </a:solidFill>
                          </a:ln>
                        </pic:spPr>
                      </pic:pic>
                    </a:graphicData>
                  </a:graphic>
                </wp:inline>
              </w:drawing>
            </w:r>
          </w:p>
        </w:tc>
      </w:tr>
      <w:tr w:rsidR="000B64C2" w:rsidTr="00B83CE0">
        <w:tc>
          <w:tcPr>
            <w:tcW w:w="1668" w:type="dxa"/>
          </w:tcPr>
          <w:p w:rsidR="000B64C2" w:rsidRDefault="00076557" w:rsidP="00311442">
            <w:pPr>
              <w:rPr>
                <w:rFonts w:ascii="AR CENA" w:hAnsi="AR CENA"/>
              </w:rPr>
            </w:pPr>
            <w:r>
              <w:rPr>
                <w:rFonts w:ascii="AR CENA" w:hAnsi="AR CENA"/>
              </w:rPr>
              <w:lastRenderedPageBreak/>
              <w:t>Total Capacity (Gross/Vol)</w:t>
            </w:r>
          </w:p>
        </w:tc>
        <w:tc>
          <w:tcPr>
            <w:tcW w:w="7908" w:type="dxa"/>
          </w:tcPr>
          <w:p w:rsidR="000B64C2" w:rsidRDefault="00DE7C81" w:rsidP="00311442">
            <w:pPr>
              <w:rPr>
                <w:rFonts w:ascii="AR CENA" w:hAnsi="AR CENA"/>
              </w:rPr>
            </w:pPr>
            <w:r>
              <w:rPr>
                <w:rFonts w:ascii="AR CENA" w:hAnsi="AR CENA"/>
              </w:rPr>
              <w:t xml:space="preserve">Total Capacity – This is the total cargo capacity of  the flight </w:t>
            </w:r>
          </w:p>
          <w:p w:rsidR="00DE7C81" w:rsidRDefault="00DE7C81" w:rsidP="00311442">
            <w:pPr>
              <w:rPr>
                <w:rFonts w:ascii="AR CENA" w:hAnsi="AR CENA"/>
              </w:rPr>
            </w:pPr>
            <w:r>
              <w:rPr>
                <w:rFonts w:ascii="AR CENA" w:hAnsi="AR CENA"/>
                <w:noProof/>
                <w:lang w:val="en-IN" w:eastAsia="en-IN"/>
              </w:rPr>
              <w:drawing>
                <wp:inline distT="0" distB="0" distL="0" distR="0" wp14:anchorId="4051EE6F" wp14:editId="2234F6D0">
                  <wp:extent cx="1276985" cy="810895"/>
                  <wp:effectExtent l="19050" t="19050" r="18415" b="27305"/>
                  <wp:docPr id="649" name="Picture 649" descr="C:\Users\Pradip\Desktop\screen\screenshot-gauat.bookmycargo.net-2017-07-09-16-5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dip\Desktop\screen\screenshot-gauat.bookmycargo.net-2017-07-09-16-58-20.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76985" cy="810895"/>
                          </a:xfrm>
                          <a:prstGeom prst="rect">
                            <a:avLst/>
                          </a:prstGeom>
                          <a:noFill/>
                          <a:ln>
                            <a:solidFill>
                              <a:schemeClr val="accent1"/>
                            </a:solidFill>
                          </a:ln>
                        </pic:spPr>
                      </pic:pic>
                    </a:graphicData>
                  </a:graphic>
                </wp:inline>
              </w:drawing>
            </w:r>
          </w:p>
          <w:p w:rsidR="00DE7C81" w:rsidRDefault="00DE7C81" w:rsidP="00311442">
            <w:pPr>
              <w:rPr>
                <w:rFonts w:ascii="AR CENA" w:hAnsi="AR CENA"/>
              </w:rPr>
            </w:pPr>
            <w:r>
              <w:rPr>
                <w:rFonts w:ascii="AR CENA" w:hAnsi="AR CENA"/>
              </w:rPr>
              <w:t xml:space="preserve">Click into the tab , it will open more detailed information   for both gross and volume </w:t>
            </w:r>
          </w:p>
          <w:p w:rsidR="00DE7C81" w:rsidRDefault="00412061" w:rsidP="00311442">
            <w:pPr>
              <w:rPr>
                <w:rFonts w:ascii="AR CENA" w:hAnsi="AR CENA"/>
              </w:rPr>
            </w:pPr>
            <w:r>
              <w:rPr>
                <w:rFonts w:ascii="AR CENA" w:hAnsi="AR CENA"/>
                <w:noProof/>
                <w:lang w:val="en-IN" w:eastAsia="en-IN"/>
              </w:rPr>
              <w:lastRenderedPageBreak/>
              <w:drawing>
                <wp:inline distT="0" distB="0" distL="0" distR="0" wp14:anchorId="64ED3EE9" wp14:editId="7C935711">
                  <wp:extent cx="3942084" cy="1017917"/>
                  <wp:effectExtent l="19050" t="19050" r="20320" b="10795"/>
                  <wp:docPr id="650" name="Picture 650" descr="C:\Users\Pradip\Desktop\screen\screenshot-gauat.bookmycargo.net-2017-07-09-16-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adip\Desktop\screen\screenshot-gauat.bookmycargo.net-2017-07-09-16-59-2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942038" cy="1017905"/>
                          </a:xfrm>
                          <a:prstGeom prst="rect">
                            <a:avLst/>
                          </a:prstGeom>
                          <a:noFill/>
                          <a:ln>
                            <a:solidFill>
                              <a:schemeClr val="accent1"/>
                            </a:solidFill>
                          </a:ln>
                        </pic:spPr>
                      </pic:pic>
                    </a:graphicData>
                  </a:graphic>
                </wp:inline>
              </w:drawing>
            </w:r>
          </w:p>
          <w:p w:rsidR="00412061" w:rsidRDefault="00412061" w:rsidP="00311442">
            <w:pPr>
              <w:rPr>
                <w:rFonts w:ascii="AR CENA" w:hAnsi="AR CENA"/>
              </w:rPr>
            </w:pPr>
          </w:p>
        </w:tc>
      </w:tr>
      <w:tr w:rsidR="000B64C2" w:rsidTr="00B83CE0">
        <w:tc>
          <w:tcPr>
            <w:tcW w:w="1668" w:type="dxa"/>
          </w:tcPr>
          <w:p w:rsidR="000B64C2" w:rsidRDefault="00076557" w:rsidP="00311442">
            <w:pPr>
              <w:rPr>
                <w:rFonts w:ascii="AR CENA" w:hAnsi="AR CENA"/>
              </w:rPr>
            </w:pPr>
            <w:r>
              <w:rPr>
                <w:rFonts w:ascii="AR CENA" w:hAnsi="AR CENA"/>
              </w:rPr>
              <w:lastRenderedPageBreak/>
              <w:t>Used Capacity (Gross/Vol)</w:t>
            </w:r>
          </w:p>
        </w:tc>
        <w:tc>
          <w:tcPr>
            <w:tcW w:w="7908" w:type="dxa"/>
          </w:tcPr>
          <w:p w:rsidR="000B64C2" w:rsidRDefault="00412061" w:rsidP="00311442">
            <w:pPr>
              <w:rPr>
                <w:rFonts w:ascii="AR CENA" w:hAnsi="AR CENA"/>
              </w:rPr>
            </w:pPr>
            <w:r>
              <w:rPr>
                <w:rFonts w:ascii="AR CENA" w:hAnsi="AR CENA"/>
              </w:rPr>
              <w:t xml:space="preserve">This is the total used capacity of the flight , weight of Total booked shipments </w:t>
            </w:r>
          </w:p>
          <w:p w:rsidR="00412061" w:rsidRDefault="00412061" w:rsidP="00311442">
            <w:pPr>
              <w:rPr>
                <w:rFonts w:ascii="AR CENA" w:hAnsi="AR CENA"/>
              </w:rPr>
            </w:pPr>
            <w:r>
              <w:rPr>
                <w:rFonts w:ascii="AR CENA" w:hAnsi="AR CENA"/>
                <w:noProof/>
                <w:lang w:val="en-IN" w:eastAsia="en-IN"/>
              </w:rPr>
              <w:drawing>
                <wp:inline distT="0" distB="0" distL="0" distR="0" wp14:anchorId="3B8032FE" wp14:editId="40311204">
                  <wp:extent cx="1276985" cy="845185"/>
                  <wp:effectExtent l="19050" t="19050" r="18415" b="12065"/>
                  <wp:docPr id="651" name="Picture 651" descr="C:\Users\Pradip\Desktop\screen\screenshot-gauat.bookmycargo.net-2017-07-09-17-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radip\Desktop\screen\screenshot-gauat.bookmycargo.net-2017-07-09-17-01-08.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76985" cy="845185"/>
                          </a:xfrm>
                          <a:prstGeom prst="rect">
                            <a:avLst/>
                          </a:prstGeom>
                          <a:noFill/>
                          <a:ln>
                            <a:solidFill>
                              <a:schemeClr val="accent1"/>
                            </a:solidFill>
                          </a:ln>
                        </pic:spPr>
                      </pic:pic>
                    </a:graphicData>
                  </a:graphic>
                </wp:inline>
              </w:drawing>
            </w:r>
          </w:p>
          <w:p w:rsidR="00412061" w:rsidRDefault="00412061" w:rsidP="00311442">
            <w:pPr>
              <w:rPr>
                <w:rFonts w:ascii="AR CENA" w:hAnsi="AR CENA"/>
              </w:rPr>
            </w:pPr>
            <w:r>
              <w:rPr>
                <w:rFonts w:ascii="AR CENA" w:hAnsi="AR CENA"/>
              </w:rPr>
              <w:t xml:space="preserve">Click to get more information </w:t>
            </w:r>
          </w:p>
          <w:p w:rsidR="00412061" w:rsidRDefault="00412061" w:rsidP="00311442">
            <w:pPr>
              <w:rPr>
                <w:rFonts w:ascii="AR CENA" w:hAnsi="AR CENA"/>
              </w:rPr>
            </w:pPr>
            <w:r>
              <w:rPr>
                <w:rFonts w:ascii="AR CENA" w:hAnsi="AR CENA"/>
                <w:noProof/>
                <w:lang w:val="en-IN" w:eastAsia="en-IN"/>
              </w:rPr>
              <w:drawing>
                <wp:inline distT="0" distB="0" distL="0" distR="0" wp14:anchorId="358CF1D4" wp14:editId="7B262BB4">
                  <wp:extent cx="4908430" cy="1034341"/>
                  <wp:effectExtent l="19050" t="19050" r="26035" b="13970"/>
                  <wp:docPr id="652" name="Picture 652" descr="C:\Users\Pradip\Desktop\screen\screenshot-gauat.bookmycargo.net-2017-07-09-17-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radip\Desktop\screen\screenshot-gauat.bookmycargo.net-2017-07-09-17-01-54.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953981" cy="1043940"/>
                          </a:xfrm>
                          <a:prstGeom prst="rect">
                            <a:avLst/>
                          </a:prstGeom>
                          <a:noFill/>
                          <a:ln>
                            <a:solidFill>
                              <a:schemeClr val="accent1"/>
                            </a:solidFill>
                          </a:ln>
                        </pic:spPr>
                      </pic:pic>
                    </a:graphicData>
                  </a:graphic>
                </wp:inline>
              </w:drawing>
            </w:r>
          </w:p>
        </w:tc>
      </w:tr>
      <w:tr w:rsidR="00076557" w:rsidTr="00B83CE0">
        <w:tc>
          <w:tcPr>
            <w:tcW w:w="1668" w:type="dxa"/>
          </w:tcPr>
          <w:p w:rsidR="00076557" w:rsidRDefault="00076557" w:rsidP="00311442">
            <w:pPr>
              <w:rPr>
                <w:rFonts w:ascii="AR CENA" w:hAnsi="AR CENA"/>
              </w:rPr>
            </w:pPr>
            <w:r>
              <w:rPr>
                <w:rFonts w:ascii="AR CENA" w:hAnsi="AR CENA"/>
              </w:rPr>
              <w:t>Remaining Capacity(Gross/Vol)</w:t>
            </w:r>
          </w:p>
        </w:tc>
        <w:tc>
          <w:tcPr>
            <w:tcW w:w="7908" w:type="dxa"/>
          </w:tcPr>
          <w:p w:rsidR="00076557" w:rsidRDefault="00E62625" w:rsidP="00311442">
            <w:pPr>
              <w:rPr>
                <w:rFonts w:ascii="AR CENA" w:hAnsi="AR CENA"/>
              </w:rPr>
            </w:pPr>
            <w:r>
              <w:rPr>
                <w:rFonts w:ascii="AR CENA" w:hAnsi="AR CENA"/>
              </w:rPr>
              <w:t xml:space="preserve">This is the total remaining capacity of the flight , Total actual </w:t>
            </w:r>
            <w:r w:rsidR="006A6A37">
              <w:rPr>
                <w:rFonts w:ascii="AR CENA" w:hAnsi="AR CENA"/>
              </w:rPr>
              <w:t xml:space="preserve">capacity Over booking </w:t>
            </w:r>
            <w:r>
              <w:rPr>
                <w:rFonts w:ascii="AR CENA" w:hAnsi="AR CENA"/>
              </w:rPr>
              <w:t xml:space="preserve"> –total booked capacity </w:t>
            </w:r>
          </w:p>
          <w:p w:rsidR="00E62625" w:rsidRDefault="00E62625" w:rsidP="00311442">
            <w:pPr>
              <w:rPr>
                <w:rFonts w:ascii="AR CENA" w:hAnsi="AR CENA"/>
              </w:rPr>
            </w:pPr>
            <w:r>
              <w:rPr>
                <w:rFonts w:ascii="AR CENA" w:hAnsi="AR CENA"/>
                <w:noProof/>
                <w:lang w:val="en-IN" w:eastAsia="en-IN"/>
              </w:rPr>
              <w:drawing>
                <wp:inline distT="0" distB="0" distL="0" distR="0" wp14:anchorId="0267827E" wp14:editId="5805D70A">
                  <wp:extent cx="1311275" cy="819785"/>
                  <wp:effectExtent l="19050" t="19050" r="22225" b="18415"/>
                  <wp:docPr id="653" name="Picture 653" descr="C:\Users\Pradip\Desktop\screen\screenshot-gauat.bookmycargo.net-2017-07-09-17-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radip\Desktop\screen\screenshot-gauat.bookmycargo.net-2017-07-09-17-03-1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311275" cy="819785"/>
                          </a:xfrm>
                          <a:prstGeom prst="rect">
                            <a:avLst/>
                          </a:prstGeom>
                          <a:noFill/>
                          <a:ln>
                            <a:solidFill>
                              <a:schemeClr val="accent1"/>
                            </a:solidFill>
                          </a:ln>
                        </pic:spPr>
                      </pic:pic>
                    </a:graphicData>
                  </a:graphic>
                </wp:inline>
              </w:drawing>
            </w:r>
          </w:p>
          <w:p w:rsidR="00B803E2" w:rsidRDefault="00B803E2" w:rsidP="00311442">
            <w:pPr>
              <w:rPr>
                <w:rFonts w:ascii="AR CENA" w:hAnsi="AR CENA"/>
              </w:rPr>
            </w:pPr>
            <w:r>
              <w:rPr>
                <w:rFonts w:ascii="AR CENA" w:hAnsi="AR CENA"/>
              </w:rPr>
              <w:t xml:space="preserve">Click to get more information </w:t>
            </w:r>
          </w:p>
          <w:p w:rsidR="00B803E2" w:rsidRDefault="00B803E2" w:rsidP="00311442">
            <w:pPr>
              <w:rPr>
                <w:rFonts w:ascii="AR CENA" w:hAnsi="AR CENA"/>
              </w:rPr>
            </w:pPr>
            <w:r>
              <w:rPr>
                <w:rFonts w:ascii="AR CENA" w:hAnsi="AR CENA"/>
                <w:noProof/>
                <w:lang w:val="en-IN" w:eastAsia="en-IN"/>
              </w:rPr>
              <w:drawing>
                <wp:inline distT="0" distB="0" distL="0" distR="0" wp14:anchorId="73178E79" wp14:editId="69C1A1C1">
                  <wp:extent cx="4899804" cy="1069675"/>
                  <wp:effectExtent l="19050" t="19050" r="15240" b="16510"/>
                  <wp:docPr id="654" name="Picture 654" descr="C:\Users\Pradip\Desktop\screen\screenshot-gauat.bookmycargo.net-2017-07-09-17-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radip\Desktop\screen\screenshot-gauat.bookmycargo.net-2017-07-09-17-03-59.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01178" cy="1069975"/>
                          </a:xfrm>
                          <a:prstGeom prst="rect">
                            <a:avLst/>
                          </a:prstGeom>
                          <a:noFill/>
                          <a:ln>
                            <a:solidFill>
                              <a:schemeClr val="accent1"/>
                            </a:solidFill>
                          </a:ln>
                        </pic:spPr>
                      </pic:pic>
                    </a:graphicData>
                  </a:graphic>
                </wp:inline>
              </w:drawing>
            </w:r>
          </w:p>
        </w:tc>
      </w:tr>
      <w:tr w:rsidR="00076557" w:rsidTr="00B83CE0">
        <w:tc>
          <w:tcPr>
            <w:tcW w:w="1668" w:type="dxa"/>
          </w:tcPr>
          <w:p w:rsidR="00076557" w:rsidRDefault="00FB136F" w:rsidP="00311442">
            <w:pPr>
              <w:rPr>
                <w:rFonts w:ascii="AR CENA" w:hAnsi="AR CENA"/>
              </w:rPr>
            </w:pPr>
            <w:r>
              <w:rPr>
                <w:rFonts w:ascii="AR CENA" w:hAnsi="AR CENA"/>
              </w:rPr>
              <w:t>Reserve Capacity(Gross/Vol)</w:t>
            </w:r>
          </w:p>
        </w:tc>
        <w:tc>
          <w:tcPr>
            <w:tcW w:w="7908" w:type="dxa"/>
          </w:tcPr>
          <w:p w:rsidR="00076557" w:rsidRDefault="00402B18" w:rsidP="00311442">
            <w:pPr>
              <w:rPr>
                <w:rFonts w:ascii="AR CENA" w:hAnsi="AR CENA"/>
              </w:rPr>
            </w:pPr>
            <w:r>
              <w:rPr>
                <w:rFonts w:ascii="AR CENA" w:hAnsi="AR CENA"/>
              </w:rPr>
              <w:t xml:space="preserve">This is the total reserve capacity of the flight </w:t>
            </w:r>
          </w:p>
          <w:p w:rsidR="00402B18" w:rsidRDefault="009454F6" w:rsidP="00311442">
            <w:pPr>
              <w:rPr>
                <w:rFonts w:ascii="AR CENA" w:hAnsi="AR CENA"/>
              </w:rPr>
            </w:pPr>
            <w:r>
              <w:rPr>
                <w:rFonts w:ascii="AR CENA" w:hAnsi="AR CENA"/>
                <w:noProof/>
                <w:lang w:val="en-IN" w:eastAsia="en-IN"/>
              </w:rPr>
              <w:lastRenderedPageBreak/>
              <w:drawing>
                <wp:inline distT="0" distB="0" distL="0" distR="0" wp14:anchorId="4467553C" wp14:editId="4B3DBCC2">
                  <wp:extent cx="888365" cy="758825"/>
                  <wp:effectExtent l="19050" t="19050" r="26035" b="22225"/>
                  <wp:docPr id="655" name="Picture 655" descr="C:\Users\Pradip\Desktop\screen\screenshot-gauat.bookmycargo.net-2017-07-09-17-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adip\Desktop\screen\screenshot-gauat.bookmycargo.net-2017-07-09-17-05-3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888365" cy="758825"/>
                          </a:xfrm>
                          <a:prstGeom prst="rect">
                            <a:avLst/>
                          </a:prstGeom>
                          <a:noFill/>
                          <a:ln>
                            <a:solidFill>
                              <a:schemeClr val="accent1"/>
                            </a:solidFill>
                          </a:ln>
                        </pic:spPr>
                      </pic:pic>
                    </a:graphicData>
                  </a:graphic>
                </wp:inline>
              </w:drawing>
            </w:r>
          </w:p>
        </w:tc>
      </w:tr>
      <w:tr w:rsidR="00076557" w:rsidTr="00B83CE0">
        <w:tc>
          <w:tcPr>
            <w:tcW w:w="1668" w:type="dxa"/>
          </w:tcPr>
          <w:p w:rsidR="00076557" w:rsidRDefault="00FB136F" w:rsidP="00311442">
            <w:pPr>
              <w:rPr>
                <w:rFonts w:ascii="AR CENA" w:hAnsi="AR CENA"/>
              </w:rPr>
            </w:pPr>
            <w:r>
              <w:rPr>
                <w:rFonts w:ascii="AR CENA" w:hAnsi="AR CENA"/>
              </w:rPr>
              <w:lastRenderedPageBreak/>
              <w:t>Over Booking Capacity(Gross/Vol)</w:t>
            </w:r>
          </w:p>
        </w:tc>
        <w:tc>
          <w:tcPr>
            <w:tcW w:w="7908" w:type="dxa"/>
          </w:tcPr>
          <w:p w:rsidR="00076557" w:rsidRDefault="00941B32" w:rsidP="00311442">
            <w:pPr>
              <w:rPr>
                <w:rFonts w:ascii="AR CENA" w:hAnsi="AR CENA"/>
              </w:rPr>
            </w:pPr>
            <w:r>
              <w:rPr>
                <w:rFonts w:ascii="AR CENA" w:hAnsi="AR CENA"/>
              </w:rPr>
              <w:t xml:space="preserve">This is the Total Over booking capacity of the flight </w:t>
            </w:r>
          </w:p>
          <w:p w:rsidR="00941B32" w:rsidRDefault="0067049F" w:rsidP="00311442">
            <w:pPr>
              <w:rPr>
                <w:rFonts w:ascii="AR CENA" w:hAnsi="AR CENA"/>
              </w:rPr>
            </w:pPr>
            <w:r>
              <w:rPr>
                <w:rFonts w:ascii="AR CENA" w:hAnsi="AR CENA"/>
                <w:noProof/>
                <w:lang w:val="en-IN" w:eastAsia="en-IN"/>
              </w:rPr>
              <w:drawing>
                <wp:inline distT="0" distB="0" distL="0" distR="0" wp14:anchorId="1A7F2FC7" wp14:editId="1C589BD8">
                  <wp:extent cx="845185" cy="819785"/>
                  <wp:effectExtent l="19050" t="19050" r="12065" b="18415"/>
                  <wp:docPr id="656" name="Picture 656" descr="C:\Users\Pradip\Desktop\screen\screenshot-gauat.bookmycargo.net-2017-07-09-17-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adip\Desktop\screen\screenshot-gauat.bookmycargo.net-2017-07-09-17-06-24.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845185" cy="819785"/>
                          </a:xfrm>
                          <a:prstGeom prst="rect">
                            <a:avLst/>
                          </a:prstGeom>
                          <a:noFill/>
                          <a:ln>
                            <a:solidFill>
                              <a:schemeClr val="accent1"/>
                            </a:solidFill>
                          </a:ln>
                        </pic:spPr>
                      </pic:pic>
                    </a:graphicData>
                  </a:graphic>
                </wp:inline>
              </w:drawing>
            </w:r>
          </w:p>
        </w:tc>
      </w:tr>
      <w:tr w:rsidR="00076557" w:rsidTr="00B83CE0">
        <w:tc>
          <w:tcPr>
            <w:tcW w:w="1668" w:type="dxa"/>
          </w:tcPr>
          <w:p w:rsidR="00076557" w:rsidRDefault="00FB136F" w:rsidP="00311442">
            <w:pPr>
              <w:rPr>
                <w:rFonts w:ascii="AR CENA" w:hAnsi="AR CENA"/>
              </w:rPr>
            </w:pPr>
            <w:r>
              <w:rPr>
                <w:rFonts w:ascii="AR CENA" w:hAnsi="AR CENA"/>
              </w:rPr>
              <w:t>Revenue</w:t>
            </w:r>
          </w:p>
        </w:tc>
        <w:tc>
          <w:tcPr>
            <w:tcW w:w="7908" w:type="dxa"/>
          </w:tcPr>
          <w:p w:rsidR="00076557" w:rsidRDefault="003A031C" w:rsidP="00311442">
            <w:pPr>
              <w:rPr>
                <w:rFonts w:ascii="AR CENA" w:hAnsi="AR CENA"/>
              </w:rPr>
            </w:pPr>
            <w:r>
              <w:rPr>
                <w:rFonts w:ascii="AR CENA" w:hAnsi="AR CENA"/>
              </w:rPr>
              <w:t xml:space="preserve">This is the total revenue of the flight </w:t>
            </w:r>
          </w:p>
          <w:p w:rsidR="003A031C" w:rsidRDefault="003A031C" w:rsidP="00311442">
            <w:pPr>
              <w:rPr>
                <w:rFonts w:ascii="AR CENA" w:hAnsi="AR CENA"/>
              </w:rPr>
            </w:pPr>
            <w:r>
              <w:rPr>
                <w:rFonts w:ascii="AR CENA" w:hAnsi="AR CENA"/>
                <w:noProof/>
                <w:lang w:val="en-IN" w:eastAsia="en-IN"/>
              </w:rPr>
              <w:drawing>
                <wp:inline distT="0" distB="0" distL="0" distR="0" wp14:anchorId="0E5F69F0" wp14:editId="7D6FE610">
                  <wp:extent cx="543560" cy="854075"/>
                  <wp:effectExtent l="19050" t="19050" r="27940" b="22225"/>
                  <wp:docPr id="657" name="Picture 657" descr="C:\Users\Pradip\Desktop\screen\screenshot-gauat.bookmycargo.net-2017-07-09-17-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radip\Desktop\screen\screenshot-gauat.bookmycargo.net-2017-07-09-17-14-15.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3560" cy="854075"/>
                          </a:xfrm>
                          <a:prstGeom prst="rect">
                            <a:avLst/>
                          </a:prstGeom>
                          <a:noFill/>
                          <a:ln>
                            <a:solidFill>
                              <a:schemeClr val="accent1"/>
                            </a:solidFill>
                          </a:ln>
                        </pic:spPr>
                      </pic:pic>
                    </a:graphicData>
                  </a:graphic>
                </wp:inline>
              </w:drawing>
            </w:r>
          </w:p>
        </w:tc>
      </w:tr>
      <w:tr w:rsidR="00076557" w:rsidTr="00B83CE0">
        <w:tc>
          <w:tcPr>
            <w:tcW w:w="1668" w:type="dxa"/>
          </w:tcPr>
          <w:p w:rsidR="00076557" w:rsidRDefault="00FB136F" w:rsidP="00311442">
            <w:pPr>
              <w:rPr>
                <w:rFonts w:ascii="AR CENA" w:hAnsi="AR CENA"/>
              </w:rPr>
            </w:pPr>
            <w:r>
              <w:rPr>
                <w:rFonts w:ascii="AR CENA" w:hAnsi="AR CENA"/>
              </w:rPr>
              <w:t>Yield</w:t>
            </w:r>
          </w:p>
        </w:tc>
        <w:tc>
          <w:tcPr>
            <w:tcW w:w="7908" w:type="dxa"/>
          </w:tcPr>
          <w:p w:rsidR="00076557" w:rsidRDefault="003A031C" w:rsidP="00311442">
            <w:pPr>
              <w:rPr>
                <w:rFonts w:ascii="AR CENA" w:hAnsi="AR CENA"/>
              </w:rPr>
            </w:pPr>
            <w:r>
              <w:rPr>
                <w:rFonts w:ascii="AR CENA" w:hAnsi="AR CENA"/>
              </w:rPr>
              <w:t xml:space="preserve">This is the total yield of the flight </w:t>
            </w:r>
          </w:p>
          <w:p w:rsidR="003A031C" w:rsidRDefault="003A031C" w:rsidP="00311442">
            <w:pPr>
              <w:rPr>
                <w:rFonts w:ascii="AR CENA" w:hAnsi="AR CENA"/>
              </w:rPr>
            </w:pPr>
            <w:r>
              <w:rPr>
                <w:rFonts w:ascii="AR CENA" w:hAnsi="AR CENA"/>
                <w:noProof/>
                <w:lang w:val="en-IN" w:eastAsia="en-IN"/>
              </w:rPr>
              <w:drawing>
                <wp:inline distT="0" distB="0" distL="0" distR="0" wp14:anchorId="48D9F7C3" wp14:editId="6D02C8BB">
                  <wp:extent cx="448310" cy="758825"/>
                  <wp:effectExtent l="19050" t="19050" r="27940" b="22225"/>
                  <wp:docPr id="658" name="Picture 658" descr="C:\Users\Pradip\Desktop\screen\screenshot-gauat.bookmycargo.net-2017-07-09-17-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radip\Desktop\screen\screenshot-gauat.bookmycargo.net-2017-07-09-17-14-59.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48310" cy="758825"/>
                          </a:xfrm>
                          <a:prstGeom prst="rect">
                            <a:avLst/>
                          </a:prstGeom>
                          <a:noFill/>
                          <a:ln>
                            <a:solidFill>
                              <a:schemeClr val="accent1"/>
                            </a:solidFill>
                          </a:ln>
                        </pic:spPr>
                      </pic:pic>
                    </a:graphicData>
                  </a:graphic>
                </wp:inline>
              </w:drawing>
            </w:r>
          </w:p>
        </w:tc>
      </w:tr>
      <w:tr w:rsidR="00076557" w:rsidTr="00B83CE0">
        <w:tc>
          <w:tcPr>
            <w:tcW w:w="1668" w:type="dxa"/>
          </w:tcPr>
          <w:p w:rsidR="00076557" w:rsidRDefault="00FB136F" w:rsidP="00311442">
            <w:pPr>
              <w:rPr>
                <w:rFonts w:ascii="AR CENA" w:hAnsi="AR CENA"/>
              </w:rPr>
            </w:pPr>
            <w:r>
              <w:rPr>
                <w:rFonts w:ascii="AR CENA" w:hAnsi="AR CENA"/>
              </w:rPr>
              <w:t xml:space="preserve">Queue/Confirm </w:t>
            </w:r>
          </w:p>
        </w:tc>
        <w:tc>
          <w:tcPr>
            <w:tcW w:w="7908" w:type="dxa"/>
          </w:tcPr>
          <w:p w:rsidR="00076557" w:rsidRDefault="00621A13" w:rsidP="00311442">
            <w:pPr>
              <w:rPr>
                <w:rFonts w:ascii="AR CENA" w:hAnsi="AR CENA"/>
              </w:rPr>
            </w:pPr>
            <w:r>
              <w:rPr>
                <w:rFonts w:ascii="AR CENA" w:hAnsi="AR CENA"/>
              </w:rPr>
              <w:t xml:space="preserve">This indicates total no of Queue(LL) shipment vs total no of confirm(KK)  shipments </w:t>
            </w:r>
          </w:p>
          <w:p w:rsidR="00621A13" w:rsidRDefault="00621A13" w:rsidP="00311442">
            <w:pPr>
              <w:rPr>
                <w:rFonts w:ascii="AR CENA" w:hAnsi="AR CENA"/>
              </w:rPr>
            </w:pPr>
            <w:r>
              <w:rPr>
                <w:rFonts w:ascii="AR CENA" w:hAnsi="AR CENA"/>
                <w:noProof/>
                <w:lang w:val="en-IN" w:eastAsia="en-IN"/>
              </w:rPr>
              <w:drawing>
                <wp:inline distT="0" distB="0" distL="0" distR="0" wp14:anchorId="1EDBA66C" wp14:editId="6B8C33B4">
                  <wp:extent cx="577850" cy="828040"/>
                  <wp:effectExtent l="19050" t="19050" r="12700" b="10160"/>
                  <wp:docPr id="659" name="Picture 659" descr="C:\Users\Pradip\Desktop\screen\screenshot-gauat.bookmycargo.net-2017-07-09-17-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adip\Desktop\screen\screenshot-gauat.bookmycargo.net-2017-07-09-17-16-27.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7850" cy="828040"/>
                          </a:xfrm>
                          <a:prstGeom prst="rect">
                            <a:avLst/>
                          </a:prstGeom>
                          <a:noFill/>
                          <a:ln>
                            <a:solidFill>
                              <a:schemeClr val="accent1"/>
                            </a:solidFill>
                          </a:ln>
                        </pic:spPr>
                      </pic:pic>
                    </a:graphicData>
                  </a:graphic>
                </wp:inline>
              </w:drawing>
            </w:r>
          </w:p>
        </w:tc>
      </w:tr>
      <w:tr w:rsidR="00FB136F" w:rsidTr="00B83CE0">
        <w:tc>
          <w:tcPr>
            <w:tcW w:w="1668" w:type="dxa"/>
          </w:tcPr>
          <w:p w:rsidR="00FB136F" w:rsidRDefault="00FB136F" w:rsidP="00311442">
            <w:pPr>
              <w:rPr>
                <w:rFonts w:ascii="AR CENA" w:hAnsi="AR CENA"/>
              </w:rPr>
            </w:pPr>
            <w:r>
              <w:rPr>
                <w:rFonts w:ascii="AR CENA" w:hAnsi="AR CENA"/>
              </w:rPr>
              <w:t xml:space="preserve">Pax Load </w:t>
            </w:r>
          </w:p>
        </w:tc>
        <w:tc>
          <w:tcPr>
            <w:tcW w:w="7908" w:type="dxa"/>
          </w:tcPr>
          <w:p w:rsidR="00FB136F" w:rsidRDefault="0028255C" w:rsidP="00311442">
            <w:pPr>
              <w:rPr>
                <w:rFonts w:ascii="AR CENA" w:hAnsi="AR CENA"/>
              </w:rPr>
            </w:pPr>
            <w:r>
              <w:rPr>
                <w:rFonts w:ascii="AR CENA" w:hAnsi="AR CENA"/>
              </w:rPr>
              <w:t xml:space="preserve">Total passenger of the flight </w:t>
            </w:r>
          </w:p>
        </w:tc>
      </w:tr>
      <w:tr w:rsidR="00FB136F" w:rsidTr="00B83CE0">
        <w:tc>
          <w:tcPr>
            <w:tcW w:w="1668" w:type="dxa"/>
          </w:tcPr>
          <w:p w:rsidR="00FB136F" w:rsidRDefault="00FB136F" w:rsidP="00311442">
            <w:pPr>
              <w:rPr>
                <w:rFonts w:ascii="AR CENA" w:hAnsi="AR CENA"/>
              </w:rPr>
            </w:pPr>
            <w:r>
              <w:rPr>
                <w:rFonts w:ascii="AR CENA" w:hAnsi="AR CENA"/>
              </w:rPr>
              <w:t>Finalized</w:t>
            </w:r>
          </w:p>
        </w:tc>
        <w:tc>
          <w:tcPr>
            <w:tcW w:w="7908" w:type="dxa"/>
          </w:tcPr>
          <w:p w:rsidR="00FB136F" w:rsidRDefault="0028255C" w:rsidP="00311442">
            <w:pPr>
              <w:rPr>
                <w:rFonts w:ascii="AR CENA" w:hAnsi="AR CENA"/>
              </w:rPr>
            </w:pPr>
            <w:r>
              <w:rPr>
                <w:rFonts w:ascii="AR CENA" w:hAnsi="AR CENA"/>
              </w:rPr>
              <w:t>Status of finalized flight info</w:t>
            </w:r>
          </w:p>
        </w:tc>
      </w:tr>
    </w:tbl>
    <w:p w:rsidR="000F6E90" w:rsidRDefault="000F6E90" w:rsidP="00311442">
      <w:pPr>
        <w:rPr>
          <w:rFonts w:ascii="AR CENA" w:hAnsi="AR CENA"/>
        </w:rPr>
      </w:pPr>
    </w:p>
    <w:p w:rsidR="00FC55FD" w:rsidRDefault="00FC55FD" w:rsidP="00311442">
      <w:pPr>
        <w:rPr>
          <w:rFonts w:ascii="AR CENA" w:hAnsi="AR CENA"/>
        </w:rPr>
      </w:pPr>
    </w:p>
    <w:p w:rsidR="00043513" w:rsidRDefault="00043513" w:rsidP="00311442">
      <w:pPr>
        <w:rPr>
          <w:rFonts w:ascii="AR CENA" w:hAnsi="AR CENA"/>
        </w:rPr>
      </w:pPr>
    </w:p>
    <w:p w:rsidR="00043513" w:rsidRDefault="00043513" w:rsidP="00311442">
      <w:pPr>
        <w:rPr>
          <w:rFonts w:ascii="AR CENA" w:hAnsi="AR CENA"/>
        </w:rPr>
      </w:pPr>
    </w:p>
    <w:p w:rsidR="00043513" w:rsidRPr="00043513" w:rsidRDefault="00043513" w:rsidP="00043513">
      <w:pPr>
        <w:pStyle w:val="Heading3"/>
        <w:rPr>
          <w:rFonts w:ascii="AR CENA" w:hAnsi="AR CENA"/>
          <w:b w:val="0"/>
        </w:rPr>
      </w:pPr>
      <w:bookmarkStart w:id="202" w:name="_Toc500933589"/>
      <w:r w:rsidRPr="00043513">
        <w:rPr>
          <w:rFonts w:ascii="AR CENA" w:hAnsi="AR CENA"/>
          <w:b w:val="0"/>
        </w:rPr>
        <w:lastRenderedPageBreak/>
        <w:t>Space control status –action</w:t>
      </w:r>
      <w:bookmarkEnd w:id="202"/>
      <w:r w:rsidRPr="00043513">
        <w:rPr>
          <w:rFonts w:ascii="AR CENA" w:hAnsi="AR CENA"/>
          <w:b w:val="0"/>
        </w:rPr>
        <w:t xml:space="preserve"> </w:t>
      </w:r>
    </w:p>
    <w:p w:rsidR="00BD7B40" w:rsidRDefault="00AA3D16" w:rsidP="00311442">
      <w:pPr>
        <w:rPr>
          <w:rFonts w:ascii="AR CENA" w:hAnsi="AR CENA"/>
        </w:rPr>
      </w:pPr>
      <w:r>
        <w:rPr>
          <w:rFonts w:ascii="AR CENA" w:hAnsi="AR CENA"/>
        </w:rPr>
        <w:t xml:space="preserve">Continue from the searched screen – click into the flight Tab to get the flight information for taking action </w:t>
      </w:r>
    </w:p>
    <w:p w:rsidR="00AA3D16" w:rsidRPr="00043513" w:rsidRDefault="00BA5EBD" w:rsidP="00311442">
      <w:pPr>
        <w:rPr>
          <w:rFonts w:ascii="AR CENA" w:hAnsi="AR CENA"/>
        </w:rPr>
      </w:pPr>
      <w:r>
        <w:rPr>
          <w:rFonts w:ascii="AR CENA" w:hAnsi="AR CENA"/>
          <w:noProof/>
          <w:lang w:val="en-IN" w:eastAsia="en-IN"/>
        </w:rPr>
        <w:drawing>
          <wp:inline distT="0" distB="0" distL="0" distR="0" wp14:anchorId="7CA8829D" wp14:editId="67A7B58C">
            <wp:extent cx="5943600" cy="1466215"/>
            <wp:effectExtent l="19050" t="19050" r="19050" b="19685"/>
            <wp:docPr id="660" name="Picture 660" descr="C:\Users\Pradip\Desktop\screen\screenshot-gauat.bookmycargo.net-2017-07-09-12-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adip\Desktop\screen\screenshot-gauat.bookmycargo.net-2017-07-09-12-06-1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solidFill>
                        <a:schemeClr val="accent1"/>
                      </a:solidFill>
                    </a:ln>
                  </pic:spPr>
                </pic:pic>
              </a:graphicData>
            </a:graphic>
          </wp:inline>
        </w:drawing>
      </w:r>
    </w:p>
    <w:p w:rsidR="00BD7B40" w:rsidRDefault="00BA5EBD" w:rsidP="00311442">
      <w:pPr>
        <w:rPr>
          <w:rFonts w:ascii="AR CENA" w:hAnsi="AR CENA"/>
        </w:rPr>
      </w:pPr>
      <w:r>
        <w:rPr>
          <w:rFonts w:ascii="AR CENA" w:hAnsi="AR CENA"/>
        </w:rPr>
        <w:t>Click into the flight Number –GA894</w:t>
      </w:r>
      <w:r w:rsidR="00D87AD7">
        <w:rPr>
          <w:rFonts w:ascii="AR CENA" w:hAnsi="AR CENA"/>
        </w:rPr>
        <w:t xml:space="preserve">, it will open another Tab flight tab </w:t>
      </w:r>
      <w:r w:rsidR="00247FE2">
        <w:rPr>
          <w:rFonts w:ascii="AR CENA" w:hAnsi="AR CENA"/>
        </w:rPr>
        <w:t>(It is the more detailed about that flight )</w:t>
      </w:r>
    </w:p>
    <w:p w:rsidR="00D87AD7" w:rsidRDefault="00247FE2" w:rsidP="00311442">
      <w:pPr>
        <w:rPr>
          <w:rFonts w:ascii="AR CENA" w:hAnsi="AR CENA"/>
        </w:rPr>
      </w:pPr>
      <w:r>
        <w:rPr>
          <w:rFonts w:ascii="AR CENA" w:hAnsi="AR CENA"/>
          <w:noProof/>
          <w:lang w:val="en-IN" w:eastAsia="en-IN"/>
        </w:rPr>
        <mc:AlternateContent>
          <mc:Choice Requires="wps">
            <w:drawing>
              <wp:anchor distT="0" distB="0" distL="114300" distR="114300" simplePos="0" relativeHeight="251791360" behindDoc="0" locked="0" layoutInCell="1" allowOverlap="1" wp14:anchorId="27ECA715" wp14:editId="3CD2A7B2">
                <wp:simplePos x="0" y="0"/>
                <wp:positionH relativeFrom="column">
                  <wp:posOffset>569343</wp:posOffset>
                </wp:positionH>
                <wp:positionV relativeFrom="paragraph">
                  <wp:posOffset>770866</wp:posOffset>
                </wp:positionV>
                <wp:extent cx="327804" cy="207034"/>
                <wp:effectExtent l="38100" t="0" r="0" b="40640"/>
                <wp:wrapNone/>
                <wp:docPr id="662" name="Down Arrow 662"/>
                <wp:cNvGraphicFramePr/>
                <a:graphic xmlns:a="http://schemas.openxmlformats.org/drawingml/2006/main">
                  <a:graphicData uri="http://schemas.microsoft.com/office/word/2010/wordprocessingShape">
                    <wps:wsp>
                      <wps:cNvSpPr/>
                      <wps:spPr>
                        <a:xfrm>
                          <a:off x="0" y="0"/>
                          <a:ext cx="327804" cy="207034"/>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62" o:spid="_x0000_s1026" type="#_x0000_t67" style="position:absolute;margin-left:44.85pt;margin-top:60.7pt;width:25.8pt;height:16.3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" adj="10800" filled="f" strokecolor="#243f60 [1604]" strokeweight="2pt"/>
            </w:pict>
          </mc:Fallback>
        </mc:AlternateContent>
      </w:r>
      <w:r w:rsidR="00D87AD7">
        <w:rPr>
          <w:rFonts w:ascii="AR CENA" w:hAnsi="AR CENA"/>
          <w:noProof/>
          <w:lang w:val="en-IN" w:eastAsia="en-IN"/>
        </w:rPr>
        <w:drawing>
          <wp:inline distT="0" distB="0" distL="0" distR="0" wp14:anchorId="7878340C" wp14:editId="3671AF24">
            <wp:extent cx="5943600" cy="1941230"/>
            <wp:effectExtent l="19050" t="19050" r="19050" b="20955"/>
            <wp:docPr id="661" name="Picture 661" descr="C:\Users\Pradip\Desktop\screen\screenshot-gauat.bookmycargo.net-2017-07-09-17-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radip\Desktop\screen\screenshot-gauat.bookmycargo.net-2017-07-09-17-19-29.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1941230"/>
                    </a:xfrm>
                    <a:prstGeom prst="rect">
                      <a:avLst/>
                    </a:prstGeom>
                    <a:noFill/>
                    <a:ln>
                      <a:solidFill>
                        <a:schemeClr val="accent1"/>
                      </a:solidFill>
                    </a:ln>
                  </pic:spPr>
                </pic:pic>
              </a:graphicData>
            </a:graphic>
          </wp:inline>
        </w:drawing>
      </w:r>
    </w:p>
    <w:p w:rsidR="00247FE2" w:rsidRDefault="00247FE2" w:rsidP="00311442">
      <w:pPr>
        <w:rPr>
          <w:rFonts w:ascii="AR CENA" w:hAnsi="AR CENA"/>
        </w:rPr>
      </w:pPr>
      <w:r>
        <w:rPr>
          <w:rFonts w:ascii="AR CENA" w:hAnsi="AR CENA"/>
        </w:rPr>
        <w:t xml:space="preserve">User then need to click into the AWB </w:t>
      </w:r>
      <w:r w:rsidR="00932393">
        <w:rPr>
          <w:rFonts w:ascii="AR CENA" w:hAnsi="AR CENA"/>
        </w:rPr>
        <w:t>Details</w:t>
      </w:r>
      <w:r>
        <w:rPr>
          <w:rFonts w:ascii="AR CENA" w:hAnsi="AR CENA"/>
        </w:rPr>
        <w:t xml:space="preserve"> </w:t>
      </w:r>
      <w:r w:rsidR="00932393">
        <w:rPr>
          <w:rFonts w:ascii="AR CENA" w:hAnsi="AR CENA"/>
        </w:rPr>
        <w:t xml:space="preserve"> to take into the AWB tab where user need to take action of changing the status </w:t>
      </w:r>
    </w:p>
    <w:p w:rsidR="00BA5EBD" w:rsidRDefault="00123EB1" w:rsidP="00311442">
      <w:pPr>
        <w:rPr>
          <w:rFonts w:ascii="AR CENA" w:hAnsi="AR CENA"/>
        </w:rPr>
      </w:pPr>
      <w:r>
        <w:rPr>
          <w:rFonts w:ascii="AR CENA" w:hAnsi="AR CENA"/>
        </w:rPr>
        <w:t>Click AWB Details –</w:t>
      </w:r>
    </w:p>
    <w:p w:rsidR="00123EB1" w:rsidRDefault="00123EB1" w:rsidP="00311442">
      <w:pPr>
        <w:rPr>
          <w:rFonts w:ascii="AR CENA" w:hAnsi="AR CENA"/>
        </w:rPr>
      </w:pPr>
      <w:r>
        <w:rPr>
          <w:rFonts w:ascii="AR CENA" w:hAnsi="AR CENA"/>
          <w:noProof/>
          <w:lang w:val="en-IN" w:eastAsia="en-IN"/>
        </w:rPr>
        <w:drawing>
          <wp:inline distT="0" distB="0" distL="0" distR="0" wp14:anchorId="4258B871" wp14:editId="60A8A203">
            <wp:extent cx="5943600" cy="2008444"/>
            <wp:effectExtent l="19050" t="19050" r="19050" b="11430"/>
            <wp:docPr id="663" name="Picture 663" descr="C:\Users\Pradip\Desktop\screen\screenshot-gauat.bookmycargo.net-2017-07-09-17-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adip\Desktop\screen\screenshot-gauat.bookmycargo.net-2017-07-09-17-22-2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2008444"/>
                    </a:xfrm>
                    <a:prstGeom prst="rect">
                      <a:avLst/>
                    </a:prstGeom>
                    <a:noFill/>
                    <a:ln>
                      <a:solidFill>
                        <a:schemeClr val="accent1"/>
                      </a:solidFill>
                    </a:ln>
                  </pic:spPr>
                </pic:pic>
              </a:graphicData>
            </a:graphic>
          </wp:inline>
        </w:drawing>
      </w:r>
    </w:p>
    <w:p w:rsidR="00893F04" w:rsidRDefault="00893F04" w:rsidP="00311442">
      <w:pPr>
        <w:rPr>
          <w:rFonts w:ascii="AR CENA" w:hAnsi="AR CENA"/>
        </w:rPr>
      </w:pPr>
    </w:p>
    <w:p w:rsidR="00893F04" w:rsidRDefault="00893F04" w:rsidP="00311442">
      <w:pPr>
        <w:rPr>
          <w:rFonts w:ascii="AR CENA" w:hAnsi="AR CENA"/>
        </w:rPr>
      </w:pPr>
    </w:p>
    <w:p w:rsidR="00893F04" w:rsidRDefault="00893F04" w:rsidP="00311442">
      <w:pPr>
        <w:rPr>
          <w:rFonts w:ascii="AR CENA" w:hAnsi="AR CENA"/>
        </w:rPr>
      </w:pPr>
      <w:r>
        <w:rPr>
          <w:rFonts w:ascii="AR CENA" w:hAnsi="AR CENA"/>
        </w:rPr>
        <w:lastRenderedPageBreak/>
        <w:t>Process Details –</w:t>
      </w:r>
    </w:p>
    <w:p w:rsidR="00893F04" w:rsidRDefault="00893F04" w:rsidP="00893F04">
      <w:pPr>
        <w:pStyle w:val="ListParagraph"/>
        <w:numPr>
          <w:ilvl w:val="0"/>
          <w:numId w:val="45"/>
        </w:numPr>
        <w:rPr>
          <w:rFonts w:ascii="AR CENA" w:hAnsi="AR CENA"/>
        </w:rPr>
      </w:pPr>
      <w:r>
        <w:rPr>
          <w:rFonts w:ascii="AR CENA" w:hAnsi="AR CENA"/>
        </w:rPr>
        <w:t xml:space="preserve">Tick the AWB/reference Number to take action </w:t>
      </w:r>
    </w:p>
    <w:p w:rsidR="00893F04" w:rsidRDefault="00893F04" w:rsidP="00893F04">
      <w:pPr>
        <w:pStyle w:val="ListParagraph"/>
        <w:numPr>
          <w:ilvl w:val="0"/>
          <w:numId w:val="45"/>
        </w:numPr>
        <w:rPr>
          <w:rFonts w:ascii="AR CENA" w:hAnsi="AR CENA"/>
        </w:rPr>
      </w:pPr>
      <w:r>
        <w:rPr>
          <w:rFonts w:ascii="AR CENA" w:hAnsi="AR CENA"/>
        </w:rPr>
        <w:t>Select the status from the C/S/O column  and select the advice code -</w:t>
      </w:r>
      <w:r>
        <w:rPr>
          <w:rFonts w:ascii="AR CENA" w:hAnsi="AR CENA"/>
          <w:noProof/>
          <w:lang w:val="en-IN" w:eastAsia="en-IN"/>
        </w:rPr>
        <w:drawing>
          <wp:inline distT="0" distB="0" distL="0" distR="0" wp14:anchorId="405C3A8F" wp14:editId="2D3F6840">
            <wp:extent cx="457200" cy="854075"/>
            <wp:effectExtent l="19050" t="19050" r="19050" b="22225"/>
            <wp:docPr id="664" name="Picture 664" descr="C:\Users\Pradip\Desktop\screen\screenshot-gauat.bookmycargo.net-2017-07-09-17-2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adip\Desktop\screen\screenshot-gauat.bookmycargo.net-2017-07-09-17-25-26.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7200" cy="854075"/>
                    </a:xfrm>
                    <a:prstGeom prst="rect">
                      <a:avLst/>
                    </a:prstGeom>
                    <a:noFill/>
                    <a:ln>
                      <a:solidFill>
                        <a:schemeClr val="accent1"/>
                      </a:solidFill>
                    </a:ln>
                  </pic:spPr>
                </pic:pic>
              </a:graphicData>
            </a:graphic>
          </wp:inline>
        </w:drawing>
      </w:r>
    </w:p>
    <w:p w:rsidR="00893F04" w:rsidRDefault="00893F04" w:rsidP="00893F04">
      <w:pPr>
        <w:pStyle w:val="ListParagraph"/>
        <w:numPr>
          <w:ilvl w:val="0"/>
          <w:numId w:val="45"/>
        </w:numPr>
        <w:rPr>
          <w:rFonts w:ascii="AR CENA" w:hAnsi="AR CENA"/>
        </w:rPr>
      </w:pPr>
      <w:r>
        <w:rPr>
          <w:rFonts w:ascii="AR CENA" w:hAnsi="AR CENA"/>
        </w:rPr>
        <w:t xml:space="preserve">Save the information  by clicking the Save changes button just left side of the screen </w:t>
      </w:r>
      <w:r>
        <w:rPr>
          <w:rFonts w:ascii="AR CENA" w:hAnsi="AR CENA"/>
          <w:noProof/>
          <w:lang w:val="en-IN" w:eastAsia="en-IN"/>
        </w:rPr>
        <w:drawing>
          <wp:inline distT="0" distB="0" distL="0" distR="0" wp14:anchorId="748F3318" wp14:editId="34A80360">
            <wp:extent cx="2233930" cy="664210"/>
            <wp:effectExtent l="19050" t="19050" r="13970" b="21590"/>
            <wp:docPr id="665" name="Picture 665" descr="C:\Users\Pradip\Desktop\screen\screenshot-gauat.bookmycargo.net-2017-07-09-17-2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adip\Desktop\screen\screenshot-gauat.bookmycargo.net-2017-07-09-17-26-56.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233930" cy="664210"/>
                    </a:xfrm>
                    <a:prstGeom prst="rect">
                      <a:avLst/>
                    </a:prstGeom>
                    <a:noFill/>
                    <a:ln>
                      <a:solidFill>
                        <a:schemeClr val="accent1"/>
                      </a:solidFill>
                    </a:ln>
                  </pic:spPr>
                </pic:pic>
              </a:graphicData>
            </a:graphic>
          </wp:inline>
        </w:drawing>
      </w:r>
    </w:p>
    <w:p w:rsidR="0035375F" w:rsidRDefault="0035375F" w:rsidP="0035375F">
      <w:pPr>
        <w:pStyle w:val="ListParagraph"/>
        <w:numPr>
          <w:ilvl w:val="0"/>
          <w:numId w:val="45"/>
        </w:numPr>
        <w:rPr>
          <w:rFonts w:ascii="AR CENA" w:hAnsi="AR CENA"/>
        </w:rPr>
      </w:pPr>
      <w:r>
        <w:rPr>
          <w:rFonts w:ascii="AR CENA" w:hAnsi="AR CENA"/>
        </w:rPr>
        <w:t xml:space="preserve">Once it is save , system will change the status of the AWB automatically as bellow </w:t>
      </w:r>
    </w:p>
    <w:p w:rsidR="0035375F" w:rsidRDefault="00F544F0" w:rsidP="00E14880">
      <w:pPr>
        <w:pStyle w:val="ListParagraph"/>
        <w:rPr>
          <w:rFonts w:ascii="AR CENA" w:hAnsi="AR CENA"/>
        </w:rPr>
      </w:pPr>
      <w:r>
        <w:rPr>
          <w:rFonts w:ascii="AR CENA" w:hAnsi="AR CENA"/>
          <w:noProof/>
          <w:lang w:val="en-IN" w:eastAsia="en-IN"/>
        </w:rPr>
        <mc:AlternateContent>
          <mc:Choice Requires="wps">
            <w:drawing>
              <wp:anchor distT="0" distB="0" distL="114300" distR="114300" simplePos="0" relativeHeight="251793408" behindDoc="0" locked="0" layoutInCell="1" allowOverlap="1" wp14:anchorId="2C9643D5" wp14:editId="1BB50092">
                <wp:simplePos x="0" y="0"/>
                <wp:positionH relativeFrom="column">
                  <wp:posOffset>474453</wp:posOffset>
                </wp:positionH>
                <wp:positionV relativeFrom="paragraph">
                  <wp:posOffset>1404404</wp:posOffset>
                </wp:positionV>
                <wp:extent cx="5943600" cy="198408"/>
                <wp:effectExtent l="0" t="0" r="19050" b="11430"/>
                <wp:wrapNone/>
                <wp:docPr id="669" name="Rounded Rectangle 669"/>
                <wp:cNvGraphicFramePr/>
                <a:graphic xmlns:a="http://schemas.openxmlformats.org/drawingml/2006/main">
                  <a:graphicData uri="http://schemas.microsoft.com/office/word/2010/wordprocessingShape">
                    <wps:wsp>
                      <wps:cNvSpPr/>
                      <wps:spPr>
                        <a:xfrm>
                          <a:off x="0" y="0"/>
                          <a:ext cx="5943600" cy="19840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69" o:spid="_x0000_s1026" style="position:absolute;margin-left:37.35pt;margin-top:110.6pt;width:468pt;height:15.6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92384" behindDoc="0" locked="0" layoutInCell="1" allowOverlap="1" wp14:anchorId="09E3B1BE" wp14:editId="7F266B2F">
                <wp:simplePos x="0" y="0"/>
                <wp:positionH relativeFrom="column">
                  <wp:posOffset>474453</wp:posOffset>
                </wp:positionH>
                <wp:positionV relativeFrom="paragraph">
                  <wp:posOffset>955831</wp:posOffset>
                </wp:positionV>
                <wp:extent cx="5943600" cy="215660"/>
                <wp:effectExtent l="0" t="0" r="19050" b="13335"/>
                <wp:wrapNone/>
                <wp:docPr id="668" name="Rounded Rectangle 668"/>
                <wp:cNvGraphicFramePr/>
                <a:graphic xmlns:a="http://schemas.openxmlformats.org/drawingml/2006/main">
                  <a:graphicData uri="http://schemas.microsoft.com/office/word/2010/wordprocessingShape">
                    <wps:wsp>
                      <wps:cNvSpPr/>
                      <wps:spPr>
                        <a:xfrm>
                          <a:off x="0" y="0"/>
                          <a:ext cx="5943600" cy="2156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68" o:spid="_x0000_s1026" style="position:absolute;margin-left:37.35pt;margin-top:75.25pt;width:468pt;height:17pt;z-index:251792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" filled="f" strokecolor="#243f60 [1604]" strokeweight="2pt"/>
            </w:pict>
          </mc:Fallback>
        </mc:AlternateContent>
      </w:r>
      <w:r w:rsidR="0035375F">
        <w:rPr>
          <w:rFonts w:ascii="AR CENA" w:hAnsi="AR CENA"/>
          <w:noProof/>
          <w:lang w:val="en-IN" w:eastAsia="en-IN"/>
        </w:rPr>
        <w:drawing>
          <wp:inline distT="0" distB="0" distL="0" distR="0" wp14:anchorId="7FEAEDDF" wp14:editId="72B47154">
            <wp:extent cx="5943600" cy="1656388"/>
            <wp:effectExtent l="19050" t="19050" r="19050" b="20320"/>
            <wp:docPr id="666" name="Picture 666" descr="C:\Users\Pradip\Desktop\screen\screenshot-gauat.bookmycargo.net-2017-07-09-17-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adip\Desktop\screen\screenshot-gauat.bookmycargo.net-2017-07-09-17-28-06.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1656388"/>
                    </a:xfrm>
                    <a:prstGeom prst="rect">
                      <a:avLst/>
                    </a:prstGeom>
                    <a:noFill/>
                    <a:ln>
                      <a:solidFill>
                        <a:schemeClr val="accent1"/>
                      </a:solidFill>
                    </a:ln>
                  </pic:spPr>
                </pic:pic>
              </a:graphicData>
            </a:graphic>
          </wp:inline>
        </w:drawing>
      </w:r>
    </w:p>
    <w:p w:rsidR="00E14880" w:rsidRDefault="00E14880" w:rsidP="00E14880">
      <w:pPr>
        <w:pStyle w:val="ListParagraph"/>
        <w:numPr>
          <w:ilvl w:val="0"/>
          <w:numId w:val="45"/>
        </w:numPr>
        <w:rPr>
          <w:rFonts w:ascii="AR CENA" w:hAnsi="AR CENA"/>
        </w:rPr>
      </w:pPr>
      <w:r>
        <w:rPr>
          <w:rFonts w:ascii="AR CENA" w:hAnsi="AR CENA"/>
        </w:rPr>
        <w:t xml:space="preserve">It will save as bellow  with all status becomes as KK from LL </w:t>
      </w:r>
    </w:p>
    <w:p w:rsidR="00E14880" w:rsidRDefault="00D520ED" w:rsidP="00E14880">
      <w:pPr>
        <w:pStyle w:val="ListParagraph"/>
        <w:rPr>
          <w:rFonts w:ascii="AR CENA" w:hAnsi="AR CENA"/>
        </w:rPr>
      </w:pPr>
      <w:r>
        <w:rPr>
          <w:rFonts w:ascii="AR CENA" w:hAnsi="AR CENA"/>
          <w:noProof/>
          <w:lang w:val="en-IN" w:eastAsia="en-IN"/>
        </w:rPr>
        <mc:AlternateContent>
          <mc:Choice Requires="wps">
            <w:drawing>
              <wp:anchor distT="0" distB="0" distL="114300" distR="114300" simplePos="0" relativeHeight="251800576" behindDoc="0" locked="0" layoutInCell="1" allowOverlap="1" wp14:anchorId="0F6CA452" wp14:editId="55E89A8E">
                <wp:simplePos x="0" y="0"/>
                <wp:positionH relativeFrom="column">
                  <wp:posOffset>5060315</wp:posOffset>
                </wp:positionH>
                <wp:positionV relativeFrom="paragraph">
                  <wp:posOffset>1616075</wp:posOffset>
                </wp:positionV>
                <wp:extent cx="292735" cy="215265"/>
                <wp:effectExtent l="0" t="0" r="12065" b="13335"/>
                <wp:wrapNone/>
                <wp:docPr id="673" name="Rectangle 673"/>
                <wp:cNvGraphicFramePr/>
                <a:graphic xmlns:a="http://schemas.openxmlformats.org/drawingml/2006/main">
                  <a:graphicData uri="http://schemas.microsoft.com/office/word/2010/wordprocessingShape">
                    <wps:wsp>
                      <wps:cNvSpPr/>
                      <wps:spPr>
                        <a:xfrm>
                          <a:off x="0" y="0"/>
                          <a:ext cx="292735" cy="2152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73" o:spid="_x0000_s1026" style="position:absolute;margin-left:398.45pt;margin-top:127.25pt;width:23.05pt;height:16.9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" filled="f" strokecolor="#243f60 [1604]" strokeweight="2pt"/>
            </w:pict>
          </mc:Fallback>
        </mc:AlternateContent>
      </w:r>
      <w:r>
        <w:rPr>
          <w:rFonts w:ascii="AR CENA" w:hAnsi="AR CENA"/>
          <w:noProof/>
          <w:lang w:val="en-IN" w:eastAsia="en-IN"/>
        </w:rPr>
        <mc:AlternateContent>
          <mc:Choice Requires="wps">
            <w:drawing>
              <wp:anchor distT="0" distB="0" distL="114300" distR="114300" simplePos="0" relativeHeight="251798528" behindDoc="0" locked="0" layoutInCell="1" allowOverlap="1" wp14:anchorId="577E1F56" wp14:editId="1C8519B6">
                <wp:simplePos x="0" y="0"/>
                <wp:positionH relativeFrom="column">
                  <wp:posOffset>471170</wp:posOffset>
                </wp:positionH>
                <wp:positionV relativeFrom="paragraph">
                  <wp:posOffset>1616075</wp:posOffset>
                </wp:positionV>
                <wp:extent cx="5943600" cy="215265"/>
                <wp:effectExtent l="0" t="0" r="19050" b="13335"/>
                <wp:wrapNone/>
                <wp:docPr id="672" name="Rounded Rectangle 672"/>
                <wp:cNvGraphicFramePr/>
                <a:graphic xmlns:a="http://schemas.openxmlformats.org/drawingml/2006/main">
                  <a:graphicData uri="http://schemas.microsoft.com/office/word/2010/wordprocessingShape">
                    <wps:wsp>
                      <wps:cNvSpPr/>
                      <wps:spPr>
                        <a:xfrm>
                          <a:off x="0" y="0"/>
                          <a:ext cx="5943600" cy="21526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72" o:spid="_x0000_s1026" style="position:absolute;margin-left:37.1pt;margin-top:127.25pt;width:468pt;height:16.95pt;z-index:251798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" filled="f" strokecolor="#243f60 [1604]" strokeweight="2pt"/>
            </w:pict>
          </mc:Fallback>
        </mc:AlternateContent>
      </w:r>
      <w:r w:rsidR="006B5A7A">
        <w:rPr>
          <w:rFonts w:ascii="AR CENA" w:hAnsi="AR CENA"/>
          <w:noProof/>
          <w:lang w:val="en-IN" w:eastAsia="en-IN"/>
        </w:rPr>
        <mc:AlternateContent>
          <mc:Choice Requires="wps">
            <w:drawing>
              <wp:anchor distT="0" distB="0" distL="114300" distR="114300" simplePos="0" relativeHeight="251796480" behindDoc="0" locked="0" layoutInCell="1" allowOverlap="1" wp14:anchorId="39380B12" wp14:editId="360D94F8">
                <wp:simplePos x="0" y="0"/>
                <wp:positionH relativeFrom="column">
                  <wp:posOffset>5063706</wp:posOffset>
                </wp:positionH>
                <wp:positionV relativeFrom="paragraph">
                  <wp:posOffset>1144665</wp:posOffset>
                </wp:positionV>
                <wp:extent cx="293298" cy="215265"/>
                <wp:effectExtent l="0" t="0" r="12065" b="13335"/>
                <wp:wrapNone/>
                <wp:docPr id="671" name="Rectangle 671"/>
                <wp:cNvGraphicFramePr/>
                <a:graphic xmlns:a="http://schemas.openxmlformats.org/drawingml/2006/main">
                  <a:graphicData uri="http://schemas.microsoft.com/office/word/2010/wordprocessingShape">
                    <wps:wsp>
                      <wps:cNvSpPr/>
                      <wps:spPr>
                        <a:xfrm>
                          <a:off x="0" y="0"/>
                          <a:ext cx="293298" cy="2152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71" o:spid="_x0000_s1026" style="position:absolute;margin-left:398.7pt;margin-top:90.15pt;width:23.1pt;height:16.9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" filled="f" strokecolor="#243f60 [1604]" strokeweight="2pt"/>
            </w:pict>
          </mc:Fallback>
        </mc:AlternateContent>
      </w:r>
      <w:r w:rsidR="006B5A7A">
        <w:rPr>
          <w:rFonts w:ascii="AR CENA" w:hAnsi="AR CENA"/>
          <w:noProof/>
          <w:lang w:val="en-IN" w:eastAsia="en-IN"/>
        </w:rPr>
        <mc:AlternateContent>
          <mc:Choice Requires="wps">
            <w:drawing>
              <wp:anchor distT="0" distB="0" distL="114300" distR="114300" simplePos="0" relativeHeight="251795456" behindDoc="0" locked="0" layoutInCell="1" allowOverlap="1" wp14:anchorId="4218C95B" wp14:editId="4BF18B0A">
                <wp:simplePos x="0" y="0"/>
                <wp:positionH relativeFrom="column">
                  <wp:posOffset>471170</wp:posOffset>
                </wp:positionH>
                <wp:positionV relativeFrom="paragraph">
                  <wp:posOffset>1141095</wp:posOffset>
                </wp:positionV>
                <wp:extent cx="5943600" cy="215265"/>
                <wp:effectExtent l="0" t="0" r="19050" b="13335"/>
                <wp:wrapNone/>
                <wp:docPr id="670" name="Rounded Rectangle 670"/>
                <wp:cNvGraphicFramePr/>
                <a:graphic xmlns:a="http://schemas.openxmlformats.org/drawingml/2006/main">
                  <a:graphicData uri="http://schemas.microsoft.com/office/word/2010/wordprocessingShape">
                    <wps:wsp>
                      <wps:cNvSpPr/>
                      <wps:spPr>
                        <a:xfrm>
                          <a:off x="0" y="0"/>
                          <a:ext cx="5943600" cy="21526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70" o:spid="_x0000_s1026" style="position:absolute;margin-left:37.1pt;margin-top:89.85pt;width:468pt;height:16.9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" filled="f" strokecolor="#243f60 [1604]" strokeweight="2pt"/>
            </w:pict>
          </mc:Fallback>
        </mc:AlternateContent>
      </w:r>
      <w:r w:rsidR="00E14880">
        <w:rPr>
          <w:rFonts w:ascii="AR CENA" w:hAnsi="AR CENA"/>
          <w:noProof/>
          <w:lang w:val="en-IN" w:eastAsia="en-IN"/>
        </w:rPr>
        <w:drawing>
          <wp:inline distT="0" distB="0" distL="0" distR="0" wp14:anchorId="0C6FD674" wp14:editId="3982CF1F">
            <wp:extent cx="5943600" cy="1816434"/>
            <wp:effectExtent l="19050" t="19050" r="19050" b="12700"/>
            <wp:docPr id="667" name="Picture 667" descr="C:\Users\Pradip\Desktop\screen\screenshot-gauat.bookmycargo.net-2017-07-09-17-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radip\Desktop\screen\screenshot-gauat.bookmycargo.net-2017-07-09-17-29-36.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1816434"/>
                    </a:xfrm>
                    <a:prstGeom prst="rect">
                      <a:avLst/>
                    </a:prstGeom>
                    <a:noFill/>
                    <a:ln>
                      <a:solidFill>
                        <a:schemeClr val="accent1"/>
                      </a:solidFill>
                    </a:ln>
                  </pic:spPr>
                </pic:pic>
              </a:graphicData>
            </a:graphic>
          </wp:inline>
        </w:drawing>
      </w:r>
    </w:p>
    <w:p w:rsidR="00E14880" w:rsidRPr="00E14880" w:rsidRDefault="00E14880" w:rsidP="00E14880">
      <w:pPr>
        <w:pStyle w:val="ListParagraph"/>
        <w:rPr>
          <w:rFonts w:ascii="AR CENA" w:hAnsi="AR CENA"/>
        </w:rPr>
      </w:pPr>
    </w:p>
    <w:p w:rsidR="00E3633E" w:rsidRPr="00833322" w:rsidRDefault="00E3633E" w:rsidP="00311442">
      <w:pPr>
        <w:rPr>
          <w:rFonts w:ascii="AR CENA" w:hAnsi="AR CENA"/>
        </w:rPr>
      </w:pPr>
    </w:p>
    <w:p w:rsidR="0050662F" w:rsidRDefault="0050662F" w:rsidP="0050662F">
      <w:pPr>
        <w:rPr>
          <w:rFonts w:ascii="AR CENA" w:hAnsi="AR CENA"/>
        </w:rPr>
      </w:pPr>
    </w:p>
    <w:p w:rsidR="001A572C" w:rsidRDefault="001A572C" w:rsidP="0050662F">
      <w:pPr>
        <w:rPr>
          <w:rFonts w:ascii="AR CENA" w:hAnsi="AR CENA"/>
        </w:rPr>
      </w:pPr>
    </w:p>
    <w:p w:rsidR="001A572C" w:rsidRDefault="001A572C" w:rsidP="0050662F">
      <w:pPr>
        <w:rPr>
          <w:rFonts w:ascii="AR CENA" w:hAnsi="AR CENA"/>
        </w:rPr>
      </w:pPr>
    </w:p>
    <w:p w:rsidR="001A572C" w:rsidRDefault="001A572C" w:rsidP="0050662F">
      <w:pPr>
        <w:rPr>
          <w:rFonts w:ascii="AR CENA" w:hAnsi="AR CENA"/>
        </w:rPr>
      </w:pPr>
    </w:p>
    <w:p w:rsidR="001A572C" w:rsidRDefault="001A572C" w:rsidP="0050662F">
      <w:pPr>
        <w:rPr>
          <w:rFonts w:ascii="AR CENA" w:hAnsi="AR CENA"/>
        </w:rPr>
      </w:pPr>
    </w:p>
    <w:p w:rsidR="001A572C" w:rsidRDefault="001A572C" w:rsidP="001A572C">
      <w:pPr>
        <w:pStyle w:val="Heading3"/>
        <w:rPr>
          <w:rFonts w:ascii="AR CENA" w:hAnsi="AR CENA"/>
          <w:b w:val="0"/>
        </w:rPr>
      </w:pPr>
      <w:bookmarkStart w:id="203" w:name="_Toc500933590"/>
      <w:r w:rsidRPr="001A572C">
        <w:rPr>
          <w:rFonts w:ascii="AR CENA" w:hAnsi="AR CENA"/>
          <w:b w:val="0"/>
        </w:rPr>
        <w:t>Re plan –By space control</w:t>
      </w:r>
      <w:bookmarkEnd w:id="203"/>
      <w:r w:rsidRPr="001A572C">
        <w:rPr>
          <w:rFonts w:ascii="AR CENA" w:hAnsi="AR CENA"/>
          <w:b w:val="0"/>
        </w:rPr>
        <w:t xml:space="preserve"> </w:t>
      </w:r>
    </w:p>
    <w:p w:rsidR="001A572C" w:rsidRDefault="003C6669" w:rsidP="001A572C">
      <w:pPr>
        <w:rPr>
          <w:rFonts w:ascii="AR CENA" w:hAnsi="AR CENA"/>
        </w:rPr>
      </w:pPr>
      <w:r w:rsidRPr="003C6669">
        <w:rPr>
          <w:rFonts w:ascii="AR CENA" w:hAnsi="AR CENA"/>
        </w:rPr>
        <w:t xml:space="preserve">Under space control </w:t>
      </w:r>
      <w:r w:rsidR="0075247F">
        <w:rPr>
          <w:rFonts w:ascii="AR CENA" w:hAnsi="AR CENA"/>
        </w:rPr>
        <w:t>screen,</w:t>
      </w:r>
      <w:r>
        <w:rPr>
          <w:rFonts w:ascii="AR CENA" w:hAnsi="AR CENA"/>
        </w:rPr>
        <w:t xml:space="preserve"> user can re plan the shipment into another flight as well due to </w:t>
      </w:r>
      <w:r w:rsidR="00D2124D">
        <w:rPr>
          <w:rFonts w:ascii="AR CENA" w:hAnsi="AR CENA"/>
        </w:rPr>
        <w:t>space or</w:t>
      </w:r>
      <w:r>
        <w:rPr>
          <w:rFonts w:ascii="AR CENA" w:hAnsi="AR CENA"/>
        </w:rPr>
        <w:t xml:space="preserve"> any other reason </w:t>
      </w:r>
    </w:p>
    <w:p w:rsidR="003C6669" w:rsidRDefault="00AD5C2A" w:rsidP="001A572C">
      <w:pPr>
        <w:rPr>
          <w:rFonts w:ascii="AR CENA" w:hAnsi="AR CENA"/>
        </w:rPr>
      </w:pPr>
      <w:r>
        <w:rPr>
          <w:rFonts w:ascii="AR CENA" w:hAnsi="AR CENA"/>
        </w:rPr>
        <w:t xml:space="preserve">To re plan – space control user need to select the AWB number and click re plan Tab just extreme right hand side of the screen </w:t>
      </w:r>
    </w:p>
    <w:p w:rsidR="00B854CA" w:rsidRDefault="00B854CA" w:rsidP="001A572C">
      <w:pPr>
        <w:rPr>
          <w:rFonts w:ascii="AR CENA" w:hAnsi="AR CENA"/>
        </w:rPr>
      </w:pPr>
      <w:r>
        <w:rPr>
          <w:rFonts w:ascii="AR CENA" w:hAnsi="AR CENA"/>
        </w:rPr>
        <w:t xml:space="preserve">Navigation-capacity control&gt;space control&gt;search flight number/date&gt;click flight Number &gt;click AWB details </w:t>
      </w:r>
    </w:p>
    <w:p w:rsidR="00A40F47" w:rsidRDefault="00780E90" w:rsidP="00A40F47">
      <w:pPr>
        <w:keepNext/>
      </w:pPr>
      <w:r>
        <w:rPr>
          <w:rFonts w:ascii="AR CENA" w:hAnsi="AR CENA"/>
          <w:noProof/>
          <w:lang w:val="en-IN" w:eastAsia="en-IN"/>
        </w:rPr>
        <mc:AlternateContent>
          <mc:Choice Requires="wps">
            <w:drawing>
              <wp:anchor distT="0" distB="0" distL="114300" distR="114300" simplePos="0" relativeHeight="251801600" behindDoc="0" locked="0" layoutInCell="1" allowOverlap="1" wp14:anchorId="6A50ADD4" wp14:editId="3429887D">
                <wp:simplePos x="0" y="0"/>
                <wp:positionH relativeFrom="column">
                  <wp:posOffset>5702060</wp:posOffset>
                </wp:positionH>
                <wp:positionV relativeFrom="paragraph">
                  <wp:posOffset>805995</wp:posOffset>
                </wp:positionV>
                <wp:extent cx="155276" cy="86264"/>
                <wp:effectExtent l="38100" t="0" r="16510" b="47625"/>
                <wp:wrapNone/>
                <wp:docPr id="675" name="Down Arrow 675"/>
                <wp:cNvGraphicFramePr/>
                <a:graphic xmlns:a="http://schemas.openxmlformats.org/drawingml/2006/main">
                  <a:graphicData uri="http://schemas.microsoft.com/office/word/2010/wordprocessingShape">
                    <wps:wsp>
                      <wps:cNvSpPr/>
                      <wps:spPr>
                        <a:xfrm>
                          <a:off x="0" y="0"/>
                          <a:ext cx="155276" cy="86264"/>
                        </a:xfrm>
                        <a:prstGeom prst="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675" o:spid="_x0000_s1026" type="#_x0000_t67" style="position:absolute;margin-left:449pt;margin-top:63.45pt;width:12.25pt;height:6.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" adj="10800" filled="f" strokecolor="#243f60 [1604]" strokeweight="2pt"/>
            </w:pict>
          </mc:Fallback>
        </mc:AlternateContent>
      </w:r>
      <w:r w:rsidR="00B854CA">
        <w:rPr>
          <w:rFonts w:ascii="AR CENA" w:hAnsi="AR CENA"/>
          <w:noProof/>
          <w:lang w:val="en-IN" w:eastAsia="en-IN"/>
        </w:rPr>
        <w:drawing>
          <wp:inline distT="0" distB="0" distL="0" distR="0" wp14:anchorId="38660185" wp14:editId="3C552A8D">
            <wp:extent cx="5943600" cy="2007870"/>
            <wp:effectExtent l="19050" t="19050" r="19050" b="11430"/>
            <wp:docPr id="674" name="Picture 674" descr="C:\Users\Pradip\Desktop\screen\screenshot-gauat.bookmycargo.net-2017-07-09-17-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radip\Desktop\screen\screenshot-gauat.bookmycargo.net-2017-07-09-17-22-2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solidFill>
                        <a:schemeClr val="accent1"/>
                      </a:solidFill>
                    </a:ln>
                  </pic:spPr>
                </pic:pic>
              </a:graphicData>
            </a:graphic>
          </wp:inline>
        </w:drawing>
      </w:r>
    </w:p>
    <w:p w:rsidR="00AD5C2A" w:rsidRDefault="00A40F47" w:rsidP="00A40F47">
      <w:pPr>
        <w:pStyle w:val="Caption"/>
        <w:jc w:val="center"/>
      </w:pPr>
      <w:bookmarkStart w:id="204" w:name="_Toc500933708"/>
      <w:r>
        <w:t xml:space="preserve">Figure </w:t>
      </w:r>
      <w:fldSimple w:instr=" SEQ Figure \* ARABIC ">
        <w:r w:rsidR="003E0BCF">
          <w:rPr>
            <w:noProof/>
          </w:rPr>
          <w:t>112</w:t>
        </w:r>
      </w:fldSimple>
      <w:r>
        <w:t xml:space="preserve"> Re plan</w:t>
      </w:r>
      <w:bookmarkEnd w:id="204"/>
    </w:p>
    <w:p w:rsidR="007F302A" w:rsidRDefault="007F302A" w:rsidP="007F302A">
      <w:pPr>
        <w:rPr>
          <w:rFonts w:ascii="AR CENA" w:hAnsi="AR CENA"/>
        </w:rPr>
      </w:pPr>
      <w:r>
        <w:rPr>
          <w:rFonts w:ascii="AR CENA" w:hAnsi="AR CENA"/>
        </w:rPr>
        <w:t xml:space="preserve">Re plan </w:t>
      </w:r>
      <w:r w:rsidRPr="007F302A">
        <w:rPr>
          <w:rFonts w:ascii="AR CENA" w:hAnsi="AR CENA"/>
        </w:rPr>
        <w:t xml:space="preserve">Process </w:t>
      </w:r>
      <w:r>
        <w:rPr>
          <w:rFonts w:ascii="AR CENA" w:hAnsi="AR CENA"/>
        </w:rPr>
        <w:t>(step by step)</w:t>
      </w:r>
      <w:r w:rsidRPr="007F302A">
        <w:rPr>
          <w:rFonts w:ascii="AR CENA" w:hAnsi="AR CENA"/>
        </w:rPr>
        <w:t>-</w:t>
      </w:r>
      <w:r w:rsidR="001C59DD">
        <w:rPr>
          <w:rFonts w:ascii="AR CENA" w:hAnsi="AR CENA"/>
        </w:rPr>
        <w:t>screen 112</w:t>
      </w:r>
    </w:p>
    <w:p w:rsidR="007F302A" w:rsidRDefault="00780E90" w:rsidP="007F302A">
      <w:pPr>
        <w:pStyle w:val="ListParagraph"/>
        <w:numPr>
          <w:ilvl w:val="0"/>
          <w:numId w:val="46"/>
        </w:numPr>
        <w:rPr>
          <w:rFonts w:ascii="AR CENA" w:hAnsi="AR CENA"/>
        </w:rPr>
      </w:pPr>
      <w:r>
        <w:rPr>
          <w:rFonts w:ascii="AR CENA" w:hAnsi="AR CENA"/>
        </w:rPr>
        <w:t xml:space="preserve">Step 1 – click the AWB need to re plan </w:t>
      </w:r>
    </w:p>
    <w:p w:rsidR="006B10D4" w:rsidRDefault="006B10D4" w:rsidP="006B10D4">
      <w:pPr>
        <w:pStyle w:val="ListParagraph"/>
        <w:numPr>
          <w:ilvl w:val="0"/>
          <w:numId w:val="46"/>
        </w:numPr>
        <w:rPr>
          <w:rFonts w:ascii="AR CENA" w:hAnsi="AR CENA"/>
        </w:rPr>
      </w:pPr>
      <w:r>
        <w:rPr>
          <w:rFonts w:ascii="AR CENA" w:hAnsi="AR CENA"/>
        </w:rPr>
        <w:t xml:space="preserve">Step2- click the re plan tab , Once it is clicked it will open another window called re plan </w:t>
      </w:r>
    </w:p>
    <w:p w:rsidR="006B10D4" w:rsidRDefault="00341429" w:rsidP="006B10D4">
      <w:pPr>
        <w:rPr>
          <w:rFonts w:ascii="AR CENA" w:hAnsi="AR CENA"/>
        </w:rPr>
      </w:pPr>
      <w:r>
        <w:rPr>
          <w:rFonts w:ascii="AR CENA" w:hAnsi="AR CENA"/>
          <w:noProof/>
          <w:lang w:val="en-IN" w:eastAsia="en-IN"/>
        </w:rPr>
        <mc:AlternateContent>
          <mc:Choice Requires="wps">
            <w:drawing>
              <wp:anchor distT="0" distB="0" distL="114300" distR="114300" simplePos="0" relativeHeight="251802624" behindDoc="0" locked="0" layoutInCell="1" allowOverlap="1" wp14:anchorId="2A4E37E5" wp14:editId="15C30969">
                <wp:simplePos x="0" y="0"/>
                <wp:positionH relativeFrom="column">
                  <wp:posOffset>103517</wp:posOffset>
                </wp:positionH>
                <wp:positionV relativeFrom="paragraph">
                  <wp:posOffset>951577</wp:posOffset>
                </wp:positionV>
                <wp:extent cx="336430" cy="189782"/>
                <wp:effectExtent l="38100" t="19050" r="26035" b="20320"/>
                <wp:wrapNone/>
                <wp:docPr id="677" name="Up Arrow 677"/>
                <wp:cNvGraphicFramePr/>
                <a:graphic xmlns:a="http://schemas.openxmlformats.org/drawingml/2006/main">
                  <a:graphicData uri="http://schemas.microsoft.com/office/word/2010/wordprocessingShape">
                    <wps:wsp>
                      <wps:cNvSpPr/>
                      <wps:spPr>
                        <a:xfrm>
                          <a:off x="0" y="0"/>
                          <a:ext cx="336430" cy="18978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77" o:spid="_x0000_s1026" type="#_x0000_t68" style="position:absolute;margin-left:8.15pt;margin-top:74.95pt;width:26.5pt;height:14.9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" adj="10800" fillcolor="#4f81bd [3204]" strokecolor="#243f60 [1604]" strokeweight="2pt"/>
            </w:pict>
          </mc:Fallback>
        </mc:AlternateContent>
      </w:r>
      <w:r w:rsidR="00BE7364">
        <w:rPr>
          <w:rFonts w:ascii="AR CENA" w:hAnsi="AR CENA"/>
          <w:noProof/>
          <w:lang w:val="en-IN" w:eastAsia="en-IN"/>
        </w:rPr>
        <w:drawing>
          <wp:inline distT="0" distB="0" distL="0" distR="0" wp14:anchorId="764CC3FA" wp14:editId="7A074EEB">
            <wp:extent cx="5943600" cy="1300821"/>
            <wp:effectExtent l="19050" t="19050" r="19050" b="13970"/>
            <wp:docPr id="676" name="Picture 676" descr="C:\Users\Pradip\Desktop\screen\screenshot-gauat.bookmycargo.net-2017-07-09-17-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radip\Desktop\screen\screenshot-gauat.bookmycargo.net-2017-07-09-17-38-45.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1300821"/>
                    </a:xfrm>
                    <a:prstGeom prst="rect">
                      <a:avLst/>
                    </a:prstGeom>
                    <a:noFill/>
                    <a:ln>
                      <a:solidFill>
                        <a:schemeClr val="accent1"/>
                      </a:solidFill>
                    </a:ln>
                  </pic:spPr>
                </pic:pic>
              </a:graphicData>
            </a:graphic>
          </wp:inline>
        </w:drawing>
      </w:r>
    </w:p>
    <w:p w:rsidR="00D95DD5" w:rsidRDefault="00D95DD5" w:rsidP="00D95DD5">
      <w:pPr>
        <w:pStyle w:val="ListParagraph"/>
        <w:numPr>
          <w:ilvl w:val="0"/>
          <w:numId w:val="46"/>
        </w:numPr>
        <w:rPr>
          <w:rFonts w:ascii="AR CENA" w:hAnsi="AR CENA"/>
        </w:rPr>
      </w:pPr>
      <w:r>
        <w:rPr>
          <w:rFonts w:ascii="AR CENA" w:hAnsi="AR CENA"/>
        </w:rPr>
        <w:t xml:space="preserve">Step 3-ciick the select plan radio  button </w:t>
      </w:r>
      <w:r w:rsidR="000C4E60">
        <w:rPr>
          <w:rFonts w:ascii="AR CENA" w:hAnsi="AR CENA"/>
        </w:rPr>
        <w:t xml:space="preserve">, once it is clicked it will expand the same screen into more details information to re plan </w:t>
      </w:r>
    </w:p>
    <w:p w:rsidR="000C4E60" w:rsidRDefault="000C4E60" w:rsidP="000C4E60">
      <w:pPr>
        <w:ind w:left="360"/>
        <w:rPr>
          <w:rFonts w:ascii="AR CENA" w:hAnsi="AR CENA"/>
        </w:rPr>
      </w:pPr>
    </w:p>
    <w:p w:rsidR="000C4E60" w:rsidRDefault="000C4E60" w:rsidP="000C4E60">
      <w:pPr>
        <w:ind w:left="360"/>
        <w:rPr>
          <w:rFonts w:ascii="AR CENA" w:hAnsi="AR CENA"/>
        </w:rPr>
      </w:pPr>
      <w:r>
        <w:rPr>
          <w:rFonts w:ascii="AR CENA" w:hAnsi="AR CENA"/>
          <w:noProof/>
          <w:lang w:val="en-IN" w:eastAsia="en-IN"/>
        </w:rPr>
        <w:lastRenderedPageBreak/>
        <w:drawing>
          <wp:inline distT="0" distB="0" distL="0" distR="0" wp14:anchorId="056B8C61" wp14:editId="09F51439">
            <wp:extent cx="5943600" cy="1662203"/>
            <wp:effectExtent l="19050" t="19050" r="19050" b="14605"/>
            <wp:docPr id="678" name="Picture 678" descr="C:\Users\Pradip\Desktop\screen\screenshot-gauat.bookmycargo.net-2017-07-09-17-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radip\Desktop\screen\screenshot-gauat.bookmycargo.net-2017-07-09-17-40-50.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1662203"/>
                    </a:xfrm>
                    <a:prstGeom prst="rect">
                      <a:avLst/>
                    </a:prstGeom>
                    <a:noFill/>
                    <a:ln>
                      <a:solidFill>
                        <a:schemeClr val="accent1"/>
                      </a:solidFill>
                    </a:ln>
                  </pic:spPr>
                </pic:pic>
              </a:graphicData>
            </a:graphic>
          </wp:inline>
        </w:drawing>
      </w:r>
    </w:p>
    <w:p w:rsidR="000C4E60" w:rsidRDefault="00555C82" w:rsidP="00E62F46">
      <w:pPr>
        <w:pStyle w:val="ListParagraph"/>
        <w:numPr>
          <w:ilvl w:val="0"/>
          <w:numId w:val="46"/>
        </w:numPr>
        <w:rPr>
          <w:rFonts w:ascii="AR CENA" w:hAnsi="AR CENA"/>
        </w:rPr>
      </w:pPr>
      <w:r>
        <w:rPr>
          <w:rFonts w:ascii="AR CENA" w:hAnsi="AR CENA"/>
        </w:rPr>
        <w:t>Step4-</w:t>
      </w:r>
      <w:r w:rsidR="00E62F46">
        <w:rPr>
          <w:rFonts w:ascii="AR CENA" w:hAnsi="AR CENA"/>
        </w:rPr>
        <w:t xml:space="preserve">Click search button to get the flight itinerary , if user need o re plan as split also can selec the no of pieces button and just type manually </w:t>
      </w:r>
    </w:p>
    <w:p w:rsidR="00E62F46" w:rsidRDefault="00E62F46" w:rsidP="00E62F46">
      <w:pPr>
        <w:rPr>
          <w:rFonts w:ascii="AR CENA" w:hAnsi="AR CENA"/>
        </w:rPr>
      </w:pPr>
    </w:p>
    <w:p w:rsidR="00E62F46" w:rsidRDefault="00646C46" w:rsidP="00E62F46">
      <w:pPr>
        <w:rPr>
          <w:rFonts w:ascii="AR CENA" w:hAnsi="AR CENA"/>
        </w:rPr>
      </w:pPr>
      <w:r>
        <w:rPr>
          <w:rFonts w:ascii="AR CENA" w:hAnsi="AR CENA"/>
          <w:noProof/>
          <w:lang w:val="en-IN" w:eastAsia="en-IN"/>
        </w:rPr>
        <w:drawing>
          <wp:inline distT="0" distB="0" distL="0" distR="0" wp14:anchorId="1A157DEA" wp14:editId="458C3E1E">
            <wp:extent cx="5943600" cy="2293072"/>
            <wp:effectExtent l="19050" t="19050" r="19050" b="12065"/>
            <wp:docPr id="679" name="Picture 679" descr="C:\Users\Pradip\Desktop\screen\screenshot-gauat.bookmycargo.net-2017-07-09-17-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radip\Desktop\screen\screenshot-gauat.bookmycargo.net-2017-07-09-17-42-40.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2293072"/>
                    </a:xfrm>
                    <a:prstGeom prst="rect">
                      <a:avLst/>
                    </a:prstGeom>
                    <a:noFill/>
                    <a:ln>
                      <a:solidFill>
                        <a:schemeClr val="accent1"/>
                      </a:solidFill>
                    </a:ln>
                  </pic:spPr>
                </pic:pic>
              </a:graphicData>
            </a:graphic>
          </wp:inline>
        </w:drawing>
      </w:r>
    </w:p>
    <w:p w:rsidR="00DF63FF" w:rsidRDefault="00DF63FF" w:rsidP="00DF63FF">
      <w:pPr>
        <w:pStyle w:val="ListParagraph"/>
        <w:numPr>
          <w:ilvl w:val="0"/>
          <w:numId w:val="46"/>
        </w:numPr>
        <w:rPr>
          <w:rFonts w:ascii="AR CENA" w:hAnsi="AR CENA"/>
        </w:rPr>
      </w:pPr>
      <w:r>
        <w:rPr>
          <w:rFonts w:ascii="AR CENA" w:hAnsi="AR CENA"/>
        </w:rPr>
        <w:t xml:space="preserve">Step 5-select the flight number by clicking the select button </w:t>
      </w:r>
    </w:p>
    <w:p w:rsidR="00DF63FF" w:rsidRDefault="00DF63FF" w:rsidP="00DF63FF">
      <w:pPr>
        <w:rPr>
          <w:rFonts w:ascii="AR CENA" w:hAnsi="AR CENA"/>
        </w:rPr>
      </w:pPr>
    </w:p>
    <w:p w:rsidR="00DF63FF" w:rsidRDefault="00DF63FF" w:rsidP="00DF63FF">
      <w:pPr>
        <w:rPr>
          <w:rFonts w:ascii="AR CENA" w:hAnsi="AR CENA"/>
        </w:rPr>
      </w:pPr>
      <w:r>
        <w:rPr>
          <w:rFonts w:ascii="AR CENA" w:hAnsi="AR CENA"/>
          <w:noProof/>
          <w:lang w:val="en-IN" w:eastAsia="en-IN"/>
        </w:rPr>
        <w:drawing>
          <wp:inline distT="0" distB="0" distL="0" distR="0" wp14:anchorId="3037E302" wp14:editId="6B0CA2F5">
            <wp:extent cx="5943600" cy="2214881"/>
            <wp:effectExtent l="19050" t="19050" r="19050" b="13970"/>
            <wp:docPr id="681" name="Picture 681" descr="C:\Users\Pradip\Desktop\screen\screenshot-gauat.bookmycargo.net-2017-07-09-17-4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radip\Desktop\screen\screenshot-gauat.bookmycargo.net-2017-07-09-17-44-5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214881"/>
                    </a:xfrm>
                    <a:prstGeom prst="rect">
                      <a:avLst/>
                    </a:prstGeom>
                    <a:noFill/>
                    <a:ln>
                      <a:solidFill>
                        <a:schemeClr val="accent1"/>
                      </a:solidFill>
                    </a:ln>
                  </pic:spPr>
                </pic:pic>
              </a:graphicData>
            </a:graphic>
          </wp:inline>
        </w:drawing>
      </w:r>
    </w:p>
    <w:p w:rsidR="00DF63FF" w:rsidRDefault="00DF63FF" w:rsidP="00DF63FF">
      <w:pPr>
        <w:pStyle w:val="ListParagraph"/>
        <w:numPr>
          <w:ilvl w:val="0"/>
          <w:numId w:val="46"/>
        </w:numPr>
        <w:rPr>
          <w:rFonts w:ascii="AR CENA" w:hAnsi="AR CENA"/>
        </w:rPr>
      </w:pPr>
      <w:r>
        <w:rPr>
          <w:rFonts w:ascii="AR CENA" w:hAnsi="AR CENA"/>
        </w:rPr>
        <w:lastRenderedPageBreak/>
        <w:t xml:space="preserve">Step 6-clcik  submit button to save the information </w:t>
      </w:r>
    </w:p>
    <w:p w:rsidR="00DF63FF" w:rsidRDefault="00DF63FF" w:rsidP="00DF63FF">
      <w:pPr>
        <w:rPr>
          <w:rFonts w:ascii="AR CENA" w:hAnsi="AR CENA"/>
        </w:rPr>
      </w:pPr>
      <w:r>
        <w:rPr>
          <w:rFonts w:ascii="AR CENA" w:hAnsi="AR CENA"/>
          <w:noProof/>
          <w:lang w:val="en-IN" w:eastAsia="en-IN"/>
        </w:rPr>
        <w:drawing>
          <wp:inline distT="0" distB="0" distL="0" distR="0" wp14:anchorId="5ED48C09" wp14:editId="1B0D1900">
            <wp:extent cx="5943600" cy="767116"/>
            <wp:effectExtent l="19050" t="19050" r="19050" b="13970"/>
            <wp:docPr id="682" name="Picture 682" descr="C:\Users\Pradip\Desktop\screen\screenshot-gauat.bookmycargo.net-2017-07-09-1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adip\Desktop\screen\screenshot-gauat.bookmycargo.net-2017-07-09-17-46-1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767116"/>
                    </a:xfrm>
                    <a:prstGeom prst="rect">
                      <a:avLst/>
                    </a:prstGeom>
                    <a:noFill/>
                    <a:ln>
                      <a:solidFill>
                        <a:schemeClr val="accent1"/>
                      </a:solidFill>
                    </a:ln>
                  </pic:spPr>
                </pic:pic>
              </a:graphicData>
            </a:graphic>
          </wp:inline>
        </w:drawing>
      </w:r>
    </w:p>
    <w:p w:rsidR="00D036A7" w:rsidRDefault="00D036A7"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BD0076" w:rsidRDefault="00BD0076" w:rsidP="00DF63FF">
      <w:pPr>
        <w:rPr>
          <w:rFonts w:ascii="AR CENA" w:hAnsi="AR CENA"/>
        </w:rPr>
      </w:pPr>
    </w:p>
    <w:p w:rsidR="00D036A7" w:rsidRPr="00DE4808" w:rsidRDefault="00DE4808" w:rsidP="00DE4808">
      <w:pPr>
        <w:pStyle w:val="Heading2"/>
        <w:rPr>
          <w:rFonts w:ascii="AR CENA" w:hAnsi="AR CENA"/>
          <w:b w:val="0"/>
          <w:i w:val="0"/>
        </w:rPr>
      </w:pPr>
      <w:r>
        <w:lastRenderedPageBreak/>
        <w:t xml:space="preserve"> </w:t>
      </w:r>
      <w:bookmarkStart w:id="205" w:name="_Toc500933591"/>
      <w:r w:rsidRPr="00DE4808">
        <w:rPr>
          <w:rFonts w:ascii="AR CENA" w:hAnsi="AR CENA"/>
          <w:b w:val="0"/>
          <w:i w:val="0"/>
        </w:rPr>
        <w:t>Embargo</w:t>
      </w:r>
      <w:bookmarkEnd w:id="205"/>
      <w:r w:rsidRPr="00DE4808">
        <w:rPr>
          <w:rFonts w:ascii="AR CENA" w:hAnsi="AR CENA"/>
          <w:b w:val="0"/>
          <w:i w:val="0"/>
        </w:rPr>
        <w:t xml:space="preserve"> </w:t>
      </w:r>
    </w:p>
    <w:p w:rsidR="0013354D" w:rsidRPr="0013354D" w:rsidRDefault="0013354D" w:rsidP="0013354D">
      <w:pPr>
        <w:pStyle w:val="NoSpacing"/>
        <w:rPr>
          <w:rFonts w:ascii="AR CENA" w:hAnsi="AR CENA"/>
        </w:rPr>
      </w:pPr>
      <w:r w:rsidRPr="0013354D">
        <w:rPr>
          <w:rFonts w:ascii="AR CENA" w:hAnsi="AR CENA"/>
        </w:rPr>
        <w:t xml:space="preserve">Space control user able to create/modify or delete embargos across networks and holds authority to do that </w:t>
      </w:r>
    </w:p>
    <w:p w:rsidR="0013354D" w:rsidRPr="0013354D" w:rsidRDefault="0013354D" w:rsidP="0013354D">
      <w:pPr>
        <w:pStyle w:val="NoSpacing"/>
        <w:ind w:left="1440"/>
        <w:rPr>
          <w:rFonts w:ascii="AR CENA" w:hAnsi="AR CENA" w:cstheme="minorHAnsi"/>
        </w:rPr>
      </w:pPr>
    </w:p>
    <w:p w:rsidR="0013354D" w:rsidRPr="0013354D" w:rsidRDefault="0013354D" w:rsidP="0013354D">
      <w:pPr>
        <w:pStyle w:val="NoSpacing"/>
        <w:numPr>
          <w:ilvl w:val="0"/>
          <w:numId w:val="47"/>
        </w:numPr>
        <w:rPr>
          <w:rFonts w:ascii="AR CENA" w:hAnsi="AR CENA"/>
        </w:rPr>
      </w:pPr>
      <w:r w:rsidRPr="0013354D">
        <w:rPr>
          <w:rFonts w:ascii="AR CENA" w:hAnsi="AR CENA"/>
        </w:rPr>
        <w:t xml:space="preserve">Space control user able to Search all  embargos , which placed across networks  for a flight or shipments level </w:t>
      </w:r>
    </w:p>
    <w:p w:rsidR="0013354D" w:rsidRPr="0013354D" w:rsidRDefault="0013354D" w:rsidP="0013354D">
      <w:pPr>
        <w:pStyle w:val="NoSpacing"/>
        <w:numPr>
          <w:ilvl w:val="0"/>
          <w:numId w:val="47"/>
        </w:numPr>
        <w:rPr>
          <w:rFonts w:ascii="AR CENA" w:hAnsi="AR CENA"/>
        </w:rPr>
      </w:pPr>
      <w:r w:rsidRPr="0013354D">
        <w:rPr>
          <w:rFonts w:ascii="AR CENA" w:hAnsi="AR CENA"/>
        </w:rPr>
        <w:t xml:space="preserve">Create/modify/delete a new embargo based on multiple parameters, including city-to-city, city-to-country, country-to-country, for a specific commodity, SHC, agent/GSSA, Airline Code/Prefix, allowed up to certain weight or pieces and define the period of validity.  </w:t>
      </w:r>
    </w:p>
    <w:p w:rsidR="0013354D" w:rsidRPr="0013354D" w:rsidRDefault="0013354D" w:rsidP="0013354D">
      <w:pPr>
        <w:pStyle w:val="NoSpacing"/>
        <w:ind w:left="2880" w:firstLine="45"/>
        <w:rPr>
          <w:rFonts w:ascii="AR CENA" w:hAnsi="AR CENA"/>
        </w:rPr>
      </w:pPr>
    </w:p>
    <w:p w:rsidR="0013354D" w:rsidRPr="0013354D" w:rsidRDefault="0013354D" w:rsidP="0013354D">
      <w:pPr>
        <w:pStyle w:val="NoSpacing"/>
        <w:numPr>
          <w:ilvl w:val="0"/>
          <w:numId w:val="47"/>
        </w:numPr>
        <w:rPr>
          <w:rFonts w:ascii="AR CENA" w:hAnsi="AR CENA"/>
        </w:rPr>
      </w:pPr>
      <w:r w:rsidRPr="0013354D">
        <w:rPr>
          <w:rFonts w:ascii="AR CENA" w:hAnsi="AR CENA"/>
        </w:rPr>
        <w:t xml:space="preserve">Space control user able to activate or de activate the existing  embargos which placed across networks </w:t>
      </w:r>
    </w:p>
    <w:p w:rsidR="0013354D" w:rsidRPr="0013354D" w:rsidRDefault="0013354D" w:rsidP="0013354D">
      <w:pPr>
        <w:pStyle w:val="ListParagraph"/>
        <w:rPr>
          <w:rFonts w:ascii="AR CENA" w:hAnsi="AR CENA"/>
        </w:rPr>
      </w:pPr>
    </w:p>
    <w:p w:rsidR="0013354D" w:rsidRPr="0013354D" w:rsidRDefault="0013354D" w:rsidP="0013354D">
      <w:pPr>
        <w:pStyle w:val="NoSpacing"/>
        <w:numPr>
          <w:ilvl w:val="0"/>
          <w:numId w:val="47"/>
        </w:numPr>
        <w:rPr>
          <w:rFonts w:ascii="AR CENA" w:hAnsi="AR CENA"/>
        </w:rPr>
      </w:pPr>
      <w:r w:rsidRPr="0013354D">
        <w:rPr>
          <w:rFonts w:ascii="AR CENA" w:hAnsi="AR CENA"/>
        </w:rPr>
        <w:t xml:space="preserve">Soft/Hard embargo  can be defined, Hard embargo does not allow the booking to take place at all, whereas, in soft embargo system will give a warning pop-up message </w:t>
      </w:r>
    </w:p>
    <w:p w:rsidR="0013354D" w:rsidRPr="0013354D" w:rsidRDefault="0013354D" w:rsidP="0013354D">
      <w:pPr>
        <w:pStyle w:val="NoSpacing"/>
        <w:numPr>
          <w:ilvl w:val="0"/>
          <w:numId w:val="47"/>
        </w:numPr>
        <w:rPr>
          <w:rFonts w:ascii="AR CENA" w:hAnsi="AR CENA"/>
        </w:rPr>
      </w:pPr>
      <w:r w:rsidRPr="0013354D">
        <w:rPr>
          <w:rFonts w:ascii="AR CENA" w:hAnsi="AR CENA"/>
        </w:rPr>
        <w:t>User able to override the soft embargo and continue the booking with warning message and such shipments will be booked as waitlist queue (LL status)</w:t>
      </w:r>
    </w:p>
    <w:p w:rsidR="005B5B01" w:rsidRDefault="005B5B01" w:rsidP="00DE4808">
      <w:pPr>
        <w:rPr>
          <w:rFonts w:ascii="AR CENA" w:hAnsi="AR CENA"/>
        </w:rPr>
      </w:pPr>
    </w:p>
    <w:p w:rsidR="00DE4808" w:rsidRDefault="00B14A05" w:rsidP="00DE4808">
      <w:pPr>
        <w:rPr>
          <w:rFonts w:ascii="AR CENA" w:hAnsi="AR CENA"/>
        </w:rPr>
      </w:pPr>
      <w:r>
        <w:rPr>
          <w:rFonts w:ascii="AR CENA" w:hAnsi="AR CENA"/>
        </w:rPr>
        <w:t>Navigation-</w:t>
      </w:r>
      <w:r w:rsidR="005B5B01">
        <w:rPr>
          <w:rFonts w:ascii="AR CENA" w:hAnsi="AR CENA"/>
        </w:rPr>
        <w:t>capacity control&gt;Embargo</w:t>
      </w:r>
    </w:p>
    <w:p w:rsidR="006D67B4" w:rsidRDefault="006D67B4" w:rsidP="006D67B4">
      <w:pPr>
        <w:keepNext/>
      </w:pPr>
      <w:r>
        <w:rPr>
          <w:rFonts w:ascii="AR CENA" w:hAnsi="AR CENA"/>
          <w:noProof/>
          <w:lang w:val="en-IN" w:eastAsia="en-IN"/>
        </w:rPr>
        <w:drawing>
          <wp:inline distT="0" distB="0" distL="0" distR="0" wp14:anchorId="6084E5C5" wp14:editId="656FAF6C">
            <wp:extent cx="5943600" cy="2881279"/>
            <wp:effectExtent l="19050" t="19050" r="19050" b="14605"/>
            <wp:docPr id="698" name="Picture 698" descr="C:\Users\Pradip\Desktop\screen\screenshot-gauat.bookmycargo.net-2017-07-09-18-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radip\Desktop\screen\screenshot-gauat.bookmycargo.net-2017-07-09-18-09-4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881279"/>
                    </a:xfrm>
                    <a:prstGeom prst="rect">
                      <a:avLst/>
                    </a:prstGeom>
                    <a:noFill/>
                    <a:ln>
                      <a:solidFill>
                        <a:schemeClr val="accent1"/>
                      </a:solidFill>
                    </a:ln>
                  </pic:spPr>
                </pic:pic>
              </a:graphicData>
            </a:graphic>
          </wp:inline>
        </w:drawing>
      </w:r>
    </w:p>
    <w:p w:rsidR="005B5B01" w:rsidRDefault="006D67B4" w:rsidP="006D67B4">
      <w:pPr>
        <w:pStyle w:val="Caption"/>
        <w:jc w:val="center"/>
      </w:pPr>
      <w:bookmarkStart w:id="206" w:name="_Toc500933709"/>
      <w:r>
        <w:t xml:space="preserve">Figure </w:t>
      </w:r>
      <w:fldSimple w:instr=" SEQ Figure \* ARABIC ">
        <w:r w:rsidR="003E0BCF">
          <w:rPr>
            <w:noProof/>
          </w:rPr>
          <w:t>113</w:t>
        </w:r>
      </w:fldSimple>
      <w:r>
        <w:t xml:space="preserve"> Embargo</w:t>
      </w:r>
      <w:bookmarkEnd w:id="206"/>
    </w:p>
    <w:p w:rsidR="00BD2379" w:rsidRDefault="00BD2379" w:rsidP="00182333">
      <w:pPr>
        <w:rPr>
          <w:rFonts w:ascii="AR CENA" w:hAnsi="AR CENA"/>
        </w:rPr>
      </w:pPr>
    </w:p>
    <w:p w:rsidR="00BD2379" w:rsidRDefault="00BD2379" w:rsidP="00182333">
      <w:pPr>
        <w:rPr>
          <w:rFonts w:ascii="AR CENA" w:hAnsi="AR CENA"/>
        </w:rPr>
      </w:pPr>
    </w:p>
    <w:p w:rsidR="00BD2379" w:rsidRDefault="00BD2379" w:rsidP="00182333">
      <w:pPr>
        <w:rPr>
          <w:rFonts w:ascii="AR CENA" w:hAnsi="AR CENA"/>
        </w:rPr>
      </w:pPr>
    </w:p>
    <w:p w:rsidR="00182333" w:rsidRDefault="000A5EED" w:rsidP="00182333">
      <w:pPr>
        <w:rPr>
          <w:rFonts w:ascii="AR CENA" w:hAnsi="AR CENA"/>
        </w:rPr>
      </w:pPr>
      <w:r>
        <w:rPr>
          <w:rFonts w:ascii="AR CENA" w:hAnsi="AR CENA"/>
        </w:rPr>
        <w:lastRenderedPageBreak/>
        <w:t xml:space="preserve">Embargo </w:t>
      </w:r>
      <w:r w:rsidRPr="000A5EED">
        <w:rPr>
          <w:rFonts w:ascii="AR CENA" w:hAnsi="AR CENA"/>
        </w:rPr>
        <w:t xml:space="preserve">Screen details </w:t>
      </w:r>
      <w:r w:rsidR="0033197E">
        <w:rPr>
          <w:rFonts w:ascii="AR CENA" w:hAnsi="AR CENA"/>
        </w:rPr>
        <w:t>(Fig 113</w:t>
      </w:r>
      <w:r>
        <w:rPr>
          <w:rFonts w:ascii="AR CENA" w:hAnsi="AR CENA"/>
        </w:rPr>
        <w:t>)</w:t>
      </w:r>
    </w:p>
    <w:tbl>
      <w:tblPr>
        <w:tblStyle w:val="TableGrid"/>
        <w:tblW w:w="0" w:type="auto"/>
        <w:tblLook w:val="04A0" w:firstRow="1" w:lastRow="0" w:firstColumn="1" w:lastColumn="0" w:noHBand="0" w:noVBand="1"/>
      </w:tblPr>
      <w:tblGrid>
        <w:gridCol w:w="1668"/>
        <w:gridCol w:w="7908"/>
      </w:tblGrid>
      <w:tr w:rsidR="00BD2379" w:rsidTr="00193FBA">
        <w:tc>
          <w:tcPr>
            <w:tcW w:w="1668" w:type="dxa"/>
          </w:tcPr>
          <w:p w:rsidR="00BD2379" w:rsidRDefault="00533F1B" w:rsidP="00182333">
            <w:pPr>
              <w:rPr>
                <w:rFonts w:ascii="AR CENA" w:hAnsi="AR CENA"/>
              </w:rPr>
            </w:pPr>
            <w:r>
              <w:rPr>
                <w:rFonts w:ascii="AR CENA" w:hAnsi="AR CENA"/>
              </w:rPr>
              <w:t xml:space="preserve">Action </w:t>
            </w:r>
          </w:p>
        </w:tc>
        <w:tc>
          <w:tcPr>
            <w:tcW w:w="7908" w:type="dxa"/>
          </w:tcPr>
          <w:p w:rsidR="00BD2379" w:rsidRDefault="0036323C" w:rsidP="00182333">
            <w:pPr>
              <w:rPr>
                <w:rFonts w:ascii="AR CENA" w:hAnsi="AR CENA"/>
              </w:rPr>
            </w:pPr>
            <w:r>
              <w:rPr>
                <w:rFonts w:ascii="AR CENA" w:hAnsi="AR CENA"/>
              </w:rPr>
              <w:t xml:space="preserve">Action Tab used to view the Existing Embargo or edit the existing embargo information </w:t>
            </w:r>
          </w:p>
          <w:p w:rsidR="0036323C" w:rsidRDefault="0036323C" w:rsidP="00182333">
            <w:pPr>
              <w:rPr>
                <w:rFonts w:ascii="AR CENA" w:hAnsi="AR CENA"/>
              </w:rPr>
            </w:pPr>
            <w:r>
              <w:rPr>
                <w:rFonts w:ascii="AR CENA" w:hAnsi="AR CENA"/>
                <w:noProof/>
                <w:lang w:val="en-IN" w:eastAsia="en-IN"/>
              </w:rPr>
              <w:drawing>
                <wp:inline distT="0" distB="0" distL="0" distR="0" wp14:anchorId="08A9C1EA" wp14:editId="7380F543">
                  <wp:extent cx="1423670" cy="741680"/>
                  <wp:effectExtent l="19050" t="19050" r="24130" b="20320"/>
                  <wp:docPr id="699" name="Picture 699" descr="C:\Users\Pradip\Desktop\screen\screenshot-gauat.bookmycargo.net-2017-07-09-18-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radip\Desktop\screen\screenshot-gauat.bookmycargo.net-2017-07-09-18-17-18.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423670" cy="741680"/>
                          </a:xfrm>
                          <a:prstGeom prst="rect">
                            <a:avLst/>
                          </a:prstGeom>
                          <a:noFill/>
                          <a:ln>
                            <a:solidFill>
                              <a:schemeClr val="accent1"/>
                            </a:solidFill>
                          </a:ln>
                        </pic:spPr>
                      </pic:pic>
                    </a:graphicData>
                  </a:graphic>
                </wp:inline>
              </w:drawing>
            </w:r>
          </w:p>
          <w:p w:rsidR="0036323C" w:rsidRDefault="0036323C" w:rsidP="00182333">
            <w:pPr>
              <w:rPr>
                <w:rFonts w:ascii="AR CENA" w:hAnsi="AR CENA"/>
              </w:rPr>
            </w:pPr>
            <w:r>
              <w:rPr>
                <w:rFonts w:ascii="AR CENA" w:hAnsi="AR CENA"/>
              </w:rPr>
              <w:t xml:space="preserve">Click Read to just view the information </w:t>
            </w:r>
          </w:p>
          <w:p w:rsidR="0036323C" w:rsidRDefault="0036323C" w:rsidP="00182333">
            <w:pPr>
              <w:rPr>
                <w:rFonts w:ascii="AR CENA" w:hAnsi="AR CENA"/>
              </w:rPr>
            </w:pPr>
            <w:r>
              <w:rPr>
                <w:rFonts w:ascii="AR CENA" w:hAnsi="AR CENA"/>
              </w:rPr>
              <w:t xml:space="preserve">Click Edit to modify the embargo  information </w:t>
            </w:r>
          </w:p>
        </w:tc>
      </w:tr>
      <w:tr w:rsidR="00BD2379" w:rsidTr="00193FBA">
        <w:tc>
          <w:tcPr>
            <w:tcW w:w="1668" w:type="dxa"/>
          </w:tcPr>
          <w:p w:rsidR="00BD2379" w:rsidRDefault="00533F1B" w:rsidP="00182333">
            <w:pPr>
              <w:rPr>
                <w:rFonts w:ascii="AR CENA" w:hAnsi="AR CENA"/>
              </w:rPr>
            </w:pPr>
            <w:r>
              <w:rPr>
                <w:rFonts w:ascii="AR CENA" w:hAnsi="AR CENA"/>
              </w:rPr>
              <w:t xml:space="preserve">Config Type </w:t>
            </w:r>
          </w:p>
        </w:tc>
        <w:tc>
          <w:tcPr>
            <w:tcW w:w="7908" w:type="dxa"/>
          </w:tcPr>
          <w:p w:rsidR="00BD2379" w:rsidRDefault="004A0794" w:rsidP="00182333">
            <w:pPr>
              <w:rPr>
                <w:rFonts w:ascii="AR CENA" w:hAnsi="AR CENA"/>
              </w:rPr>
            </w:pPr>
            <w:r>
              <w:rPr>
                <w:rFonts w:ascii="AR CENA" w:hAnsi="AR CENA"/>
              </w:rPr>
              <w:t xml:space="preserve">Embargo </w:t>
            </w:r>
          </w:p>
          <w:p w:rsidR="004A0794" w:rsidRDefault="004A0794" w:rsidP="00182333">
            <w:pPr>
              <w:rPr>
                <w:rFonts w:ascii="AR CENA" w:hAnsi="AR CENA"/>
              </w:rPr>
            </w:pPr>
            <w:r>
              <w:rPr>
                <w:rFonts w:ascii="AR CENA" w:hAnsi="AR CENA"/>
                <w:noProof/>
                <w:lang w:val="en-IN" w:eastAsia="en-IN"/>
              </w:rPr>
              <w:drawing>
                <wp:inline distT="0" distB="0" distL="0" distR="0" wp14:anchorId="354E0194" wp14:editId="0C9F5686">
                  <wp:extent cx="966470" cy="1268095"/>
                  <wp:effectExtent l="19050" t="19050" r="24130" b="27305"/>
                  <wp:docPr id="700" name="Picture 700" descr="C:\Users\Pradip\Desktop\screen\screenshot-gauat.bookmycargo.net-2017-07-09-18-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radip\Desktop\screen\screenshot-gauat.bookmycargo.net-2017-07-09-18-18-50.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66470" cy="1268095"/>
                          </a:xfrm>
                          <a:prstGeom prst="rect">
                            <a:avLst/>
                          </a:prstGeom>
                          <a:noFill/>
                          <a:ln>
                            <a:solidFill>
                              <a:schemeClr val="accent1"/>
                            </a:solidFill>
                          </a:ln>
                        </pic:spPr>
                      </pic:pic>
                    </a:graphicData>
                  </a:graphic>
                </wp:inline>
              </w:drawing>
            </w:r>
          </w:p>
        </w:tc>
      </w:tr>
      <w:tr w:rsidR="00BD2379" w:rsidTr="00193FBA">
        <w:tc>
          <w:tcPr>
            <w:tcW w:w="1668" w:type="dxa"/>
          </w:tcPr>
          <w:p w:rsidR="00BD2379" w:rsidRDefault="00533F1B" w:rsidP="00182333">
            <w:pPr>
              <w:rPr>
                <w:rFonts w:ascii="AR CENA" w:hAnsi="AR CENA"/>
              </w:rPr>
            </w:pPr>
            <w:r>
              <w:rPr>
                <w:rFonts w:ascii="AR CENA" w:hAnsi="AR CENA"/>
              </w:rPr>
              <w:t xml:space="preserve">Embargo name </w:t>
            </w:r>
          </w:p>
        </w:tc>
        <w:tc>
          <w:tcPr>
            <w:tcW w:w="7908" w:type="dxa"/>
          </w:tcPr>
          <w:p w:rsidR="00BD2379" w:rsidRDefault="004A0794" w:rsidP="00182333">
            <w:pPr>
              <w:rPr>
                <w:rFonts w:ascii="AR CENA" w:hAnsi="AR CENA"/>
              </w:rPr>
            </w:pPr>
            <w:r>
              <w:rPr>
                <w:rFonts w:ascii="AR CENA" w:hAnsi="AR CENA"/>
              </w:rPr>
              <w:t xml:space="preserve">This indicate the name of the embargo </w:t>
            </w:r>
          </w:p>
          <w:p w:rsidR="004A0794" w:rsidRDefault="00D07887" w:rsidP="00182333">
            <w:pPr>
              <w:rPr>
                <w:rFonts w:ascii="AR CENA" w:hAnsi="AR CENA"/>
              </w:rPr>
            </w:pPr>
            <w:r>
              <w:rPr>
                <w:rFonts w:ascii="AR CENA" w:hAnsi="AR CENA"/>
                <w:noProof/>
                <w:lang w:val="en-IN" w:eastAsia="en-IN"/>
              </w:rPr>
              <w:drawing>
                <wp:inline distT="0" distB="0" distL="0" distR="0" wp14:anchorId="57C6F84B" wp14:editId="07303622">
                  <wp:extent cx="1009015" cy="1285240"/>
                  <wp:effectExtent l="19050" t="19050" r="19685" b="10160"/>
                  <wp:docPr id="701" name="Picture 701" descr="C:\Users\Pradip\Desktop\screen\screenshot-gauat.bookmycargo.net-2017-07-09-18-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radip\Desktop\screen\screenshot-gauat.bookmycargo.net-2017-07-09-18-19-36.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09015" cy="1285240"/>
                          </a:xfrm>
                          <a:prstGeom prst="rect">
                            <a:avLst/>
                          </a:prstGeom>
                          <a:noFill/>
                          <a:ln>
                            <a:solidFill>
                              <a:schemeClr val="accent1"/>
                            </a:solidFill>
                          </a:ln>
                        </pic:spPr>
                      </pic:pic>
                    </a:graphicData>
                  </a:graphic>
                </wp:inline>
              </w:drawing>
            </w:r>
          </w:p>
          <w:p w:rsidR="00E021D0" w:rsidRDefault="00E021D0" w:rsidP="00182333">
            <w:pPr>
              <w:rPr>
                <w:rFonts w:ascii="AR CENA" w:hAnsi="AR CENA"/>
              </w:rPr>
            </w:pPr>
            <w:r>
              <w:rPr>
                <w:rFonts w:ascii="AR CENA" w:hAnsi="AR CENA"/>
              </w:rPr>
              <w:t xml:space="preserve">Note – Hard embargo will not allow to proceed any transaction </w:t>
            </w:r>
          </w:p>
          <w:p w:rsidR="00317824" w:rsidRDefault="00317824" w:rsidP="00182333">
            <w:pPr>
              <w:rPr>
                <w:rFonts w:ascii="AR CENA" w:hAnsi="AR CENA"/>
              </w:rPr>
            </w:pPr>
            <w:r>
              <w:rPr>
                <w:rFonts w:ascii="AR CENA" w:hAnsi="AR CENA"/>
              </w:rPr>
              <w:t xml:space="preserve">Soft Embargo –will have pop and proceeds to make transaction and it will mark in the itinerary </w:t>
            </w:r>
          </w:p>
          <w:p w:rsidR="004E79AE" w:rsidRDefault="004E79AE" w:rsidP="00182333">
            <w:pPr>
              <w:rPr>
                <w:rFonts w:ascii="AR CENA" w:hAnsi="AR CENA"/>
              </w:rPr>
            </w:pPr>
          </w:p>
        </w:tc>
      </w:tr>
      <w:tr w:rsidR="00BD2379" w:rsidTr="00193FBA">
        <w:tc>
          <w:tcPr>
            <w:tcW w:w="1668" w:type="dxa"/>
          </w:tcPr>
          <w:p w:rsidR="00BD2379" w:rsidRDefault="00533F1B" w:rsidP="00182333">
            <w:pPr>
              <w:rPr>
                <w:rFonts w:ascii="AR CENA" w:hAnsi="AR CENA"/>
              </w:rPr>
            </w:pPr>
            <w:r>
              <w:rPr>
                <w:rFonts w:ascii="AR CENA" w:hAnsi="AR CENA"/>
              </w:rPr>
              <w:t xml:space="preserve">Origin </w:t>
            </w:r>
          </w:p>
        </w:tc>
        <w:tc>
          <w:tcPr>
            <w:tcW w:w="7908" w:type="dxa"/>
          </w:tcPr>
          <w:p w:rsidR="00BD2379" w:rsidRDefault="00CB2F9C" w:rsidP="00182333">
            <w:pPr>
              <w:rPr>
                <w:rFonts w:ascii="AR CENA" w:hAnsi="AR CENA"/>
              </w:rPr>
            </w:pPr>
            <w:r>
              <w:rPr>
                <w:rFonts w:ascii="AR CENA" w:hAnsi="AR CENA"/>
              </w:rPr>
              <w:t xml:space="preserve">Origin  of the Embargo </w:t>
            </w:r>
            <w:r w:rsidR="00D01571">
              <w:rPr>
                <w:rFonts w:ascii="AR CENA" w:hAnsi="AR CENA"/>
              </w:rPr>
              <w:t xml:space="preserve">, Note –Origin can be city/Country </w:t>
            </w:r>
          </w:p>
          <w:p w:rsidR="00CB2F9C" w:rsidRDefault="00CB2F9C" w:rsidP="00182333">
            <w:pPr>
              <w:rPr>
                <w:rFonts w:ascii="AR CENA" w:hAnsi="AR CENA"/>
              </w:rPr>
            </w:pPr>
            <w:r>
              <w:rPr>
                <w:rFonts w:ascii="AR CENA" w:hAnsi="AR CENA"/>
                <w:noProof/>
                <w:lang w:val="en-IN" w:eastAsia="en-IN"/>
              </w:rPr>
              <w:lastRenderedPageBreak/>
              <w:drawing>
                <wp:inline distT="0" distB="0" distL="0" distR="0" wp14:anchorId="5F996481" wp14:editId="1AB1A4DF">
                  <wp:extent cx="966470" cy="1285240"/>
                  <wp:effectExtent l="19050" t="19050" r="24130" b="10160"/>
                  <wp:docPr id="702" name="Picture 702" descr="C:\Users\Pradip\Desktop\screen\screenshot-gauat.bookmycargo.net-2017-07-09-18-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radip\Desktop\screen\screenshot-gauat.bookmycargo.net-2017-07-09-18-20-26.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966470" cy="1285240"/>
                          </a:xfrm>
                          <a:prstGeom prst="rect">
                            <a:avLst/>
                          </a:prstGeom>
                          <a:noFill/>
                          <a:ln>
                            <a:solidFill>
                              <a:schemeClr val="accent1"/>
                            </a:solidFill>
                          </a:ln>
                        </pic:spPr>
                      </pic:pic>
                    </a:graphicData>
                  </a:graphic>
                </wp:inline>
              </w:drawing>
            </w:r>
          </w:p>
        </w:tc>
      </w:tr>
      <w:tr w:rsidR="00BD2379" w:rsidTr="00193FBA">
        <w:tc>
          <w:tcPr>
            <w:tcW w:w="1668" w:type="dxa"/>
          </w:tcPr>
          <w:p w:rsidR="00BD2379" w:rsidRDefault="00533F1B" w:rsidP="00182333">
            <w:pPr>
              <w:rPr>
                <w:rFonts w:ascii="AR CENA" w:hAnsi="AR CENA"/>
              </w:rPr>
            </w:pPr>
            <w:r>
              <w:rPr>
                <w:rFonts w:ascii="AR CENA" w:hAnsi="AR CENA"/>
              </w:rPr>
              <w:lastRenderedPageBreak/>
              <w:t xml:space="preserve">Destination </w:t>
            </w:r>
          </w:p>
        </w:tc>
        <w:tc>
          <w:tcPr>
            <w:tcW w:w="7908" w:type="dxa"/>
          </w:tcPr>
          <w:p w:rsidR="00BD2379" w:rsidRDefault="00CB2F9C" w:rsidP="00182333">
            <w:pPr>
              <w:rPr>
                <w:rFonts w:ascii="AR CENA" w:hAnsi="AR CENA"/>
              </w:rPr>
            </w:pPr>
            <w:r>
              <w:rPr>
                <w:rFonts w:ascii="AR CENA" w:hAnsi="AR CENA"/>
              </w:rPr>
              <w:t xml:space="preserve">Destination city  of the Embargo </w:t>
            </w:r>
            <w:r w:rsidR="00D01571">
              <w:rPr>
                <w:rFonts w:ascii="AR CENA" w:hAnsi="AR CENA"/>
              </w:rPr>
              <w:t>, Note –Destination  can be city/Country</w:t>
            </w:r>
          </w:p>
          <w:p w:rsidR="00D01571" w:rsidRDefault="00D01571" w:rsidP="00182333">
            <w:pPr>
              <w:rPr>
                <w:rFonts w:ascii="AR CENA" w:hAnsi="AR CENA"/>
              </w:rPr>
            </w:pPr>
            <w:r>
              <w:rPr>
                <w:rFonts w:ascii="AR CENA" w:hAnsi="AR CENA"/>
                <w:noProof/>
                <w:lang w:val="en-IN" w:eastAsia="en-IN"/>
              </w:rPr>
              <w:drawing>
                <wp:inline distT="0" distB="0" distL="0" distR="0" wp14:anchorId="2C0ECA17" wp14:editId="4E6BAE58">
                  <wp:extent cx="991870" cy="1250950"/>
                  <wp:effectExtent l="19050" t="19050" r="17780" b="25400"/>
                  <wp:docPr id="703" name="Picture 703" descr="C:\Users\Pradip\Desktop\screen\screenshot-gauat.bookmycargo.net-2017-07-09-18-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radip\Desktop\screen\screenshot-gauat.bookmycargo.net-2017-07-09-18-21-26.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991870" cy="1250950"/>
                          </a:xfrm>
                          <a:prstGeom prst="rect">
                            <a:avLst/>
                          </a:prstGeom>
                          <a:noFill/>
                          <a:ln>
                            <a:solidFill>
                              <a:schemeClr val="accent1"/>
                            </a:solidFill>
                          </a:ln>
                        </pic:spPr>
                      </pic:pic>
                    </a:graphicData>
                  </a:graphic>
                </wp:inline>
              </w:drawing>
            </w:r>
          </w:p>
        </w:tc>
      </w:tr>
      <w:tr w:rsidR="00BD2379" w:rsidTr="00193FBA">
        <w:tc>
          <w:tcPr>
            <w:tcW w:w="1668" w:type="dxa"/>
          </w:tcPr>
          <w:p w:rsidR="00BD2379" w:rsidRDefault="00533F1B" w:rsidP="00182333">
            <w:pPr>
              <w:rPr>
                <w:rFonts w:ascii="AR CENA" w:hAnsi="AR CENA"/>
              </w:rPr>
            </w:pPr>
            <w:r>
              <w:rPr>
                <w:rFonts w:ascii="AR CENA" w:hAnsi="AR CENA"/>
              </w:rPr>
              <w:t xml:space="preserve">Airline </w:t>
            </w:r>
          </w:p>
        </w:tc>
        <w:tc>
          <w:tcPr>
            <w:tcW w:w="7908" w:type="dxa"/>
          </w:tcPr>
          <w:p w:rsidR="00BD2379" w:rsidRDefault="00C215EF" w:rsidP="00182333">
            <w:pPr>
              <w:rPr>
                <w:rFonts w:ascii="AR CENA" w:hAnsi="AR CENA"/>
              </w:rPr>
            </w:pPr>
            <w:r>
              <w:rPr>
                <w:rFonts w:ascii="AR CENA" w:hAnsi="AR CENA"/>
              </w:rPr>
              <w:t>Name of the Airline –</w:t>
            </w:r>
          </w:p>
          <w:p w:rsidR="00C215EF" w:rsidRDefault="00C215EF" w:rsidP="00182333">
            <w:pPr>
              <w:rPr>
                <w:rFonts w:ascii="AR CENA" w:hAnsi="AR CENA"/>
              </w:rPr>
            </w:pPr>
            <w:r>
              <w:rPr>
                <w:rFonts w:ascii="AR CENA" w:hAnsi="AR CENA"/>
                <w:noProof/>
                <w:lang w:val="en-IN" w:eastAsia="en-IN"/>
              </w:rPr>
              <w:drawing>
                <wp:inline distT="0" distB="0" distL="0" distR="0" wp14:anchorId="140C4595" wp14:editId="35D60FEA">
                  <wp:extent cx="1017905" cy="1276985"/>
                  <wp:effectExtent l="19050" t="19050" r="10795" b="18415"/>
                  <wp:docPr id="1024" name="Picture 1024" descr="C:\Users\Pradip\Desktop\screen\screenshot-gauat.bookmycargo.net-2017-07-09-18-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radip\Desktop\screen\screenshot-gauat.bookmycargo.net-2017-07-09-18-22-57.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017905" cy="1276985"/>
                          </a:xfrm>
                          <a:prstGeom prst="rect">
                            <a:avLst/>
                          </a:prstGeom>
                          <a:noFill/>
                          <a:ln>
                            <a:solidFill>
                              <a:schemeClr val="accent1"/>
                            </a:solidFill>
                          </a:ln>
                        </pic:spPr>
                      </pic:pic>
                    </a:graphicData>
                  </a:graphic>
                </wp:inline>
              </w:drawing>
            </w:r>
          </w:p>
        </w:tc>
      </w:tr>
      <w:tr w:rsidR="00BD2379" w:rsidTr="00193FBA">
        <w:tc>
          <w:tcPr>
            <w:tcW w:w="1668" w:type="dxa"/>
          </w:tcPr>
          <w:p w:rsidR="00BD2379" w:rsidRDefault="00533F1B" w:rsidP="00182333">
            <w:pPr>
              <w:rPr>
                <w:rFonts w:ascii="AR CENA" w:hAnsi="AR CENA"/>
              </w:rPr>
            </w:pPr>
            <w:r>
              <w:rPr>
                <w:rFonts w:ascii="AR CENA" w:hAnsi="AR CENA"/>
              </w:rPr>
              <w:t xml:space="preserve">Agent </w:t>
            </w:r>
          </w:p>
        </w:tc>
        <w:tc>
          <w:tcPr>
            <w:tcW w:w="7908" w:type="dxa"/>
          </w:tcPr>
          <w:p w:rsidR="00BD2379" w:rsidRDefault="00911AF0" w:rsidP="00182333">
            <w:pPr>
              <w:rPr>
                <w:rFonts w:ascii="AR CENA" w:hAnsi="AR CENA"/>
              </w:rPr>
            </w:pPr>
            <w:r>
              <w:rPr>
                <w:rFonts w:ascii="AR CENA" w:hAnsi="AR CENA"/>
              </w:rPr>
              <w:t xml:space="preserve">Name of the Agent –for which Embargo has been placed </w:t>
            </w:r>
          </w:p>
          <w:p w:rsidR="00911AF0" w:rsidRDefault="00911AF0" w:rsidP="00182333">
            <w:pPr>
              <w:rPr>
                <w:rFonts w:ascii="AR CENA" w:hAnsi="AR CENA"/>
              </w:rPr>
            </w:pPr>
            <w:r>
              <w:rPr>
                <w:rFonts w:ascii="AR CENA" w:hAnsi="AR CENA"/>
                <w:noProof/>
                <w:lang w:val="en-IN" w:eastAsia="en-IN"/>
              </w:rPr>
              <w:drawing>
                <wp:inline distT="0" distB="0" distL="0" distR="0" wp14:anchorId="702D52FB" wp14:editId="15D55242">
                  <wp:extent cx="991870" cy="1569720"/>
                  <wp:effectExtent l="19050" t="19050" r="17780" b="11430"/>
                  <wp:docPr id="1025" name="Picture 1025" descr="C:\Users\Pradip\Desktop\screen\screenshot-gauat.bookmycargo.net-2017-07-09-18-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radip\Desktop\screen\screenshot-gauat.bookmycargo.net-2017-07-09-18-23-5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991870" cy="1569720"/>
                          </a:xfrm>
                          <a:prstGeom prst="rect">
                            <a:avLst/>
                          </a:prstGeom>
                          <a:noFill/>
                          <a:ln>
                            <a:solidFill>
                              <a:schemeClr val="accent1"/>
                            </a:solidFill>
                          </a:ln>
                        </pic:spPr>
                      </pic:pic>
                    </a:graphicData>
                  </a:graphic>
                </wp:inline>
              </w:drawing>
            </w:r>
          </w:p>
        </w:tc>
      </w:tr>
      <w:tr w:rsidR="00533F1B" w:rsidTr="00193FBA">
        <w:tc>
          <w:tcPr>
            <w:tcW w:w="1668" w:type="dxa"/>
          </w:tcPr>
          <w:p w:rsidR="00533F1B" w:rsidRDefault="00533F1B" w:rsidP="00182333">
            <w:pPr>
              <w:rPr>
                <w:rFonts w:ascii="AR CENA" w:hAnsi="AR CENA"/>
              </w:rPr>
            </w:pPr>
            <w:r>
              <w:rPr>
                <w:rFonts w:ascii="AR CENA" w:hAnsi="AR CENA"/>
              </w:rPr>
              <w:t xml:space="preserve">Freight Type </w:t>
            </w:r>
          </w:p>
        </w:tc>
        <w:tc>
          <w:tcPr>
            <w:tcW w:w="7908" w:type="dxa"/>
          </w:tcPr>
          <w:p w:rsidR="00533F1B" w:rsidRDefault="00CD6CED" w:rsidP="00182333">
            <w:pPr>
              <w:rPr>
                <w:rFonts w:ascii="AR CENA" w:hAnsi="AR CENA"/>
              </w:rPr>
            </w:pPr>
            <w:r>
              <w:rPr>
                <w:rFonts w:ascii="AR CENA" w:hAnsi="AR CENA"/>
              </w:rPr>
              <w:t xml:space="preserve">This Indicate the freight type like –PP or CC </w:t>
            </w:r>
          </w:p>
          <w:p w:rsidR="00CD6CED" w:rsidRDefault="00CD6CED" w:rsidP="00182333">
            <w:pPr>
              <w:rPr>
                <w:rFonts w:ascii="AR CENA" w:hAnsi="AR CENA"/>
              </w:rPr>
            </w:pPr>
            <w:r>
              <w:rPr>
                <w:rFonts w:ascii="AR CENA" w:hAnsi="AR CENA"/>
                <w:noProof/>
                <w:lang w:val="en-IN" w:eastAsia="en-IN"/>
              </w:rPr>
              <w:lastRenderedPageBreak/>
              <w:drawing>
                <wp:inline distT="0" distB="0" distL="0" distR="0" wp14:anchorId="33C1772F" wp14:editId="20060B4F">
                  <wp:extent cx="966470" cy="1285240"/>
                  <wp:effectExtent l="19050" t="19050" r="24130" b="10160"/>
                  <wp:docPr id="1026" name="Picture 1026" descr="C:\Users\Pradip\Desktop\screen\screenshot-gauat.bookmycargo.net-2017-07-09-18-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radip\Desktop\screen\screenshot-gauat.bookmycargo.net-2017-07-09-18-25-4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966470" cy="1285240"/>
                          </a:xfrm>
                          <a:prstGeom prst="rect">
                            <a:avLst/>
                          </a:prstGeom>
                          <a:noFill/>
                          <a:ln>
                            <a:solidFill>
                              <a:schemeClr val="accent1"/>
                            </a:solidFill>
                          </a:ln>
                        </pic:spPr>
                      </pic:pic>
                    </a:graphicData>
                  </a:graphic>
                </wp:inline>
              </w:drawing>
            </w:r>
          </w:p>
        </w:tc>
      </w:tr>
      <w:tr w:rsidR="00533F1B" w:rsidTr="00193FBA">
        <w:tc>
          <w:tcPr>
            <w:tcW w:w="1668" w:type="dxa"/>
          </w:tcPr>
          <w:p w:rsidR="00533F1B" w:rsidRDefault="00533F1B" w:rsidP="00182333">
            <w:pPr>
              <w:rPr>
                <w:rFonts w:ascii="AR CENA" w:hAnsi="AR CENA"/>
              </w:rPr>
            </w:pPr>
            <w:r>
              <w:rPr>
                <w:rFonts w:ascii="AR CENA" w:hAnsi="AR CENA"/>
              </w:rPr>
              <w:lastRenderedPageBreak/>
              <w:t xml:space="preserve">Reason </w:t>
            </w:r>
          </w:p>
        </w:tc>
        <w:tc>
          <w:tcPr>
            <w:tcW w:w="7908" w:type="dxa"/>
          </w:tcPr>
          <w:p w:rsidR="00533F1B" w:rsidRDefault="00CD6CED" w:rsidP="00182333">
            <w:pPr>
              <w:rPr>
                <w:rFonts w:ascii="AR CENA" w:hAnsi="AR CENA"/>
              </w:rPr>
            </w:pPr>
            <w:r>
              <w:rPr>
                <w:rFonts w:ascii="AR CENA" w:hAnsi="AR CENA"/>
              </w:rPr>
              <w:t xml:space="preserve">This indicate the reason of the specific Embargo placed </w:t>
            </w:r>
          </w:p>
          <w:p w:rsidR="00CD6CED" w:rsidRDefault="00CD6CED" w:rsidP="00182333">
            <w:pPr>
              <w:rPr>
                <w:rFonts w:ascii="AR CENA" w:hAnsi="AR CENA"/>
              </w:rPr>
            </w:pPr>
            <w:r>
              <w:rPr>
                <w:rFonts w:ascii="AR CENA" w:hAnsi="AR CENA"/>
                <w:noProof/>
                <w:lang w:val="en-IN" w:eastAsia="en-IN"/>
              </w:rPr>
              <w:drawing>
                <wp:inline distT="0" distB="0" distL="0" distR="0" wp14:anchorId="22ECA93F" wp14:editId="6C259DAA">
                  <wp:extent cx="983615" cy="1294130"/>
                  <wp:effectExtent l="19050" t="19050" r="26035" b="20320"/>
                  <wp:docPr id="1029" name="Picture 1029" descr="C:\Users\Pradip\Desktop\screen\screenshot-gauat.bookmycargo.net-2017-07-09-18-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radip\Desktop\screen\screenshot-gauat.bookmycargo.net-2017-07-09-18-30-3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983615" cy="1294130"/>
                          </a:xfrm>
                          <a:prstGeom prst="rect">
                            <a:avLst/>
                          </a:prstGeom>
                          <a:noFill/>
                          <a:ln>
                            <a:solidFill>
                              <a:schemeClr val="accent1"/>
                            </a:solidFill>
                          </a:ln>
                        </pic:spPr>
                      </pic:pic>
                    </a:graphicData>
                  </a:graphic>
                </wp:inline>
              </w:drawing>
            </w:r>
          </w:p>
        </w:tc>
      </w:tr>
      <w:tr w:rsidR="00BD2379" w:rsidTr="00193FBA">
        <w:tc>
          <w:tcPr>
            <w:tcW w:w="1668" w:type="dxa"/>
          </w:tcPr>
          <w:p w:rsidR="00BD2379" w:rsidRDefault="00533F1B" w:rsidP="00182333">
            <w:pPr>
              <w:rPr>
                <w:rFonts w:ascii="AR CENA" w:hAnsi="AR CENA"/>
              </w:rPr>
            </w:pPr>
            <w:r>
              <w:rPr>
                <w:rFonts w:ascii="AR CENA" w:hAnsi="AR CENA"/>
              </w:rPr>
              <w:t xml:space="preserve">Valid from </w:t>
            </w:r>
          </w:p>
        </w:tc>
        <w:tc>
          <w:tcPr>
            <w:tcW w:w="7908" w:type="dxa"/>
          </w:tcPr>
          <w:p w:rsidR="00BD2379" w:rsidRDefault="00CD6CED" w:rsidP="00182333">
            <w:pPr>
              <w:rPr>
                <w:rFonts w:ascii="AR CENA" w:hAnsi="AR CENA"/>
              </w:rPr>
            </w:pPr>
            <w:r>
              <w:rPr>
                <w:rFonts w:ascii="AR CENA" w:hAnsi="AR CENA"/>
              </w:rPr>
              <w:t xml:space="preserve">Valid From-It indicate the valid from date of the Embargo </w:t>
            </w:r>
          </w:p>
          <w:p w:rsidR="00265400" w:rsidRDefault="00265400" w:rsidP="00182333">
            <w:pPr>
              <w:rPr>
                <w:rFonts w:ascii="AR CENA" w:hAnsi="AR CENA"/>
              </w:rPr>
            </w:pPr>
            <w:r>
              <w:rPr>
                <w:rFonts w:ascii="AR CENA" w:hAnsi="AR CENA"/>
                <w:noProof/>
                <w:lang w:val="en-IN" w:eastAsia="en-IN"/>
              </w:rPr>
              <w:drawing>
                <wp:inline distT="0" distB="0" distL="0" distR="0" wp14:anchorId="7A1E8368" wp14:editId="7FA42856">
                  <wp:extent cx="940435" cy="1276985"/>
                  <wp:effectExtent l="19050" t="19050" r="12065" b="18415"/>
                  <wp:docPr id="1040" name="Picture 1040" descr="C:\Users\Pradip\Desktop\screen\screenshot-gauat.bookmycargo.net-2017-07-09-18-3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radip\Desktop\screen\screenshot-gauat.bookmycargo.net-2017-07-09-18-31-38.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940435" cy="1276985"/>
                          </a:xfrm>
                          <a:prstGeom prst="rect">
                            <a:avLst/>
                          </a:prstGeom>
                          <a:noFill/>
                          <a:ln>
                            <a:solidFill>
                              <a:schemeClr val="accent1"/>
                            </a:solidFill>
                          </a:ln>
                        </pic:spPr>
                      </pic:pic>
                    </a:graphicData>
                  </a:graphic>
                </wp:inline>
              </w:drawing>
            </w:r>
          </w:p>
        </w:tc>
      </w:tr>
      <w:tr w:rsidR="00533F1B" w:rsidTr="00193FBA">
        <w:tc>
          <w:tcPr>
            <w:tcW w:w="1668" w:type="dxa"/>
          </w:tcPr>
          <w:p w:rsidR="00533F1B" w:rsidRDefault="00533F1B" w:rsidP="00182333">
            <w:pPr>
              <w:rPr>
                <w:rFonts w:ascii="AR CENA" w:hAnsi="AR CENA"/>
              </w:rPr>
            </w:pPr>
            <w:r>
              <w:rPr>
                <w:rFonts w:ascii="AR CENA" w:hAnsi="AR CENA"/>
              </w:rPr>
              <w:t xml:space="preserve">Valid To </w:t>
            </w:r>
          </w:p>
        </w:tc>
        <w:tc>
          <w:tcPr>
            <w:tcW w:w="7908" w:type="dxa"/>
          </w:tcPr>
          <w:p w:rsidR="00533F1B" w:rsidRDefault="001448D6" w:rsidP="00182333">
            <w:pPr>
              <w:rPr>
                <w:rFonts w:ascii="AR CENA" w:hAnsi="AR CENA"/>
              </w:rPr>
            </w:pPr>
            <w:r>
              <w:rPr>
                <w:rFonts w:ascii="AR CENA" w:hAnsi="AR CENA"/>
              </w:rPr>
              <w:t xml:space="preserve">Valid to-It indicate the Valid to date of the embargo </w:t>
            </w:r>
          </w:p>
          <w:p w:rsidR="001448D6" w:rsidRDefault="00451485" w:rsidP="00182333">
            <w:pPr>
              <w:rPr>
                <w:rFonts w:ascii="AR CENA" w:hAnsi="AR CENA"/>
              </w:rPr>
            </w:pPr>
            <w:r>
              <w:rPr>
                <w:rFonts w:ascii="AR CENA" w:hAnsi="AR CENA"/>
                <w:noProof/>
                <w:lang w:val="en-IN" w:eastAsia="en-IN"/>
              </w:rPr>
              <w:drawing>
                <wp:inline distT="0" distB="0" distL="0" distR="0" wp14:anchorId="57AC5950" wp14:editId="09EB2576">
                  <wp:extent cx="991870" cy="1268095"/>
                  <wp:effectExtent l="19050" t="19050" r="17780" b="27305"/>
                  <wp:docPr id="1041" name="Picture 1041" descr="C:\Users\Pradip\Desktop\screen\screenshot-gauat.bookmycargo.net-2017-07-09-18-3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radip\Desktop\screen\screenshot-gauat.bookmycargo.net-2017-07-09-18-32-34.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991870" cy="1268095"/>
                          </a:xfrm>
                          <a:prstGeom prst="rect">
                            <a:avLst/>
                          </a:prstGeom>
                          <a:noFill/>
                          <a:ln>
                            <a:solidFill>
                              <a:schemeClr val="accent1"/>
                            </a:solidFill>
                          </a:ln>
                        </pic:spPr>
                      </pic:pic>
                    </a:graphicData>
                  </a:graphic>
                </wp:inline>
              </w:drawing>
            </w:r>
          </w:p>
        </w:tc>
      </w:tr>
      <w:tr w:rsidR="00533F1B" w:rsidTr="00193FBA">
        <w:tc>
          <w:tcPr>
            <w:tcW w:w="1668" w:type="dxa"/>
          </w:tcPr>
          <w:p w:rsidR="00533F1B" w:rsidRDefault="00533F1B" w:rsidP="00182333">
            <w:pPr>
              <w:rPr>
                <w:rFonts w:ascii="AR CENA" w:hAnsi="AR CENA"/>
              </w:rPr>
            </w:pPr>
            <w:r>
              <w:rPr>
                <w:rFonts w:ascii="AR CENA" w:hAnsi="AR CENA"/>
              </w:rPr>
              <w:t xml:space="preserve">Embargo Type </w:t>
            </w:r>
          </w:p>
        </w:tc>
        <w:tc>
          <w:tcPr>
            <w:tcW w:w="7908" w:type="dxa"/>
          </w:tcPr>
          <w:p w:rsidR="00533F1B" w:rsidRDefault="00EB5E89" w:rsidP="00182333">
            <w:pPr>
              <w:rPr>
                <w:rFonts w:ascii="AR CENA" w:hAnsi="AR CENA"/>
              </w:rPr>
            </w:pPr>
            <w:r>
              <w:rPr>
                <w:rFonts w:ascii="AR CENA" w:hAnsi="AR CENA"/>
              </w:rPr>
              <w:t xml:space="preserve">This indicate the Embargo type –soft or Hard embargo </w:t>
            </w:r>
          </w:p>
          <w:p w:rsidR="00EB5E89" w:rsidRDefault="00EB5E89" w:rsidP="00182333">
            <w:pPr>
              <w:rPr>
                <w:rFonts w:ascii="AR CENA" w:hAnsi="AR CENA"/>
              </w:rPr>
            </w:pPr>
            <w:r>
              <w:rPr>
                <w:rFonts w:ascii="AR CENA" w:hAnsi="AR CENA"/>
                <w:noProof/>
                <w:lang w:val="en-IN" w:eastAsia="en-IN"/>
              </w:rPr>
              <w:lastRenderedPageBreak/>
              <w:drawing>
                <wp:inline distT="0" distB="0" distL="0" distR="0" wp14:anchorId="1D08D9B7" wp14:editId="7794FDA5">
                  <wp:extent cx="1017905" cy="1285240"/>
                  <wp:effectExtent l="19050" t="19050" r="10795" b="10160"/>
                  <wp:docPr id="1042" name="Picture 1042" descr="C:\Users\Pradip\Desktop\screen\screenshot-gauat.bookmycargo.net-2017-07-09-18-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radip\Desktop\screen\screenshot-gauat.bookmycargo.net-2017-07-09-18-33-28.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017905" cy="1285240"/>
                          </a:xfrm>
                          <a:prstGeom prst="rect">
                            <a:avLst/>
                          </a:prstGeom>
                          <a:noFill/>
                          <a:ln>
                            <a:solidFill>
                              <a:schemeClr val="accent1"/>
                            </a:solidFill>
                          </a:ln>
                        </pic:spPr>
                      </pic:pic>
                    </a:graphicData>
                  </a:graphic>
                </wp:inline>
              </w:drawing>
            </w:r>
          </w:p>
        </w:tc>
      </w:tr>
      <w:tr w:rsidR="00533F1B" w:rsidTr="00193FBA">
        <w:tc>
          <w:tcPr>
            <w:tcW w:w="1668" w:type="dxa"/>
          </w:tcPr>
          <w:p w:rsidR="00533F1B" w:rsidRDefault="00533F1B" w:rsidP="00182333">
            <w:pPr>
              <w:rPr>
                <w:rFonts w:ascii="AR CENA" w:hAnsi="AR CENA"/>
              </w:rPr>
            </w:pPr>
            <w:r>
              <w:rPr>
                <w:rFonts w:ascii="AR CENA" w:hAnsi="AR CENA"/>
              </w:rPr>
              <w:lastRenderedPageBreak/>
              <w:t xml:space="preserve">Active </w:t>
            </w:r>
          </w:p>
        </w:tc>
        <w:tc>
          <w:tcPr>
            <w:tcW w:w="7908" w:type="dxa"/>
          </w:tcPr>
          <w:p w:rsidR="00533F1B" w:rsidRDefault="009C58B2" w:rsidP="00182333">
            <w:pPr>
              <w:rPr>
                <w:rFonts w:ascii="AR CENA" w:hAnsi="AR CENA"/>
              </w:rPr>
            </w:pPr>
            <w:r>
              <w:rPr>
                <w:rFonts w:ascii="AR CENA" w:hAnsi="AR CENA"/>
              </w:rPr>
              <w:t xml:space="preserve">It indicate the Active yes or No of the embargo </w:t>
            </w:r>
          </w:p>
          <w:p w:rsidR="009C58B2" w:rsidRDefault="009C58B2" w:rsidP="00182333">
            <w:pPr>
              <w:rPr>
                <w:rFonts w:ascii="AR CENA" w:hAnsi="AR CENA"/>
              </w:rPr>
            </w:pPr>
            <w:r>
              <w:rPr>
                <w:rFonts w:ascii="AR CENA" w:hAnsi="AR CENA"/>
                <w:noProof/>
                <w:lang w:val="en-IN" w:eastAsia="en-IN"/>
              </w:rPr>
              <w:drawing>
                <wp:inline distT="0" distB="0" distL="0" distR="0" wp14:anchorId="29D39DAD" wp14:editId="3654BDB4">
                  <wp:extent cx="991870" cy="1457960"/>
                  <wp:effectExtent l="19050" t="19050" r="17780" b="27940"/>
                  <wp:docPr id="1043" name="Picture 1043" descr="C:\Users\Pradip\Desktop\screen\screenshot-gauat.bookmycargo.net-2017-07-09-18-3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Pradip\Desktop\screen\screenshot-gauat.bookmycargo.net-2017-07-09-18-34-2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991870" cy="1457960"/>
                          </a:xfrm>
                          <a:prstGeom prst="rect">
                            <a:avLst/>
                          </a:prstGeom>
                          <a:noFill/>
                          <a:ln>
                            <a:solidFill>
                              <a:schemeClr val="accent1"/>
                            </a:solidFill>
                          </a:ln>
                        </pic:spPr>
                      </pic:pic>
                    </a:graphicData>
                  </a:graphic>
                </wp:inline>
              </w:drawing>
            </w:r>
          </w:p>
        </w:tc>
      </w:tr>
    </w:tbl>
    <w:p w:rsidR="000A5EED" w:rsidRDefault="000A5EED" w:rsidP="00182333">
      <w:pPr>
        <w:rPr>
          <w:rFonts w:ascii="AR CENA" w:hAnsi="AR CENA"/>
        </w:rPr>
      </w:pPr>
    </w:p>
    <w:p w:rsidR="00EF6D85" w:rsidRDefault="008C5F9B" w:rsidP="008C5F9B">
      <w:pPr>
        <w:pStyle w:val="Heading3"/>
        <w:rPr>
          <w:rFonts w:ascii="AR CENA" w:hAnsi="AR CENA"/>
          <w:b w:val="0"/>
        </w:rPr>
      </w:pPr>
      <w:bookmarkStart w:id="207" w:name="_Toc500933592"/>
      <w:r w:rsidRPr="008C5F9B">
        <w:rPr>
          <w:rFonts w:ascii="AR CENA" w:hAnsi="AR CENA"/>
          <w:b w:val="0"/>
        </w:rPr>
        <w:t>Create New Embargo</w:t>
      </w:r>
      <w:bookmarkEnd w:id="207"/>
      <w:r w:rsidRPr="008C5F9B">
        <w:rPr>
          <w:rFonts w:ascii="AR CENA" w:hAnsi="AR CENA"/>
          <w:b w:val="0"/>
        </w:rPr>
        <w:t xml:space="preserve"> </w:t>
      </w:r>
    </w:p>
    <w:p w:rsidR="008C5F9B" w:rsidRPr="001C4EC3" w:rsidRDefault="00170C93" w:rsidP="008C5F9B">
      <w:pPr>
        <w:rPr>
          <w:rFonts w:ascii="AR CENA" w:hAnsi="AR CENA"/>
        </w:rPr>
      </w:pPr>
      <w:r w:rsidRPr="001C4EC3">
        <w:rPr>
          <w:rFonts w:ascii="AR CENA" w:hAnsi="AR CENA"/>
        </w:rPr>
        <w:t xml:space="preserve">Under this user able to create the new Embargo under different parameter </w:t>
      </w:r>
    </w:p>
    <w:p w:rsidR="00170C93" w:rsidRDefault="001C4EC3" w:rsidP="008C5F9B">
      <w:pPr>
        <w:rPr>
          <w:rFonts w:ascii="AR CENA" w:hAnsi="AR CENA"/>
        </w:rPr>
      </w:pPr>
      <w:r w:rsidRPr="001C4EC3">
        <w:rPr>
          <w:rFonts w:ascii="AR CENA" w:hAnsi="AR CENA"/>
        </w:rPr>
        <w:t>Navigation-</w:t>
      </w:r>
      <w:r>
        <w:rPr>
          <w:rFonts w:ascii="AR CENA" w:hAnsi="AR CENA"/>
        </w:rPr>
        <w:t xml:space="preserve">Capacity control&gt;Embargo&gt;click New Embargo </w:t>
      </w:r>
    </w:p>
    <w:p w:rsidR="001C4EC3" w:rsidRDefault="00F86A31" w:rsidP="008C5F9B">
      <w:pPr>
        <w:rPr>
          <w:rFonts w:ascii="AR CENA" w:hAnsi="AR CENA"/>
        </w:rPr>
      </w:pPr>
      <w:r>
        <w:rPr>
          <w:rFonts w:ascii="AR CENA" w:hAnsi="AR CENA"/>
          <w:noProof/>
          <w:lang w:val="en-IN" w:eastAsia="en-IN"/>
        </w:rPr>
        <mc:AlternateContent>
          <mc:Choice Requires="wps">
            <w:drawing>
              <wp:anchor distT="0" distB="0" distL="114300" distR="114300" simplePos="0" relativeHeight="251803648" behindDoc="0" locked="0" layoutInCell="1" allowOverlap="1" wp14:anchorId="6BFE83A5" wp14:editId="1E0D484E">
                <wp:simplePos x="0" y="0"/>
                <wp:positionH relativeFrom="column">
                  <wp:posOffset>439420</wp:posOffset>
                </wp:positionH>
                <wp:positionV relativeFrom="paragraph">
                  <wp:posOffset>306213</wp:posOffset>
                </wp:positionV>
                <wp:extent cx="396815" cy="327804"/>
                <wp:effectExtent l="0" t="0" r="22860" b="15240"/>
                <wp:wrapNone/>
                <wp:docPr id="1045" name="Left Arrow 1045"/>
                <wp:cNvGraphicFramePr/>
                <a:graphic xmlns:a="http://schemas.openxmlformats.org/drawingml/2006/main">
                  <a:graphicData uri="http://schemas.microsoft.com/office/word/2010/wordprocessingShape">
                    <wps:wsp>
                      <wps:cNvSpPr/>
                      <wps:spPr>
                        <a:xfrm>
                          <a:off x="0" y="0"/>
                          <a:ext cx="396815" cy="327804"/>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45" o:spid="_x0000_s1026" type="#_x0000_t66" style="position:absolute;margin-left:34.6pt;margin-top:24.1pt;width:31.25pt;height:25.8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" adj="8922" filled="f" strokecolor="#243f60 [1604]" strokeweight="2pt"/>
            </w:pict>
          </mc:Fallback>
        </mc:AlternateContent>
      </w:r>
      <w:r w:rsidR="001C4EC3">
        <w:rPr>
          <w:rFonts w:ascii="AR CENA" w:hAnsi="AR CENA"/>
          <w:noProof/>
          <w:lang w:val="en-IN" w:eastAsia="en-IN"/>
        </w:rPr>
        <w:drawing>
          <wp:inline distT="0" distB="0" distL="0" distR="0" wp14:anchorId="7E9B9972" wp14:editId="325AA4B3">
            <wp:extent cx="5943600" cy="2544793"/>
            <wp:effectExtent l="19050" t="19050" r="19050" b="27305"/>
            <wp:docPr id="1044" name="Picture 1044" descr="C:\Users\Pradip\Desktop\screen\screenshot-gauat.bookmycargo.net-2017-07-09-18-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radip\Desktop\screen\screenshot-gauat.bookmycargo.net-2017-07-09-18-09-4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2544793"/>
                    </a:xfrm>
                    <a:prstGeom prst="rect">
                      <a:avLst/>
                    </a:prstGeom>
                    <a:noFill/>
                    <a:ln>
                      <a:solidFill>
                        <a:schemeClr val="accent1"/>
                      </a:solidFill>
                    </a:ln>
                  </pic:spPr>
                </pic:pic>
              </a:graphicData>
            </a:graphic>
          </wp:inline>
        </w:drawing>
      </w:r>
    </w:p>
    <w:p w:rsidR="001C4EC3" w:rsidRDefault="001C4EC3" w:rsidP="008C5F9B">
      <w:pPr>
        <w:rPr>
          <w:rFonts w:ascii="AR CENA" w:hAnsi="AR CENA"/>
        </w:rPr>
      </w:pPr>
      <w:r>
        <w:rPr>
          <w:rFonts w:ascii="AR CENA" w:hAnsi="AR CENA"/>
        </w:rPr>
        <w:t xml:space="preserve">Click New Embargo </w:t>
      </w:r>
    </w:p>
    <w:p w:rsidR="004266A4" w:rsidRDefault="004266A4" w:rsidP="004266A4">
      <w:pPr>
        <w:keepNext/>
      </w:pPr>
      <w:r>
        <w:rPr>
          <w:rFonts w:ascii="AR CENA" w:hAnsi="AR CENA"/>
          <w:noProof/>
          <w:lang w:val="en-IN" w:eastAsia="en-IN"/>
        </w:rPr>
        <w:lastRenderedPageBreak/>
        <w:drawing>
          <wp:inline distT="0" distB="0" distL="0" distR="0" wp14:anchorId="5A6D2B49" wp14:editId="29227B91">
            <wp:extent cx="5943600" cy="2277827"/>
            <wp:effectExtent l="19050" t="19050" r="19050" b="27305"/>
            <wp:docPr id="1046" name="Picture 1046" descr="C:\Users\Pradip\Desktop\screen\screenshot-gauat.bookmycargo.net-2017-07-09-18-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radip\Desktop\screen\screenshot-gauat.bookmycargo.net-2017-07-09-18-38-08.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277827"/>
                    </a:xfrm>
                    <a:prstGeom prst="rect">
                      <a:avLst/>
                    </a:prstGeom>
                    <a:noFill/>
                    <a:ln>
                      <a:solidFill>
                        <a:schemeClr val="accent1"/>
                      </a:solidFill>
                    </a:ln>
                  </pic:spPr>
                </pic:pic>
              </a:graphicData>
            </a:graphic>
          </wp:inline>
        </w:drawing>
      </w:r>
    </w:p>
    <w:p w:rsidR="00623DF0" w:rsidRDefault="004266A4" w:rsidP="004266A4">
      <w:pPr>
        <w:pStyle w:val="Caption"/>
        <w:jc w:val="center"/>
        <w:rPr>
          <w:rFonts w:ascii="AR CENA" w:hAnsi="AR CENA"/>
        </w:rPr>
      </w:pPr>
      <w:bookmarkStart w:id="208" w:name="_Toc500933710"/>
      <w:r>
        <w:t xml:space="preserve">Figure </w:t>
      </w:r>
      <w:fldSimple w:instr=" SEQ Figure \* ARABIC ">
        <w:r w:rsidR="003E0BCF">
          <w:rPr>
            <w:noProof/>
          </w:rPr>
          <w:t>114</w:t>
        </w:r>
      </w:fldSimple>
      <w:r>
        <w:t xml:space="preserve"> New Embargo</w:t>
      </w:r>
      <w:bookmarkEnd w:id="208"/>
    </w:p>
    <w:p w:rsidR="001C4EC3" w:rsidRDefault="004266A4" w:rsidP="008C5F9B">
      <w:pPr>
        <w:rPr>
          <w:rFonts w:ascii="AR CENA" w:hAnsi="AR CENA"/>
        </w:rPr>
      </w:pPr>
      <w:r>
        <w:rPr>
          <w:rFonts w:ascii="AR CENA" w:hAnsi="AR CENA"/>
        </w:rPr>
        <w:t>New Embargo Process –</w:t>
      </w:r>
    </w:p>
    <w:tbl>
      <w:tblPr>
        <w:tblStyle w:val="TableGrid"/>
        <w:tblW w:w="0" w:type="auto"/>
        <w:tblLook w:val="04A0" w:firstRow="1" w:lastRow="0" w:firstColumn="1" w:lastColumn="0" w:noHBand="0" w:noVBand="1"/>
      </w:tblPr>
      <w:tblGrid>
        <w:gridCol w:w="990"/>
        <w:gridCol w:w="8586"/>
      </w:tblGrid>
      <w:tr w:rsidR="003F32C2" w:rsidTr="00FA17EB">
        <w:tc>
          <w:tcPr>
            <w:tcW w:w="1668" w:type="dxa"/>
            <w:shd w:val="clear" w:color="auto" w:fill="F79646" w:themeFill="accent6"/>
          </w:tcPr>
          <w:p w:rsidR="003F32C2" w:rsidRDefault="003F32C2" w:rsidP="008C5F9B">
            <w:pPr>
              <w:rPr>
                <w:rFonts w:ascii="AR CENA" w:hAnsi="AR CENA"/>
              </w:rPr>
            </w:pPr>
          </w:p>
        </w:tc>
        <w:tc>
          <w:tcPr>
            <w:tcW w:w="7908" w:type="dxa"/>
            <w:shd w:val="clear" w:color="auto" w:fill="F79646" w:themeFill="accent6"/>
          </w:tcPr>
          <w:p w:rsidR="003F32C2" w:rsidRDefault="00FA17EB" w:rsidP="00FA17EB">
            <w:pPr>
              <w:jc w:val="center"/>
              <w:rPr>
                <w:rFonts w:ascii="AR CENA" w:hAnsi="AR CENA"/>
              </w:rPr>
            </w:pPr>
            <w:r>
              <w:rPr>
                <w:rFonts w:ascii="AR CENA" w:hAnsi="AR CENA"/>
              </w:rPr>
              <w:t>Embargo Information</w:t>
            </w:r>
          </w:p>
        </w:tc>
      </w:tr>
      <w:tr w:rsidR="003F32C2" w:rsidTr="003F32C2">
        <w:tc>
          <w:tcPr>
            <w:tcW w:w="1668" w:type="dxa"/>
          </w:tcPr>
          <w:p w:rsidR="003F32C2" w:rsidRDefault="0042476D" w:rsidP="008C5F9B">
            <w:pPr>
              <w:rPr>
                <w:rFonts w:ascii="AR CENA" w:hAnsi="AR CENA"/>
              </w:rPr>
            </w:pPr>
            <w:r>
              <w:rPr>
                <w:rFonts w:ascii="AR CENA" w:hAnsi="AR CENA"/>
              </w:rPr>
              <w:t xml:space="preserve">Config Type </w:t>
            </w:r>
          </w:p>
        </w:tc>
        <w:tc>
          <w:tcPr>
            <w:tcW w:w="7908" w:type="dxa"/>
          </w:tcPr>
          <w:p w:rsidR="003F32C2" w:rsidRDefault="0042476D" w:rsidP="008C5F9B">
            <w:pPr>
              <w:rPr>
                <w:rFonts w:ascii="AR CENA" w:hAnsi="AR CENA"/>
              </w:rPr>
            </w:pPr>
            <w:r>
              <w:rPr>
                <w:rFonts w:ascii="AR CENA" w:hAnsi="AR CENA"/>
              </w:rPr>
              <w:t xml:space="preserve">By default it is Embargo </w:t>
            </w:r>
          </w:p>
        </w:tc>
      </w:tr>
      <w:tr w:rsidR="003F32C2" w:rsidTr="003F32C2">
        <w:tc>
          <w:tcPr>
            <w:tcW w:w="1668" w:type="dxa"/>
          </w:tcPr>
          <w:p w:rsidR="003F32C2" w:rsidRDefault="0042476D" w:rsidP="008C5F9B">
            <w:pPr>
              <w:rPr>
                <w:rFonts w:ascii="AR CENA" w:hAnsi="AR CENA"/>
              </w:rPr>
            </w:pPr>
            <w:r>
              <w:rPr>
                <w:rFonts w:ascii="AR CENA" w:hAnsi="AR CENA"/>
              </w:rPr>
              <w:t xml:space="preserve">Embargo </w:t>
            </w:r>
          </w:p>
        </w:tc>
        <w:tc>
          <w:tcPr>
            <w:tcW w:w="7908" w:type="dxa"/>
          </w:tcPr>
          <w:p w:rsidR="003F32C2" w:rsidRDefault="0042476D" w:rsidP="008C5F9B">
            <w:pPr>
              <w:rPr>
                <w:rFonts w:ascii="AR CENA" w:hAnsi="AR CENA"/>
              </w:rPr>
            </w:pPr>
            <w:r>
              <w:rPr>
                <w:rFonts w:ascii="AR CENA" w:hAnsi="AR CENA"/>
              </w:rPr>
              <w:t xml:space="preserve">Type the Name of the embargo to be given </w:t>
            </w:r>
          </w:p>
        </w:tc>
      </w:tr>
      <w:tr w:rsidR="003F32C2" w:rsidTr="003F32C2">
        <w:tc>
          <w:tcPr>
            <w:tcW w:w="1668" w:type="dxa"/>
          </w:tcPr>
          <w:p w:rsidR="003F32C2" w:rsidRDefault="0042476D" w:rsidP="008C5F9B">
            <w:pPr>
              <w:rPr>
                <w:rFonts w:ascii="AR CENA" w:hAnsi="AR CENA"/>
              </w:rPr>
            </w:pPr>
            <w:r>
              <w:rPr>
                <w:rFonts w:ascii="AR CENA" w:hAnsi="AR CENA"/>
              </w:rPr>
              <w:t xml:space="preserve">Airline </w:t>
            </w:r>
          </w:p>
        </w:tc>
        <w:tc>
          <w:tcPr>
            <w:tcW w:w="7908" w:type="dxa"/>
          </w:tcPr>
          <w:p w:rsidR="003F32C2" w:rsidRDefault="0042476D" w:rsidP="008C5F9B">
            <w:pPr>
              <w:rPr>
                <w:rFonts w:ascii="AR CENA" w:hAnsi="AR CENA"/>
              </w:rPr>
            </w:pPr>
            <w:r>
              <w:rPr>
                <w:rFonts w:ascii="AR CENA" w:hAnsi="AR CENA"/>
              </w:rPr>
              <w:t xml:space="preserve">Select the Airline name from the Drop down list </w:t>
            </w:r>
            <w:r w:rsidR="00584CD3">
              <w:rPr>
                <w:rFonts w:ascii="AR CENA" w:hAnsi="AR CENA"/>
              </w:rPr>
              <w:t xml:space="preserve"> , Example –GA </w:t>
            </w:r>
          </w:p>
        </w:tc>
      </w:tr>
      <w:tr w:rsidR="003F32C2" w:rsidTr="003F32C2">
        <w:tc>
          <w:tcPr>
            <w:tcW w:w="1668" w:type="dxa"/>
          </w:tcPr>
          <w:p w:rsidR="003F32C2" w:rsidRDefault="00584CD3" w:rsidP="008C5F9B">
            <w:pPr>
              <w:rPr>
                <w:rFonts w:ascii="AR CENA" w:hAnsi="AR CENA"/>
              </w:rPr>
            </w:pPr>
            <w:r>
              <w:rPr>
                <w:rFonts w:ascii="AR CENA" w:hAnsi="AR CENA"/>
              </w:rPr>
              <w:t xml:space="preserve">Embargo type </w:t>
            </w:r>
          </w:p>
        </w:tc>
        <w:tc>
          <w:tcPr>
            <w:tcW w:w="7908" w:type="dxa"/>
          </w:tcPr>
          <w:p w:rsidR="003F32C2" w:rsidRDefault="00584CD3" w:rsidP="008C5F9B">
            <w:pPr>
              <w:rPr>
                <w:rFonts w:ascii="AR CENA" w:hAnsi="AR CENA"/>
              </w:rPr>
            </w:pPr>
            <w:r>
              <w:rPr>
                <w:rFonts w:ascii="AR CENA" w:hAnsi="AR CENA"/>
              </w:rPr>
              <w:t xml:space="preserve">Select the radio button , soft or Hard embargo </w:t>
            </w:r>
          </w:p>
        </w:tc>
      </w:tr>
      <w:tr w:rsidR="003F32C2" w:rsidTr="00EA568C">
        <w:tc>
          <w:tcPr>
            <w:tcW w:w="1668" w:type="dxa"/>
            <w:shd w:val="clear" w:color="auto" w:fill="F79646" w:themeFill="accent6"/>
          </w:tcPr>
          <w:p w:rsidR="003F32C2" w:rsidRDefault="003F32C2" w:rsidP="008C5F9B">
            <w:pPr>
              <w:rPr>
                <w:rFonts w:ascii="AR CENA" w:hAnsi="AR CENA"/>
              </w:rPr>
            </w:pPr>
          </w:p>
        </w:tc>
        <w:tc>
          <w:tcPr>
            <w:tcW w:w="7908" w:type="dxa"/>
            <w:shd w:val="clear" w:color="auto" w:fill="F79646" w:themeFill="accent6"/>
          </w:tcPr>
          <w:p w:rsidR="003F32C2" w:rsidRDefault="00EA568C" w:rsidP="00EA568C">
            <w:pPr>
              <w:jc w:val="center"/>
              <w:rPr>
                <w:rFonts w:ascii="AR CENA" w:hAnsi="AR CENA"/>
              </w:rPr>
            </w:pPr>
            <w:r>
              <w:rPr>
                <w:rFonts w:ascii="AR CENA" w:hAnsi="AR CENA"/>
              </w:rPr>
              <w:t>Origin</w:t>
            </w:r>
          </w:p>
        </w:tc>
      </w:tr>
      <w:tr w:rsidR="003F32C2" w:rsidTr="003F32C2">
        <w:tc>
          <w:tcPr>
            <w:tcW w:w="1668" w:type="dxa"/>
          </w:tcPr>
          <w:p w:rsidR="003F32C2" w:rsidRDefault="00EA568C" w:rsidP="008C5F9B">
            <w:pPr>
              <w:rPr>
                <w:rFonts w:ascii="AR CENA" w:hAnsi="AR CENA"/>
              </w:rPr>
            </w:pPr>
            <w:r>
              <w:rPr>
                <w:rFonts w:ascii="AR CENA" w:hAnsi="AR CENA"/>
              </w:rPr>
              <w:t xml:space="preserve">Country </w:t>
            </w:r>
          </w:p>
        </w:tc>
        <w:tc>
          <w:tcPr>
            <w:tcW w:w="7908" w:type="dxa"/>
          </w:tcPr>
          <w:p w:rsidR="003F32C2" w:rsidRDefault="00EA568C" w:rsidP="008C5F9B">
            <w:pPr>
              <w:rPr>
                <w:rFonts w:ascii="AR CENA" w:hAnsi="AR CENA"/>
              </w:rPr>
            </w:pPr>
            <w:r>
              <w:rPr>
                <w:rFonts w:ascii="AR CENA" w:hAnsi="AR CENA"/>
              </w:rPr>
              <w:t xml:space="preserve">Select the country </w:t>
            </w:r>
            <w:r w:rsidR="006702C1">
              <w:rPr>
                <w:rFonts w:ascii="AR CENA" w:hAnsi="AR CENA"/>
              </w:rPr>
              <w:t xml:space="preserve">, Example- ID  for Indonesia , Note If country selected  city /airport will be disable </w:t>
            </w:r>
          </w:p>
        </w:tc>
      </w:tr>
      <w:tr w:rsidR="003F32C2" w:rsidTr="003F32C2">
        <w:tc>
          <w:tcPr>
            <w:tcW w:w="1668" w:type="dxa"/>
          </w:tcPr>
          <w:p w:rsidR="003F32C2" w:rsidRDefault="00EA568C" w:rsidP="008C5F9B">
            <w:pPr>
              <w:rPr>
                <w:rFonts w:ascii="AR CENA" w:hAnsi="AR CENA"/>
              </w:rPr>
            </w:pPr>
            <w:r>
              <w:rPr>
                <w:rFonts w:ascii="AR CENA" w:hAnsi="AR CENA"/>
              </w:rPr>
              <w:t xml:space="preserve">City </w:t>
            </w:r>
          </w:p>
        </w:tc>
        <w:tc>
          <w:tcPr>
            <w:tcW w:w="7908" w:type="dxa"/>
          </w:tcPr>
          <w:p w:rsidR="003F32C2" w:rsidRDefault="006702C1" w:rsidP="008C5F9B">
            <w:pPr>
              <w:rPr>
                <w:rFonts w:ascii="AR CENA" w:hAnsi="AR CENA"/>
              </w:rPr>
            </w:pPr>
            <w:r>
              <w:rPr>
                <w:rFonts w:ascii="AR CENA" w:hAnsi="AR CENA"/>
              </w:rPr>
              <w:t xml:space="preserve">Select the city code from from drop down , Example-JKT ,Jakarta </w:t>
            </w:r>
          </w:p>
          <w:p w:rsidR="00F33283" w:rsidRDefault="00F33283" w:rsidP="008C5F9B">
            <w:pPr>
              <w:rPr>
                <w:rFonts w:ascii="AR CENA" w:hAnsi="AR CENA"/>
              </w:rPr>
            </w:pPr>
            <w:r>
              <w:rPr>
                <w:rFonts w:ascii="AR CENA" w:hAnsi="AR CENA"/>
              </w:rPr>
              <w:t xml:space="preserve">Note – If city selected , country and Airport will be disable </w:t>
            </w:r>
          </w:p>
        </w:tc>
      </w:tr>
      <w:tr w:rsidR="00EA568C" w:rsidTr="003F32C2">
        <w:tc>
          <w:tcPr>
            <w:tcW w:w="1668" w:type="dxa"/>
          </w:tcPr>
          <w:p w:rsidR="00EA568C" w:rsidRDefault="00EA568C" w:rsidP="008C5F9B">
            <w:pPr>
              <w:rPr>
                <w:rFonts w:ascii="AR CENA" w:hAnsi="AR CENA"/>
              </w:rPr>
            </w:pPr>
            <w:r>
              <w:rPr>
                <w:rFonts w:ascii="AR CENA" w:hAnsi="AR CENA"/>
              </w:rPr>
              <w:t xml:space="preserve">Airport </w:t>
            </w:r>
          </w:p>
        </w:tc>
        <w:tc>
          <w:tcPr>
            <w:tcW w:w="7908" w:type="dxa"/>
          </w:tcPr>
          <w:p w:rsidR="00EA568C" w:rsidRDefault="00F33283" w:rsidP="008C5F9B">
            <w:pPr>
              <w:rPr>
                <w:rFonts w:ascii="AR CENA" w:hAnsi="AR CENA"/>
              </w:rPr>
            </w:pPr>
            <w:r>
              <w:rPr>
                <w:rFonts w:ascii="AR CENA" w:hAnsi="AR CENA"/>
              </w:rPr>
              <w:t>Select the airport from the drop down list ,</w:t>
            </w:r>
          </w:p>
        </w:tc>
      </w:tr>
      <w:tr w:rsidR="00EA568C" w:rsidTr="00002A24">
        <w:tc>
          <w:tcPr>
            <w:tcW w:w="1668" w:type="dxa"/>
            <w:shd w:val="clear" w:color="auto" w:fill="F79646" w:themeFill="accent6"/>
          </w:tcPr>
          <w:p w:rsidR="00EA568C" w:rsidRDefault="00EA568C" w:rsidP="008C5F9B">
            <w:pPr>
              <w:rPr>
                <w:rFonts w:ascii="AR CENA" w:hAnsi="AR CENA"/>
              </w:rPr>
            </w:pPr>
          </w:p>
        </w:tc>
        <w:tc>
          <w:tcPr>
            <w:tcW w:w="7908" w:type="dxa"/>
            <w:shd w:val="clear" w:color="auto" w:fill="F79646" w:themeFill="accent6"/>
          </w:tcPr>
          <w:p w:rsidR="00EA568C" w:rsidRDefault="00002A24" w:rsidP="00002A24">
            <w:pPr>
              <w:jc w:val="center"/>
              <w:rPr>
                <w:rFonts w:ascii="AR CENA" w:hAnsi="AR CENA"/>
              </w:rPr>
            </w:pPr>
            <w:r>
              <w:rPr>
                <w:rFonts w:ascii="AR CENA" w:hAnsi="AR CENA"/>
              </w:rPr>
              <w:t>Destination</w:t>
            </w:r>
          </w:p>
        </w:tc>
      </w:tr>
      <w:tr w:rsidR="00002A24" w:rsidTr="003F32C2">
        <w:tc>
          <w:tcPr>
            <w:tcW w:w="1668" w:type="dxa"/>
          </w:tcPr>
          <w:p w:rsidR="00002A24" w:rsidRDefault="00002A24" w:rsidP="008E5B9D">
            <w:pPr>
              <w:rPr>
                <w:rFonts w:ascii="AR CENA" w:hAnsi="AR CENA"/>
              </w:rPr>
            </w:pPr>
            <w:r>
              <w:rPr>
                <w:rFonts w:ascii="AR CENA" w:hAnsi="AR CENA"/>
              </w:rPr>
              <w:t xml:space="preserve">Country </w:t>
            </w:r>
          </w:p>
        </w:tc>
        <w:tc>
          <w:tcPr>
            <w:tcW w:w="7908" w:type="dxa"/>
          </w:tcPr>
          <w:p w:rsidR="00002A24" w:rsidRDefault="00002A24" w:rsidP="008E5B9D">
            <w:pPr>
              <w:rPr>
                <w:rFonts w:ascii="AR CENA" w:hAnsi="AR CENA"/>
              </w:rPr>
            </w:pPr>
            <w:r>
              <w:rPr>
                <w:rFonts w:ascii="AR CENA" w:hAnsi="AR CENA"/>
              </w:rPr>
              <w:t xml:space="preserve">Select the country , Example- ID  for Indonesia , Note If country selected  city /airport will be disable </w:t>
            </w:r>
          </w:p>
        </w:tc>
      </w:tr>
      <w:tr w:rsidR="00002A24" w:rsidTr="003F32C2">
        <w:tc>
          <w:tcPr>
            <w:tcW w:w="1668" w:type="dxa"/>
          </w:tcPr>
          <w:p w:rsidR="00002A24" w:rsidRDefault="00002A24" w:rsidP="008E5B9D">
            <w:pPr>
              <w:rPr>
                <w:rFonts w:ascii="AR CENA" w:hAnsi="AR CENA"/>
              </w:rPr>
            </w:pPr>
            <w:r>
              <w:rPr>
                <w:rFonts w:ascii="AR CENA" w:hAnsi="AR CENA"/>
              </w:rPr>
              <w:t xml:space="preserve">City </w:t>
            </w:r>
          </w:p>
        </w:tc>
        <w:tc>
          <w:tcPr>
            <w:tcW w:w="7908" w:type="dxa"/>
          </w:tcPr>
          <w:p w:rsidR="00002A24" w:rsidRDefault="00002A24" w:rsidP="008E5B9D">
            <w:pPr>
              <w:rPr>
                <w:rFonts w:ascii="AR CENA" w:hAnsi="AR CENA"/>
              </w:rPr>
            </w:pPr>
            <w:r>
              <w:rPr>
                <w:rFonts w:ascii="AR CENA" w:hAnsi="AR CENA"/>
              </w:rPr>
              <w:t xml:space="preserve">Select the city code from from drop down , Example-JKT ,Jakarta </w:t>
            </w:r>
          </w:p>
          <w:p w:rsidR="00002A24" w:rsidRDefault="00002A24" w:rsidP="008E5B9D">
            <w:pPr>
              <w:rPr>
                <w:rFonts w:ascii="AR CENA" w:hAnsi="AR CENA"/>
              </w:rPr>
            </w:pPr>
            <w:r>
              <w:rPr>
                <w:rFonts w:ascii="AR CENA" w:hAnsi="AR CENA"/>
              </w:rPr>
              <w:t xml:space="preserve">Note – If city selected , country and Airport will be disable </w:t>
            </w:r>
          </w:p>
        </w:tc>
      </w:tr>
      <w:tr w:rsidR="00002A24" w:rsidTr="003F32C2">
        <w:tc>
          <w:tcPr>
            <w:tcW w:w="1668" w:type="dxa"/>
          </w:tcPr>
          <w:p w:rsidR="00002A24" w:rsidRDefault="00002A24" w:rsidP="008E5B9D">
            <w:pPr>
              <w:rPr>
                <w:rFonts w:ascii="AR CENA" w:hAnsi="AR CENA"/>
              </w:rPr>
            </w:pPr>
            <w:r>
              <w:rPr>
                <w:rFonts w:ascii="AR CENA" w:hAnsi="AR CENA"/>
              </w:rPr>
              <w:lastRenderedPageBreak/>
              <w:t xml:space="preserve">Airport </w:t>
            </w:r>
          </w:p>
        </w:tc>
        <w:tc>
          <w:tcPr>
            <w:tcW w:w="7908" w:type="dxa"/>
          </w:tcPr>
          <w:p w:rsidR="00002A24" w:rsidRDefault="00002A24" w:rsidP="008E5B9D">
            <w:pPr>
              <w:rPr>
                <w:rFonts w:ascii="AR CENA" w:hAnsi="AR CENA"/>
              </w:rPr>
            </w:pPr>
            <w:r>
              <w:rPr>
                <w:rFonts w:ascii="AR CENA" w:hAnsi="AR CENA"/>
              </w:rPr>
              <w:t>Select the airport from the drop down list ,</w:t>
            </w:r>
          </w:p>
        </w:tc>
      </w:tr>
      <w:tr w:rsidR="00716B82" w:rsidTr="003F32C2">
        <w:tc>
          <w:tcPr>
            <w:tcW w:w="1668" w:type="dxa"/>
          </w:tcPr>
          <w:p w:rsidR="00716B82" w:rsidRDefault="00716B82" w:rsidP="008E5B9D">
            <w:pPr>
              <w:rPr>
                <w:rFonts w:ascii="AR CENA" w:hAnsi="AR CENA"/>
              </w:rPr>
            </w:pPr>
            <w:r>
              <w:rPr>
                <w:rFonts w:ascii="AR CENA" w:hAnsi="AR CENA"/>
              </w:rPr>
              <w:t xml:space="preserve">Valid from </w:t>
            </w:r>
          </w:p>
        </w:tc>
        <w:tc>
          <w:tcPr>
            <w:tcW w:w="7908" w:type="dxa"/>
          </w:tcPr>
          <w:p w:rsidR="00716B82" w:rsidRDefault="00716B82" w:rsidP="008E5B9D">
            <w:pPr>
              <w:rPr>
                <w:rFonts w:ascii="AR CENA" w:hAnsi="AR CENA"/>
              </w:rPr>
            </w:pPr>
            <w:r>
              <w:rPr>
                <w:rFonts w:ascii="AR CENA" w:hAnsi="AR CENA"/>
              </w:rPr>
              <w:t xml:space="preserve">Mandatory-Select  from date  for which embargo need to get applied </w:t>
            </w:r>
          </w:p>
        </w:tc>
      </w:tr>
      <w:tr w:rsidR="00716B82" w:rsidTr="003F32C2">
        <w:tc>
          <w:tcPr>
            <w:tcW w:w="1668" w:type="dxa"/>
          </w:tcPr>
          <w:p w:rsidR="00716B82" w:rsidRDefault="00716B82" w:rsidP="008E5B9D">
            <w:pPr>
              <w:rPr>
                <w:rFonts w:ascii="AR CENA" w:hAnsi="AR CENA"/>
              </w:rPr>
            </w:pPr>
            <w:r>
              <w:rPr>
                <w:rFonts w:ascii="AR CENA" w:hAnsi="AR CENA"/>
              </w:rPr>
              <w:t xml:space="preserve">Valid to </w:t>
            </w:r>
          </w:p>
        </w:tc>
        <w:tc>
          <w:tcPr>
            <w:tcW w:w="7908" w:type="dxa"/>
          </w:tcPr>
          <w:p w:rsidR="00716B82" w:rsidRDefault="00716B82" w:rsidP="008E5B9D">
            <w:pPr>
              <w:rPr>
                <w:rFonts w:ascii="AR CENA" w:hAnsi="AR CENA"/>
              </w:rPr>
            </w:pPr>
            <w:r>
              <w:rPr>
                <w:rFonts w:ascii="AR CENA" w:hAnsi="AR CENA"/>
              </w:rPr>
              <w:t xml:space="preserve">Mandatory -Select the to date for which embargo to be applicable </w:t>
            </w:r>
          </w:p>
        </w:tc>
      </w:tr>
      <w:tr w:rsidR="00716B82" w:rsidTr="003F32C2">
        <w:tc>
          <w:tcPr>
            <w:tcW w:w="1668" w:type="dxa"/>
          </w:tcPr>
          <w:p w:rsidR="00716B82" w:rsidRDefault="00716B82" w:rsidP="008E5B9D">
            <w:pPr>
              <w:rPr>
                <w:rFonts w:ascii="AR CENA" w:hAnsi="AR CENA"/>
              </w:rPr>
            </w:pPr>
            <w:r>
              <w:rPr>
                <w:rFonts w:ascii="AR CENA" w:hAnsi="AR CENA"/>
              </w:rPr>
              <w:t xml:space="preserve">Limit On </w:t>
            </w:r>
          </w:p>
        </w:tc>
        <w:tc>
          <w:tcPr>
            <w:tcW w:w="7908" w:type="dxa"/>
          </w:tcPr>
          <w:p w:rsidR="00716B82" w:rsidRDefault="00716B82" w:rsidP="008E5B9D">
            <w:pPr>
              <w:rPr>
                <w:rFonts w:ascii="AR CENA" w:hAnsi="AR CENA"/>
              </w:rPr>
            </w:pPr>
            <w:r>
              <w:rPr>
                <w:rFonts w:ascii="AR CENA" w:hAnsi="AR CENA"/>
              </w:rPr>
              <w:t xml:space="preserve">Limit on(Optional)- select the some of the parameter from the drop down for which embargo need to get applied </w:t>
            </w:r>
          </w:p>
          <w:p w:rsidR="00716B82" w:rsidRDefault="00716B82" w:rsidP="008E5B9D">
            <w:pPr>
              <w:rPr>
                <w:rFonts w:ascii="AR CENA" w:hAnsi="AR CENA"/>
              </w:rPr>
            </w:pPr>
            <w:r>
              <w:rPr>
                <w:rFonts w:ascii="AR CENA" w:hAnsi="AR CENA"/>
                <w:noProof/>
                <w:lang w:val="en-IN" w:eastAsia="en-IN"/>
              </w:rPr>
              <w:drawing>
                <wp:inline distT="0" distB="0" distL="0" distR="0">
                  <wp:extent cx="2035810" cy="673100"/>
                  <wp:effectExtent l="19050" t="19050" r="21590" b="12700"/>
                  <wp:docPr id="1047" name="Picture 1047" descr="C:\Users\Pradip\Desktop\screen\screenshot-gauat.bookmycargo.net-2017-07-09-1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radip\Desktop\screen\screenshot-gauat.bookmycargo.net-2017-07-09-19-31-47.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35810" cy="673100"/>
                          </a:xfrm>
                          <a:prstGeom prst="rect">
                            <a:avLst/>
                          </a:prstGeom>
                          <a:noFill/>
                          <a:ln>
                            <a:solidFill>
                              <a:schemeClr val="accent1"/>
                            </a:solidFill>
                          </a:ln>
                        </pic:spPr>
                      </pic:pic>
                    </a:graphicData>
                  </a:graphic>
                </wp:inline>
              </w:drawing>
            </w:r>
          </w:p>
          <w:p w:rsidR="00716B82" w:rsidRDefault="00716B82" w:rsidP="008E5B9D">
            <w:pPr>
              <w:rPr>
                <w:rFonts w:ascii="AR CENA" w:hAnsi="AR CENA"/>
              </w:rPr>
            </w:pPr>
            <w:r>
              <w:rPr>
                <w:rFonts w:ascii="AR CENA" w:hAnsi="AR CENA"/>
              </w:rPr>
              <w:t>Example-Max weight /pieces</w:t>
            </w:r>
          </w:p>
          <w:p w:rsidR="00716B82" w:rsidRDefault="00716B82" w:rsidP="008E5B9D">
            <w:pPr>
              <w:rPr>
                <w:rFonts w:ascii="AR CENA" w:hAnsi="AR CENA"/>
              </w:rPr>
            </w:pPr>
            <w:r>
              <w:rPr>
                <w:rFonts w:ascii="AR CENA" w:hAnsi="AR CENA"/>
              </w:rPr>
              <w:t xml:space="preserve">          -Max weight/shipment</w:t>
            </w:r>
          </w:p>
          <w:p w:rsidR="00716B82" w:rsidRDefault="00716B82" w:rsidP="008E5B9D">
            <w:pPr>
              <w:rPr>
                <w:rFonts w:ascii="AR CENA" w:hAnsi="AR CENA"/>
              </w:rPr>
            </w:pPr>
            <w:r>
              <w:rPr>
                <w:rFonts w:ascii="AR CENA" w:hAnsi="AR CENA"/>
              </w:rPr>
              <w:t xml:space="preserve">         -piece/shipment </w:t>
            </w:r>
          </w:p>
          <w:p w:rsidR="00716B82" w:rsidRDefault="00716B82" w:rsidP="008E5B9D">
            <w:pPr>
              <w:rPr>
                <w:rFonts w:ascii="AR CENA" w:hAnsi="AR CENA"/>
              </w:rPr>
            </w:pPr>
          </w:p>
        </w:tc>
      </w:tr>
      <w:tr w:rsidR="00716B82" w:rsidTr="003F32C2">
        <w:tc>
          <w:tcPr>
            <w:tcW w:w="1668" w:type="dxa"/>
          </w:tcPr>
          <w:p w:rsidR="00716B82" w:rsidRDefault="00716B82" w:rsidP="008E5B9D">
            <w:pPr>
              <w:rPr>
                <w:rFonts w:ascii="AR CENA" w:hAnsi="AR CENA"/>
              </w:rPr>
            </w:pPr>
            <w:r>
              <w:rPr>
                <w:rFonts w:ascii="AR CENA" w:hAnsi="AR CENA"/>
              </w:rPr>
              <w:t xml:space="preserve">Value </w:t>
            </w:r>
          </w:p>
        </w:tc>
        <w:tc>
          <w:tcPr>
            <w:tcW w:w="7908" w:type="dxa"/>
          </w:tcPr>
          <w:p w:rsidR="00716B82" w:rsidRDefault="00716B82" w:rsidP="00716B82">
            <w:pPr>
              <w:rPr>
                <w:rFonts w:ascii="AR CENA" w:hAnsi="AR CENA"/>
              </w:rPr>
            </w:pPr>
            <w:r>
              <w:rPr>
                <w:rFonts w:ascii="AR CENA" w:hAnsi="AR CENA"/>
              </w:rPr>
              <w:t>Optional – Based on Limit on , user need to type the value , Example If user selected as Max weight /pieces</w:t>
            </w:r>
          </w:p>
          <w:p w:rsidR="00716B82" w:rsidRDefault="00716B82" w:rsidP="008E5B9D">
            <w:pPr>
              <w:rPr>
                <w:rFonts w:ascii="AR CENA" w:hAnsi="AR CENA"/>
              </w:rPr>
            </w:pPr>
            <w:r>
              <w:rPr>
                <w:rFonts w:ascii="AR CENA" w:hAnsi="AR CENA"/>
              </w:rPr>
              <w:t>Value to be given like 160kgs or 130 kgs etc.</w:t>
            </w:r>
          </w:p>
        </w:tc>
      </w:tr>
      <w:tr w:rsidR="00716B82" w:rsidTr="003F32C2">
        <w:tc>
          <w:tcPr>
            <w:tcW w:w="1668" w:type="dxa"/>
          </w:tcPr>
          <w:p w:rsidR="00716B82" w:rsidRDefault="00716B82" w:rsidP="008E5B9D">
            <w:pPr>
              <w:rPr>
                <w:rFonts w:ascii="AR CENA" w:hAnsi="AR CENA"/>
              </w:rPr>
            </w:pPr>
            <w:r>
              <w:rPr>
                <w:rFonts w:ascii="AR CENA" w:hAnsi="AR CENA"/>
              </w:rPr>
              <w:t xml:space="preserve">Allowed weight </w:t>
            </w:r>
          </w:p>
        </w:tc>
        <w:tc>
          <w:tcPr>
            <w:tcW w:w="7908" w:type="dxa"/>
          </w:tcPr>
          <w:p w:rsidR="00716B82" w:rsidRDefault="00716B82" w:rsidP="008E5B9D">
            <w:pPr>
              <w:rPr>
                <w:rFonts w:ascii="AR CENA" w:hAnsi="AR CENA"/>
              </w:rPr>
            </w:pPr>
            <w:r>
              <w:rPr>
                <w:rFonts w:ascii="AR CENA" w:hAnsi="AR CENA"/>
              </w:rPr>
              <w:t xml:space="preserve">User need to type the allowed weight , this is applicable if user select as Piece/shipment </w:t>
            </w:r>
          </w:p>
        </w:tc>
      </w:tr>
      <w:tr w:rsidR="00716B82" w:rsidTr="003F32C2">
        <w:tc>
          <w:tcPr>
            <w:tcW w:w="1668" w:type="dxa"/>
          </w:tcPr>
          <w:p w:rsidR="00716B82" w:rsidRDefault="00716B82" w:rsidP="008E5B9D">
            <w:pPr>
              <w:rPr>
                <w:rFonts w:ascii="AR CENA" w:hAnsi="AR CENA"/>
              </w:rPr>
            </w:pPr>
            <w:r>
              <w:rPr>
                <w:rFonts w:ascii="AR CENA" w:hAnsi="AR CENA"/>
              </w:rPr>
              <w:t xml:space="preserve">Freight type </w:t>
            </w:r>
          </w:p>
        </w:tc>
        <w:tc>
          <w:tcPr>
            <w:tcW w:w="7908" w:type="dxa"/>
          </w:tcPr>
          <w:p w:rsidR="00716B82" w:rsidRDefault="00716B82" w:rsidP="008E5B9D">
            <w:pPr>
              <w:rPr>
                <w:rFonts w:ascii="AR CENA" w:hAnsi="AR CENA"/>
              </w:rPr>
            </w:pPr>
            <w:r>
              <w:rPr>
                <w:rFonts w:ascii="AR CENA" w:hAnsi="AR CENA"/>
              </w:rPr>
              <w:t xml:space="preserve">Optional – select from the drop down  like –PP or CC </w:t>
            </w:r>
          </w:p>
        </w:tc>
      </w:tr>
      <w:tr w:rsidR="00716B82" w:rsidTr="003F32C2">
        <w:tc>
          <w:tcPr>
            <w:tcW w:w="1668" w:type="dxa"/>
          </w:tcPr>
          <w:p w:rsidR="00716B82" w:rsidRDefault="00716B82" w:rsidP="008E5B9D">
            <w:pPr>
              <w:rPr>
                <w:rFonts w:ascii="AR CENA" w:hAnsi="AR CENA"/>
              </w:rPr>
            </w:pPr>
            <w:r>
              <w:rPr>
                <w:rFonts w:ascii="AR CENA" w:hAnsi="AR CENA"/>
              </w:rPr>
              <w:t xml:space="preserve">Active </w:t>
            </w:r>
          </w:p>
        </w:tc>
        <w:tc>
          <w:tcPr>
            <w:tcW w:w="7908" w:type="dxa"/>
          </w:tcPr>
          <w:p w:rsidR="00716B82" w:rsidRDefault="00716B82" w:rsidP="008E5B9D">
            <w:pPr>
              <w:rPr>
                <w:rFonts w:ascii="AR CENA" w:hAnsi="AR CENA"/>
              </w:rPr>
            </w:pPr>
            <w:r>
              <w:rPr>
                <w:rFonts w:ascii="AR CENA" w:hAnsi="AR CENA"/>
              </w:rPr>
              <w:t xml:space="preserve">Yes or No , By default it will be Yes , If user select as No , then this embargo will not get applied </w:t>
            </w:r>
          </w:p>
        </w:tc>
      </w:tr>
      <w:tr w:rsidR="00716B82" w:rsidTr="003F32C2">
        <w:tc>
          <w:tcPr>
            <w:tcW w:w="1668" w:type="dxa"/>
          </w:tcPr>
          <w:p w:rsidR="00716B82" w:rsidRDefault="00716B82" w:rsidP="008E5B9D">
            <w:pPr>
              <w:rPr>
                <w:rFonts w:ascii="AR CENA" w:hAnsi="AR CENA"/>
              </w:rPr>
            </w:pPr>
            <w:r>
              <w:rPr>
                <w:rFonts w:ascii="AR CENA" w:hAnsi="AR CENA"/>
              </w:rPr>
              <w:t xml:space="preserve">Reason </w:t>
            </w:r>
          </w:p>
        </w:tc>
        <w:tc>
          <w:tcPr>
            <w:tcW w:w="7908" w:type="dxa"/>
          </w:tcPr>
          <w:p w:rsidR="00716B82" w:rsidRDefault="00716B82" w:rsidP="008E5B9D">
            <w:pPr>
              <w:rPr>
                <w:rFonts w:ascii="AR CENA" w:hAnsi="AR CENA"/>
              </w:rPr>
            </w:pPr>
            <w:r>
              <w:rPr>
                <w:rFonts w:ascii="AR CENA" w:hAnsi="AR CENA"/>
              </w:rPr>
              <w:t xml:space="preserve">Mandatory – free text , type the reason </w:t>
            </w:r>
          </w:p>
        </w:tc>
      </w:tr>
      <w:tr w:rsidR="00716B82" w:rsidTr="003F32C2">
        <w:tc>
          <w:tcPr>
            <w:tcW w:w="1668" w:type="dxa"/>
          </w:tcPr>
          <w:p w:rsidR="00716B82" w:rsidRDefault="00716B82" w:rsidP="008E5B9D">
            <w:pPr>
              <w:rPr>
                <w:rFonts w:ascii="AR CENA" w:hAnsi="AR CENA"/>
              </w:rPr>
            </w:pPr>
            <w:r>
              <w:rPr>
                <w:rFonts w:ascii="AR CENA" w:hAnsi="AR CENA"/>
              </w:rPr>
              <w:t xml:space="preserve">Applicable on </w:t>
            </w:r>
          </w:p>
        </w:tc>
        <w:tc>
          <w:tcPr>
            <w:tcW w:w="7908" w:type="dxa"/>
          </w:tcPr>
          <w:p w:rsidR="00716B82" w:rsidRDefault="00B600F2" w:rsidP="008E5B9D">
            <w:pPr>
              <w:rPr>
                <w:rFonts w:ascii="AR CENA" w:hAnsi="AR CENA"/>
              </w:rPr>
            </w:pPr>
            <w:r>
              <w:rPr>
                <w:rFonts w:ascii="AR CENA" w:hAnsi="AR CENA"/>
              </w:rPr>
              <w:t xml:space="preserve">Mandatory – select the value from the drop down like Origin,Destinaion, or all </w:t>
            </w:r>
          </w:p>
          <w:p w:rsidR="00B600F2" w:rsidRDefault="00B600F2" w:rsidP="008E5B9D">
            <w:pPr>
              <w:rPr>
                <w:rFonts w:ascii="AR CENA" w:hAnsi="AR CENA"/>
              </w:rPr>
            </w:pPr>
            <w:r>
              <w:rPr>
                <w:rFonts w:ascii="AR CENA" w:hAnsi="AR CENA"/>
                <w:noProof/>
                <w:lang w:val="en-IN" w:eastAsia="en-IN"/>
              </w:rPr>
              <w:drawing>
                <wp:inline distT="0" distB="0" distL="0" distR="0">
                  <wp:extent cx="2268855" cy="810895"/>
                  <wp:effectExtent l="19050" t="19050" r="17145" b="27305"/>
                  <wp:docPr id="1048" name="Picture 1048" descr="C:\Users\Pradip\Desktop\screen\screenshot-gauat.bookmycargo.net-2017-07-09-19-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radip\Desktop\screen\screenshot-gauat.bookmycargo.net-2017-07-09-19-41-47.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68855" cy="810895"/>
                          </a:xfrm>
                          <a:prstGeom prst="rect">
                            <a:avLst/>
                          </a:prstGeom>
                          <a:noFill/>
                          <a:ln>
                            <a:solidFill>
                              <a:schemeClr val="accent1"/>
                            </a:solidFill>
                          </a:ln>
                        </pic:spPr>
                      </pic:pic>
                    </a:graphicData>
                  </a:graphic>
                </wp:inline>
              </w:drawing>
            </w:r>
          </w:p>
          <w:p w:rsidR="00996745" w:rsidRDefault="00996745" w:rsidP="008E5B9D">
            <w:pPr>
              <w:rPr>
                <w:rFonts w:ascii="AR CENA" w:hAnsi="AR CENA"/>
              </w:rPr>
            </w:pPr>
            <w:r>
              <w:rPr>
                <w:rFonts w:ascii="AR CENA" w:hAnsi="AR CENA"/>
              </w:rPr>
              <w:t xml:space="preserve">If selected as All , it will be applicable for origin/destination </w:t>
            </w:r>
          </w:p>
        </w:tc>
      </w:tr>
      <w:tr w:rsidR="00996745" w:rsidTr="003F32C2">
        <w:tc>
          <w:tcPr>
            <w:tcW w:w="1668" w:type="dxa"/>
          </w:tcPr>
          <w:p w:rsidR="00996745" w:rsidRDefault="00996745" w:rsidP="008E5B9D">
            <w:pPr>
              <w:rPr>
                <w:rFonts w:ascii="AR CENA" w:hAnsi="AR CENA"/>
              </w:rPr>
            </w:pPr>
            <w:r>
              <w:rPr>
                <w:rFonts w:ascii="AR CENA" w:hAnsi="AR CENA"/>
              </w:rPr>
              <w:t xml:space="preserve">Days on Operation </w:t>
            </w:r>
          </w:p>
        </w:tc>
        <w:tc>
          <w:tcPr>
            <w:tcW w:w="7908" w:type="dxa"/>
          </w:tcPr>
          <w:p w:rsidR="00996745" w:rsidRDefault="00996745" w:rsidP="008E5B9D">
            <w:pPr>
              <w:rPr>
                <w:rFonts w:ascii="AR CENA" w:hAnsi="AR CENA"/>
              </w:rPr>
            </w:pPr>
            <w:r>
              <w:rPr>
                <w:rFonts w:ascii="AR CENA" w:hAnsi="AR CENA"/>
              </w:rPr>
              <w:t xml:space="preserve">Select the all days , </w:t>
            </w:r>
          </w:p>
        </w:tc>
      </w:tr>
      <w:tr w:rsidR="00996745" w:rsidTr="00996745">
        <w:tc>
          <w:tcPr>
            <w:tcW w:w="1668" w:type="dxa"/>
          </w:tcPr>
          <w:p w:rsidR="00996745" w:rsidRDefault="00996745" w:rsidP="008E5B9D">
            <w:pPr>
              <w:rPr>
                <w:rFonts w:ascii="AR CENA" w:hAnsi="AR CENA"/>
              </w:rPr>
            </w:pPr>
          </w:p>
        </w:tc>
        <w:tc>
          <w:tcPr>
            <w:tcW w:w="7908" w:type="dxa"/>
            <w:shd w:val="clear" w:color="auto" w:fill="F79646" w:themeFill="accent6"/>
          </w:tcPr>
          <w:p w:rsidR="00996745" w:rsidRDefault="00996745" w:rsidP="00996745">
            <w:pPr>
              <w:jc w:val="center"/>
              <w:rPr>
                <w:rFonts w:ascii="AR CENA" w:hAnsi="AR CENA"/>
              </w:rPr>
            </w:pPr>
            <w:r>
              <w:rPr>
                <w:rFonts w:ascii="AR CENA" w:hAnsi="AR CENA"/>
              </w:rPr>
              <w:t>General Information (specific Condition of the Embargo )</w:t>
            </w:r>
          </w:p>
        </w:tc>
      </w:tr>
      <w:tr w:rsidR="00996745" w:rsidTr="003F32C2">
        <w:tc>
          <w:tcPr>
            <w:tcW w:w="1668" w:type="dxa"/>
          </w:tcPr>
          <w:p w:rsidR="00996745" w:rsidRDefault="00996745" w:rsidP="008E5B9D">
            <w:pPr>
              <w:rPr>
                <w:rFonts w:ascii="AR CENA" w:hAnsi="AR CENA"/>
              </w:rPr>
            </w:pPr>
            <w:r>
              <w:rPr>
                <w:rFonts w:ascii="AR CENA" w:hAnsi="AR CENA"/>
              </w:rPr>
              <w:lastRenderedPageBreak/>
              <w:t xml:space="preserve">SHC </w:t>
            </w:r>
          </w:p>
        </w:tc>
        <w:tc>
          <w:tcPr>
            <w:tcW w:w="7908" w:type="dxa"/>
          </w:tcPr>
          <w:p w:rsidR="00996745" w:rsidRDefault="00C97E98" w:rsidP="008E5B9D">
            <w:pPr>
              <w:rPr>
                <w:rFonts w:ascii="AR CENA" w:hAnsi="AR CENA"/>
              </w:rPr>
            </w:pPr>
            <w:r>
              <w:rPr>
                <w:rFonts w:ascii="AR CENA" w:hAnsi="AR CENA"/>
              </w:rPr>
              <w:t>If us</w:t>
            </w:r>
            <w:r w:rsidR="005811C4">
              <w:rPr>
                <w:rFonts w:ascii="AR CENA" w:hAnsi="AR CENA"/>
              </w:rPr>
              <w:t>er need to</w:t>
            </w:r>
            <w:r>
              <w:rPr>
                <w:rFonts w:ascii="AR CENA" w:hAnsi="AR CENA"/>
              </w:rPr>
              <w:t xml:space="preserve"> apply the Embargo for a specific SHC , can select the SHC from the drop down m user select the multiple SHC </w:t>
            </w:r>
          </w:p>
        </w:tc>
      </w:tr>
      <w:tr w:rsidR="00996745" w:rsidTr="003F32C2">
        <w:tc>
          <w:tcPr>
            <w:tcW w:w="1668" w:type="dxa"/>
          </w:tcPr>
          <w:p w:rsidR="00996745" w:rsidRDefault="00996745" w:rsidP="008E5B9D">
            <w:pPr>
              <w:rPr>
                <w:rFonts w:ascii="AR CENA" w:hAnsi="AR CENA"/>
              </w:rPr>
            </w:pPr>
            <w:r>
              <w:rPr>
                <w:rFonts w:ascii="AR CENA" w:hAnsi="AR CENA"/>
              </w:rPr>
              <w:t xml:space="preserve">Commodity </w:t>
            </w:r>
          </w:p>
        </w:tc>
        <w:tc>
          <w:tcPr>
            <w:tcW w:w="7908" w:type="dxa"/>
          </w:tcPr>
          <w:p w:rsidR="00996745" w:rsidRDefault="005811C4" w:rsidP="008E5B9D">
            <w:pPr>
              <w:rPr>
                <w:rFonts w:ascii="AR CENA" w:hAnsi="AR CENA"/>
              </w:rPr>
            </w:pPr>
            <w:r>
              <w:rPr>
                <w:rFonts w:ascii="AR CENA" w:hAnsi="AR CENA"/>
              </w:rPr>
              <w:t xml:space="preserve">If user need to apply the Embargo for a specific commodity  , can select the commodity  from the drop down user select the multiple commodity </w:t>
            </w:r>
          </w:p>
        </w:tc>
      </w:tr>
      <w:tr w:rsidR="00996745" w:rsidTr="003F32C2">
        <w:tc>
          <w:tcPr>
            <w:tcW w:w="1668" w:type="dxa"/>
          </w:tcPr>
          <w:p w:rsidR="00996745" w:rsidRDefault="00996745" w:rsidP="008E5B9D">
            <w:pPr>
              <w:rPr>
                <w:rFonts w:ascii="AR CENA" w:hAnsi="AR CENA"/>
              </w:rPr>
            </w:pPr>
            <w:r>
              <w:rPr>
                <w:rFonts w:ascii="AR CENA" w:hAnsi="AR CENA"/>
              </w:rPr>
              <w:t xml:space="preserve">Product </w:t>
            </w:r>
          </w:p>
        </w:tc>
        <w:tc>
          <w:tcPr>
            <w:tcW w:w="7908" w:type="dxa"/>
          </w:tcPr>
          <w:p w:rsidR="00996745" w:rsidRDefault="005811C4" w:rsidP="008E5B9D">
            <w:pPr>
              <w:rPr>
                <w:rFonts w:ascii="AR CENA" w:hAnsi="AR CENA"/>
              </w:rPr>
            </w:pPr>
            <w:r>
              <w:rPr>
                <w:rFonts w:ascii="AR CENA" w:hAnsi="AR CENA"/>
              </w:rPr>
              <w:t xml:space="preserve">If user need to apply the Embargo for a specific product   , can select the product  from the drop down user select the multiple product </w:t>
            </w:r>
          </w:p>
        </w:tc>
      </w:tr>
      <w:tr w:rsidR="00996745" w:rsidTr="003F32C2">
        <w:tc>
          <w:tcPr>
            <w:tcW w:w="1668" w:type="dxa"/>
          </w:tcPr>
          <w:p w:rsidR="00996745" w:rsidRDefault="00996745" w:rsidP="008E5B9D">
            <w:pPr>
              <w:rPr>
                <w:rFonts w:ascii="AR CENA" w:hAnsi="AR CENA"/>
              </w:rPr>
            </w:pPr>
            <w:r>
              <w:rPr>
                <w:rFonts w:ascii="AR CENA" w:hAnsi="AR CENA"/>
              </w:rPr>
              <w:t xml:space="preserve">Aircraft </w:t>
            </w:r>
          </w:p>
        </w:tc>
        <w:tc>
          <w:tcPr>
            <w:tcW w:w="7908" w:type="dxa"/>
          </w:tcPr>
          <w:p w:rsidR="00996745" w:rsidRDefault="005811C4" w:rsidP="008E5B9D">
            <w:pPr>
              <w:rPr>
                <w:rFonts w:ascii="AR CENA" w:hAnsi="AR CENA"/>
              </w:rPr>
            </w:pPr>
            <w:r>
              <w:rPr>
                <w:rFonts w:ascii="AR CENA" w:hAnsi="AR CENA"/>
              </w:rPr>
              <w:t xml:space="preserve">If user need to apply the Embargo for a specific Aircraft type  , can select the Aircraft type  from the drop down user select the multiple Aircraft type </w:t>
            </w:r>
          </w:p>
        </w:tc>
      </w:tr>
      <w:tr w:rsidR="00996745" w:rsidTr="003F32C2">
        <w:tc>
          <w:tcPr>
            <w:tcW w:w="1668" w:type="dxa"/>
          </w:tcPr>
          <w:p w:rsidR="00996745" w:rsidRDefault="00996745" w:rsidP="008E5B9D">
            <w:pPr>
              <w:rPr>
                <w:rFonts w:ascii="AR CENA" w:hAnsi="AR CENA"/>
              </w:rPr>
            </w:pPr>
            <w:r>
              <w:rPr>
                <w:rFonts w:ascii="AR CENA" w:hAnsi="AR CENA"/>
              </w:rPr>
              <w:t xml:space="preserve">Flight </w:t>
            </w:r>
          </w:p>
        </w:tc>
        <w:tc>
          <w:tcPr>
            <w:tcW w:w="7908" w:type="dxa"/>
          </w:tcPr>
          <w:p w:rsidR="00996745" w:rsidRDefault="005811C4" w:rsidP="008E5B9D">
            <w:pPr>
              <w:rPr>
                <w:rFonts w:ascii="AR CENA" w:hAnsi="AR CENA"/>
              </w:rPr>
            </w:pPr>
            <w:r>
              <w:rPr>
                <w:rFonts w:ascii="AR CENA" w:hAnsi="AR CENA"/>
              </w:rPr>
              <w:t xml:space="preserve">If user need to apply the Embargo for a specific  fight number  , can select the  flight number   from the drop down user select the multiple Flight Number </w:t>
            </w:r>
          </w:p>
        </w:tc>
      </w:tr>
      <w:tr w:rsidR="00996745" w:rsidTr="003F32C2">
        <w:tc>
          <w:tcPr>
            <w:tcW w:w="1668" w:type="dxa"/>
          </w:tcPr>
          <w:p w:rsidR="00996745" w:rsidRDefault="00996745" w:rsidP="008E5B9D">
            <w:pPr>
              <w:rPr>
                <w:rFonts w:ascii="AR CENA" w:hAnsi="AR CENA"/>
              </w:rPr>
            </w:pPr>
            <w:r>
              <w:rPr>
                <w:rFonts w:ascii="AR CENA" w:hAnsi="AR CENA"/>
              </w:rPr>
              <w:t xml:space="preserve">Agent name </w:t>
            </w:r>
          </w:p>
        </w:tc>
        <w:tc>
          <w:tcPr>
            <w:tcW w:w="7908" w:type="dxa"/>
          </w:tcPr>
          <w:p w:rsidR="00996745" w:rsidRDefault="00B20865" w:rsidP="008E5B9D">
            <w:pPr>
              <w:rPr>
                <w:rFonts w:ascii="AR CENA" w:hAnsi="AR CENA"/>
              </w:rPr>
            </w:pPr>
            <w:r>
              <w:rPr>
                <w:rFonts w:ascii="AR CENA" w:hAnsi="AR CENA"/>
              </w:rPr>
              <w:t xml:space="preserve">If user need to apply the Embargo for a specific Agent   , can select the Agent name  from the drop down user select the multiple Agent </w:t>
            </w:r>
          </w:p>
        </w:tc>
      </w:tr>
      <w:tr w:rsidR="00FE23CE" w:rsidTr="003F32C2">
        <w:tc>
          <w:tcPr>
            <w:tcW w:w="1668" w:type="dxa"/>
          </w:tcPr>
          <w:p w:rsidR="00FE23CE" w:rsidRDefault="00FE23CE" w:rsidP="008E5B9D">
            <w:pPr>
              <w:rPr>
                <w:rFonts w:ascii="AR CENA" w:hAnsi="AR CENA"/>
              </w:rPr>
            </w:pPr>
            <w:r>
              <w:rPr>
                <w:rFonts w:ascii="AR CENA" w:hAnsi="AR CENA"/>
              </w:rPr>
              <w:t xml:space="preserve">Save </w:t>
            </w:r>
          </w:p>
        </w:tc>
        <w:tc>
          <w:tcPr>
            <w:tcW w:w="7908" w:type="dxa"/>
          </w:tcPr>
          <w:p w:rsidR="00FE23CE" w:rsidRDefault="00B20865" w:rsidP="008E5B9D">
            <w:pPr>
              <w:rPr>
                <w:rFonts w:ascii="AR CENA" w:hAnsi="AR CENA"/>
              </w:rPr>
            </w:pPr>
            <w:r>
              <w:rPr>
                <w:rFonts w:ascii="AR CENA" w:hAnsi="AR CENA"/>
              </w:rPr>
              <w:t xml:space="preserve">Click Save button to save the Embargo information into grid </w:t>
            </w:r>
          </w:p>
          <w:p w:rsidR="0002090A" w:rsidRDefault="0002090A" w:rsidP="008E5B9D">
            <w:pPr>
              <w:rPr>
                <w:rFonts w:ascii="AR CENA" w:hAnsi="AR CENA"/>
              </w:rPr>
            </w:pPr>
            <w:r>
              <w:rPr>
                <w:rFonts w:ascii="AR CENA" w:hAnsi="AR CENA"/>
                <w:noProof/>
                <w:lang w:val="en-IN" w:eastAsia="en-IN"/>
              </w:rPr>
              <w:drawing>
                <wp:inline distT="0" distB="0" distL="0" distR="0">
                  <wp:extent cx="5279366" cy="448300"/>
                  <wp:effectExtent l="19050" t="19050" r="17145" b="28575"/>
                  <wp:docPr id="1050" name="Picture 1050" descr="C:\Users\Pradip\Desktop\screen\screenshot-gauat.bookmycargo.net-2017-07-09-19-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radip\Desktop\screen\screenshot-gauat.bookmycargo.net-2017-07-09-19-50-19.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9481" cy="448310"/>
                          </a:xfrm>
                          <a:prstGeom prst="rect">
                            <a:avLst/>
                          </a:prstGeom>
                          <a:noFill/>
                          <a:ln>
                            <a:solidFill>
                              <a:schemeClr val="accent1"/>
                            </a:solidFill>
                          </a:ln>
                        </pic:spPr>
                      </pic:pic>
                    </a:graphicData>
                  </a:graphic>
                </wp:inline>
              </w:drawing>
            </w:r>
          </w:p>
          <w:p w:rsidR="004E79AE" w:rsidRDefault="004E79AE" w:rsidP="008E5B9D">
            <w:pPr>
              <w:rPr>
                <w:rFonts w:ascii="AR CENA" w:hAnsi="AR CENA"/>
              </w:rPr>
            </w:pPr>
          </w:p>
          <w:p w:rsidR="004E79AE" w:rsidRDefault="004E79AE" w:rsidP="008E5B9D">
            <w:pPr>
              <w:rPr>
                <w:rFonts w:ascii="AR CENA" w:hAnsi="AR CENA"/>
              </w:rPr>
            </w:pPr>
            <w:r>
              <w:rPr>
                <w:rFonts w:ascii="AR CENA" w:hAnsi="AR CENA"/>
              </w:rPr>
              <w:t xml:space="preserve">Example – Booked the shipment from JKT to SOC on above Embargo condition </w:t>
            </w:r>
          </w:p>
          <w:p w:rsidR="004E79AE" w:rsidRDefault="004E79AE" w:rsidP="008E5B9D">
            <w:pPr>
              <w:rPr>
                <w:rFonts w:ascii="AR CENA" w:hAnsi="AR CENA"/>
              </w:rPr>
            </w:pPr>
            <w:r>
              <w:rPr>
                <w:rFonts w:ascii="AR CENA" w:hAnsi="AR CENA"/>
                <w:noProof/>
                <w:lang w:val="en-IN" w:eastAsia="en-IN"/>
              </w:rPr>
              <w:drawing>
                <wp:inline distT="0" distB="0" distL="0" distR="0">
                  <wp:extent cx="5236234" cy="724537"/>
                  <wp:effectExtent l="19050" t="19050" r="21590" b="18415"/>
                  <wp:docPr id="1051" name="Picture 1051" descr="C:\Users\Pradip\Desktop\screen\screenshot-gauat.bookmycargo.net-2017-07-09-19-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radip\Desktop\screen\screenshot-gauat.bookmycargo.net-2017-07-09-19-57-42.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36220" cy="724535"/>
                          </a:xfrm>
                          <a:prstGeom prst="rect">
                            <a:avLst/>
                          </a:prstGeom>
                          <a:noFill/>
                          <a:ln>
                            <a:solidFill>
                              <a:schemeClr val="accent1"/>
                            </a:solidFill>
                          </a:ln>
                        </pic:spPr>
                      </pic:pic>
                    </a:graphicData>
                  </a:graphic>
                </wp:inline>
              </w:drawing>
            </w:r>
          </w:p>
          <w:p w:rsidR="004E79AE" w:rsidRDefault="004E79AE" w:rsidP="008E5B9D">
            <w:pPr>
              <w:rPr>
                <w:rFonts w:ascii="AR CENA" w:hAnsi="AR CENA"/>
              </w:rPr>
            </w:pPr>
            <w:r>
              <w:rPr>
                <w:rFonts w:ascii="AR CENA" w:hAnsi="AR CENA"/>
              </w:rPr>
              <w:t xml:space="preserve">It becomes as LL due to soft embargo applied </w:t>
            </w:r>
          </w:p>
          <w:p w:rsidR="004E79AE" w:rsidRDefault="004E79AE" w:rsidP="008E5B9D">
            <w:pPr>
              <w:rPr>
                <w:rFonts w:ascii="AR CENA" w:hAnsi="AR CENA"/>
              </w:rPr>
            </w:pPr>
            <w:r>
              <w:rPr>
                <w:rFonts w:ascii="AR CENA" w:hAnsi="AR CENA"/>
                <w:noProof/>
                <w:lang w:val="en-IN" w:eastAsia="en-IN"/>
              </w:rPr>
              <w:drawing>
                <wp:inline distT="0" distB="0" distL="0" distR="0">
                  <wp:extent cx="5141343" cy="2026968"/>
                  <wp:effectExtent l="19050" t="19050" r="21590" b="11430"/>
                  <wp:docPr id="1052" name="Picture 1052" descr="C:\Users\Pradip\Desktop\screen\screenshot-gauat.bookmycargo.net-2017-07-09-19-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radip\Desktop\screen\screenshot-gauat.bookmycargo.net-2017-07-09-19-58-59.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141221" cy="2026920"/>
                          </a:xfrm>
                          <a:prstGeom prst="rect">
                            <a:avLst/>
                          </a:prstGeom>
                          <a:noFill/>
                          <a:ln>
                            <a:solidFill>
                              <a:schemeClr val="accent1"/>
                            </a:solidFill>
                          </a:ln>
                        </pic:spPr>
                      </pic:pic>
                    </a:graphicData>
                  </a:graphic>
                </wp:inline>
              </w:drawing>
            </w:r>
          </w:p>
        </w:tc>
      </w:tr>
    </w:tbl>
    <w:p w:rsidR="004266A4" w:rsidRDefault="004266A4" w:rsidP="008C5F9B">
      <w:pPr>
        <w:rPr>
          <w:rFonts w:ascii="AR CENA" w:hAnsi="AR CENA"/>
        </w:rPr>
      </w:pPr>
    </w:p>
    <w:p w:rsidR="0002090A" w:rsidRPr="001C4EC3" w:rsidRDefault="0002090A" w:rsidP="008C5F9B">
      <w:pPr>
        <w:rPr>
          <w:rFonts w:ascii="AR CENA" w:hAnsi="AR CENA"/>
        </w:rPr>
      </w:pPr>
    </w:p>
    <w:sectPr w:rsidR="0002090A" w:rsidRPr="001C4EC3" w:rsidSect="001F22E3">
      <w:headerReference w:type="default" r:id="rId373"/>
      <w:footerReference w:type="default" r:id="rId374"/>
      <w:pgSz w:w="12240" w:h="15840" w:code="1"/>
      <w:pgMar w:top="1440" w:right="1440" w:bottom="1440" w:left="1440" w:header="57" w:footer="454"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31B0" w:rsidRDefault="009031B0" w:rsidP="00981B14">
      <w:pPr>
        <w:spacing w:after="0" w:line="240" w:lineRule="auto"/>
      </w:pPr>
      <w:r>
        <w:separator/>
      </w:r>
    </w:p>
  </w:endnote>
  <w:endnote w:type="continuationSeparator" w:id="0">
    <w:p w:rsidR="009031B0" w:rsidRDefault="009031B0" w:rsidP="00981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 CENA">
    <w:panose1 w:val="02000000000000000000"/>
    <w:charset w:val="00"/>
    <w:family w:val="auto"/>
    <w:pitch w:val="variable"/>
    <w:sig w:usb0="8000002F" w:usb1="0000000A"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odoni MT Black">
    <w:panose1 w:val="02070A030806060202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5B9D" w:rsidRDefault="008E5B9D" w:rsidP="009D50CC">
    <w:pPr>
      <w:pStyle w:val="Footer"/>
      <w:pBdr>
        <w:top w:val="thinThickSmallGap" w:sz="24" w:space="1" w:color="622423" w:themeColor="accent2" w:themeShade="7F"/>
      </w:pBdr>
      <w:rPr>
        <w:rFonts w:asciiTheme="majorHAnsi" w:eastAsiaTheme="majorEastAsia" w:hAnsiTheme="majorHAnsi" w:cstheme="majorBidi"/>
      </w:rPr>
    </w:pPr>
    <w:r>
      <w:rPr>
        <w:noProof/>
        <w:lang w:val="en-IN" w:eastAsia="en-IN"/>
      </w:rPr>
      <w:drawing>
        <wp:inline distT="0" distB="0" distL="0" distR="0" wp14:anchorId="1658117B" wp14:editId="4BA352AE">
          <wp:extent cx="1073426" cy="43776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9812" cy="440365"/>
                  </a:xfrm>
                  <a:prstGeom prst="rect">
                    <a:avLst/>
                  </a:prstGeom>
                  <a:noFill/>
                  <a:ln>
                    <a:noFill/>
                  </a:ln>
                </pic:spPr>
              </pic:pic>
            </a:graphicData>
          </a:graphic>
        </wp:inline>
      </w:drawing>
    </w:r>
    <w:r>
      <w:rPr>
        <w:rFonts w:asciiTheme="majorHAnsi" w:eastAsiaTheme="majorEastAsia" w:hAnsiTheme="majorHAnsi" w:cstheme="majorBidi"/>
      </w:rPr>
      <w:t xml:space="preserve">     Confidential Document – Cargo flash InfoTech Pvt Ltd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B0531D" w:rsidRPr="00B0531D">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8E5B9D" w:rsidRDefault="008E5B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5B9D" w:rsidRDefault="008E5B9D" w:rsidP="009D50CC">
    <w:pPr>
      <w:pStyle w:val="Footer"/>
      <w:pBdr>
        <w:top w:val="thinThickSmallGap" w:sz="24" w:space="1" w:color="622423" w:themeColor="accent2" w:themeShade="7F"/>
      </w:pBdr>
      <w:rPr>
        <w:rFonts w:asciiTheme="majorHAnsi" w:eastAsiaTheme="majorEastAsia" w:hAnsiTheme="majorHAnsi" w:cstheme="majorBidi"/>
      </w:rPr>
    </w:pPr>
    <w:r>
      <w:rPr>
        <w:noProof/>
        <w:lang w:val="en-IN" w:eastAsia="en-IN"/>
      </w:rPr>
      <w:drawing>
        <wp:inline distT="0" distB="0" distL="0" distR="0" wp14:anchorId="0FB9DE0B" wp14:editId="688804F0">
          <wp:extent cx="1073426" cy="43776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9812" cy="440365"/>
                  </a:xfrm>
                  <a:prstGeom prst="rect">
                    <a:avLst/>
                  </a:prstGeom>
                  <a:noFill/>
                  <a:ln>
                    <a:noFill/>
                  </a:ln>
                </pic:spPr>
              </pic:pic>
            </a:graphicData>
          </a:graphic>
        </wp:inline>
      </w:drawing>
    </w:r>
    <w:r>
      <w:rPr>
        <w:rFonts w:asciiTheme="majorHAnsi" w:eastAsiaTheme="majorEastAsia" w:hAnsiTheme="majorHAnsi" w:cstheme="majorBidi"/>
      </w:rPr>
      <w:t xml:space="preserve">     Confidential Document – Cargo flash InfoTech Pvt Ltd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B0531D" w:rsidRPr="00B0531D">
      <w:rPr>
        <w:rFonts w:asciiTheme="majorHAnsi" w:eastAsiaTheme="majorEastAsia" w:hAnsiTheme="majorHAnsi" w:cstheme="majorBidi"/>
        <w:noProof/>
      </w:rPr>
      <w:t>3</w:t>
    </w:r>
    <w:r>
      <w:rPr>
        <w:rFonts w:asciiTheme="majorHAnsi" w:eastAsiaTheme="majorEastAsia" w:hAnsiTheme="majorHAnsi" w:cstheme="majorBidi"/>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5B9D" w:rsidRDefault="008E5B9D" w:rsidP="009D50CC">
    <w:pPr>
      <w:pStyle w:val="Footer"/>
      <w:pBdr>
        <w:top w:val="thinThickSmallGap" w:sz="24" w:space="1" w:color="622423" w:themeColor="accent2" w:themeShade="7F"/>
      </w:pBdr>
      <w:rPr>
        <w:rFonts w:asciiTheme="majorHAnsi" w:eastAsiaTheme="majorEastAsia" w:hAnsiTheme="majorHAnsi" w:cstheme="majorBidi"/>
      </w:rPr>
    </w:pPr>
    <w:r>
      <w:rPr>
        <w:noProof/>
        <w:lang w:val="en-IN" w:eastAsia="en-IN"/>
      </w:rPr>
      <w:drawing>
        <wp:inline distT="0" distB="0" distL="0" distR="0" wp14:anchorId="1F7FFA09" wp14:editId="0BA7E844">
          <wp:extent cx="1073426" cy="43776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9812" cy="440365"/>
                  </a:xfrm>
                  <a:prstGeom prst="rect">
                    <a:avLst/>
                  </a:prstGeom>
                  <a:noFill/>
                  <a:ln>
                    <a:noFill/>
                  </a:ln>
                </pic:spPr>
              </pic:pic>
            </a:graphicData>
          </a:graphic>
        </wp:inline>
      </w:drawing>
    </w:r>
    <w:r>
      <w:rPr>
        <w:rFonts w:asciiTheme="majorHAnsi" w:eastAsiaTheme="majorEastAsia" w:hAnsiTheme="majorHAnsi" w:cstheme="majorBidi"/>
      </w:rPr>
      <w:t xml:space="preserve">     Confidential Document – Cargo flash InfoTech Pvt Ltd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B0531D" w:rsidRPr="00B0531D">
      <w:rPr>
        <w:rFonts w:asciiTheme="majorHAnsi" w:eastAsiaTheme="majorEastAsia" w:hAnsiTheme="majorHAnsi" w:cstheme="majorBidi"/>
        <w:noProof/>
      </w:rPr>
      <w:t>93</w:t>
    </w:r>
    <w:r>
      <w:rPr>
        <w:rFonts w:asciiTheme="majorHAnsi" w:eastAsiaTheme="majorEastAsia" w:hAnsiTheme="majorHAnsi" w:cstheme="majorBidi"/>
        <w:noProof/>
      </w:rPr>
      <w:fldChar w:fldCharType="end"/>
    </w:r>
  </w:p>
  <w:p w:rsidR="008E5B9D" w:rsidRPr="00981B14" w:rsidRDefault="008E5B9D">
    <w:pPr>
      <w:pStyle w:val="Footer"/>
      <w:rPr>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31B0" w:rsidRDefault="009031B0" w:rsidP="00981B14">
      <w:pPr>
        <w:spacing w:after="0" w:line="240" w:lineRule="auto"/>
      </w:pPr>
      <w:r>
        <w:separator/>
      </w:r>
    </w:p>
  </w:footnote>
  <w:footnote w:type="continuationSeparator" w:id="0">
    <w:p w:rsidR="009031B0" w:rsidRDefault="009031B0" w:rsidP="00981B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5B9D" w:rsidRDefault="008E5B9D" w:rsidP="006E36C0">
    <w:pPr>
      <w:pStyle w:val="Header"/>
      <w:pBdr>
        <w:bottom w:val="single" w:sz="4" w:space="31" w:color="auto"/>
      </w:pBdr>
      <w:jc w:val="both"/>
    </w:pPr>
    <w:r w:rsidRPr="00EB5BCB">
      <w:rPr>
        <w:noProof/>
        <w:lang w:val="en-IN" w:eastAsia="en-IN"/>
      </w:rPr>
      <w:drawing>
        <wp:anchor distT="0" distB="0" distL="114300" distR="114300" simplePos="0" relativeHeight="251681792" behindDoc="0" locked="0" layoutInCell="1" allowOverlap="1" wp14:anchorId="2B23BFE1" wp14:editId="1584F435">
          <wp:simplePos x="0" y="0"/>
          <wp:positionH relativeFrom="column">
            <wp:posOffset>4486275</wp:posOffset>
          </wp:positionH>
          <wp:positionV relativeFrom="paragraph">
            <wp:posOffset>28575</wp:posOffset>
          </wp:positionV>
          <wp:extent cx="1485900" cy="511810"/>
          <wp:effectExtent l="0" t="0" r="0" b="254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85900" cy="511810"/>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64384" behindDoc="0" locked="0" layoutInCell="1" allowOverlap="1" wp14:anchorId="28994416" wp14:editId="1AD5C7A0">
          <wp:simplePos x="0" y="0"/>
          <wp:positionH relativeFrom="column">
            <wp:posOffset>0</wp:posOffset>
          </wp:positionH>
          <wp:positionV relativeFrom="paragraph">
            <wp:posOffset>-36195</wp:posOffset>
          </wp:positionV>
          <wp:extent cx="1905000" cy="5715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050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r>
      <w:rPr>
        <w:noProof/>
        <w:lang w:val="en-IN" w:eastAsia="en-IN"/>
      </w:rPr>
      <w:t xml:space="preserve"> </w:t>
    </w:r>
  </w:p>
  <w:p w:rsidR="008E5B9D" w:rsidRPr="00EC3142" w:rsidRDefault="008E5B9D" w:rsidP="00EC314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5B9D" w:rsidRDefault="008E5B9D" w:rsidP="002A46C9">
    <w:pPr>
      <w:pStyle w:val="Header"/>
      <w:pBdr>
        <w:bottom w:val="single" w:sz="4" w:space="31" w:color="auto"/>
      </w:pBdr>
      <w:jc w:val="both"/>
    </w:pPr>
    <w:r w:rsidRPr="005A3FF6">
      <w:rPr>
        <w:noProof/>
        <w:lang w:val="en-IN" w:eastAsia="en-IN"/>
      </w:rPr>
      <w:drawing>
        <wp:anchor distT="0" distB="0" distL="114300" distR="114300" simplePos="0" relativeHeight="251672576" behindDoc="0" locked="0" layoutInCell="1" allowOverlap="1" wp14:anchorId="53A7C37D" wp14:editId="660369ED">
          <wp:simplePos x="0" y="0"/>
          <wp:positionH relativeFrom="column">
            <wp:posOffset>4476750</wp:posOffset>
          </wp:positionH>
          <wp:positionV relativeFrom="paragraph">
            <wp:posOffset>2540</wp:posOffset>
          </wp:positionV>
          <wp:extent cx="1485900" cy="511810"/>
          <wp:effectExtent l="0" t="0" r="0" b="2540"/>
          <wp:wrapTopAndBottom/>
          <wp:docPr id="40" name="Picture 4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85900" cy="511810"/>
                  </a:xfrm>
                  <a:prstGeom prst="rect">
                    <a:avLst/>
                  </a:prstGeom>
                </pic:spPr>
              </pic:pic>
            </a:graphicData>
          </a:graphic>
          <wp14:sizeRelH relativeFrom="page">
            <wp14:pctWidth>0</wp14:pctWidth>
          </wp14:sizeRelH>
          <wp14:sizeRelV relativeFrom="page">
            <wp14:pctHeight>0</wp14:pctHeight>
          </wp14:sizeRelV>
        </wp:anchor>
      </w:drawing>
    </w:r>
    <w:r w:rsidRPr="005A3FF6">
      <w:rPr>
        <w:noProof/>
        <w:lang w:val="en-IN" w:eastAsia="en-IN"/>
      </w:rPr>
      <w:drawing>
        <wp:anchor distT="0" distB="0" distL="114300" distR="114300" simplePos="0" relativeHeight="251673600" behindDoc="0" locked="0" layoutInCell="1" allowOverlap="1" wp14:anchorId="2C0388EF" wp14:editId="1EA8F884">
          <wp:simplePos x="0" y="0"/>
          <wp:positionH relativeFrom="column">
            <wp:posOffset>-57150</wp:posOffset>
          </wp:positionH>
          <wp:positionV relativeFrom="paragraph">
            <wp:posOffset>0</wp:posOffset>
          </wp:positionV>
          <wp:extent cx="2181225" cy="51435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81225" cy="514350"/>
                  </a:xfrm>
                  <a:prstGeom prst="rect">
                    <a:avLst/>
                  </a:prstGeom>
                  <a:noFill/>
                  <a:ln>
                    <a:noFill/>
                  </a:ln>
                </pic:spPr>
              </pic:pic>
            </a:graphicData>
          </a:graphic>
          <wp14:sizeRelH relativeFrom="page">
            <wp14:pctWidth>0</wp14:pctWidth>
          </wp14:sizeRelH>
          <wp14:sizeRelV relativeFrom="page">
            <wp14:pctHeight>0</wp14:pctHeight>
          </wp14:sizeRelV>
        </wp:anchor>
      </w:drawing>
    </w:r>
    <w:r>
      <w:ptab w:relativeTo="margin" w:alignment="center" w:leader="none"/>
    </w:r>
    <w:r>
      <w:rPr>
        <w:noProof/>
        <w:lang w:val="en-IN" w:eastAsia="en-IN"/>
      </w:rPr>
      <w:drawing>
        <wp:anchor distT="0" distB="0" distL="114300" distR="114300" simplePos="0" relativeHeight="251676672" behindDoc="0" locked="0" layoutInCell="1" allowOverlap="1" wp14:anchorId="5352A290" wp14:editId="24335A83">
          <wp:simplePos x="0" y="0"/>
          <wp:positionH relativeFrom="column">
            <wp:posOffset>-142875</wp:posOffset>
          </wp:positionH>
          <wp:positionV relativeFrom="paragraph">
            <wp:posOffset>-200025</wp:posOffset>
          </wp:positionV>
          <wp:extent cx="2181225" cy="73279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81225" cy="732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75648" behindDoc="0" locked="0" layoutInCell="1" allowOverlap="1" wp14:anchorId="61241227" wp14:editId="3FD955B5">
          <wp:simplePos x="0" y="0"/>
          <wp:positionH relativeFrom="column">
            <wp:posOffset>4457700</wp:posOffset>
          </wp:positionH>
          <wp:positionV relativeFrom="paragraph">
            <wp:posOffset>9525</wp:posOffset>
          </wp:positionV>
          <wp:extent cx="1485900" cy="511810"/>
          <wp:effectExtent l="0" t="0" r="0" b="2540"/>
          <wp:wrapTopAndBottom/>
          <wp:docPr id="8" name="Picture 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85900" cy="511810"/>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r>
      <w:rPr>
        <w:noProof/>
        <w:lang w:val="en-IN" w:eastAsia="en-IN"/>
      </w:rPr>
      <w:t xml:space="preserve"> </w:t>
    </w:r>
  </w:p>
  <w:p w:rsidR="008E5B9D" w:rsidRDefault="008E5B9D" w:rsidP="005A3FF6">
    <w:pPr>
      <w:pStyle w:val="Header"/>
      <w:pBdr>
        <w:bottom w:val="single" w:sz="4" w:space="31" w:color="auto"/>
      </w:pBdr>
      <w:jc w:val="both"/>
    </w:pPr>
    <w:r>
      <w:ptab w:relativeTo="margin" w:alignment="right" w:leader="none"/>
    </w:r>
    <w:r>
      <w:rPr>
        <w:noProof/>
        <w:lang w:val="en-IN" w:eastAsia="en-IN"/>
      </w:rPr>
      <w:t xml:space="preserve"> </w:t>
    </w:r>
  </w:p>
  <w:p w:rsidR="008E5B9D" w:rsidRPr="00EC3142" w:rsidRDefault="008E5B9D" w:rsidP="00EC314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5B9D" w:rsidRDefault="008E5B9D" w:rsidP="00EC3142">
    <w:pPr>
      <w:pStyle w:val="Header"/>
      <w:pBdr>
        <w:bottom w:val="single" w:sz="12" w:space="1" w:color="auto"/>
      </w:pBdr>
    </w:pPr>
    <w:r>
      <w:rPr>
        <w:noProof/>
        <w:lang w:val="en-IN" w:eastAsia="en-IN"/>
      </w:rPr>
      <w:drawing>
        <wp:anchor distT="0" distB="0" distL="114300" distR="114300" simplePos="0" relativeHeight="251670528" behindDoc="0" locked="0" layoutInCell="1" allowOverlap="1" wp14:anchorId="628E8BEE" wp14:editId="119B09D2">
          <wp:simplePos x="0" y="0"/>
          <wp:positionH relativeFrom="column">
            <wp:posOffset>-285750</wp:posOffset>
          </wp:positionH>
          <wp:positionV relativeFrom="paragraph">
            <wp:posOffset>1905</wp:posOffset>
          </wp:positionV>
          <wp:extent cx="2571750" cy="88900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69504" behindDoc="0" locked="0" layoutInCell="1" allowOverlap="1" wp14:anchorId="03D48766" wp14:editId="0B5AF9D2">
          <wp:simplePos x="0" y="0"/>
          <wp:positionH relativeFrom="column">
            <wp:posOffset>4467225</wp:posOffset>
          </wp:positionH>
          <wp:positionV relativeFrom="paragraph">
            <wp:posOffset>325755</wp:posOffset>
          </wp:positionV>
          <wp:extent cx="1485900" cy="511810"/>
          <wp:effectExtent l="0" t="0" r="0" b="2540"/>
          <wp:wrapTopAndBottom/>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485900" cy="511810"/>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tab/>
    </w:r>
  </w:p>
  <w:p w:rsidR="008E5B9D" w:rsidRDefault="008E5B9D" w:rsidP="00EC3142">
    <w:pPr>
      <w:pStyle w:val="Header"/>
    </w:pPr>
  </w:p>
  <w:p w:rsidR="008E5B9D" w:rsidRDefault="008E5B9D" w:rsidP="002A46C9">
    <w:pPr>
      <w:pStyle w:val="Header"/>
      <w:pBdr>
        <w:bottom w:val="single" w:sz="4" w:space="31" w:color="auto"/>
      </w:pBdr>
      <w:jc w:val="both"/>
    </w:pPr>
    <w:r>
      <w:rPr>
        <w:noProof/>
        <w:lang w:val="en-IN" w:eastAsia="en-IN"/>
      </w:rPr>
      <w:drawing>
        <wp:anchor distT="0" distB="0" distL="114300" distR="114300" simplePos="0" relativeHeight="251679744" behindDoc="0" locked="0" layoutInCell="1" allowOverlap="1" wp14:anchorId="3C2EB5BF" wp14:editId="66FF2CA9">
          <wp:simplePos x="0" y="0"/>
          <wp:positionH relativeFrom="column">
            <wp:posOffset>-142875</wp:posOffset>
          </wp:positionH>
          <wp:positionV relativeFrom="paragraph">
            <wp:posOffset>-200025</wp:posOffset>
          </wp:positionV>
          <wp:extent cx="2181225" cy="73279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732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78720" behindDoc="0" locked="0" layoutInCell="1" allowOverlap="1" wp14:anchorId="66614C26" wp14:editId="3DB33834">
          <wp:simplePos x="0" y="0"/>
          <wp:positionH relativeFrom="column">
            <wp:posOffset>4457700</wp:posOffset>
          </wp:positionH>
          <wp:positionV relativeFrom="paragraph">
            <wp:posOffset>9525</wp:posOffset>
          </wp:positionV>
          <wp:extent cx="1485900" cy="511810"/>
          <wp:effectExtent l="0" t="0" r="0" b="2540"/>
          <wp:wrapTopAndBottom/>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485900" cy="511810"/>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r>
      <w:rPr>
        <w:noProof/>
        <w:lang w:val="en-IN" w:eastAsia="en-IN"/>
      </w:rPr>
      <w:t xml:space="preserve"> </w:t>
    </w:r>
  </w:p>
  <w:p w:rsidR="008E5B9D" w:rsidRPr="00EC3142" w:rsidRDefault="008E5B9D" w:rsidP="00EC314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92DF8"/>
    <w:multiLevelType w:val="hybridMultilevel"/>
    <w:tmpl w:val="81F64D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1ED0796"/>
    <w:multiLevelType w:val="hybridMultilevel"/>
    <w:tmpl w:val="77F2EA2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2A06E72"/>
    <w:multiLevelType w:val="hybridMultilevel"/>
    <w:tmpl w:val="AE161B9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0B4086"/>
    <w:multiLevelType w:val="hybridMultilevel"/>
    <w:tmpl w:val="50AC562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83C0455"/>
    <w:multiLevelType w:val="hybridMultilevel"/>
    <w:tmpl w:val="CB7CCC6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B131084"/>
    <w:multiLevelType w:val="hybridMultilevel"/>
    <w:tmpl w:val="8BF6BCC6"/>
    <w:lvl w:ilvl="0" w:tplc="40090019">
      <w:start w:val="1"/>
      <w:numFmt w:val="lowerLetter"/>
      <w:lvlText w:val="%1."/>
      <w:lvlJc w:val="left"/>
      <w:pPr>
        <w:ind w:left="2880" w:hanging="360"/>
      </w:pPr>
      <w:rPr>
        <w:rFont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nsid w:val="0EBA2FDB"/>
    <w:multiLevelType w:val="hybridMultilevel"/>
    <w:tmpl w:val="4DBA5E5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F531CE2"/>
    <w:multiLevelType w:val="hybridMultilevel"/>
    <w:tmpl w:val="82382D4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0AA055A"/>
    <w:multiLevelType w:val="hybridMultilevel"/>
    <w:tmpl w:val="E6087458"/>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12B60363"/>
    <w:multiLevelType w:val="hybridMultilevel"/>
    <w:tmpl w:val="59E0585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75D11A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183F6800"/>
    <w:multiLevelType w:val="hybridMultilevel"/>
    <w:tmpl w:val="4ADE9552"/>
    <w:lvl w:ilvl="0" w:tplc="40090019">
      <w:start w:val="1"/>
      <w:numFmt w:val="lowerLetter"/>
      <w:lvlText w:val="%1."/>
      <w:lvlJc w:val="left"/>
      <w:pPr>
        <w:ind w:left="774" w:hanging="360"/>
      </w:pPr>
    </w:lvl>
    <w:lvl w:ilvl="1" w:tplc="40090019" w:tentative="1">
      <w:start w:val="1"/>
      <w:numFmt w:val="lowerLetter"/>
      <w:lvlText w:val="%2."/>
      <w:lvlJc w:val="left"/>
      <w:pPr>
        <w:ind w:left="1494" w:hanging="360"/>
      </w:pPr>
    </w:lvl>
    <w:lvl w:ilvl="2" w:tplc="4009001B" w:tentative="1">
      <w:start w:val="1"/>
      <w:numFmt w:val="lowerRoman"/>
      <w:lvlText w:val="%3."/>
      <w:lvlJc w:val="right"/>
      <w:pPr>
        <w:ind w:left="2214" w:hanging="180"/>
      </w:pPr>
    </w:lvl>
    <w:lvl w:ilvl="3" w:tplc="4009000F" w:tentative="1">
      <w:start w:val="1"/>
      <w:numFmt w:val="decimal"/>
      <w:lvlText w:val="%4."/>
      <w:lvlJc w:val="left"/>
      <w:pPr>
        <w:ind w:left="2934" w:hanging="360"/>
      </w:pPr>
    </w:lvl>
    <w:lvl w:ilvl="4" w:tplc="40090019" w:tentative="1">
      <w:start w:val="1"/>
      <w:numFmt w:val="lowerLetter"/>
      <w:lvlText w:val="%5."/>
      <w:lvlJc w:val="left"/>
      <w:pPr>
        <w:ind w:left="3654" w:hanging="360"/>
      </w:pPr>
    </w:lvl>
    <w:lvl w:ilvl="5" w:tplc="4009001B" w:tentative="1">
      <w:start w:val="1"/>
      <w:numFmt w:val="lowerRoman"/>
      <w:lvlText w:val="%6."/>
      <w:lvlJc w:val="right"/>
      <w:pPr>
        <w:ind w:left="4374" w:hanging="180"/>
      </w:pPr>
    </w:lvl>
    <w:lvl w:ilvl="6" w:tplc="4009000F" w:tentative="1">
      <w:start w:val="1"/>
      <w:numFmt w:val="decimal"/>
      <w:lvlText w:val="%7."/>
      <w:lvlJc w:val="left"/>
      <w:pPr>
        <w:ind w:left="5094" w:hanging="360"/>
      </w:pPr>
    </w:lvl>
    <w:lvl w:ilvl="7" w:tplc="40090019" w:tentative="1">
      <w:start w:val="1"/>
      <w:numFmt w:val="lowerLetter"/>
      <w:lvlText w:val="%8."/>
      <w:lvlJc w:val="left"/>
      <w:pPr>
        <w:ind w:left="5814" w:hanging="360"/>
      </w:pPr>
    </w:lvl>
    <w:lvl w:ilvl="8" w:tplc="4009001B" w:tentative="1">
      <w:start w:val="1"/>
      <w:numFmt w:val="lowerRoman"/>
      <w:lvlText w:val="%9."/>
      <w:lvlJc w:val="right"/>
      <w:pPr>
        <w:ind w:left="6534" w:hanging="180"/>
      </w:pPr>
    </w:lvl>
  </w:abstractNum>
  <w:abstractNum w:abstractNumId="12">
    <w:nsid w:val="186C2CAC"/>
    <w:multiLevelType w:val="hybridMultilevel"/>
    <w:tmpl w:val="EC5646D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BAD7A98"/>
    <w:multiLevelType w:val="hybridMultilevel"/>
    <w:tmpl w:val="DBAE4B9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0B4A0E"/>
    <w:multiLevelType w:val="hybridMultilevel"/>
    <w:tmpl w:val="5F04A92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619599D"/>
    <w:multiLevelType w:val="hybridMultilevel"/>
    <w:tmpl w:val="57FCD20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71F005C"/>
    <w:multiLevelType w:val="hybridMultilevel"/>
    <w:tmpl w:val="CDDACAA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8C71AF2"/>
    <w:multiLevelType w:val="hybridMultilevel"/>
    <w:tmpl w:val="C42EB7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2A006C3A"/>
    <w:multiLevelType w:val="hybridMultilevel"/>
    <w:tmpl w:val="78DE6A6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C9178DF"/>
    <w:multiLevelType w:val="hybridMultilevel"/>
    <w:tmpl w:val="93E4232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2B91D48"/>
    <w:multiLevelType w:val="hybridMultilevel"/>
    <w:tmpl w:val="29B21F9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3073E53"/>
    <w:multiLevelType w:val="hybridMultilevel"/>
    <w:tmpl w:val="7D3255D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55A0E33"/>
    <w:multiLevelType w:val="hybridMultilevel"/>
    <w:tmpl w:val="D98EACC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5ED71FF"/>
    <w:multiLevelType w:val="hybridMultilevel"/>
    <w:tmpl w:val="4448DF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0A650F6"/>
    <w:multiLevelType w:val="hybridMultilevel"/>
    <w:tmpl w:val="63B8F496"/>
    <w:lvl w:ilvl="0" w:tplc="4DCA9A5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nsid w:val="429F0D9B"/>
    <w:multiLevelType w:val="hybridMultilevel"/>
    <w:tmpl w:val="3114590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8396E49"/>
    <w:multiLevelType w:val="hybridMultilevel"/>
    <w:tmpl w:val="8822208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01800B2"/>
    <w:multiLevelType w:val="hybridMultilevel"/>
    <w:tmpl w:val="AEDCD1D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2E31F82"/>
    <w:multiLevelType w:val="hybridMultilevel"/>
    <w:tmpl w:val="DFD0B25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5846AC6"/>
    <w:multiLevelType w:val="hybridMultilevel"/>
    <w:tmpl w:val="F45C21C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nsid w:val="584463FF"/>
    <w:multiLevelType w:val="hybridMultilevel"/>
    <w:tmpl w:val="E3F84B6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A94195E"/>
    <w:multiLevelType w:val="hybridMultilevel"/>
    <w:tmpl w:val="CDEC936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B3D7B59"/>
    <w:multiLevelType w:val="hybridMultilevel"/>
    <w:tmpl w:val="2A626EBA"/>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nsid w:val="5C87659E"/>
    <w:multiLevelType w:val="hybridMultilevel"/>
    <w:tmpl w:val="71D202D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D8A34D7"/>
    <w:multiLevelType w:val="hybridMultilevel"/>
    <w:tmpl w:val="B28ACB6A"/>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nsid w:val="6033498A"/>
    <w:multiLevelType w:val="hybridMultilevel"/>
    <w:tmpl w:val="0234BF3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3F16D7B"/>
    <w:multiLevelType w:val="singleLevel"/>
    <w:tmpl w:val="6E869E24"/>
    <w:lvl w:ilvl="0">
      <w:start w:val="1"/>
      <w:numFmt w:val="decimal"/>
      <w:pStyle w:val="Preface5"/>
      <w:lvlText w:val="#%1"/>
      <w:lvlJc w:val="left"/>
      <w:pPr>
        <w:tabs>
          <w:tab w:val="num" w:pos="720"/>
        </w:tabs>
        <w:ind w:left="720" w:hanging="720"/>
      </w:pPr>
    </w:lvl>
  </w:abstractNum>
  <w:abstractNum w:abstractNumId="37">
    <w:nsid w:val="64E91177"/>
    <w:multiLevelType w:val="hybridMultilevel"/>
    <w:tmpl w:val="6E1A7E5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nsid w:val="6A1B4ADF"/>
    <w:multiLevelType w:val="hybridMultilevel"/>
    <w:tmpl w:val="409E50D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AB32285"/>
    <w:multiLevelType w:val="hybridMultilevel"/>
    <w:tmpl w:val="E59082F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BD35997"/>
    <w:multiLevelType w:val="hybridMultilevel"/>
    <w:tmpl w:val="9EB86BF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nsid w:val="6F597D45"/>
    <w:multiLevelType w:val="hybridMultilevel"/>
    <w:tmpl w:val="11FEA7B2"/>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nsid w:val="73E72B06"/>
    <w:multiLevelType w:val="hybridMultilevel"/>
    <w:tmpl w:val="977C181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B5B25FC"/>
    <w:multiLevelType w:val="hybridMultilevel"/>
    <w:tmpl w:val="BED203C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BDA39FF"/>
    <w:multiLevelType w:val="hybridMultilevel"/>
    <w:tmpl w:val="5FEEC29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BE13DE5"/>
    <w:multiLevelType w:val="hybridMultilevel"/>
    <w:tmpl w:val="90AEF36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CB04AC9"/>
    <w:multiLevelType w:val="hybridMultilevel"/>
    <w:tmpl w:val="7E16A17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6"/>
    <w:lvlOverride w:ilvl="0">
      <w:startOverride w:val="1"/>
    </w:lvlOverride>
  </w:num>
  <w:num w:numId="2">
    <w:abstractNumId w:val="10"/>
  </w:num>
  <w:num w:numId="3">
    <w:abstractNumId w:val="13"/>
  </w:num>
  <w:num w:numId="4">
    <w:abstractNumId w:val="22"/>
  </w:num>
  <w:num w:numId="5">
    <w:abstractNumId w:val="41"/>
  </w:num>
  <w:num w:numId="6">
    <w:abstractNumId w:val="24"/>
  </w:num>
  <w:num w:numId="7">
    <w:abstractNumId w:val="9"/>
  </w:num>
  <w:num w:numId="8">
    <w:abstractNumId w:val="30"/>
  </w:num>
  <w:num w:numId="9">
    <w:abstractNumId w:val="28"/>
  </w:num>
  <w:num w:numId="10">
    <w:abstractNumId w:val="25"/>
  </w:num>
  <w:num w:numId="11">
    <w:abstractNumId w:val="39"/>
  </w:num>
  <w:num w:numId="12">
    <w:abstractNumId w:val="16"/>
  </w:num>
  <w:num w:numId="13">
    <w:abstractNumId w:val="46"/>
  </w:num>
  <w:num w:numId="14">
    <w:abstractNumId w:val="14"/>
  </w:num>
  <w:num w:numId="15">
    <w:abstractNumId w:val="27"/>
  </w:num>
  <w:num w:numId="16">
    <w:abstractNumId w:val="18"/>
  </w:num>
  <w:num w:numId="17">
    <w:abstractNumId w:val="43"/>
  </w:num>
  <w:num w:numId="18">
    <w:abstractNumId w:val="34"/>
  </w:num>
  <w:num w:numId="19">
    <w:abstractNumId w:val="42"/>
  </w:num>
  <w:num w:numId="20">
    <w:abstractNumId w:val="11"/>
  </w:num>
  <w:num w:numId="21">
    <w:abstractNumId w:val="15"/>
  </w:num>
  <w:num w:numId="22">
    <w:abstractNumId w:val="29"/>
  </w:num>
  <w:num w:numId="23">
    <w:abstractNumId w:val="45"/>
  </w:num>
  <w:num w:numId="24">
    <w:abstractNumId w:val="26"/>
  </w:num>
  <w:num w:numId="25">
    <w:abstractNumId w:val="40"/>
  </w:num>
  <w:num w:numId="26">
    <w:abstractNumId w:val="38"/>
  </w:num>
  <w:num w:numId="27">
    <w:abstractNumId w:val="6"/>
  </w:num>
  <w:num w:numId="28">
    <w:abstractNumId w:val="0"/>
  </w:num>
  <w:num w:numId="29">
    <w:abstractNumId w:val="12"/>
  </w:num>
  <w:num w:numId="30">
    <w:abstractNumId w:val="32"/>
  </w:num>
  <w:num w:numId="31">
    <w:abstractNumId w:val="1"/>
  </w:num>
  <w:num w:numId="32">
    <w:abstractNumId w:val="19"/>
  </w:num>
  <w:num w:numId="33">
    <w:abstractNumId w:val="20"/>
  </w:num>
  <w:num w:numId="34">
    <w:abstractNumId w:val="33"/>
  </w:num>
  <w:num w:numId="35">
    <w:abstractNumId w:val="8"/>
  </w:num>
  <w:num w:numId="36">
    <w:abstractNumId w:val="3"/>
  </w:num>
  <w:num w:numId="37">
    <w:abstractNumId w:val="37"/>
  </w:num>
  <w:num w:numId="38">
    <w:abstractNumId w:val="31"/>
  </w:num>
  <w:num w:numId="39">
    <w:abstractNumId w:val="44"/>
  </w:num>
  <w:num w:numId="40">
    <w:abstractNumId w:val="4"/>
  </w:num>
  <w:num w:numId="41">
    <w:abstractNumId w:val="2"/>
  </w:num>
  <w:num w:numId="42">
    <w:abstractNumId w:val="7"/>
  </w:num>
  <w:num w:numId="43">
    <w:abstractNumId w:val="21"/>
  </w:num>
  <w:num w:numId="44">
    <w:abstractNumId w:val="35"/>
  </w:num>
  <w:num w:numId="45">
    <w:abstractNumId w:val="23"/>
  </w:num>
  <w:num w:numId="46">
    <w:abstractNumId w:val="17"/>
  </w:num>
  <w:num w:numId="47">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2BBE"/>
    <w:rsid w:val="00000A76"/>
    <w:rsid w:val="00000E2B"/>
    <w:rsid w:val="00000FFB"/>
    <w:rsid w:val="000018C4"/>
    <w:rsid w:val="00001F43"/>
    <w:rsid w:val="00002A24"/>
    <w:rsid w:val="000030AB"/>
    <w:rsid w:val="00003336"/>
    <w:rsid w:val="000047C5"/>
    <w:rsid w:val="00005242"/>
    <w:rsid w:val="000055CD"/>
    <w:rsid w:val="0001159D"/>
    <w:rsid w:val="0001160E"/>
    <w:rsid w:val="000126C0"/>
    <w:rsid w:val="00012C4B"/>
    <w:rsid w:val="00013802"/>
    <w:rsid w:val="00014305"/>
    <w:rsid w:val="000144AB"/>
    <w:rsid w:val="000149DD"/>
    <w:rsid w:val="0001514A"/>
    <w:rsid w:val="000152CD"/>
    <w:rsid w:val="00015386"/>
    <w:rsid w:val="000179E9"/>
    <w:rsid w:val="0002029B"/>
    <w:rsid w:val="000205BD"/>
    <w:rsid w:val="0002090A"/>
    <w:rsid w:val="00020F24"/>
    <w:rsid w:val="00021268"/>
    <w:rsid w:val="00021422"/>
    <w:rsid w:val="00021CC6"/>
    <w:rsid w:val="00021D31"/>
    <w:rsid w:val="00022728"/>
    <w:rsid w:val="0002287D"/>
    <w:rsid w:val="00022C08"/>
    <w:rsid w:val="0002313F"/>
    <w:rsid w:val="00024BE1"/>
    <w:rsid w:val="00025C5A"/>
    <w:rsid w:val="00026672"/>
    <w:rsid w:val="00026A83"/>
    <w:rsid w:val="00026EF7"/>
    <w:rsid w:val="0002742F"/>
    <w:rsid w:val="00027789"/>
    <w:rsid w:val="00030141"/>
    <w:rsid w:val="00030355"/>
    <w:rsid w:val="00031253"/>
    <w:rsid w:val="000315D5"/>
    <w:rsid w:val="0003194C"/>
    <w:rsid w:val="000325AF"/>
    <w:rsid w:val="00033B77"/>
    <w:rsid w:val="00033C48"/>
    <w:rsid w:val="00034751"/>
    <w:rsid w:val="000347F3"/>
    <w:rsid w:val="00034920"/>
    <w:rsid w:val="000357AA"/>
    <w:rsid w:val="00035F80"/>
    <w:rsid w:val="0003660C"/>
    <w:rsid w:val="0003732C"/>
    <w:rsid w:val="000400AF"/>
    <w:rsid w:val="000416AD"/>
    <w:rsid w:val="00041AC2"/>
    <w:rsid w:val="00043084"/>
    <w:rsid w:val="00043513"/>
    <w:rsid w:val="00044040"/>
    <w:rsid w:val="00044763"/>
    <w:rsid w:val="000447A7"/>
    <w:rsid w:val="000458D4"/>
    <w:rsid w:val="00045ECE"/>
    <w:rsid w:val="000461C3"/>
    <w:rsid w:val="00046591"/>
    <w:rsid w:val="00046E8D"/>
    <w:rsid w:val="000472A0"/>
    <w:rsid w:val="00047AFA"/>
    <w:rsid w:val="0005029B"/>
    <w:rsid w:val="00050317"/>
    <w:rsid w:val="0005050F"/>
    <w:rsid w:val="00052441"/>
    <w:rsid w:val="000528B3"/>
    <w:rsid w:val="0005300E"/>
    <w:rsid w:val="000535CB"/>
    <w:rsid w:val="00055D2B"/>
    <w:rsid w:val="000574DF"/>
    <w:rsid w:val="00060FF9"/>
    <w:rsid w:val="00061017"/>
    <w:rsid w:val="000614F3"/>
    <w:rsid w:val="00062DE8"/>
    <w:rsid w:val="00062F2F"/>
    <w:rsid w:val="00063C98"/>
    <w:rsid w:val="00064A75"/>
    <w:rsid w:val="00064D04"/>
    <w:rsid w:val="000653E4"/>
    <w:rsid w:val="00065E30"/>
    <w:rsid w:val="0006695A"/>
    <w:rsid w:val="0006792E"/>
    <w:rsid w:val="00070853"/>
    <w:rsid w:val="000709EF"/>
    <w:rsid w:val="00071BAB"/>
    <w:rsid w:val="00071CE5"/>
    <w:rsid w:val="000735A0"/>
    <w:rsid w:val="00073627"/>
    <w:rsid w:val="000737E6"/>
    <w:rsid w:val="000738E0"/>
    <w:rsid w:val="00073B15"/>
    <w:rsid w:val="00073BE1"/>
    <w:rsid w:val="00076557"/>
    <w:rsid w:val="00076B05"/>
    <w:rsid w:val="00080072"/>
    <w:rsid w:val="000801DE"/>
    <w:rsid w:val="000813AD"/>
    <w:rsid w:val="0008216F"/>
    <w:rsid w:val="00085EEF"/>
    <w:rsid w:val="00086123"/>
    <w:rsid w:val="000862EE"/>
    <w:rsid w:val="00086854"/>
    <w:rsid w:val="00086C97"/>
    <w:rsid w:val="0008731F"/>
    <w:rsid w:val="00087DBF"/>
    <w:rsid w:val="00090296"/>
    <w:rsid w:val="00090762"/>
    <w:rsid w:val="00090983"/>
    <w:rsid w:val="00091401"/>
    <w:rsid w:val="00091F9B"/>
    <w:rsid w:val="00094D90"/>
    <w:rsid w:val="00096684"/>
    <w:rsid w:val="0009692E"/>
    <w:rsid w:val="00097AB5"/>
    <w:rsid w:val="00097CE9"/>
    <w:rsid w:val="000A0DF3"/>
    <w:rsid w:val="000A18CF"/>
    <w:rsid w:val="000A2250"/>
    <w:rsid w:val="000A2B42"/>
    <w:rsid w:val="000A4244"/>
    <w:rsid w:val="000A50B2"/>
    <w:rsid w:val="000A5E9C"/>
    <w:rsid w:val="000A5EED"/>
    <w:rsid w:val="000A6ADD"/>
    <w:rsid w:val="000A7ED1"/>
    <w:rsid w:val="000B01E8"/>
    <w:rsid w:val="000B234C"/>
    <w:rsid w:val="000B2946"/>
    <w:rsid w:val="000B34D0"/>
    <w:rsid w:val="000B3F3E"/>
    <w:rsid w:val="000B46FB"/>
    <w:rsid w:val="000B4CF8"/>
    <w:rsid w:val="000B62A7"/>
    <w:rsid w:val="000B64C2"/>
    <w:rsid w:val="000B65B9"/>
    <w:rsid w:val="000B7FF1"/>
    <w:rsid w:val="000C0555"/>
    <w:rsid w:val="000C05CA"/>
    <w:rsid w:val="000C0D7A"/>
    <w:rsid w:val="000C231A"/>
    <w:rsid w:val="000C23A6"/>
    <w:rsid w:val="000C2AAB"/>
    <w:rsid w:val="000C3C7F"/>
    <w:rsid w:val="000C4E60"/>
    <w:rsid w:val="000C5356"/>
    <w:rsid w:val="000C64D1"/>
    <w:rsid w:val="000C661A"/>
    <w:rsid w:val="000C666A"/>
    <w:rsid w:val="000C6E3B"/>
    <w:rsid w:val="000C7E81"/>
    <w:rsid w:val="000D11B2"/>
    <w:rsid w:val="000D306C"/>
    <w:rsid w:val="000D3A7B"/>
    <w:rsid w:val="000D41B5"/>
    <w:rsid w:val="000D617C"/>
    <w:rsid w:val="000D6ED8"/>
    <w:rsid w:val="000D7280"/>
    <w:rsid w:val="000D740A"/>
    <w:rsid w:val="000D7517"/>
    <w:rsid w:val="000E049B"/>
    <w:rsid w:val="000E27FB"/>
    <w:rsid w:val="000E2939"/>
    <w:rsid w:val="000E2EF3"/>
    <w:rsid w:val="000E3411"/>
    <w:rsid w:val="000E3BA0"/>
    <w:rsid w:val="000E3FEC"/>
    <w:rsid w:val="000E4E7A"/>
    <w:rsid w:val="000E5110"/>
    <w:rsid w:val="000E64F9"/>
    <w:rsid w:val="000E670C"/>
    <w:rsid w:val="000E7972"/>
    <w:rsid w:val="000E7DA0"/>
    <w:rsid w:val="000F0924"/>
    <w:rsid w:val="000F0BE4"/>
    <w:rsid w:val="000F25B7"/>
    <w:rsid w:val="000F4046"/>
    <w:rsid w:val="000F5673"/>
    <w:rsid w:val="000F5B3F"/>
    <w:rsid w:val="000F6E90"/>
    <w:rsid w:val="000F758F"/>
    <w:rsid w:val="00100D22"/>
    <w:rsid w:val="00100F85"/>
    <w:rsid w:val="00101D15"/>
    <w:rsid w:val="00102465"/>
    <w:rsid w:val="00102925"/>
    <w:rsid w:val="00102B79"/>
    <w:rsid w:val="00102F2E"/>
    <w:rsid w:val="00103A6B"/>
    <w:rsid w:val="00104C29"/>
    <w:rsid w:val="00104F56"/>
    <w:rsid w:val="00105076"/>
    <w:rsid w:val="00106B4B"/>
    <w:rsid w:val="001101D0"/>
    <w:rsid w:val="00110C3A"/>
    <w:rsid w:val="00111CAB"/>
    <w:rsid w:val="00112292"/>
    <w:rsid w:val="0011275C"/>
    <w:rsid w:val="001145A4"/>
    <w:rsid w:val="00114E46"/>
    <w:rsid w:val="0011521A"/>
    <w:rsid w:val="00115DCE"/>
    <w:rsid w:val="0011602E"/>
    <w:rsid w:val="00116D30"/>
    <w:rsid w:val="00120CFA"/>
    <w:rsid w:val="001217BE"/>
    <w:rsid w:val="001228AD"/>
    <w:rsid w:val="00123657"/>
    <w:rsid w:val="00123E5C"/>
    <w:rsid w:val="00123EB1"/>
    <w:rsid w:val="0012455A"/>
    <w:rsid w:val="00124BCD"/>
    <w:rsid w:val="00124F22"/>
    <w:rsid w:val="00125BEE"/>
    <w:rsid w:val="00125E79"/>
    <w:rsid w:val="001261C2"/>
    <w:rsid w:val="00126FF0"/>
    <w:rsid w:val="001273AF"/>
    <w:rsid w:val="001275FA"/>
    <w:rsid w:val="00130A51"/>
    <w:rsid w:val="00130DEC"/>
    <w:rsid w:val="001313BE"/>
    <w:rsid w:val="00132539"/>
    <w:rsid w:val="00132B01"/>
    <w:rsid w:val="00132E2E"/>
    <w:rsid w:val="0013354D"/>
    <w:rsid w:val="00133558"/>
    <w:rsid w:val="00133CAE"/>
    <w:rsid w:val="001346F3"/>
    <w:rsid w:val="00135048"/>
    <w:rsid w:val="0014075C"/>
    <w:rsid w:val="0014221F"/>
    <w:rsid w:val="00143CE1"/>
    <w:rsid w:val="001448D6"/>
    <w:rsid w:val="00144A46"/>
    <w:rsid w:val="00144A5C"/>
    <w:rsid w:val="00144F6A"/>
    <w:rsid w:val="001463BF"/>
    <w:rsid w:val="00146B9B"/>
    <w:rsid w:val="00147568"/>
    <w:rsid w:val="001477F4"/>
    <w:rsid w:val="00147B34"/>
    <w:rsid w:val="0015094F"/>
    <w:rsid w:val="00151025"/>
    <w:rsid w:val="00151576"/>
    <w:rsid w:val="001523A9"/>
    <w:rsid w:val="00152B60"/>
    <w:rsid w:val="001531FE"/>
    <w:rsid w:val="001538DC"/>
    <w:rsid w:val="0015461E"/>
    <w:rsid w:val="0015550F"/>
    <w:rsid w:val="00155AC7"/>
    <w:rsid w:val="00155F2D"/>
    <w:rsid w:val="001572FD"/>
    <w:rsid w:val="00157787"/>
    <w:rsid w:val="001605AC"/>
    <w:rsid w:val="00160682"/>
    <w:rsid w:val="00160E49"/>
    <w:rsid w:val="00161877"/>
    <w:rsid w:val="00161B00"/>
    <w:rsid w:val="00162A75"/>
    <w:rsid w:val="00162C26"/>
    <w:rsid w:val="00162C96"/>
    <w:rsid w:val="00162FEC"/>
    <w:rsid w:val="00163691"/>
    <w:rsid w:val="00163A73"/>
    <w:rsid w:val="00164331"/>
    <w:rsid w:val="00164496"/>
    <w:rsid w:val="00164833"/>
    <w:rsid w:val="00164EC2"/>
    <w:rsid w:val="00165A25"/>
    <w:rsid w:val="001674E6"/>
    <w:rsid w:val="0016773E"/>
    <w:rsid w:val="00167C91"/>
    <w:rsid w:val="00170C93"/>
    <w:rsid w:val="00172045"/>
    <w:rsid w:val="00172723"/>
    <w:rsid w:val="001760F6"/>
    <w:rsid w:val="00176E8E"/>
    <w:rsid w:val="00177731"/>
    <w:rsid w:val="00180CFB"/>
    <w:rsid w:val="001818C8"/>
    <w:rsid w:val="00182081"/>
    <w:rsid w:val="00182162"/>
    <w:rsid w:val="00182333"/>
    <w:rsid w:val="00182715"/>
    <w:rsid w:val="0018291B"/>
    <w:rsid w:val="00183016"/>
    <w:rsid w:val="00186ACF"/>
    <w:rsid w:val="001872C0"/>
    <w:rsid w:val="00190A0C"/>
    <w:rsid w:val="00190C80"/>
    <w:rsid w:val="0019255E"/>
    <w:rsid w:val="001931C9"/>
    <w:rsid w:val="00193FBA"/>
    <w:rsid w:val="0019464D"/>
    <w:rsid w:val="001947AB"/>
    <w:rsid w:val="0019566B"/>
    <w:rsid w:val="00196E85"/>
    <w:rsid w:val="0019740C"/>
    <w:rsid w:val="001A00E1"/>
    <w:rsid w:val="001A275B"/>
    <w:rsid w:val="001A2F4C"/>
    <w:rsid w:val="001A3D94"/>
    <w:rsid w:val="001A47E2"/>
    <w:rsid w:val="001A518E"/>
    <w:rsid w:val="001A572C"/>
    <w:rsid w:val="001A5799"/>
    <w:rsid w:val="001A5D8A"/>
    <w:rsid w:val="001A6992"/>
    <w:rsid w:val="001A7F54"/>
    <w:rsid w:val="001B0750"/>
    <w:rsid w:val="001B0B0B"/>
    <w:rsid w:val="001B0C4F"/>
    <w:rsid w:val="001B1316"/>
    <w:rsid w:val="001B174B"/>
    <w:rsid w:val="001B21E5"/>
    <w:rsid w:val="001B253C"/>
    <w:rsid w:val="001B32EE"/>
    <w:rsid w:val="001B38BA"/>
    <w:rsid w:val="001B503F"/>
    <w:rsid w:val="001B5ECA"/>
    <w:rsid w:val="001B633F"/>
    <w:rsid w:val="001B679B"/>
    <w:rsid w:val="001B6EA7"/>
    <w:rsid w:val="001C1356"/>
    <w:rsid w:val="001C2546"/>
    <w:rsid w:val="001C35EA"/>
    <w:rsid w:val="001C3B38"/>
    <w:rsid w:val="001C4453"/>
    <w:rsid w:val="001C4EC3"/>
    <w:rsid w:val="001C4EC9"/>
    <w:rsid w:val="001C59DD"/>
    <w:rsid w:val="001C5F7F"/>
    <w:rsid w:val="001D06B7"/>
    <w:rsid w:val="001D08E9"/>
    <w:rsid w:val="001D0AD3"/>
    <w:rsid w:val="001D116F"/>
    <w:rsid w:val="001D1749"/>
    <w:rsid w:val="001D1A3F"/>
    <w:rsid w:val="001D2371"/>
    <w:rsid w:val="001D2991"/>
    <w:rsid w:val="001D45DA"/>
    <w:rsid w:val="001D63E7"/>
    <w:rsid w:val="001D6998"/>
    <w:rsid w:val="001E0DE0"/>
    <w:rsid w:val="001E1A34"/>
    <w:rsid w:val="001E26C1"/>
    <w:rsid w:val="001E2958"/>
    <w:rsid w:val="001E2ABF"/>
    <w:rsid w:val="001E3362"/>
    <w:rsid w:val="001E449E"/>
    <w:rsid w:val="001E482D"/>
    <w:rsid w:val="001E51C9"/>
    <w:rsid w:val="001E5691"/>
    <w:rsid w:val="001E7098"/>
    <w:rsid w:val="001E7135"/>
    <w:rsid w:val="001E772C"/>
    <w:rsid w:val="001F0AB0"/>
    <w:rsid w:val="001F0D14"/>
    <w:rsid w:val="001F120A"/>
    <w:rsid w:val="001F1F7E"/>
    <w:rsid w:val="001F22E3"/>
    <w:rsid w:val="001F2A51"/>
    <w:rsid w:val="001F35CF"/>
    <w:rsid w:val="001F3D1B"/>
    <w:rsid w:val="001F3D64"/>
    <w:rsid w:val="001F45A9"/>
    <w:rsid w:val="001F4715"/>
    <w:rsid w:val="001F4B20"/>
    <w:rsid w:val="001F4F13"/>
    <w:rsid w:val="001F596A"/>
    <w:rsid w:val="001F65E0"/>
    <w:rsid w:val="001F660A"/>
    <w:rsid w:val="001F66F9"/>
    <w:rsid w:val="001F6D80"/>
    <w:rsid w:val="001F7487"/>
    <w:rsid w:val="001F7A0A"/>
    <w:rsid w:val="00201392"/>
    <w:rsid w:val="002013BF"/>
    <w:rsid w:val="0020173A"/>
    <w:rsid w:val="00201C7D"/>
    <w:rsid w:val="00203095"/>
    <w:rsid w:val="00203797"/>
    <w:rsid w:val="0020454C"/>
    <w:rsid w:val="00206B3C"/>
    <w:rsid w:val="00207892"/>
    <w:rsid w:val="00207CA8"/>
    <w:rsid w:val="002105F2"/>
    <w:rsid w:val="002110A7"/>
    <w:rsid w:val="00211E0A"/>
    <w:rsid w:val="00211E3B"/>
    <w:rsid w:val="0021277C"/>
    <w:rsid w:val="00214145"/>
    <w:rsid w:val="00215336"/>
    <w:rsid w:val="00215BFF"/>
    <w:rsid w:val="0021780A"/>
    <w:rsid w:val="00220A1B"/>
    <w:rsid w:val="002216B1"/>
    <w:rsid w:val="00221B73"/>
    <w:rsid w:val="00221C7D"/>
    <w:rsid w:val="00221FD9"/>
    <w:rsid w:val="00222EC0"/>
    <w:rsid w:val="0022452B"/>
    <w:rsid w:val="00224CD3"/>
    <w:rsid w:val="00225AF5"/>
    <w:rsid w:val="0022672A"/>
    <w:rsid w:val="00226F09"/>
    <w:rsid w:val="00227103"/>
    <w:rsid w:val="0022713C"/>
    <w:rsid w:val="00227685"/>
    <w:rsid w:val="00227891"/>
    <w:rsid w:val="002300DB"/>
    <w:rsid w:val="00230EBD"/>
    <w:rsid w:val="0023143F"/>
    <w:rsid w:val="00231FE9"/>
    <w:rsid w:val="002328B6"/>
    <w:rsid w:val="002332D8"/>
    <w:rsid w:val="0023500A"/>
    <w:rsid w:val="00235E17"/>
    <w:rsid w:val="00237411"/>
    <w:rsid w:val="00237D49"/>
    <w:rsid w:val="0024024D"/>
    <w:rsid w:val="00240597"/>
    <w:rsid w:val="00241197"/>
    <w:rsid w:val="00241874"/>
    <w:rsid w:val="002419CF"/>
    <w:rsid w:val="002424C5"/>
    <w:rsid w:val="00244862"/>
    <w:rsid w:val="002449CA"/>
    <w:rsid w:val="00245239"/>
    <w:rsid w:val="00246A59"/>
    <w:rsid w:val="00247308"/>
    <w:rsid w:val="002476AB"/>
    <w:rsid w:val="00247D9C"/>
    <w:rsid w:val="00247FE2"/>
    <w:rsid w:val="002500A0"/>
    <w:rsid w:val="00250214"/>
    <w:rsid w:val="002505B9"/>
    <w:rsid w:val="002515FF"/>
    <w:rsid w:val="00252140"/>
    <w:rsid w:val="00252280"/>
    <w:rsid w:val="00252D0C"/>
    <w:rsid w:val="00253761"/>
    <w:rsid w:val="00254F01"/>
    <w:rsid w:val="0025792D"/>
    <w:rsid w:val="00260C20"/>
    <w:rsid w:val="00260DA5"/>
    <w:rsid w:val="00261130"/>
    <w:rsid w:val="00261280"/>
    <w:rsid w:val="00263FE2"/>
    <w:rsid w:val="00264D14"/>
    <w:rsid w:val="00265400"/>
    <w:rsid w:val="002658F1"/>
    <w:rsid w:val="00266288"/>
    <w:rsid w:val="00267967"/>
    <w:rsid w:val="0027075C"/>
    <w:rsid w:val="00273134"/>
    <w:rsid w:val="0027334F"/>
    <w:rsid w:val="002742F5"/>
    <w:rsid w:val="00275369"/>
    <w:rsid w:val="0027556E"/>
    <w:rsid w:val="00275D15"/>
    <w:rsid w:val="0027633F"/>
    <w:rsid w:val="00276462"/>
    <w:rsid w:val="00277421"/>
    <w:rsid w:val="002817C9"/>
    <w:rsid w:val="0028255C"/>
    <w:rsid w:val="00283020"/>
    <w:rsid w:val="002848D2"/>
    <w:rsid w:val="00284C94"/>
    <w:rsid w:val="00284F14"/>
    <w:rsid w:val="00284F44"/>
    <w:rsid w:val="00284F87"/>
    <w:rsid w:val="00285097"/>
    <w:rsid w:val="0028560D"/>
    <w:rsid w:val="00285A60"/>
    <w:rsid w:val="00285B7A"/>
    <w:rsid w:val="00286953"/>
    <w:rsid w:val="00290E24"/>
    <w:rsid w:val="00292132"/>
    <w:rsid w:val="002925B1"/>
    <w:rsid w:val="00292754"/>
    <w:rsid w:val="002939DA"/>
    <w:rsid w:val="00295629"/>
    <w:rsid w:val="00295FF3"/>
    <w:rsid w:val="0029660A"/>
    <w:rsid w:val="00297C9D"/>
    <w:rsid w:val="002A3AF6"/>
    <w:rsid w:val="002A46C9"/>
    <w:rsid w:val="002A4E8F"/>
    <w:rsid w:val="002A78D3"/>
    <w:rsid w:val="002B0080"/>
    <w:rsid w:val="002B07BE"/>
    <w:rsid w:val="002B1C1A"/>
    <w:rsid w:val="002B1D9C"/>
    <w:rsid w:val="002B1F99"/>
    <w:rsid w:val="002B2386"/>
    <w:rsid w:val="002B3A0E"/>
    <w:rsid w:val="002B3C0B"/>
    <w:rsid w:val="002B3C8A"/>
    <w:rsid w:val="002B5B56"/>
    <w:rsid w:val="002B6980"/>
    <w:rsid w:val="002B6F74"/>
    <w:rsid w:val="002B70EA"/>
    <w:rsid w:val="002B7B13"/>
    <w:rsid w:val="002C0240"/>
    <w:rsid w:val="002C043A"/>
    <w:rsid w:val="002C1179"/>
    <w:rsid w:val="002C2105"/>
    <w:rsid w:val="002C31E3"/>
    <w:rsid w:val="002C37B3"/>
    <w:rsid w:val="002C3F27"/>
    <w:rsid w:val="002C400E"/>
    <w:rsid w:val="002C4660"/>
    <w:rsid w:val="002C4EDF"/>
    <w:rsid w:val="002C4EEF"/>
    <w:rsid w:val="002C6AC6"/>
    <w:rsid w:val="002D0375"/>
    <w:rsid w:val="002D0850"/>
    <w:rsid w:val="002D08AD"/>
    <w:rsid w:val="002D1FD8"/>
    <w:rsid w:val="002D2FED"/>
    <w:rsid w:val="002D57A7"/>
    <w:rsid w:val="002D5D9D"/>
    <w:rsid w:val="002D6E40"/>
    <w:rsid w:val="002D7015"/>
    <w:rsid w:val="002E0425"/>
    <w:rsid w:val="002E04C1"/>
    <w:rsid w:val="002E1787"/>
    <w:rsid w:val="002E2B3D"/>
    <w:rsid w:val="002E3965"/>
    <w:rsid w:val="002E3F12"/>
    <w:rsid w:val="002E4252"/>
    <w:rsid w:val="002E4AD1"/>
    <w:rsid w:val="002E4B50"/>
    <w:rsid w:val="002E5243"/>
    <w:rsid w:val="002E540E"/>
    <w:rsid w:val="002E5CD0"/>
    <w:rsid w:val="002E6796"/>
    <w:rsid w:val="002E7659"/>
    <w:rsid w:val="002F05BE"/>
    <w:rsid w:val="002F0D27"/>
    <w:rsid w:val="002F114A"/>
    <w:rsid w:val="002F11BF"/>
    <w:rsid w:val="002F16C5"/>
    <w:rsid w:val="002F21C2"/>
    <w:rsid w:val="002F2CD9"/>
    <w:rsid w:val="002F4002"/>
    <w:rsid w:val="002F4E0D"/>
    <w:rsid w:val="002F683E"/>
    <w:rsid w:val="002F6CB3"/>
    <w:rsid w:val="002F6F44"/>
    <w:rsid w:val="002F7428"/>
    <w:rsid w:val="002F7898"/>
    <w:rsid w:val="00301B4F"/>
    <w:rsid w:val="003024A4"/>
    <w:rsid w:val="00303A59"/>
    <w:rsid w:val="00303AC9"/>
    <w:rsid w:val="00304376"/>
    <w:rsid w:val="00304D25"/>
    <w:rsid w:val="003052D8"/>
    <w:rsid w:val="003053D0"/>
    <w:rsid w:val="00305714"/>
    <w:rsid w:val="0030627D"/>
    <w:rsid w:val="00306495"/>
    <w:rsid w:val="0030707D"/>
    <w:rsid w:val="00311442"/>
    <w:rsid w:val="00312582"/>
    <w:rsid w:val="00316324"/>
    <w:rsid w:val="00316571"/>
    <w:rsid w:val="00316617"/>
    <w:rsid w:val="00317824"/>
    <w:rsid w:val="00317E86"/>
    <w:rsid w:val="00323491"/>
    <w:rsid w:val="00323DD7"/>
    <w:rsid w:val="00324E34"/>
    <w:rsid w:val="0032540A"/>
    <w:rsid w:val="00326324"/>
    <w:rsid w:val="00327142"/>
    <w:rsid w:val="0033197E"/>
    <w:rsid w:val="00332050"/>
    <w:rsid w:val="00332407"/>
    <w:rsid w:val="003331F2"/>
    <w:rsid w:val="0033420F"/>
    <w:rsid w:val="0033473A"/>
    <w:rsid w:val="00334D06"/>
    <w:rsid w:val="0033526C"/>
    <w:rsid w:val="00336531"/>
    <w:rsid w:val="00336F19"/>
    <w:rsid w:val="003373EC"/>
    <w:rsid w:val="00337FC0"/>
    <w:rsid w:val="003405BA"/>
    <w:rsid w:val="00340CEE"/>
    <w:rsid w:val="00341429"/>
    <w:rsid w:val="00341A1E"/>
    <w:rsid w:val="00342458"/>
    <w:rsid w:val="00342622"/>
    <w:rsid w:val="00342D99"/>
    <w:rsid w:val="00342EB1"/>
    <w:rsid w:val="003431F2"/>
    <w:rsid w:val="003432D6"/>
    <w:rsid w:val="003434D7"/>
    <w:rsid w:val="00345530"/>
    <w:rsid w:val="00345A3B"/>
    <w:rsid w:val="0034609B"/>
    <w:rsid w:val="00346CCE"/>
    <w:rsid w:val="003475B6"/>
    <w:rsid w:val="00350E45"/>
    <w:rsid w:val="0035324C"/>
    <w:rsid w:val="0035375F"/>
    <w:rsid w:val="00353D9D"/>
    <w:rsid w:val="00355640"/>
    <w:rsid w:val="003561F2"/>
    <w:rsid w:val="00356478"/>
    <w:rsid w:val="00356677"/>
    <w:rsid w:val="00356734"/>
    <w:rsid w:val="00356FB8"/>
    <w:rsid w:val="003570D1"/>
    <w:rsid w:val="003575B4"/>
    <w:rsid w:val="00360CDF"/>
    <w:rsid w:val="00361D3E"/>
    <w:rsid w:val="0036323C"/>
    <w:rsid w:val="00365E00"/>
    <w:rsid w:val="00367A55"/>
    <w:rsid w:val="00367E53"/>
    <w:rsid w:val="00367FB4"/>
    <w:rsid w:val="00367FF7"/>
    <w:rsid w:val="0037102F"/>
    <w:rsid w:val="0037264B"/>
    <w:rsid w:val="003742FF"/>
    <w:rsid w:val="00374995"/>
    <w:rsid w:val="00376A0A"/>
    <w:rsid w:val="00376E44"/>
    <w:rsid w:val="003777C5"/>
    <w:rsid w:val="00377F3B"/>
    <w:rsid w:val="0038055F"/>
    <w:rsid w:val="003809D2"/>
    <w:rsid w:val="00382052"/>
    <w:rsid w:val="00382669"/>
    <w:rsid w:val="003832C1"/>
    <w:rsid w:val="0038394A"/>
    <w:rsid w:val="00383C3F"/>
    <w:rsid w:val="00384B0F"/>
    <w:rsid w:val="00385176"/>
    <w:rsid w:val="00385458"/>
    <w:rsid w:val="00385BA5"/>
    <w:rsid w:val="00387885"/>
    <w:rsid w:val="00387E4D"/>
    <w:rsid w:val="0039051A"/>
    <w:rsid w:val="003908BB"/>
    <w:rsid w:val="00391728"/>
    <w:rsid w:val="003917AC"/>
    <w:rsid w:val="00391EFD"/>
    <w:rsid w:val="003921AF"/>
    <w:rsid w:val="00392523"/>
    <w:rsid w:val="00395868"/>
    <w:rsid w:val="00395BAB"/>
    <w:rsid w:val="00396547"/>
    <w:rsid w:val="003979B7"/>
    <w:rsid w:val="003A031C"/>
    <w:rsid w:val="003A06C6"/>
    <w:rsid w:val="003A0A3D"/>
    <w:rsid w:val="003A1E23"/>
    <w:rsid w:val="003A2CB9"/>
    <w:rsid w:val="003A5299"/>
    <w:rsid w:val="003A52F8"/>
    <w:rsid w:val="003A646D"/>
    <w:rsid w:val="003A6971"/>
    <w:rsid w:val="003A7014"/>
    <w:rsid w:val="003A74B6"/>
    <w:rsid w:val="003A7C63"/>
    <w:rsid w:val="003A7C75"/>
    <w:rsid w:val="003A7F5B"/>
    <w:rsid w:val="003A7F8A"/>
    <w:rsid w:val="003B12EA"/>
    <w:rsid w:val="003B19D9"/>
    <w:rsid w:val="003B1DC4"/>
    <w:rsid w:val="003B1E01"/>
    <w:rsid w:val="003B24FA"/>
    <w:rsid w:val="003B2704"/>
    <w:rsid w:val="003B27E0"/>
    <w:rsid w:val="003B3D8B"/>
    <w:rsid w:val="003B4186"/>
    <w:rsid w:val="003B5FC0"/>
    <w:rsid w:val="003B66C7"/>
    <w:rsid w:val="003B6A14"/>
    <w:rsid w:val="003B6BB9"/>
    <w:rsid w:val="003B6EDF"/>
    <w:rsid w:val="003B7573"/>
    <w:rsid w:val="003C046C"/>
    <w:rsid w:val="003C1C24"/>
    <w:rsid w:val="003C3B08"/>
    <w:rsid w:val="003C414C"/>
    <w:rsid w:val="003C622E"/>
    <w:rsid w:val="003C64DE"/>
    <w:rsid w:val="003C64DF"/>
    <w:rsid w:val="003C6669"/>
    <w:rsid w:val="003C680F"/>
    <w:rsid w:val="003C695E"/>
    <w:rsid w:val="003C6D7D"/>
    <w:rsid w:val="003C7225"/>
    <w:rsid w:val="003C7689"/>
    <w:rsid w:val="003D2FA7"/>
    <w:rsid w:val="003D2FDA"/>
    <w:rsid w:val="003D37B5"/>
    <w:rsid w:val="003D44D3"/>
    <w:rsid w:val="003D6352"/>
    <w:rsid w:val="003D6545"/>
    <w:rsid w:val="003D7AC1"/>
    <w:rsid w:val="003D7BD5"/>
    <w:rsid w:val="003D7CF5"/>
    <w:rsid w:val="003E05AD"/>
    <w:rsid w:val="003E0BCF"/>
    <w:rsid w:val="003E0FF5"/>
    <w:rsid w:val="003E1D7F"/>
    <w:rsid w:val="003E2FDA"/>
    <w:rsid w:val="003E303F"/>
    <w:rsid w:val="003E32BB"/>
    <w:rsid w:val="003E37EB"/>
    <w:rsid w:val="003E39D4"/>
    <w:rsid w:val="003E63BF"/>
    <w:rsid w:val="003E67A3"/>
    <w:rsid w:val="003F0D4B"/>
    <w:rsid w:val="003F32C2"/>
    <w:rsid w:val="003F423B"/>
    <w:rsid w:val="003F51A1"/>
    <w:rsid w:val="003F5309"/>
    <w:rsid w:val="003F6050"/>
    <w:rsid w:val="003F7FFD"/>
    <w:rsid w:val="00401578"/>
    <w:rsid w:val="00401AFC"/>
    <w:rsid w:val="00402B18"/>
    <w:rsid w:val="004037F1"/>
    <w:rsid w:val="00404500"/>
    <w:rsid w:val="004051B5"/>
    <w:rsid w:val="004051D3"/>
    <w:rsid w:val="00405C33"/>
    <w:rsid w:val="00405FA7"/>
    <w:rsid w:val="00406732"/>
    <w:rsid w:val="00406A74"/>
    <w:rsid w:val="004077B7"/>
    <w:rsid w:val="004078AB"/>
    <w:rsid w:val="0041116F"/>
    <w:rsid w:val="004112D6"/>
    <w:rsid w:val="00411923"/>
    <w:rsid w:val="00411C9B"/>
    <w:rsid w:val="00412061"/>
    <w:rsid w:val="0041327A"/>
    <w:rsid w:val="0041436E"/>
    <w:rsid w:val="004144BC"/>
    <w:rsid w:val="00414A3D"/>
    <w:rsid w:val="00415424"/>
    <w:rsid w:val="004163C7"/>
    <w:rsid w:val="00416A28"/>
    <w:rsid w:val="0041700C"/>
    <w:rsid w:val="004176C9"/>
    <w:rsid w:val="00417953"/>
    <w:rsid w:val="00420D8B"/>
    <w:rsid w:val="004213AF"/>
    <w:rsid w:val="00421B27"/>
    <w:rsid w:val="00421B4D"/>
    <w:rsid w:val="0042236C"/>
    <w:rsid w:val="0042285B"/>
    <w:rsid w:val="0042365E"/>
    <w:rsid w:val="0042476D"/>
    <w:rsid w:val="00424846"/>
    <w:rsid w:val="004252AC"/>
    <w:rsid w:val="0042550A"/>
    <w:rsid w:val="004259C7"/>
    <w:rsid w:val="00425C9A"/>
    <w:rsid w:val="004266A4"/>
    <w:rsid w:val="00426D61"/>
    <w:rsid w:val="004308BA"/>
    <w:rsid w:val="00431428"/>
    <w:rsid w:val="004328BB"/>
    <w:rsid w:val="004330F9"/>
    <w:rsid w:val="00433725"/>
    <w:rsid w:val="0043408B"/>
    <w:rsid w:val="00434292"/>
    <w:rsid w:val="00436142"/>
    <w:rsid w:val="00440D16"/>
    <w:rsid w:val="00441258"/>
    <w:rsid w:val="004412C3"/>
    <w:rsid w:val="00442863"/>
    <w:rsid w:val="00442BC9"/>
    <w:rsid w:val="0044327B"/>
    <w:rsid w:val="004432DE"/>
    <w:rsid w:val="0044335D"/>
    <w:rsid w:val="00443545"/>
    <w:rsid w:val="00445501"/>
    <w:rsid w:val="0044584D"/>
    <w:rsid w:val="004463F2"/>
    <w:rsid w:val="00446AD0"/>
    <w:rsid w:val="00446C62"/>
    <w:rsid w:val="00446FB5"/>
    <w:rsid w:val="00450671"/>
    <w:rsid w:val="00451485"/>
    <w:rsid w:val="00451860"/>
    <w:rsid w:val="004526BA"/>
    <w:rsid w:val="00452830"/>
    <w:rsid w:val="004538BD"/>
    <w:rsid w:val="00453B6F"/>
    <w:rsid w:val="00453EA7"/>
    <w:rsid w:val="004546D2"/>
    <w:rsid w:val="0045477C"/>
    <w:rsid w:val="00454E07"/>
    <w:rsid w:val="00455DA4"/>
    <w:rsid w:val="00456DF7"/>
    <w:rsid w:val="0045786F"/>
    <w:rsid w:val="00457A4E"/>
    <w:rsid w:val="0046050E"/>
    <w:rsid w:val="0046058C"/>
    <w:rsid w:val="00460995"/>
    <w:rsid w:val="00461002"/>
    <w:rsid w:val="00461C55"/>
    <w:rsid w:val="00462589"/>
    <w:rsid w:val="00462DC7"/>
    <w:rsid w:val="00464AED"/>
    <w:rsid w:val="004650CF"/>
    <w:rsid w:val="00465C72"/>
    <w:rsid w:val="00470728"/>
    <w:rsid w:val="00470ACA"/>
    <w:rsid w:val="00470FE0"/>
    <w:rsid w:val="004715E1"/>
    <w:rsid w:val="004725D9"/>
    <w:rsid w:val="004729E2"/>
    <w:rsid w:val="00472F17"/>
    <w:rsid w:val="00473CF0"/>
    <w:rsid w:val="0047400B"/>
    <w:rsid w:val="004743C9"/>
    <w:rsid w:val="00480E7B"/>
    <w:rsid w:val="00480F6A"/>
    <w:rsid w:val="00485EC8"/>
    <w:rsid w:val="004861DA"/>
    <w:rsid w:val="00486B0A"/>
    <w:rsid w:val="00491053"/>
    <w:rsid w:val="00491146"/>
    <w:rsid w:val="0049218A"/>
    <w:rsid w:val="0049241E"/>
    <w:rsid w:val="00492582"/>
    <w:rsid w:val="00495934"/>
    <w:rsid w:val="004959AD"/>
    <w:rsid w:val="00497509"/>
    <w:rsid w:val="00497C1A"/>
    <w:rsid w:val="004A0794"/>
    <w:rsid w:val="004A17FC"/>
    <w:rsid w:val="004A1B65"/>
    <w:rsid w:val="004A23F3"/>
    <w:rsid w:val="004A3E01"/>
    <w:rsid w:val="004A445F"/>
    <w:rsid w:val="004A5CF2"/>
    <w:rsid w:val="004A61A6"/>
    <w:rsid w:val="004A668E"/>
    <w:rsid w:val="004A6DAB"/>
    <w:rsid w:val="004A79B6"/>
    <w:rsid w:val="004B1CDA"/>
    <w:rsid w:val="004B3193"/>
    <w:rsid w:val="004B3733"/>
    <w:rsid w:val="004B38BC"/>
    <w:rsid w:val="004B40D7"/>
    <w:rsid w:val="004B4B8A"/>
    <w:rsid w:val="004B6404"/>
    <w:rsid w:val="004C024C"/>
    <w:rsid w:val="004C20EF"/>
    <w:rsid w:val="004C25EB"/>
    <w:rsid w:val="004C334E"/>
    <w:rsid w:val="004C3DD1"/>
    <w:rsid w:val="004C50EF"/>
    <w:rsid w:val="004C58D5"/>
    <w:rsid w:val="004C6353"/>
    <w:rsid w:val="004C7864"/>
    <w:rsid w:val="004D2D5B"/>
    <w:rsid w:val="004D343F"/>
    <w:rsid w:val="004D492B"/>
    <w:rsid w:val="004D4C08"/>
    <w:rsid w:val="004D4F78"/>
    <w:rsid w:val="004D4F9C"/>
    <w:rsid w:val="004D5331"/>
    <w:rsid w:val="004D5662"/>
    <w:rsid w:val="004D5763"/>
    <w:rsid w:val="004D5958"/>
    <w:rsid w:val="004D64A9"/>
    <w:rsid w:val="004D6BA9"/>
    <w:rsid w:val="004D73F6"/>
    <w:rsid w:val="004E1DE4"/>
    <w:rsid w:val="004E2140"/>
    <w:rsid w:val="004E2269"/>
    <w:rsid w:val="004E5D93"/>
    <w:rsid w:val="004E69C2"/>
    <w:rsid w:val="004E6DCE"/>
    <w:rsid w:val="004E6DE1"/>
    <w:rsid w:val="004E6F28"/>
    <w:rsid w:val="004E79AE"/>
    <w:rsid w:val="004F0183"/>
    <w:rsid w:val="004F099F"/>
    <w:rsid w:val="004F2494"/>
    <w:rsid w:val="004F3302"/>
    <w:rsid w:val="004F3E80"/>
    <w:rsid w:val="004F6725"/>
    <w:rsid w:val="004F6CDF"/>
    <w:rsid w:val="004F7E40"/>
    <w:rsid w:val="00501502"/>
    <w:rsid w:val="005019B2"/>
    <w:rsid w:val="00501CCD"/>
    <w:rsid w:val="0050250C"/>
    <w:rsid w:val="00502BCD"/>
    <w:rsid w:val="00502E6B"/>
    <w:rsid w:val="005041F7"/>
    <w:rsid w:val="00504E16"/>
    <w:rsid w:val="00504E71"/>
    <w:rsid w:val="00505266"/>
    <w:rsid w:val="0050532D"/>
    <w:rsid w:val="00505DEB"/>
    <w:rsid w:val="0050662F"/>
    <w:rsid w:val="00507CA1"/>
    <w:rsid w:val="0051120F"/>
    <w:rsid w:val="00511462"/>
    <w:rsid w:val="00512FA4"/>
    <w:rsid w:val="005130BE"/>
    <w:rsid w:val="005131DF"/>
    <w:rsid w:val="00513D8C"/>
    <w:rsid w:val="005140FA"/>
    <w:rsid w:val="00514182"/>
    <w:rsid w:val="00514EB5"/>
    <w:rsid w:val="00517B87"/>
    <w:rsid w:val="005210D0"/>
    <w:rsid w:val="00521BEA"/>
    <w:rsid w:val="00522671"/>
    <w:rsid w:val="005226AA"/>
    <w:rsid w:val="00522C0B"/>
    <w:rsid w:val="0052369C"/>
    <w:rsid w:val="0052379A"/>
    <w:rsid w:val="00523930"/>
    <w:rsid w:val="00523EB2"/>
    <w:rsid w:val="005247AC"/>
    <w:rsid w:val="005249AB"/>
    <w:rsid w:val="00525CD1"/>
    <w:rsid w:val="00530708"/>
    <w:rsid w:val="005314D6"/>
    <w:rsid w:val="005318CB"/>
    <w:rsid w:val="00531E0D"/>
    <w:rsid w:val="00531E85"/>
    <w:rsid w:val="0053234F"/>
    <w:rsid w:val="00533F1B"/>
    <w:rsid w:val="005349E0"/>
    <w:rsid w:val="00534C6A"/>
    <w:rsid w:val="00534D9B"/>
    <w:rsid w:val="005371B2"/>
    <w:rsid w:val="0054206D"/>
    <w:rsid w:val="00542214"/>
    <w:rsid w:val="00542386"/>
    <w:rsid w:val="00542952"/>
    <w:rsid w:val="00542C31"/>
    <w:rsid w:val="00542F3C"/>
    <w:rsid w:val="00544878"/>
    <w:rsid w:val="0054705F"/>
    <w:rsid w:val="00547BBF"/>
    <w:rsid w:val="00547E30"/>
    <w:rsid w:val="00550E21"/>
    <w:rsid w:val="00551037"/>
    <w:rsid w:val="005515C1"/>
    <w:rsid w:val="00552133"/>
    <w:rsid w:val="005526E8"/>
    <w:rsid w:val="00553E0D"/>
    <w:rsid w:val="00553F53"/>
    <w:rsid w:val="00554FA6"/>
    <w:rsid w:val="00555B55"/>
    <w:rsid w:val="00555C82"/>
    <w:rsid w:val="00556AA7"/>
    <w:rsid w:val="005570A6"/>
    <w:rsid w:val="005571C3"/>
    <w:rsid w:val="00560082"/>
    <w:rsid w:val="0056131A"/>
    <w:rsid w:val="0056294C"/>
    <w:rsid w:val="00562E72"/>
    <w:rsid w:val="00563AE2"/>
    <w:rsid w:val="00563FB0"/>
    <w:rsid w:val="00566083"/>
    <w:rsid w:val="005667E1"/>
    <w:rsid w:val="00567083"/>
    <w:rsid w:val="00570811"/>
    <w:rsid w:val="00572E4A"/>
    <w:rsid w:val="00572F36"/>
    <w:rsid w:val="005744EA"/>
    <w:rsid w:val="005763BA"/>
    <w:rsid w:val="005811C4"/>
    <w:rsid w:val="005814BE"/>
    <w:rsid w:val="00582672"/>
    <w:rsid w:val="005832E2"/>
    <w:rsid w:val="00584452"/>
    <w:rsid w:val="00584CD3"/>
    <w:rsid w:val="00585B08"/>
    <w:rsid w:val="00587F37"/>
    <w:rsid w:val="00590C01"/>
    <w:rsid w:val="00590D01"/>
    <w:rsid w:val="00591BB2"/>
    <w:rsid w:val="0059375A"/>
    <w:rsid w:val="00593A64"/>
    <w:rsid w:val="00595997"/>
    <w:rsid w:val="00595BB7"/>
    <w:rsid w:val="0059621D"/>
    <w:rsid w:val="0059651E"/>
    <w:rsid w:val="00596AAD"/>
    <w:rsid w:val="00596B63"/>
    <w:rsid w:val="00596FF6"/>
    <w:rsid w:val="005976DA"/>
    <w:rsid w:val="005A079A"/>
    <w:rsid w:val="005A0802"/>
    <w:rsid w:val="005A0903"/>
    <w:rsid w:val="005A216E"/>
    <w:rsid w:val="005A2C43"/>
    <w:rsid w:val="005A33A4"/>
    <w:rsid w:val="005A3591"/>
    <w:rsid w:val="005A3FF6"/>
    <w:rsid w:val="005A4248"/>
    <w:rsid w:val="005A570E"/>
    <w:rsid w:val="005A69FD"/>
    <w:rsid w:val="005A7065"/>
    <w:rsid w:val="005B1231"/>
    <w:rsid w:val="005B1E64"/>
    <w:rsid w:val="005B202E"/>
    <w:rsid w:val="005B24B6"/>
    <w:rsid w:val="005B25F1"/>
    <w:rsid w:val="005B287F"/>
    <w:rsid w:val="005B2FC8"/>
    <w:rsid w:val="005B327E"/>
    <w:rsid w:val="005B3C79"/>
    <w:rsid w:val="005B40E7"/>
    <w:rsid w:val="005B5622"/>
    <w:rsid w:val="005B5B01"/>
    <w:rsid w:val="005B7C5F"/>
    <w:rsid w:val="005C02A6"/>
    <w:rsid w:val="005C1176"/>
    <w:rsid w:val="005C1B5F"/>
    <w:rsid w:val="005C241C"/>
    <w:rsid w:val="005C337E"/>
    <w:rsid w:val="005C3404"/>
    <w:rsid w:val="005C739D"/>
    <w:rsid w:val="005C7EBF"/>
    <w:rsid w:val="005D1022"/>
    <w:rsid w:val="005D1785"/>
    <w:rsid w:val="005D1A9E"/>
    <w:rsid w:val="005D2AF9"/>
    <w:rsid w:val="005D429F"/>
    <w:rsid w:val="005D4761"/>
    <w:rsid w:val="005D63AD"/>
    <w:rsid w:val="005D6F48"/>
    <w:rsid w:val="005D7138"/>
    <w:rsid w:val="005D7282"/>
    <w:rsid w:val="005E09C5"/>
    <w:rsid w:val="005E0BDA"/>
    <w:rsid w:val="005E1489"/>
    <w:rsid w:val="005E356F"/>
    <w:rsid w:val="005E531E"/>
    <w:rsid w:val="005E747C"/>
    <w:rsid w:val="005F10A7"/>
    <w:rsid w:val="005F1301"/>
    <w:rsid w:val="005F263A"/>
    <w:rsid w:val="005F2F31"/>
    <w:rsid w:val="005F4043"/>
    <w:rsid w:val="005F59EC"/>
    <w:rsid w:val="005F6971"/>
    <w:rsid w:val="005F7F26"/>
    <w:rsid w:val="0060016C"/>
    <w:rsid w:val="0060253D"/>
    <w:rsid w:val="00602967"/>
    <w:rsid w:val="0060356E"/>
    <w:rsid w:val="006037C0"/>
    <w:rsid w:val="006040D4"/>
    <w:rsid w:val="0060431C"/>
    <w:rsid w:val="006058EE"/>
    <w:rsid w:val="00605EA6"/>
    <w:rsid w:val="00605F0B"/>
    <w:rsid w:val="006060CB"/>
    <w:rsid w:val="00610A7C"/>
    <w:rsid w:val="006117F1"/>
    <w:rsid w:val="00611AFA"/>
    <w:rsid w:val="0061319B"/>
    <w:rsid w:val="006149D2"/>
    <w:rsid w:val="006154CD"/>
    <w:rsid w:val="00616565"/>
    <w:rsid w:val="0061777A"/>
    <w:rsid w:val="00617EF6"/>
    <w:rsid w:val="0062195F"/>
    <w:rsid w:val="00621A13"/>
    <w:rsid w:val="006225E4"/>
    <w:rsid w:val="00623DF0"/>
    <w:rsid w:val="00624438"/>
    <w:rsid w:val="006259D4"/>
    <w:rsid w:val="006268E8"/>
    <w:rsid w:val="00626BC2"/>
    <w:rsid w:val="0062792F"/>
    <w:rsid w:val="006308A4"/>
    <w:rsid w:val="0063174C"/>
    <w:rsid w:val="00632544"/>
    <w:rsid w:val="00635EF2"/>
    <w:rsid w:val="00635FA9"/>
    <w:rsid w:val="0063618A"/>
    <w:rsid w:val="0063652C"/>
    <w:rsid w:val="006365F5"/>
    <w:rsid w:val="00636A96"/>
    <w:rsid w:val="00637711"/>
    <w:rsid w:val="0063784A"/>
    <w:rsid w:val="00640BD8"/>
    <w:rsid w:val="00641B23"/>
    <w:rsid w:val="00641DEC"/>
    <w:rsid w:val="00642FB3"/>
    <w:rsid w:val="006436FA"/>
    <w:rsid w:val="00644DDD"/>
    <w:rsid w:val="006454A0"/>
    <w:rsid w:val="006456D0"/>
    <w:rsid w:val="00645716"/>
    <w:rsid w:val="00645E4B"/>
    <w:rsid w:val="00645EB1"/>
    <w:rsid w:val="0064608E"/>
    <w:rsid w:val="00646600"/>
    <w:rsid w:val="00646952"/>
    <w:rsid w:val="00646C46"/>
    <w:rsid w:val="0064706D"/>
    <w:rsid w:val="0064763E"/>
    <w:rsid w:val="00647D34"/>
    <w:rsid w:val="00647DEB"/>
    <w:rsid w:val="006504F3"/>
    <w:rsid w:val="006505E2"/>
    <w:rsid w:val="00650B72"/>
    <w:rsid w:val="00650D03"/>
    <w:rsid w:val="006513B4"/>
    <w:rsid w:val="00651BD0"/>
    <w:rsid w:val="00652C93"/>
    <w:rsid w:val="00652E62"/>
    <w:rsid w:val="00652EC1"/>
    <w:rsid w:val="0065384A"/>
    <w:rsid w:val="006548BE"/>
    <w:rsid w:val="00654BE2"/>
    <w:rsid w:val="00654C4C"/>
    <w:rsid w:val="00654E88"/>
    <w:rsid w:val="0065506E"/>
    <w:rsid w:val="00655473"/>
    <w:rsid w:val="006559A0"/>
    <w:rsid w:val="006564F2"/>
    <w:rsid w:val="006564F9"/>
    <w:rsid w:val="00657AC9"/>
    <w:rsid w:val="00660417"/>
    <w:rsid w:val="006608A3"/>
    <w:rsid w:val="00660F58"/>
    <w:rsid w:val="00661DFD"/>
    <w:rsid w:val="00664841"/>
    <w:rsid w:val="006655FE"/>
    <w:rsid w:val="00665A11"/>
    <w:rsid w:val="00665D81"/>
    <w:rsid w:val="00666308"/>
    <w:rsid w:val="0066634B"/>
    <w:rsid w:val="00667AE2"/>
    <w:rsid w:val="00667CF7"/>
    <w:rsid w:val="00667EC9"/>
    <w:rsid w:val="006702C1"/>
    <w:rsid w:val="0067049F"/>
    <w:rsid w:val="00670C95"/>
    <w:rsid w:val="00670E84"/>
    <w:rsid w:val="00671275"/>
    <w:rsid w:val="00671780"/>
    <w:rsid w:val="006728E2"/>
    <w:rsid w:val="006747A7"/>
    <w:rsid w:val="00675C97"/>
    <w:rsid w:val="00676C47"/>
    <w:rsid w:val="00677621"/>
    <w:rsid w:val="00677B97"/>
    <w:rsid w:val="00680955"/>
    <w:rsid w:val="00680A4D"/>
    <w:rsid w:val="00680CAD"/>
    <w:rsid w:val="00681F7C"/>
    <w:rsid w:val="00682881"/>
    <w:rsid w:val="00683152"/>
    <w:rsid w:val="00683B70"/>
    <w:rsid w:val="00684D85"/>
    <w:rsid w:val="00685615"/>
    <w:rsid w:val="0068730F"/>
    <w:rsid w:val="00690A99"/>
    <w:rsid w:val="00692133"/>
    <w:rsid w:val="006931B4"/>
    <w:rsid w:val="006932CE"/>
    <w:rsid w:val="00693BCF"/>
    <w:rsid w:val="0069420C"/>
    <w:rsid w:val="00694483"/>
    <w:rsid w:val="006959C5"/>
    <w:rsid w:val="00695C94"/>
    <w:rsid w:val="00696ABA"/>
    <w:rsid w:val="00696B26"/>
    <w:rsid w:val="006978DF"/>
    <w:rsid w:val="006A2B68"/>
    <w:rsid w:val="006A30C5"/>
    <w:rsid w:val="006A513B"/>
    <w:rsid w:val="006A6A37"/>
    <w:rsid w:val="006A6DDA"/>
    <w:rsid w:val="006B02E1"/>
    <w:rsid w:val="006B10D4"/>
    <w:rsid w:val="006B1F19"/>
    <w:rsid w:val="006B2269"/>
    <w:rsid w:val="006B2948"/>
    <w:rsid w:val="006B29C9"/>
    <w:rsid w:val="006B3437"/>
    <w:rsid w:val="006B3DEA"/>
    <w:rsid w:val="006B3F8F"/>
    <w:rsid w:val="006B4030"/>
    <w:rsid w:val="006B40BA"/>
    <w:rsid w:val="006B4F84"/>
    <w:rsid w:val="006B53A3"/>
    <w:rsid w:val="006B5A7A"/>
    <w:rsid w:val="006B7AE0"/>
    <w:rsid w:val="006C0AAD"/>
    <w:rsid w:val="006C0E5E"/>
    <w:rsid w:val="006C0EDB"/>
    <w:rsid w:val="006C0F0E"/>
    <w:rsid w:val="006C2CDD"/>
    <w:rsid w:val="006C3343"/>
    <w:rsid w:val="006C43D0"/>
    <w:rsid w:val="006C4A21"/>
    <w:rsid w:val="006C4AD4"/>
    <w:rsid w:val="006C4C5B"/>
    <w:rsid w:val="006C6DD7"/>
    <w:rsid w:val="006C72EB"/>
    <w:rsid w:val="006C7B05"/>
    <w:rsid w:val="006D00EE"/>
    <w:rsid w:val="006D2275"/>
    <w:rsid w:val="006D3084"/>
    <w:rsid w:val="006D5152"/>
    <w:rsid w:val="006D5269"/>
    <w:rsid w:val="006D544B"/>
    <w:rsid w:val="006D67B4"/>
    <w:rsid w:val="006D68B3"/>
    <w:rsid w:val="006D68B6"/>
    <w:rsid w:val="006E1B24"/>
    <w:rsid w:val="006E36C0"/>
    <w:rsid w:val="006E4CDF"/>
    <w:rsid w:val="006E4DB4"/>
    <w:rsid w:val="006E7130"/>
    <w:rsid w:val="006E731F"/>
    <w:rsid w:val="006E75F6"/>
    <w:rsid w:val="006F084A"/>
    <w:rsid w:val="006F1DEA"/>
    <w:rsid w:val="006F1E68"/>
    <w:rsid w:val="006F27CA"/>
    <w:rsid w:val="006F42B5"/>
    <w:rsid w:val="006F4437"/>
    <w:rsid w:val="006F476C"/>
    <w:rsid w:val="006F5211"/>
    <w:rsid w:val="006F5C5D"/>
    <w:rsid w:val="00700332"/>
    <w:rsid w:val="00700867"/>
    <w:rsid w:val="00701685"/>
    <w:rsid w:val="00702A9F"/>
    <w:rsid w:val="00703A65"/>
    <w:rsid w:val="007062AD"/>
    <w:rsid w:val="00706A72"/>
    <w:rsid w:val="007071EB"/>
    <w:rsid w:val="007075A4"/>
    <w:rsid w:val="007106F7"/>
    <w:rsid w:val="00710A13"/>
    <w:rsid w:val="00711019"/>
    <w:rsid w:val="00712D5F"/>
    <w:rsid w:val="00713344"/>
    <w:rsid w:val="0071414B"/>
    <w:rsid w:val="00714FA7"/>
    <w:rsid w:val="00715240"/>
    <w:rsid w:val="00716435"/>
    <w:rsid w:val="0071644D"/>
    <w:rsid w:val="00716B58"/>
    <w:rsid w:val="00716B82"/>
    <w:rsid w:val="00716E51"/>
    <w:rsid w:val="00716F7C"/>
    <w:rsid w:val="00720559"/>
    <w:rsid w:val="00720766"/>
    <w:rsid w:val="0072079F"/>
    <w:rsid w:val="00720939"/>
    <w:rsid w:val="007223A4"/>
    <w:rsid w:val="007247E2"/>
    <w:rsid w:val="00724D82"/>
    <w:rsid w:val="0072570F"/>
    <w:rsid w:val="00727891"/>
    <w:rsid w:val="00731036"/>
    <w:rsid w:val="007327CA"/>
    <w:rsid w:val="00733AD8"/>
    <w:rsid w:val="0073463B"/>
    <w:rsid w:val="00736057"/>
    <w:rsid w:val="007369F5"/>
    <w:rsid w:val="00737B65"/>
    <w:rsid w:val="0074195E"/>
    <w:rsid w:val="007422E5"/>
    <w:rsid w:val="00743273"/>
    <w:rsid w:val="00743553"/>
    <w:rsid w:val="00743F1B"/>
    <w:rsid w:val="00744085"/>
    <w:rsid w:val="00744C84"/>
    <w:rsid w:val="00744CA0"/>
    <w:rsid w:val="007459EF"/>
    <w:rsid w:val="0074775C"/>
    <w:rsid w:val="007506D8"/>
    <w:rsid w:val="00750A5D"/>
    <w:rsid w:val="00751CF9"/>
    <w:rsid w:val="0075247F"/>
    <w:rsid w:val="00753077"/>
    <w:rsid w:val="007536D2"/>
    <w:rsid w:val="00753989"/>
    <w:rsid w:val="00755173"/>
    <w:rsid w:val="007552ED"/>
    <w:rsid w:val="00756660"/>
    <w:rsid w:val="00757CD5"/>
    <w:rsid w:val="0076009A"/>
    <w:rsid w:val="007601E8"/>
    <w:rsid w:val="007617C3"/>
    <w:rsid w:val="0076436F"/>
    <w:rsid w:val="007656FF"/>
    <w:rsid w:val="007662CC"/>
    <w:rsid w:val="0076664B"/>
    <w:rsid w:val="00771D06"/>
    <w:rsid w:val="007740CA"/>
    <w:rsid w:val="00774D3A"/>
    <w:rsid w:val="00775E3D"/>
    <w:rsid w:val="00776394"/>
    <w:rsid w:val="00776746"/>
    <w:rsid w:val="00777B74"/>
    <w:rsid w:val="00780E90"/>
    <w:rsid w:val="007825D8"/>
    <w:rsid w:val="007829FB"/>
    <w:rsid w:val="00782BEC"/>
    <w:rsid w:val="00783095"/>
    <w:rsid w:val="00790372"/>
    <w:rsid w:val="00790F92"/>
    <w:rsid w:val="007933B1"/>
    <w:rsid w:val="00794AA3"/>
    <w:rsid w:val="00794CC5"/>
    <w:rsid w:val="00794D38"/>
    <w:rsid w:val="0079555D"/>
    <w:rsid w:val="00795668"/>
    <w:rsid w:val="00795B41"/>
    <w:rsid w:val="007971CB"/>
    <w:rsid w:val="0079721C"/>
    <w:rsid w:val="00797EC4"/>
    <w:rsid w:val="007A04CD"/>
    <w:rsid w:val="007A0644"/>
    <w:rsid w:val="007A0D58"/>
    <w:rsid w:val="007A2183"/>
    <w:rsid w:val="007A41B6"/>
    <w:rsid w:val="007A5345"/>
    <w:rsid w:val="007A6695"/>
    <w:rsid w:val="007A6ACF"/>
    <w:rsid w:val="007A714B"/>
    <w:rsid w:val="007A72B5"/>
    <w:rsid w:val="007A78C8"/>
    <w:rsid w:val="007B048D"/>
    <w:rsid w:val="007B0FBE"/>
    <w:rsid w:val="007B108C"/>
    <w:rsid w:val="007B32CF"/>
    <w:rsid w:val="007B3CE1"/>
    <w:rsid w:val="007B3F63"/>
    <w:rsid w:val="007B47B6"/>
    <w:rsid w:val="007B491F"/>
    <w:rsid w:val="007B5AED"/>
    <w:rsid w:val="007B7B0D"/>
    <w:rsid w:val="007B7C03"/>
    <w:rsid w:val="007C046D"/>
    <w:rsid w:val="007C0FAF"/>
    <w:rsid w:val="007C19A5"/>
    <w:rsid w:val="007C1A13"/>
    <w:rsid w:val="007C1E33"/>
    <w:rsid w:val="007C2FD1"/>
    <w:rsid w:val="007C30B9"/>
    <w:rsid w:val="007C3FF1"/>
    <w:rsid w:val="007C6308"/>
    <w:rsid w:val="007C6729"/>
    <w:rsid w:val="007C6F93"/>
    <w:rsid w:val="007C702B"/>
    <w:rsid w:val="007C7680"/>
    <w:rsid w:val="007C7F62"/>
    <w:rsid w:val="007D0C05"/>
    <w:rsid w:val="007D25ED"/>
    <w:rsid w:val="007D2872"/>
    <w:rsid w:val="007D2953"/>
    <w:rsid w:val="007D2B41"/>
    <w:rsid w:val="007D47E6"/>
    <w:rsid w:val="007D5996"/>
    <w:rsid w:val="007D6176"/>
    <w:rsid w:val="007D61BE"/>
    <w:rsid w:val="007D6F6F"/>
    <w:rsid w:val="007D7459"/>
    <w:rsid w:val="007E033F"/>
    <w:rsid w:val="007E068F"/>
    <w:rsid w:val="007E0728"/>
    <w:rsid w:val="007E1F48"/>
    <w:rsid w:val="007E23A2"/>
    <w:rsid w:val="007E41DE"/>
    <w:rsid w:val="007E625C"/>
    <w:rsid w:val="007E6EBF"/>
    <w:rsid w:val="007F025B"/>
    <w:rsid w:val="007F146F"/>
    <w:rsid w:val="007F302A"/>
    <w:rsid w:val="007F3C58"/>
    <w:rsid w:val="007F4EA5"/>
    <w:rsid w:val="007F5244"/>
    <w:rsid w:val="007F54AA"/>
    <w:rsid w:val="007F558B"/>
    <w:rsid w:val="007F5ABD"/>
    <w:rsid w:val="007F5CB2"/>
    <w:rsid w:val="007F6D7A"/>
    <w:rsid w:val="007F7373"/>
    <w:rsid w:val="007F7638"/>
    <w:rsid w:val="007F7DCE"/>
    <w:rsid w:val="008002ED"/>
    <w:rsid w:val="00800CC5"/>
    <w:rsid w:val="00800EC9"/>
    <w:rsid w:val="00801A00"/>
    <w:rsid w:val="00802064"/>
    <w:rsid w:val="0080236B"/>
    <w:rsid w:val="00802A00"/>
    <w:rsid w:val="00802F2B"/>
    <w:rsid w:val="008044F4"/>
    <w:rsid w:val="0080479B"/>
    <w:rsid w:val="00805D18"/>
    <w:rsid w:val="00810302"/>
    <w:rsid w:val="00811273"/>
    <w:rsid w:val="0081238D"/>
    <w:rsid w:val="00812FDC"/>
    <w:rsid w:val="00814643"/>
    <w:rsid w:val="008157B8"/>
    <w:rsid w:val="008160AA"/>
    <w:rsid w:val="008174CC"/>
    <w:rsid w:val="00817E69"/>
    <w:rsid w:val="008205E1"/>
    <w:rsid w:val="008208D5"/>
    <w:rsid w:val="00821435"/>
    <w:rsid w:val="00821D11"/>
    <w:rsid w:val="00821FA0"/>
    <w:rsid w:val="0082215D"/>
    <w:rsid w:val="00822770"/>
    <w:rsid w:val="00822D0F"/>
    <w:rsid w:val="0082330A"/>
    <w:rsid w:val="00824573"/>
    <w:rsid w:val="00824805"/>
    <w:rsid w:val="008259C6"/>
    <w:rsid w:val="00825B1E"/>
    <w:rsid w:val="00826999"/>
    <w:rsid w:val="00827C0A"/>
    <w:rsid w:val="00832C60"/>
    <w:rsid w:val="00833322"/>
    <w:rsid w:val="00833AEF"/>
    <w:rsid w:val="00833C04"/>
    <w:rsid w:val="00834649"/>
    <w:rsid w:val="0083499C"/>
    <w:rsid w:val="00835C00"/>
    <w:rsid w:val="00835F38"/>
    <w:rsid w:val="00836A15"/>
    <w:rsid w:val="008372D8"/>
    <w:rsid w:val="00840B5A"/>
    <w:rsid w:val="008413EF"/>
    <w:rsid w:val="00841983"/>
    <w:rsid w:val="00841A19"/>
    <w:rsid w:val="00843262"/>
    <w:rsid w:val="00843C1A"/>
    <w:rsid w:val="0084528F"/>
    <w:rsid w:val="00846A87"/>
    <w:rsid w:val="008471CC"/>
    <w:rsid w:val="008477DA"/>
    <w:rsid w:val="0084780E"/>
    <w:rsid w:val="00847871"/>
    <w:rsid w:val="00847A08"/>
    <w:rsid w:val="00847BF3"/>
    <w:rsid w:val="0085170E"/>
    <w:rsid w:val="008517C5"/>
    <w:rsid w:val="00851A92"/>
    <w:rsid w:val="00851D09"/>
    <w:rsid w:val="00852648"/>
    <w:rsid w:val="00852CA9"/>
    <w:rsid w:val="00855C91"/>
    <w:rsid w:val="0085602F"/>
    <w:rsid w:val="00857D7F"/>
    <w:rsid w:val="00857E62"/>
    <w:rsid w:val="008619A6"/>
    <w:rsid w:val="00862657"/>
    <w:rsid w:val="00862CFF"/>
    <w:rsid w:val="00863B2C"/>
    <w:rsid w:val="00863DA3"/>
    <w:rsid w:val="008641E4"/>
    <w:rsid w:val="0086443C"/>
    <w:rsid w:val="00864688"/>
    <w:rsid w:val="00866955"/>
    <w:rsid w:val="00870135"/>
    <w:rsid w:val="00870BB2"/>
    <w:rsid w:val="008718DC"/>
    <w:rsid w:val="0087346C"/>
    <w:rsid w:val="00873684"/>
    <w:rsid w:val="00873E27"/>
    <w:rsid w:val="00874811"/>
    <w:rsid w:val="00876B5E"/>
    <w:rsid w:val="0087798D"/>
    <w:rsid w:val="00877A71"/>
    <w:rsid w:val="008801D7"/>
    <w:rsid w:val="00880BC8"/>
    <w:rsid w:val="00881021"/>
    <w:rsid w:val="00884E10"/>
    <w:rsid w:val="00885129"/>
    <w:rsid w:val="00885163"/>
    <w:rsid w:val="008858FB"/>
    <w:rsid w:val="00885AA7"/>
    <w:rsid w:val="00887F6C"/>
    <w:rsid w:val="00890024"/>
    <w:rsid w:val="008911C1"/>
    <w:rsid w:val="00891EA4"/>
    <w:rsid w:val="0089234E"/>
    <w:rsid w:val="0089361D"/>
    <w:rsid w:val="00893F04"/>
    <w:rsid w:val="00894228"/>
    <w:rsid w:val="00895414"/>
    <w:rsid w:val="008954DF"/>
    <w:rsid w:val="0089550E"/>
    <w:rsid w:val="00896456"/>
    <w:rsid w:val="00896B1A"/>
    <w:rsid w:val="00897056"/>
    <w:rsid w:val="008974EA"/>
    <w:rsid w:val="008A1771"/>
    <w:rsid w:val="008A1CFB"/>
    <w:rsid w:val="008A20C4"/>
    <w:rsid w:val="008A27EB"/>
    <w:rsid w:val="008A2971"/>
    <w:rsid w:val="008A308F"/>
    <w:rsid w:val="008A325E"/>
    <w:rsid w:val="008A34DE"/>
    <w:rsid w:val="008A568F"/>
    <w:rsid w:val="008A58A6"/>
    <w:rsid w:val="008A5BA2"/>
    <w:rsid w:val="008A5C6A"/>
    <w:rsid w:val="008B18FE"/>
    <w:rsid w:val="008B3576"/>
    <w:rsid w:val="008B4A3E"/>
    <w:rsid w:val="008B4F7E"/>
    <w:rsid w:val="008B5A2C"/>
    <w:rsid w:val="008B5C59"/>
    <w:rsid w:val="008B6C55"/>
    <w:rsid w:val="008B6D68"/>
    <w:rsid w:val="008B7792"/>
    <w:rsid w:val="008C01BD"/>
    <w:rsid w:val="008C0610"/>
    <w:rsid w:val="008C153F"/>
    <w:rsid w:val="008C168A"/>
    <w:rsid w:val="008C17D1"/>
    <w:rsid w:val="008C1EF3"/>
    <w:rsid w:val="008C26CB"/>
    <w:rsid w:val="008C2F63"/>
    <w:rsid w:val="008C3801"/>
    <w:rsid w:val="008C3BD3"/>
    <w:rsid w:val="008C4537"/>
    <w:rsid w:val="008C49FD"/>
    <w:rsid w:val="008C5F9B"/>
    <w:rsid w:val="008C69BC"/>
    <w:rsid w:val="008C7763"/>
    <w:rsid w:val="008D11F8"/>
    <w:rsid w:val="008D12A6"/>
    <w:rsid w:val="008D2294"/>
    <w:rsid w:val="008D251B"/>
    <w:rsid w:val="008D27DB"/>
    <w:rsid w:val="008D299E"/>
    <w:rsid w:val="008D2BDA"/>
    <w:rsid w:val="008D2C33"/>
    <w:rsid w:val="008D3155"/>
    <w:rsid w:val="008D35F4"/>
    <w:rsid w:val="008D4401"/>
    <w:rsid w:val="008D484C"/>
    <w:rsid w:val="008D510E"/>
    <w:rsid w:val="008D568E"/>
    <w:rsid w:val="008D6889"/>
    <w:rsid w:val="008D75FA"/>
    <w:rsid w:val="008E08C7"/>
    <w:rsid w:val="008E1DC8"/>
    <w:rsid w:val="008E263A"/>
    <w:rsid w:val="008E296A"/>
    <w:rsid w:val="008E2C11"/>
    <w:rsid w:val="008E337E"/>
    <w:rsid w:val="008E4F7A"/>
    <w:rsid w:val="008E5009"/>
    <w:rsid w:val="008E5A03"/>
    <w:rsid w:val="008E5B9D"/>
    <w:rsid w:val="008E6846"/>
    <w:rsid w:val="008F12B1"/>
    <w:rsid w:val="008F2D23"/>
    <w:rsid w:val="008F2D40"/>
    <w:rsid w:val="008F468D"/>
    <w:rsid w:val="008F5062"/>
    <w:rsid w:val="008F5752"/>
    <w:rsid w:val="008F5C32"/>
    <w:rsid w:val="008F6C66"/>
    <w:rsid w:val="009004DA"/>
    <w:rsid w:val="00901D71"/>
    <w:rsid w:val="00902D92"/>
    <w:rsid w:val="009031B0"/>
    <w:rsid w:val="009050E5"/>
    <w:rsid w:val="00905ACE"/>
    <w:rsid w:val="00910564"/>
    <w:rsid w:val="00910BDB"/>
    <w:rsid w:val="009118DF"/>
    <w:rsid w:val="00911AF0"/>
    <w:rsid w:val="00912198"/>
    <w:rsid w:val="009131F3"/>
    <w:rsid w:val="0091364B"/>
    <w:rsid w:val="0091472F"/>
    <w:rsid w:val="00914C1B"/>
    <w:rsid w:val="00914DF0"/>
    <w:rsid w:val="00915695"/>
    <w:rsid w:val="00915BB0"/>
    <w:rsid w:val="00915FE4"/>
    <w:rsid w:val="00920D1E"/>
    <w:rsid w:val="00923E84"/>
    <w:rsid w:val="009240A6"/>
    <w:rsid w:val="009240FD"/>
    <w:rsid w:val="009245F7"/>
    <w:rsid w:val="009248FF"/>
    <w:rsid w:val="00925027"/>
    <w:rsid w:val="00925F8E"/>
    <w:rsid w:val="00926139"/>
    <w:rsid w:val="009261DB"/>
    <w:rsid w:val="00927A0B"/>
    <w:rsid w:val="009304EE"/>
    <w:rsid w:val="00930723"/>
    <w:rsid w:val="00930A9C"/>
    <w:rsid w:val="009311D4"/>
    <w:rsid w:val="0093163B"/>
    <w:rsid w:val="00931898"/>
    <w:rsid w:val="00932393"/>
    <w:rsid w:val="009326E5"/>
    <w:rsid w:val="00933224"/>
    <w:rsid w:val="00933E63"/>
    <w:rsid w:val="00934092"/>
    <w:rsid w:val="009342CB"/>
    <w:rsid w:val="009343B8"/>
    <w:rsid w:val="009348BE"/>
    <w:rsid w:val="00934E43"/>
    <w:rsid w:val="00934E73"/>
    <w:rsid w:val="009369B5"/>
    <w:rsid w:val="00937923"/>
    <w:rsid w:val="00940FBB"/>
    <w:rsid w:val="00941B32"/>
    <w:rsid w:val="009451B2"/>
    <w:rsid w:val="009454F6"/>
    <w:rsid w:val="00946124"/>
    <w:rsid w:val="00946CE2"/>
    <w:rsid w:val="00947F38"/>
    <w:rsid w:val="00951A39"/>
    <w:rsid w:val="009554F4"/>
    <w:rsid w:val="0096090F"/>
    <w:rsid w:val="0096133F"/>
    <w:rsid w:val="00961B6E"/>
    <w:rsid w:val="00962558"/>
    <w:rsid w:val="00962AD5"/>
    <w:rsid w:val="00963A73"/>
    <w:rsid w:val="00964CC2"/>
    <w:rsid w:val="00965CCB"/>
    <w:rsid w:val="00965E50"/>
    <w:rsid w:val="0096614B"/>
    <w:rsid w:val="00967EBA"/>
    <w:rsid w:val="00970B33"/>
    <w:rsid w:val="00971160"/>
    <w:rsid w:val="009716D6"/>
    <w:rsid w:val="00972F3E"/>
    <w:rsid w:val="00973C6E"/>
    <w:rsid w:val="00975B22"/>
    <w:rsid w:val="00975C68"/>
    <w:rsid w:val="00976027"/>
    <w:rsid w:val="0097607C"/>
    <w:rsid w:val="009760B0"/>
    <w:rsid w:val="009763E5"/>
    <w:rsid w:val="0097652A"/>
    <w:rsid w:val="00977744"/>
    <w:rsid w:val="009777F4"/>
    <w:rsid w:val="00977B45"/>
    <w:rsid w:val="00980857"/>
    <w:rsid w:val="009811C7"/>
    <w:rsid w:val="00981B14"/>
    <w:rsid w:val="0098249F"/>
    <w:rsid w:val="009847BC"/>
    <w:rsid w:val="009868B1"/>
    <w:rsid w:val="00990116"/>
    <w:rsid w:val="00990A81"/>
    <w:rsid w:val="00991187"/>
    <w:rsid w:val="00991608"/>
    <w:rsid w:val="00991961"/>
    <w:rsid w:val="00991B7C"/>
    <w:rsid w:val="009929A8"/>
    <w:rsid w:val="009929E6"/>
    <w:rsid w:val="009931EB"/>
    <w:rsid w:val="00993ADC"/>
    <w:rsid w:val="00994677"/>
    <w:rsid w:val="009957D6"/>
    <w:rsid w:val="00996745"/>
    <w:rsid w:val="0099684A"/>
    <w:rsid w:val="009A098D"/>
    <w:rsid w:val="009A0CF3"/>
    <w:rsid w:val="009A2686"/>
    <w:rsid w:val="009A4AB1"/>
    <w:rsid w:val="009A622E"/>
    <w:rsid w:val="009A6FB3"/>
    <w:rsid w:val="009A7526"/>
    <w:rsid w:val="009B0802"/>
    <w:rsid w:val="009B2084"/>
    <w:rsid w:val="009B2341"/>
    <w:rsid w:val="009B3238"/>
    <w:rsid w:val="009B377D"/>
    <w:rsid w:val="009B439C"/>
    <w:rsid w:val="009B461E"/>
    <w:rsid w:val="009B4B39"/>
    <w:rsid w:val="009B5706"/>
    <w:rsid w:val="009B5FBC"/>
    <w:rsid w:val="009B72C5"/>
    <w:rsid w:val="009B78B2"/>
    <w:rsid w:val="009C0185"/>
    <w:rsid w:val="009C0E5B"/>
    <w:rsid w:val="009C103E"/>
    <w:rsid w:val="009C12BC"/>
    <w:rsid w:val="009C1936"/>
    <w:rsid w:val="009C1AA8"/>
    <w:rsid w:val="009C3680"/>
    <w:rsid w:val="009C4882"/>
    <w:rsid w:val="009C48B6"/>
    <w:rsid w:val="009C49D2"/>
    <w:rsid w:val="009C4AA9"/>
    <w:rsid w:val="009C4B8A"/>
    <w:rsid w:val="009C4C5C"/>
    <w:rsid w:val="009C58B2"/>
    <w:rsid w:val="009C5C5A"/>
    <w:rsid w:val="009C5D73"/>
    <w:rsid w:val="009C739C"/>
    <w:rsid w:val="009C740B"/>
    <w:rsid w:val="009C7DF5"/>
    <w:rsid w:val="009C7EF3"/>
    <w:rsid w:val="009D0198"/>
    <w:rsid w:val="009D02A0"/>
    <w:rsid w:val="009D05EC"/>
    <w:rsid w:val="009D0774"/>
    <w:rsid w:val="009D1D29"/>
    <w:rsid w:val="009D2183"/>
    <w:rsid w:val="009D2343"/>
    <w:rsid w:val="009D2C4F"/>
    <w:rsid w:val="009D2DEF"/>
    <w:rsid w:val="009D424A"/>
    <w:rsid w:val="009D45A3"/>
    <w:rsid w:val="009D50CC"/>
    <w:rsid w:val="009D5D4E"/>
    <w:rsid w:val="009D64DA"/>
    <w:rsid w:val="009E0A96"/>
    <w:rsid w:val="009E1D33"/>
    <w:rsid w:val="009E229E"/>
    <w:rsid w:val="009E38A1"/>
    <w:rsid w:val="009E3A89"/>
    <w:rsid w:val="009E3BFB"/>
    <w:rsid w:val="009E3FAB"/>
    <w:rsid w:val="009E5B9E"/>
    <w:rsid w:val="009E6811"/>
    <w:rsid w:val="009E68DA"/>
    <w:rsid w:val="009E6AA0"/>
    <w:rsid w:val="009E7224"/>
    <w:rsid w:val="009F00A0"/>
    <w:rsid w:val="009F00C0"/>
    <w:rsid w:val="009F0DAE"/>
    <w:rsid w:val="009F1B7C"/>
    <w:rsid w:val="009F4D23"/>
    <w:rsid w:val="009F5AD0"/>
    <w:rsid w:val="009F67C7"/>
    <w:rsid w:val="009F7005"/>
    <w:rsid w:val="00A00C15"/>
    <w:rsid w:val="00A00E2F"/>
    <w:rsid w:val="00A029B7"/>
    <w:rsid w:val="00A030D7"/>
    <w:rsid w:val="00A03908"/>
    <w:rsid w:val="00A043B9"/>
    <w:rsid w:val="00A05B7A"/>
    <w:rsid w:val="00A06EEC"/>
    <w:rsid w:val="00A07309"/>
    <w:rsid w:val="00A100FF"/>
    <w:rsid w:val="00A10594"/>
    <w:rsid w:val="00A12113"/>
    <w:rsid w:val="00A13714"/>
    <w:rsid w:val="00A13AE4"/>
    <w:rsid w:val="00A15283"/>
    <w:rsid w:val="00A15B84"/>
    <w:rsid w:val="00A16266"/>
    <w:rsid w:val="00A20B89"/>
    <w:rsid w:val="00A21005"/>
    <w:rsid w:val="00A22A4F"/>
    <w:rsid w:val="00A245FB"/>
    <w:rsid w:val="00A24BFA"/>
    <w:rsid w:val="00A24C43"/>
    <w:rsid w:val="00A2582D"/>
    <w:rsid w:val="00A26AC0"/>
    <w:rsid w:val="00A271DA"/>
    <w:rsid w:val="00A2783C"/>
    <w:rsid w:val="00A301C8"/>
    <w:rsid w:val="00A3184C"/>
    <w:rsid w:val="00A31AD3"/>
    <w:rsid w:val="00A3211C"/>
    <w:rsid w:val="00A328A2"/>
    <w:rsid w:val="00A32DCD"/>
    <w:rsid w:val="00A32E49"/>
    <w:rsid w:val="00A3477D"/>
    <w:rsid w:val="00A34CDF"/>
    <w:rsid w:val="00A35064"/>
    <w:rsid w:val="00A35553"/>
    <w:rsid w:val="00A35F5D"/>
    <w:rsid w:val="00A3726D"/>
    <w:rsid w:val="00A400EE"/>
    <w:rsid w:val="00A40F47"/>
    <w:rsid w:val="00A411C8"/>
    <w:rsid w:val="00A41232"/>
    <w:rsid w:val="00A417AC"/>
    <w:rsid w:val="00A433A7"/>
    <w:rsid w:val="00A43B5A"/>
    <w:rsid w:val="00A43BAF"/>
    <w:rsid w:val="00A451E3"/>
    <w:rsid w:val="00A45AD3"/>
    <w:rsid w:val="00A473F7"/>
    <w:rsid w:val="00A4740D"/>
    <w:rsid w:val="00A477C7"/>
    <w:rsid w:val="00A50E0D"/>
    <w:rsid w:val="00A51972"/>
    <w:rsid w:val="00A51F4E"/>
    <w:rsid w:val="00A521EA"/>
    <w:rsid w:val="00A52317"/>
    <w:rsid w:val="00A52E11"/>
    <w:rsid w:val="00A53A33"/>
    <w:rsid w:val="00A550EA"/>
    <w:rsid w:val="00A55310"/>
    <w:rsid w:val="00A6113E"/>
    <w:rsid w:val="00A612A0"/>
    <w:rsid w:val="00A61748"/>
    <w:rsid w:val="00A61991"/>
    <w:rsid w:val="00A61ED8"/>
    <w:rsid w:val="00A621FF"/>
    <w:rsid w:val="00A622CA"/>
    <w:rsid w:val="00A62B4B"/>
    <w:rsid w:val="00A62E51"/>
    <w:rsid w:val="00A64E17"/>
    <w:rsid w:val="00A6534A"/>
    <w:rsid w:val="00A65611"/>
    <w:rsid w:val="00A65BF1"/>
    <w:rsid w:val="00A65CB8"/>
    <w:rsid w:val="00A66E40"/>
    <w:rsid w:val="00A67325"/>
    <w:rsid w:val="00A674CF"/>
    <w:rsid w:val="00A706F4"/>
    <w:rsid w:val="00A71249"/>
    <w:rsid w:val="00A71935"/>
    <w:rsid w:val="00A726A4"/>
    <w:rsid w:val="00A73CB3"/>
    <w:rsid w:val="00A74194"/>
    <w:rsid w:val="00A8200D"/>
    <w:rsid w:val="00A82736"/>
    <w:rsid w:val="00A82EC8"/>
    <w:rsid w:val="00A8305D"/>
    <w:rsid w:val="00A844A0"/>
    <w:rsid w:val="00A84676"/>
    <w:rsid w:val="00A8515B"/>
    <w:rsid w:val="00A85747"/>
    <w:rsid w:val="00A85C5B"/>
    <w:rsid w:val="00A85CE2"/>
    <w:rsid w:val="00A86298"/>
    <w:rsid w:val="00A869CF"/>
    <w:rsid w:val="00A87E38"/>
    <w:rsid w:val="00A900B4"/>
    <w:rsid w:val="00A9416F"/>
    <w:rsid w:val="00A94AF5"/>
    <w:rsid w:val="00A953DD"/>
    <w:rsid w:val="00A95416"/>
    <w:rsid w:val="00A97579"/>
    <w:rsid w:val="00A975A7"/>
    <w:rsid w:val="00AA059B"/>
    <w:rsid w:val="00AA20A0"/>
    <w:rsid w:val="00AA36E0"/>
    <w:rsid w:val="00AA3D16"/>
    <w:rsid w:val="00AA4C19"/>
    <w:rsid w:val="00AA575C"/>
    <w:rsid w:val="00AA6DEE"/>
    <w:rsid w:val="00AA70FD"/>
    <w:rsid w:val="00AA7F14"/>
    <w:rsid w:val="00AB0FFE"/>
    <w:rsid w:val="00AB1279"/>
    <w:rsid w:val="00AB242E"/>
    <w:rsid w:val="00AB2EC4"/>
    <w:rsid w:val="00AB2F89"/>
    <w:rsid w:val="00AB38DE"/>
    <w:rsid w:val="00AB3991"/>
    <w:rsid w:val="00AB3AB9"/>
    <w:rsid w:val="00AB42E3"/>
    <w:rsid w:val="00AB4B12"/>
    <w:rsid w:val="00AB62F1"/>
    <w:rsid w:val="00AB68E3"/>
    <w:rsid w:val="00AB6968"/>
    <w:rsid w:val="00AB74B8"/>
    <w:rsid w:val="00AB7CB3"/>
    <w:rsid w:val="00AC05F3"/>
    <w:rsid w:val="00AC1FE2"/>
    <w:rsid w:val="00AC27BA"/>
    <w:rsid w:val="00AC4266"/>
    <w:rsid w:val="00AC542F"/>
    <w:rsid w:val="00AC65B1"/>
    <w:rsid w:val="00AC6A33"/>
    <w:rsid w:val="00AC74EE"/>
    <w:rsid w:val="00AC789E"/>
    <w:rsid w:val="00AD0261"/>
    <w:rsid w:val="00AD1692"/>
    <w:rsid w:val="00AD16F0"/>
    <w:rsid w:val="00AD1E62"/>
    <w:rsid w:val="00AD2093"/>
    <w:rsid w:val="00AD2228"/>
    <w:rsid w:val="00AD22A1"/>
    <w:rsid w:val="00AD418F"/>
    <w:rsid w:val="00AD4C67"/>
    <w:rsid w:val="00AD505C"/>
    <w:rsid w:val="00AD575E"/>
    <w:rsid w:val="00AD5C2A"/>
    <w:rsid w:val="00AE0605"/>
    <w:rsid w:val="00AE08FF"/>
    <w:rsid w:val="00AE0B26"/>
    <w:rsid w:val="00AE2F75"/>
    <w:rsid w:val="00AE3098"/>
    <w:rsid w:val="00AE33FA"/>
    <w:rsid w:val="00AE5F0D"/>
    <w:rsid w:val="00AE702D"/>
    <w:rsid w:val="00AE7627"/>
    <w:rsid w:val="00AE7A1D"/>
    <w:rsid w:val="00AF007C"/>
    <w:rsid w:val="00AF0661"/>
    <w:rsid w:val="00AF08C6"/>
    <w:rsid w:val="00AF12CC"/>
    <w:rsid w:val="00AF2338"/>
    <w:rsid w:val="00AF2B6D"/>
    <w:rsid w:val="00AF4E91"/>
    <w:rsid w:val="00AF5379"/>
    <w:rsid w:val="00AF629B"/>
    <w:rsid w:val="00AF6B0E"/>
    <w:rsid w:val="00AF7F23"/>
    <w:rsid w:val="00B00A0D"/>
    <w:rsid w:val="00B00BD7"/>
    <w:rsid w:val="00B00BF8"/>
    <w:rsid w:val="00B01B8F"/>
    <w:rsid w:val="00B0214D"/>
    <w:rsid w:val="00B04B0E"/>
    <w:rsid w:val="00B04B19"/>
    <w:rsid w:val="00B0531D"/>
    <w:rsid w:val="00B059A0"/>
    <w:rsid w:val="00B06B21"/>
    <w:rsid w:val="00B06DEB"/>
    <w:rsid w:val="00B12EA6"/>
    <w:rsid w:val="00B13B36"/>
    <w:rsid w:val="00B14352"/>
    <w:rsid w:val="00B14A05"/>
    <w:rsid w:val="00B14B8C"/>
    <w:rsid w:val="00B20273"/>
    <w:rsid w:val="00B20865"/>
    <w:rsid w:val="00B21E53"/>
    <w:rsid w:val="00B22D00"/>
    <w:rsid w:val="00B231AA"/>
    <w:rsid w:val="00B232BB"/>
    <w:rsid w:val="00B23634"/>
    <w:rsid w:val="00B23F78"/>
    <w:rsid w:val="00B254AB"/>
    <w:rsid w:val="00B26366"/>
    <w:rsid w:val="00B26BD9"/>
    <w:rsid w:val="00B3071E"/>
    <w:rsid w:val="00B30793"/>
    <w:rsid w:val="00B3107E"/>
    <w:rsid w:val="00B31138"/>
    <w:rsid w:val="00B3172A"/>
    <w:rsid w:val="00B329BF"/>
    <w:rsid w:val="00B347D9"/>
    <w:rsid w:val="00B35C76"/>
    <w:rsid w:val="00B36115"/>
    <w:rsid w:val="00B37673"/>
    <w:rsid w:val="00B37E38"/>
    <w:rsid w:val="00B40071"/>
    <w:rsid w:val="00B4031C"/>
    <w:rsid w:val="00B41631"/>
    <w:rsid w:val="00B41972"/>
    <w:rsid w:val="00B41D2A"/>
    <w:rsid w:val="00B422AC"/>
    <w:rsid w:val="00B424C5"/>
    <w:rsid w:val="00B427F9"/>
    <w:rsid w:val="00B42E24"/>
    <w:rsid w:val="00B44AB5"/>
    <w:rsid w:val="00B44FFE"/>
    <w:rsid w:val="00B51175"/>
    <w:rsid w:val="00B518EC"/>
    <w:rsid w:val="00B52539"/>
    <w:rsid w:val="00B52C5E"/>
    <w:rsid w:val="00B53979"/>
    <w:rsid w:val="00B53E30"/>
    <w:rsid w:val="00B54CBD"/>
    <w:rsid w:val="00B55B8C"/>
    <w:rsid w:val="00B57EFD"/>
    <w:rsid w:val="00B57F58"/>
    <w:rsid w:val="00B600F2"/>
    <w:rsid w:val="00B60292"/>
    <w:rsid w:val="00B61A98"/>
    <w:rsid w:val="00B61B29"/>
    <w:rsid w:val="00B61C4E"/>
    <w:rsid w:val="00B61F07"/>
    <w:rsid w:val="00B631DD"/>
    <w:rsid w:val="00B63596"/>
    <w:rsid w:val="00B63643"/>
    <w:rsid w:val="00B6384A"/>
    <w:rsid w:val="00B63B3D"/>
    <w:rsid w:val="00B645D9"/>
    <w:rsid w:val="00B6545A"/>
    <w:rsid w:val="00B65D54"/>
    <w:rsid w:val="00B66B13"/>
    <w:rsid w:val="00B6726D"/>
    <w:rsid w:val="00B679D0"/>
    <w:rsid w:val="00B70A61"/>
    <w:rsid w:val="00B70DE5"/>
    <w:rsid w:val="00B70DF1"/>
    <w:rsid w:val="00B734B8"/>
    <w:rsid w:val="00B74B0D"/>
    <w:rsid w:val="00B75F8B"/>
    <w:rsid w:val="00B7616D"/>
    <w:rsid w:val="00B775BD"/>
    <w:rsid w:val="00B77C33"/>
    <w:rsid w:val="00B77FFA"/>
    <w:rsid w:val="00B80194"/>
    <w:rsid w:val="00B803E2"/>
    <w:rsid w:val="00B8113B"/>
    <w:rsid w:val="00B81D92"/>
    <w:rsid w:val="00B83570"/>
    <w:rsid w:val="00B83CE0"/>
    <w:rsid w:val="00B85265"/>
    <w:rsid w:val="00B854CA"/>
    <w:rsid w:val="00B85CC6"/>
    <w:rsid w:val="00B8606A"/>
    <w:rsid w:val="00B8620D"/>
    <w:rsid w:val="00B867AE"/>
    <w:rsid w:val="00B86AAE"/>
    <w:rsid w:val="00B86E9A"/>
    <w:rsid w:val="00B87751"/>
    <w:rsid w:val="00B87E1A"/>
    <w:rsid w:val="00B9031D"/>
    <w:rsid w:val="00B904FA"/>
    <w:rsid w:val="00B91471"/>
    <w:rsid w:val="00B91C24"/>
    <w:rsid w:val="00B92701"/>
    <w:rsid w:val="00B9325F"/>
    <w:rsid w:val="00B95C65"/>
    <w:rsid w:val="00B96515"/>
    <w:rsid w:val="00B966B7"/>
    <w:rsid w:val="00B97F80"/>
    <w:rsid w:val="00BA0230"/>
    <w:rsid w:val="00BA0C4B"/>
    <w:rsid w:val="00BA11A5"/>
    <w:rsid w:val="00BA2008"/>
    <w:rsid w:val="00BA26FA"/>
    <w:rsid w:val="00BA320F"/>
    <w:rsid w:val="00BA4548"/>
    <w:rsid w:val="00BA5EBD"/>
    <w:rsid w:val="00BA5ED6"/>
    <w:rsid w:val="00BA6253"/>
    <w:rsid w:val="00BA6D33"/>
    <w:rsid w:val="00BA7AB1"/>
    <w:rsid w:val="00BB0A6B"/>
    <w:rsid w:val="00BB112E"/>
    <w:rsid w:val="00BB155C"/>
    <w:rsid w:val="00BB5499"/>
    <w:rsid w:val="00BB552F"/>
    <w:rsid w:val="00BB6925"/>
    <w:rsid w:val="00BB69EC"/>
    <w:rsid w:val="00BB6A46"/>
    <w:rsid w:val="00BB6E94"/>
    <w:rsid w:val="00BB7E16"/>
    <w:rsid w:val="00BB7F3C"/>
    <w:rsid w:val="00BC0436"/>
    <w:rsid w:val="00BC0852"/>
    <w:rsid w:val="00BC08AE"/>
    <w:rsid w:val="00BC11C8"/>
    <w:rsid w:val="00BC158F"/>
    <w:rsid w:val="00BC18C0"/>
    <w:rsid w:val="00BC1DDF"/>
    <w:rsid w:val="00BC2314"/>
    <w:rsid w:val="00BC2671"/>
    <w:rsid w:val="00BC3D5C"/>
    <w:rsid w:val="00BC4E3A"/>
    <w:rsid w:val="00BC4EA5"/>
    <w:rsid w:val="00BC504E"/>
    <w:rsid w:val="00BC5721"/>
    <w:rsid w:val="00BC5B59"/>
    <w:rsid w:val="00BC64C3"/>
    <w:rsid w:val="00BC71D4"/>
    <w:rsid w:val="00BD0076"/>
    <w:rsid w:val="00BD04F2"/>
    <w:rsid w:val="00BD0D59"/>
    <w:rsid w:val="00BD1352"/>
    <w:rsid w:val="00BD1C57"/>
    <w:rsid w:val="00BD227D"/>
    <w:rsid w:val="00BD2379"/>
    <w:rsid w:val="00BD41FA"/>
    <w:rsid w:val="00BD4BCD"/>
    <w:rsid w:val="00BD52C3"/>
    <w:rsid w:val="00BD5315"/>
    <w:rsid w:val="00BD6391"/>
    <w:rsid w:val="00BD6C8D"/>
    <w:rsid w:val="00BD7B40"/>
    <w:rsid w:val="00BE01CA"/>
    <w:rsid w:val="00BE038A"/>
    <w:rsid w:val="00BE0DA2"/>
    <w:rsid w:val="00BE0E06"/>
    <w:rsid w:val="00BE1C94"/>
    <w:rsid w:val="00BE1ED9"/>
    <w:rsid w:val="00BE1FFD"/>
    <w:rsid w:val="00BE398C"/>
    <w:rsid w:val="00BE50A4"/>
    <w:rsid w:val="00BE6352"/>
    <w:rsid w:val="00BE638A"/>
    <w:rsid w:val="00BE7364"/>
    <w:rsid w:val="00BE7549"/>
    <w:rsid w:val="00BE756F"/>
    <w:rsid w:val="00BF0C90"/>
    <w:rsid w:val="00BF275C"/>
    <w:rsid w:val="00BF2A89"/>
    <w:rsid w:val="00BF2AE3"/>
    <w:rsid w:val="00BF2B83"/>
    <w:rsid w:val="00BF2B9D"/>
    <w:rsid w:val="00BF3739"/>
    <w:rsid w:val="00BF3B2B"/>
    <w:rsid w:val="00BF3E8C"/>
    <w:rsid w:val="00BF6209"/>
    <w:rsid w:val="00BF6A8B"/>
    <w:rsid w:val="00BF73A1"/>
    <w:rsid w:val="00C00CD3"/>
    <w:rsid w:val="00C0160F"/>
    <w:rsid w:val="00C01749"/>
    <w:rsid w:val="00C01D6B"/>
    <w:rsid w:val="00C01EB5"/>
    <w:rsid w:val="00C04B92"/>
    <w:rsid w:val="00C05289"/>
    <w:rsid w:val="00C0687F"/>
    <w:rsid w:val="00C07D46"/>
    <w:rsid w:val="00C10039"/>
    <w:rsid w:val="00C10903"/>
    <w:rsid w:val="00C10A98"/>
    <w:rsid w:val="00C11BEE"/>
    <w:rsid w:val="00C1219F"/>
    <w:rsid w:val="00C12453"/>
    <w:rsid w:val="00C125B4"/>
    <w:rsid w:val="00C125FB"/>
    <w:rsid w:val="00C126CE"/>
    <w:rsid w:val="00C12F70"/>
    <w:rsid w:val="00C1322F"/>
    <w:rsid w:val="00C13EEC"/>
    <w:rsid w:val="00C158C7"/>
    <w:rsid w:val="00C16A3C"/>
    <w:rsid w:val="00C16F6B"/>
    <w:rsid w:val="00C215EF"/>
    <w:rsid w:val="00C22B10"/>
    <w:rsid w:val="00C245BD"/>
    <w:rsid w:val="00C25600"/>
    <w:rsid w:val="00C25D0B"/>
    <w:rsid w:val="00C274A9"/>
    <w:rsid w:val="00C30046"/>
    <w:rsid w:val="00C30CF3"/>
    <w:rsid w:val="00C322AD"/>
    <w:rsid w:val="00C32C9E"/>
    <w:rsid w:val="00C330B5"/>
    <w:rsid w:val="00C3347F"/>
    <w:rsid w:val="00C33B35"/>
    <w:rsid w:val="00C341CD"/>
    <w:rsid w:val="00C343F6"/>
    <w:rsid w:val="00C35053"/>
    <w:rsid w:val="00C35E8F"/>
    <w:rsid w:val="00C3679D"/>
    <w:rsid w:val="00C36A13"/>
    <w:rsid w:val="00C37264"/>
    <w:rsid w:val="00C40CD1"/>
    <w:rsid w:val="00C40F3B"/>
    <w:rsid w:val="00C413C3"/>
    <w:rsid w:val="00C41518"/>
    <w:rsid w:val="00C41B6D"/>
    <w:rsid w:val="00C46AB7"/>
    <w:rsid w:val="00C47CB9"/>
    <w:rsid w:val="00C5034D"/>
    <w:rsid w:val="00C50543"/>
    <w:rsid w:val="00C506CD"/>
    <w:rsid w:val="00C51801"/>
    <w:rsid w:val="00C5236E"/>
    <w:rsid w:val="00C52DCC"/>
    <w:rsid w:val="00C53290"/>
    <w:rsid w:val="00C538EA"/>
    <w:rsid w:val="00C55A5E"/>
    <w:rsid w:val="00C56899"/>
    <w:rsid w:val="00C57A52"/>
    <w:rsid w:val="00C57F04"/>
    <w:rsid w:val="00C60975"/>
    <w:rsid w:val="00C61587"/>
    <w:rsid w:val="00C617A5"/>
    <w:rsid w:val="00C61D05"/>
    <w:rsid w:val="00C634CE"/>
    <w:rsid w:val="00C6483F"/>
    <w:rsid w:val="00C65CC2"/>
    <w:rsid w:val="00C67008"/>
    <w:rsid w:val="00C67B7F"/>
    <w:rsid w:val="00C70415"/>
    <w:rsid w:val="00C707FD"/>
    <w:rsid w:val="00C72115"/>
    <w:rsid w:val="00C736A6"/>
    <w:rsid w:val="00C73E8D"/>
    <w:rsid w:val="00C74832"/>
    <w:rsid w:val="00C74DEA"/>
    <w:rsid w:val="00C755CC"/>
    <w:rsid w:val="00C75851"/>
    <w:rsid w:val="00C76E0A"/>
    <w:rsid w:val="00C77C8B"/>
    <w:rsid w:val="00C77F80"/>
    <w:rsid w:val="00C81041"/>
    <w:rsid w:val="00C81558"/>
    <w:rsid w:val="00C82853"/>
    <w:rsid w:val="00C828C8"/>
    <w:rsid w:val="00C8397C"/>
    <w:rsid w:val="00C84B79"/>
    <w:rsid w:val="00C8520B"/>
    <w:rsid w:val="00C85F94"/>
    <w:rsid w:val="00C8635C"/>
    <w:rsid w:val="00C86894"/>
    <w:rsid w:val="00C869C5"/>
    <w:rsid w:val="00C877F4"/>
    <w:rsid w:val="00C9054B"/>
    <w:rsid w:val="00C9178B"/>
    <w:rsid w:val="00C919FB"/>
    <w:rsid w:val="00C92931"/>
    <w:rsid w:val="00C92D55"/>
    <w:rsid w:val="00C93626"/>
    <w:rsid w:val="00C94802"/>
    <w:rsid w:val="00C948AA"/>
    <w:rsid w:val="00C963A7"/>
    <w:rsid w:val="00C964A7"/>
    <w:rsid w:val="00C966D5"/>
    <w:rsid w:val="00C97E98"/>
    <w:rsid w:val="00CA0CBC"/>
    <w:rsid w:val="00CA0DE8"/>
    <w:rsid w:val="00CA1754"/>
    <w:rsid w:val="00CA1D98"/>
    <w:rsid w:val="00CA26EA"/>
    <w:rsid w:val="00CA3524"/>
    <w:rsid w:val="00CA497E"/>
    <w:rsid w:val="00CA4B5F"/>
    <w:rsid w:val="00CA5AF5"/>
    <w:rsid w:val="00CA5B97"/>
    <w:rsid w:val="00CA5C12"/>
    <w:rsid w:val="00CA5D86"/>
    <w:rsid w:val="00CA77A7"/>
    <w:rsid w:val="00CB00E1"/>
    <w:rsid w:val="00CB0152"/>
    <w:rsid w:val="00CB0994"/>
    <w:rsid w:val="00CB2F9C"/>
    <w:rsid w:val="00CB33A1"/>
    <w:rsid w:val="00CB3B24"/>
    <w:rsid w:val="00CB44E5"/>
    <w:rsid w:val="00CB48A9"/>
    <w:rsid w:val="00CB4E92"/>
    <w:rsid w:val="00CB5B7D"/>
    <w:rsid w:val="00CB6187"/>
    <w:rsid w:val="00CB6E5F"/>
    <w:rsid w:val="00CB785E"/>
    <w:rsid w:val="00CB7936"/>
    <w:rsid w:val="00CC0937"/>
    <w:rsid w:val="00CC0DEF"/>
    <w:rsid w:val="00CC3A4B"/>
    <w:rsid w:val="00CC4849"/>
    <w:rsid w:val="00CC540E"/>
    <w:rsid w:val="00CC5C15"/>
    <w:rsid w:val="00CC668A"/>
    <w:rsid w:val="00CC69A4"/>
    <w:rsid w:val="00CC6E81"/>
    <w:rsid w:val="00CC7C4B"/>
    <w:rsid w:val="00CC7F1D"/>
    <w:rsid w:val="00CD1F46"/>
    <w:rsid w:val="00CD2F18"/>
    <w:rsid w:val="00CD380E"/>
    <w:rsid w:val="00CD3C25"/>
    <w:rsid w:val="00CD6CED"/>
    <w:rsid w:val="00CD7A3E"/>
    <w:rsid w:val="00CD7BAE"/>
    <w:rsid w:val="00CE1786"/>
    <w:rsid w:val="00CE1C89"/>
    <w:rsid w:val="00CE1CF4"/>
    <w:rsid w:val="00CE32A8"/>
    <w:rsid w:val="00CE3828"/>
    <w:rsid w:val="00CE4B31"/>
    <w:rsid w:val="00CE50EB"/>
    <w:rsid w:val="00CE5901"/>
    <w:rsid w:val="00CE5D07"/>
    <w:rsid w:val="00CE75D2"/>
    <w:rsid w:val="00CF024D"/>
    <w:rsid w:val="00CF1ED9"/>
    <w:rsid w:val="00CF2451"/>
    <w:rsid w:val="00CF42C6"/>
    <w:rsid w:val="00CF44D6"/>
    <w:rsid w:val="00CF44F8"/>
    <w:rsid w:val="00CF5FB7"/>
    <w:rsid w:val="00CF60E5"/>
    <w:rsid w:val="00CF7157"/>
    <w:rsid w:val="00CF72C5"/>
    <w:rsid w:val="00CF780C"/>
    <w:rsid w:val="00CF78F2"/>
    <w:rsid w:val="00CF7BDF"/>
    <w:rsid w:val="00CF7CBB"/>
    <w:rsid w:val="00D007EB"/>
    <w:rsid w:val="00D00F2F"/>
    <w:rsid w:val="00D01571"/>
    <w:rsid w:val="00D01C78"/>
    <w:rsid w:val="00D03132"/>
    <w:rsid w:val="00D036A7"/>
    <w:rsid w:val="00D04636"/>
    <w:rsid w:val="00D04AA7"/>
    <w:rsid w:val="00D05414"/>
    <w:rsid w:val="00D063FC"/>
    <w:rsid w:val="00D074E6"/>
    <w:rsid w:val="00D07887"/>
    <w:rsid w:val="00D07F6D"/>
    <w:rsid w:val="00D10392"/>
    <w:rsid w:val="00D11021"/>
    <w:rsid w:val="00D113B3"/>
    <w:rsid w:val="00D11C1F"/>
    <w:rsid w:val="00D150A5"/>
    <w:rsid w:val="00D15C4C"/>
    <w:rsid w:val="00D164B3"/>
    <w:rsid w:val="00D16518"/>
    <w:rsid w:val="00D1779D"/>
    <w:rsid w:val="00D17EE2"/>
    <w:rsid w:val="00D200AE"/>
    <w:rsid w:val="00D2124D"/>
    <w:rsid w:val="00D22502"/>
    <w:rsid w:val="00D22FF1"/>
    <w:rsid w:val="00D23552"/>
    <w:rsid w:val="00D25208"/>
    <w:rsid w:val="00D262EC"/>
    <w:rsid w:val="00D266A2"/>
    <w:rsid w:val="00D2673C"/>
    <w:rsid w:val="00D26D2F"/>
    <w:rsid w:val="00D27DF1"/>
    <w:rsid w:val="00D31BC9"/>
    <w:rsid w:val="00D32420"/>
    <w:rsid w:val="00D327A9"/>
    <w:rsid w:val="00D34D7E"/>
    <w:rsid w:val="00D3517E"/>
    <w:rsid w:val="00D352E0"/>
    <w:rsid w:val="00D36828"/>
    <w:rsid w:val="00D379CF"/>
    <w:rsid w:val="00D413C8"/>
    <w:rsid w:val="00D4162D"/>
    <w:rsid w:val="00D418BF"/>
    <w:rsid w:val="00D41993"/>
    <w:rsid w:val="00D43621"/>
    <w:rsid w:val="00D449DD"/>
    <w:rsid w:val="00D451CD"/>
    <w:rsid w:val="00D4602C"/>
    <w:rsid w:val="00D461D3"/>
    <w:rsid w:val="00D474D4"/>
    <w:rsid w:val="00D51D57"/>
    <w:rsid w:val="00D51F2E"/>
    <w:rsid w:val="00D520ED"/>
    <w:rsid w:val="00D521EB"/>
    <w:rsid w:val="00D55E1D"/>
    <w:rsid w:val="00D56268"/>
    <w:rsid w:val="00D56D9C"/>
    <w:rsid w:val="00D56F45"/>
    <w:rsid w:val="00D57629"/>
    <w:rsid w:val="00D60CB3"/>
    <w:rsid w:val="00D61846"/>
    <w:rsid w:val="00D6186C"/>
    <w:rsid w:val="00D62234"/>
    <w:rsid w:val="00D622BC"/>
    <w:rsid w:val="00D6269D"/>
    <w:rsid w:val="00D629A8"/>
    <w:rsid w:val="00D632A8"/>
    <w:rsid w:val="00D63908"/>
    <w:rsid w:val="00D6502D"/>
    <w:rsid w:val="00D665A5"/>
    <w:rsid w:val="00D67287"/>
    <w:rsid w:val="00D67707"/>
    <w:rsid w:val="00D67790"/>
    <w:rsid w:val="00D700EA"/>
    <w:rsid w:val="00D715DE"/>
    <w:rsid w:val="00D72860"/>
    <w:rsid w:val="00D73FCD"/>
    <w:rsid w:val="00D742B0"/>
    <w:rsid w:val="00D7439E"/>
    <w:rsid w:val="00D74630"/>
    <w:rsid w:val="00D757F1"/>
    <w:rsid w:val="00D76A68"/>
    <w:rsid w:val="00D76DF5"/>
    <w:rsid w:val="00D80D7B"/>
    <w:rsid w:val="00D81511"/>
    <w:rsid w:val="00D81F1B"/>
    <w:rsid w:val="00D835B8"/>
    <w:rsid w:val="00D841F0"/>
    <w:rsid w:val="00D84E40"/>
    <w:rsid w:val="00D84F1F"/>
    <w:rsid w:val="00D87277"/>
    <w:rsid w:val="00D876E5"/>
    <w:rsid w:val="00D87AD7"/>
    <w:rsid w:val="00D90B6F"/>
    <w:rsid w:val="00D911A2"/>
    <w:rsid w:val="00D91659"/>
    <w:rsid w:val="00D9195C"/>
    <w:rsid w:val="00D91BE8"/>
    <w:rsid w:val="00D92E10"/>
    <w:rsid w:val="00D93BD7"/>
    <w:rsid w:val="00D940DE"/>
    <w:rsid w:val="00D94B46"/>
    <w:rsid w:val="00D9558F"/>
    <w:rsid w:val="00D95DD5"/>
    <w:rsid w:val="00D969EE"/>
    <w:rsid w:val="00D97CEC"/>
    <w:rsid w:val="00D97F13"/>
    <w:rsid w:val="00DA0896"/>
    <w:rsid w:val="00DA11D9"/>
    <w:rsid w:val="00DA37CB"/>
    <w:rsid w:val="00DA4070"/>
    <w:rsid w:val="00DA475F"/>
    <w:rsid w:val="00DA56BC"/>
    <w:rsid w:val="00DA5DC3"/>
    <w:rsid w:val="00DA7C4B"/>
    <w:rsid w:val="00DB0887"/>
    <w:rsid w:val="00DB1797"/>
    <w:rsid w:val="00DB17D4"/>
    <w:rsid w:val="00DB2B85"/>
    <w:rsid w:val="00DB2FCC"/>
    <w:rsid w:val="00DB3583"/>
    <w:rsid w:val="00DB3B9F"/>
    <w:rsid w:val="00DB476A"/>
    <w:rsid w:val="00DB7BC3"/>
    <w:rsid w:val="00DC0131"/>
    <w:rsid w:val="00DC03D2"/>
    <w:rsid w:val="00DC0644"/>
    <w:rsid w:val="00DC1936"/>
    <w:rsid w:val="00DC21F6"/>
    <w:rsid w:val="00DC2D36"/>
    <w:rsid w:val="00DC3DDB"/>
    <w:rsid w:val="00DC71BB"/>
    <w:rsid w:val="00DC7CF2"/>
    <w:rsid w:val="00DC7D5E"/>
    <w:rsid w:val="00DC7F2A"/>
    <w:rsid w:val="00DD031C"/>
    <w:rsid w:val="00DD0C3F"/>
    <w:rsid w:val="00DD1723"/>
    <w:rsid w:val="00DD20DC"/>
    <w:rsid w:val="00DD318A"/>
    <w:rsid w:val="00DD3271"/>
    <w:rsid w:val="00DD344F"/>
    <w:rsid w:val="00DD4095"/>
    <w:rsid w:val="00DD4A9C"/>
    <w:rsid w:val="00DD50FE"/>
    <w:rsid w:val="00DD6326"/>
    <w:rsid w:val="00DD6644"/>
    <w:rsid w:val="00DD79DE"/>
    <w:rsid w:val="00DD7FC2"/>
    <w:rsid w:val="00DE045F"/>
    <w:rsid w:val="00DE08F6"/>
    <w:rsid w:val="00DE0E66"/>
    <w:rsid w:val="00DE191B"/>
    <w:rsid w:val="00DE2627"/>
    <w:rsid w:val="00DE44CE"/>
    <w:rsid w:val="00DE4808"/>
    <w:rsid w:val="00DE4BDD"/>
    <w:rsid w:val="00DE5334"/>
    <w:rsid w:val="00DE5B0E"/>
    <w:rsid w:val="00DE5BCC"/>
    <w:rsid w:val="00DE63C9"/>
    <w:rsid w:val="00DE7C81"/>
    <w:rsid w:val="00DF0747"/>
    <w:rsid w:val="00DF1590"/>
    <w:rsid w:val="00DF18FB"/>
    <w:rsid w:val="00DF19DD"/>
    <w:rsid w:val="00DF3719"/>
    <w:rsid w:val="00DF4204"/>
    <w:rsid w:val="00DF63FF"/>
    <w:rsid w:val="00DF661D"/>
    <w:rsid w:val="00E004E9"/>
    <w:rsid w:val="00E00C25"/>
    <w:rsid w:val="00E019DE"/>
    <w:rsid w:val="00E021D0"/>
    <w:rsid w:val="00E022D4"/>
    <w:rsid w:val="00E02676"/>
    <w:rsid w:val="00E03AEB"/>
    <w:rsid w:val="00E04A5B"/>
    <w:rsid w:val="00E0524C"/>
    <w:rsid w:val="00E0695B"/>
    <w:rsid w:val="00E104D6"/>
    <w:rsid w:val="00E10EEC"/>
    <w:rsid w:val="00E11B7C"/>
    <w:rsid w:val="00E13233"/>
    <w:rsid w:val="00E13721"/>
    <w:rsid w:val="00E13772"/>
    <w:rsid w:val="00E14306"/>
    <w:rsid w:val="00E14835"/>
    <w:rsid w:val="00E14880"/>
    <w:rsid w:val="00E1614C"/>
    <w:rsid w:val="00E1663E"/>
    <w:rsid w:val="00E16757"/>
    <w:rsid w:val="00E211F7"/>
    <w:rsid w:val="00E215DD"/>
    <w:rsid w:val="00E248FE"/>
    <w:rsid w:val="00E267C2"/>
    <w:rsid w:val="00E268E2"/>
    <w:rsid w:val="00E27214"/>
    <w:rsid w:val="00E307EB"/>
    <w:rsid w:val="00E31C81"/>
    <w:rsid w:val="00E32168"/>
    <w:rsid w:val="00E3258A"/>
    <w:rsid w:val="00E34D66"/>
    <w:rsid w:val="00E3598D"/>
    <w:rsid w:val="00E3633E"/>
    <w:rsid w:val="00E36BCE"/>
    <w:rsid w:val="00E36D04"/>
    <w:rsid w:val="00E37F06"/>
    <w:rsid w:val="00E4042A"/>
    <w:rsid w:val="00E405BC"/>
    <w:rsid w:val="00E41214"/>
    <w:rsid w:val="00E427EE"/>
    <w:rsid w:val="00E43207"/>
    <w:rsid w:val="00E43AF1"/>
    <w:rsid w:val="00E4478A"/>
    <w:rsid w:val="00E44E81"/>
    <w:rsid w:val="00E45778"/>
    <w:rsid w:val="00E46B93"/>
    <w:rsid w:val="00E46C50"/>
    <w:rsid w:val="00E475A3"/>
    <w:rsid w:val="00E47D23"/>
    <w:rsid w:val="00E52D83"/>
    <w:rsid w:val="00E53AE9"/>
    <w:rsid w:val="00E53F61"/>
    <w:rsid w:val="00E543EA"/>
    <w:rsid w:val="00E548D4"/>
    <w:rsid w:val="00E551E4"/>
    <w:rsid w:val="00E55EA3"/>
    <w:rsid w:val="00E56CF2"/>
    <w:rsid w:val="00E56F7F"/>
    <w:rsid w:val="00E576ED"/>
    <w:rsid w:val="00E57D0A"/>
    <w:rsid w:val="00E61998"/>
    <w:rsid w:val="00E62625"/>
    <w:rsid w:val="00E62F46"/>
    <w:rsid w:val="00E6303C"/>
    <w:rsid w:val="00E636C6"/>
    <w:rsid w:val="00E64909"/>
    <w:rsid w:val="00E64EF1"/>
    <w:rsid w:val="00E66613"/>
    <w:rsid w:val="00E674C0"/>
    <w:rsid w:val="00E71025"/>
    <w:rsid w:val="00E7153C"/>
    <w:rsid w:val="00E72D28"/>
    <w:rsid w:val="00E742DB"/>
    <w:rsid w:val="00E75C1C"/>
    <w:rsid w:val="00E75E16"/>
    <w:rsid w:val="00E779FB"/>
    <w:rsid w:val="00E80629"/>
    <w:rsid w:val="00E80FB2"/>
    <w:rsid w:val="00E813F5"/>
    <w:rsid w:val="00E850AA"/>
    <w:rsid w:val="00E8513B"/>
    <w:rsid w:val="00E85221"/>
    <w:rsid w:val="00E85294"/>
    <w:rsid w:val="00E90CE6"/>
    <w:rsid w:val="00E90E44"/>
    <w:rsid w:val="00E92D26"/>
    <w:rsid w:val="00E93AD6"/>
    <w:rsid w:val="00E95072"/>
    <w:rsid w:val="00E9722B"/>
    <w:rsid w:val="00E97360"/>
    <w:rsid w:val="00EA1FE3"/>
    <w:rsid w:val="00EA32FB"/>
    <w:rsid w:val="00EA4AC1"/>
    <w:rsid w:val="00EA568C"/>
    <w:rsid w:val="00EA608E"/>
    <w:rsid w:val="00EA66F5"/>
    <w:rsid w:val="00EA6892"/>
    <w:rsid w:val="00EA6C5F"/>
    <w:rsid w:val="00EA7A4F"/>
    <w:rsid w:val="00EA7E65"/>
    <w:rsid w:val="00EB04FE"/>
    <w:rsid w:val="00EB10BC"/>
    <w:rsid w:val="00EB1EA9"/>
    <w:rsid w:val="00EB1EEA"/>
    <w:rsid w:val="00EB1EFB"/>
    <w:rsid w:val="00EB2237"/>
    <w:rsid w:val="00EB2295"/>
    <w:rsid w:val="00EB2BBE"/>
    <w:rsid w:val="00EB5BCB"/>
    <w:rsid w:val="00EB5E89"/>
    <w:rsid w:val="00EC0A0C"/>
    <w:rsid w:val="00EC0DE5"/>
    <w:rsid w:val="00EC1612"/>
    <w:rsid w:val="00EC28A7"/>
    <w:rsid w:val="00EC3142"/>
    <w:rsid w:val="00EC3F99"/>
    <w:rsid w:val="00ED02D3"/>
    <w:rsid w:val="00ED06B2"/>
    <w:rsid w:val="00ED1B79"/>
    <w:rsid w:val="00ED20E9"/>
    <w:rsid w:val="00ED332F"/>
    <w:rsid w:val="00ED33D3"/>
    <w:rsid w:val="00ED39A4"/>
    <w:rsid w:val="00ED3D89"/>
    <w:rsid w:val="00ED5639"/>
    <w:rsid w:val="00ED6381"/>
    <w:rsid w:val="00ED6B42"/>
    <w:rsid w:val="00ED7E81"/>
    <w:rsid w:val="00EE0E4C"/>
    <w:rsid w:val="00EE1463"/>
    <w:rsid w:val="00EE307D"/>
    <w:rsid w:val="00EE4E17"/>
    <w:rsid w:val="00EE62A9"/>
    <w:rsid w:val="00EF0206"/>
    <w:rsid w:val="00EF0954"/>
    <w:rsid w:val="00EF09A4"/>
    <w:rsid w:val="00EF0D56"/>
    <w:rsid w:val="00EF0EDB"/>
    <w:rsid w:val="00EF111F"/>
    <w:rsid w:val="00EF11AE"/>
    <w:rsid w:val="00EF148D"/>
    <w:rsid w:val="00EF1F03"/>
    <w:rsid w:val="00EF2387"/>
    <w:rsid w:val="00EF28FC"/>
    <w:rsid w:val="00EF2C18"/>
    <w:rsid w:val="00EF32F6"/>
    <w:rsid w:val="00EF5D4F"/>
    <w:rsid w:val="00EF6C4F"/>
    <w:rsid w:val="00EF6D85"/>
    <w:rsid w:val="00EF7E72"/>
    <w:rsid w:val="00F013AF"/>
    <w:rsid w:val="00F01ADE"/>
    <w:rsid w:val="00F01F09"/>
    <w:rsid w:val="00F03020"/>
    <w:rsid w:val="00F033D0"/>
    <w:rsid w:val="00F03C7F"/>
    <w:rsid w:val="00F04811"/>
    <w:rsid w:val="00F04E6D"/>
    <w:rsid w:val="00F05EB1"/>
    <w:rsid w:val="00F061EA"/>
    <w:rsid w:val="00F066EF"/>
    <w:rsid w:val="00F10097"/>
    <w:rsid w:val="00F105DB"/>
    <w:rsid w:val="00F12D6C"/>
    <w:rsid w:val="00F139CD"/>
    <w:rsid w:val="00F14582"/>
    <w:rsid w:val="00F150E8"/>
    <w:rsid w:val="00F15783"/>
    <w:rsid w:val="00F1598E"/>
    <w:rsid w:val="00F173BA"/>
    <w:rsid w:val="00F21D2B"/>
    <w:rsid w:val="00F22EA3"/>
    <w:rsid w:val="00F23BD9"/>
    <w:rsid w:val="00F246D0"/>
    <w:rsid w:val="00F247C9"/>
    <w:rsid w:val="00F258DE"/>
    <w:rsid w:val="00F25C6B"/>
    <w:rsid w:val="00F25DC0"/>
    <w:rsid w:val="00F2631D"/>
    <w:rsid w:val="00F26400"/>
    <w:rsid w:val="00F26C2E"/>
    <w:rsid w:val="00F27262"/>
    <w:rsid w:val="00F27A41"/>
    <w:rsid w:val="00F33283"/>
    <w:rsid w:val="00F356DD"/>
    <w:rsid w:val="00F356F3"/>
    <w:rsid w:val="00F35CAD"/>
    <w:rsid w:val="00F36ED2"/>
    <w:rsid w:val="00F3719F"/>
    <w:rsid w:val="00F373CB"/>
    <w:rsid w:val="00F405C9"/>
    <w:rsid w:val="00F40719"/>
    <w:rsid w:val="00F418E2"/>
    <w:rsid w:val="00F43E86"/>
    <w:rsid w:val="00F44B03"/>
    <w:rsid w:val="00F45141"/>
    <w:rsid w:val="00F45289"/>
    <w:rsid w:val="00F4596D"/>
    <w:rsid w:val="00F46F71"/>
    <w:rsid w:val="00F51FDE"/>
    <w:rsid w:val="00F52999"/>
    <w:rsid w:val="00F5358D"/>
    <w:rsid w:val="00F53BCD"/>
    <w:rsid w:val="00F53C57"/>
    <w:rsid w:val="00F53CEB"/>
    <w:rsid w:val="00F53D94"/>
    <w:rsid w:val="00F544F0"/>
    <w:rsid w:val="00F55088"/>
    <w:rsid w:val="00F551AD"/>
    <w:rsid w:val="00F56885"/>
    <w:rsid w:val="00F575FD"/>
    <w:rsid w:val="00F57BA6"/>
    <w:rsid w:val="00F60BCC"/>
    <w:rsid w:val="00F6219F"/>
    <w:rsid w:val="00F638E8"/>
    <w:rsid w:val="00F63B3A"/>
    <w:rsid w:val="00F63BA1"/>
    <w:rsid w:val="00F64EDD"/>
    <w:rsid w:val="00F6550F"/>
    <w:rsid w:val="00F65A0E"/>
    <w:rsid w:val="00F66267"/>
    <w:rsid w:val="00F66BC4"/>
    <w:rsid w:val="00F66D2E"/>
    <w:rsid w:val="00F7047A"/>
    <w:rsid w:val="00F70760"/>
    <w:rsid w:val="00F7209A"/>
    <w:rsid w:val="00F72E18"/>
    <w:rsid w:val="00F72F0C"/>
    <w:rsid w:val="00F7365E"/>
    <w:rsid w:val="00F745D5"/>
    <w:rsid w:val="00F74ADC"/>
    <w:rsid w:val="00F758D8"/>
    <w:rsid w:val="00F75DDB"/>
    <w:rsid w:val="00F772C5"/>
    <w:rsid w:val="00F77607"/>
    <w:rsid w:val="00F77DB0"/>
    <w:rsid w:val="00F80996"/>
    <w:rsid w:val="00F80FE7"/>
    <w:rsid w:val="00F834B6"/>
    <w:rsid w:val="00F83557"/>
    <w:rsid w:val="00F83A18"/>
    <w:rsid w:val="00F8460A"/>
    <w:rsid w:val="00F84961"/>
    <w:rsid w:val="00F84C55"/>
    <w:rsid w:val="00F86A31"/>
    <w:rsid w:val="00F9048D"/>
    <w:rsid w:val="00F92C07"/>
    <w:rsid w:val="00F934DA"/>
    <w:rsid w:val="00F93CB6"/>
    <w:rsid w:val="00F94AAB"/>
    <w:rsid w:val="00F94B5F"/>
    <w:rsid w:val="00F94B86"/>
    <w:rsid w:val="00F96013"/>
    <w:rsid w:val="00F96617"/>
    <w:rsid w:val="00F9699D"/>
    <w:rsid w:val="00F96DDE"/>
    <w:rsid w:val="00F96E92"/>
    <w:rsid w:val="00F979D2"/>
    <w:rsid w:val="00F97A80"/>
    <w:rsid w:val="00FA0B40"/>
    <w:rsid w:val="00FA17EB"/>
    <w:rsid w:val="00FA3E27"/>
    <w:rsid w:val="00FA5548"/>
    <w:rsid w:val="00FA595F"/>
    <w:rsid w:val="00FA77F7"/>
    <w:rsid w:val="00FB136F"/>
    <w:rsid w:val="00FB1F9E"/>
    <w:rsid w:val="00FB4284"/>
    <w:rsid w:val="00FB4629"/>
    <w:rsid w:val="00FB476E"/>
    <w:rsid w:val="00FB5618"/>
    <w:rsid w:val="00FB65D9"/>
    <w:rsid w:val="00FB6BDF"/>
    <w:rsid w:val="00FB6FAD"/>
    <w:rsid w:val="00FB71DE"/>
    <w:rsid w:val="00FC019B"/>
    <w:rsid w:val="00FC25CE"/>
    <w:rsid w:val="00FC2C13"/>
    <w:rsid w:val="00FC2F41"/>
    <w:rsid w:val="00FC35AE"/>
    <w:rsid w:val="00FC4577"/>
    <w:rsid w:val="00FC55FD"/>
    <w:rsid w:val="00FC68B6"/>
    <w:rsid w:val="00FC7842"/>
    <w:rsid w:val="00FC7B19"/>
    <w:rsid w:val="00FC7FE1"/>
    <w:rsid w:val="00FD21F9"/>
    <w:rsid w:val="00FD2967"/>
    <w:rsid w:val="00FD4FBF"/>
    <w:rsid w:val="00FD5CED"/>
    <w:rsid w:val="00FD7AD8"/>
    <w:rsid w:val="00FE23CE"/>
    <w:rsid w:val="00FE2A5C"/>
    <w:rsid w:val="00FE31E2"/>
    <w:rsid w:val="00FE411B"/>
    <w:rsid w:val="00FE467B"/>
    <w:rsid w:val="00FE62C0"/>
    <w:rsid w:val="00FE6621"/>
    <w:rsid w:val="00FE7241"/>
    <w:rsid w:val="00FE78EA"/>
    <w:rsid w:val="00FF0E63"/>
    <w:rsid w:val="00FF3020"/>
    <w:rsid w:val="00FF4FB8"/>
    <w:rsid w:val="00FF544C"/>
    <w:rsid w:val="00FF5FD8"/>
    <w:rsid w:val="00FF6585"/>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next w:val="Normal"/>
    <w:link w:val="Heading1Char"/>
    <w:uiPriority w:val="9"/>
    <w:qFormat/>
    <w:rsid w:val="00177731"/>
    <w:pPr>
      <w:keepNext/>
      <w:numPr>
        <w:numId w:val="2"/>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qFormat/>
    <w:rsid w:val="00D22FF1"/>
    <w:pPr>
      <w:keepNext/>
      <w:numPr>
        <w:ilvl w:val="1"/>
        <w:numId w:val="2"/>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D22FF1"/>
    <w:pPr>
      <w:keepNext/>
      <w:numPr>
        <w:ilvl w:val="2"/>
        <w:numId w:val="2"/>
      </w:numPr>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EC3142"/>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Block Label"/>
    <w:basedOn w:val="Normal"/>
    <w:next w:val="Normal"/>
    <w:link w:val="Heading5Char"/>
    <w:qFormat/>
    <w:rsid w:val="00144F6A"/>
    <w:pPr>
      <w:numPr>
        <w:ilvl w:val="4"/>
        <w:numId w:val="2"/>
      </w:numPr>
      <w:overflowPunct w:val="0"/>
      <w:autoSpaceDE w:val="0"/>
      <w:autoSpaceDN w:val="0"/>
      <w:adjustRightInd w:val="0"/>
      <w:spacing w:after="0" w:line="240" w:lineRule="auto"/>
      <w:textAlignment w:val="baseline"/>
      <w:outlineLvl w:val="4"/>
    </w:pPr>
    <w:rPr>
      <w:rFonts w:ascii="Times New Roman" w:eastAsia="Times New Roman" w:hAnsi="Times New Roman"/>
      <w:b/>
    </w:rPr>
  </w:style>
  <w:style w:type="paragraph" w:styleId="Heading6">
    <w:name w:val="heading 6"/>
    <w:basedOn w:val="Normal"/>
    <w:next w:val="Normal"/>
    <w:link w:val="Heading6Char"/>
    <w:uiPriority w:val="9"/>
    <w:semiHidden/>
    <w:unhideWhenUsed/>
    <w:qFormat/>
    <w:rsid w:val="00EC3142"/>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314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3142"/>
    <w:pPr>
      <w:keepNext/>
      <w:keepLines/>
      <w:numPr>
        <w:ilvl w:val="7"/>
        <w:numId w:val="2"/>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EC3142"/>
    <w:pPr>
      <w:keepNext/>
      <w:keepLines/>
      <w:numPr>
        <w:ilvl w:val="8"/>
        <w:numId w:val="2"/>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1B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B14"/>
  </w:style>
  <w:style w:type="paragraph" w:styleId="Footer">
    <w:name w:val="footer"/>
    <w:basedOn w:val="Normal"/>
    <w:link w:val="FooterChar"/>
    <w:uiPriority w:val="99"/>
    <w:unhideWhenUsed/>
    <w:rsid w:val="00981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B14"/>
  </w:style>
  <w:style w:type="paragraph" w:styleId="BalloonText">
    <w:name w:val="Balloon Text"/>
    <w:basedOn w:val="Normal"/>
    <w:link w:val="BalloonTextChar"/>
    <w:uiPriority w:val="99"/>
    <w:semiHidden/>
    <w:unhideWhenUsed/>
    <w:rsid w:val="00981B1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81B14"/>
    <w:rPr>
      <w:rFonts w:ascii="Tahoma" w:hAnsi="Tahoma" w:cs="Tahoma"/>
      <w:sz w:val="16"/>
      <w:szCs w:val="16"/>
    </w:rPr>
  </w:style>
  <w:style w:type="character" w:customStyle="1" w:styleId="Heading5Char">
    <w:name w:val="Heading 5 Char"/>
    <w:aliases w:val="Block Label Char"/>
    <w:link w:val="Heading5"/>
    <w:rsid w:val="00144F6A"/>
    <w:rPr>
      <w:rFonts w:ascii="Times New Roman" w:eastAsia="Times New Roman" w:hAnsi="Times New Roman"/>
      <w:b/>
    </w:rPr>
  </w:style>
  <w:style w:type="paragraph" w:styleId="BlockText">
    <w:name w:val="Block Text"/>
    <w:basedOn w:val="Normal"/>
    <w:rsid w:val="00144F6A"/>
    <w:pPr>
      <w:overflowPunct w:val="0"/>
      <w:autoSpaceDE w:val="0"/>
      <w:autoSpaceDN w:val="0"/>
      <w:adjustRightInd w:val="0"/>
      <w:spacing w:after="0" w:line="240" w:lineRule="auto"/>
      <w:textAlignment w:val="baseline"/>
    </w:pPr>
    <w:rPr>
      <w:rFonts w:ascii="Times New Roman" w:eastAsia="Times New Roman" w:hAnsi="Times New Roman"/>
      <w:sz w:val="24"/>
    </w:rPr>
  </w:style>
  <w:style w:type="paragraph" w:styleId="ListParagraph">
    <w:name w:val="List Paragraph"/>
    <w:basedOn w:val="Normal"/>
    <w:uiPriority w:val="34"/>
    <w:qFormat/>
    <w:rsid w:val="00144F6A"/>
    <w:pPr>
      <w:spacing w:after="0" w:line="240" w:lineRule="auto"/>
      <w:ind w:left="720"/>
    </w:pPr>
    <w:rPr>
      <w:rFonts w:ascii="Times New Roman" w:eastAsia="Times New Roman" w:hAnsi="Times New Roman"/>
      <w:sz w:val="24"/>
    </w:rPr>
  </w:style>
  <w:style w:type="paragraph" w:customStyle="1" w:styleId="ColumnName">
    <w:name w:val="Column Name"/>
    <w:next w:val="Normal"/>
    <w:rsid w:val="00144F6A"/>
    <w:pPr>
      <w:keepNext/>
      <w:widowControl w:val="0"/>
      <w:spacing w:line="240" w:lineRule="atLeast"/>
    </w:pPr>
    <w:rPr>
      <w:rFonts w:ascii="Arial" w:eastAsia="Times New Roman" w:hAnsi="Arial"/>
      <w:b/>
    </w:rPr>
  </w:style>
  <w:style w:type="paragraph" w:customStyle="1" w:styleId="Tabletext">
    <w:name w:val="Table text"/>
    <w:basedOn w:val="Normal"/>
    <w:rsid w:val="00EB2BBE"/>
    <w:pPr>
      <w:spacing w:before="20" w:after="20" w:line="240" w:lineRule="auto"/>
    </w:pPr>
    <w:rPr>
      <w:rFonts w:eastAsia="Times New Roman"/>
    </w:rPr>
  </w:style>
  <w:style w:type="character" w:styleId="PageNumber">
    <w:name w:val="page number"/>
    <w:rsid w:val="00EB2BBE"/>
  </w:style>
  <w:style w:type="paragraph" w:customStyle="1" w:styleId="Footer-firstpage">
    <w:name w:val="Footer-first page"/>
    <w:basedOn w:val="Footer"/>
    <w:rsid w:val="00EB2BBE"/>
    <w:pPr>
      <w:pBdr>
        <w:top w:val="single" w:sz="4" w:space="1" w:color="666699"/>
      </w:pBdr>
      <w:tabs>
        <w:tab w:val="clear" w:pos="4680"/>
      </w:tabs>
      <w:jc w:val="center"/>
    </w:pPr>
    <w:rPr>
      <w:rFonts w:eastAsia="Times New Roman"/>
      <w:sz w:val="18"/>
    </w:rPr>
  </w:style>
  <w:style w:type="character" w:customStyle="1" w:styleId="Heading2Char">
    <w:name w:val="Heading 2 Char"/>
    <w:link w:val="Heading2"/>
    <w:rsid w:val="00D22FF1"/>
    <w:rPr>
      <w:rFonts w:ascii="Arial" w:eastAsia="Times New Roman" w:hAnsi="Arial" w:cs="Arial"/>
      <w:b/>
      <w:bCs/>
      <w:i/>
      <w:iCs/>
      <w:sz w:val="28"/>
      <w:szCs w:val="28"/>
    </w:rPr>
  </w:style>
  <w:style w:type="character" w:customStyle="1" w:styleId="Heading3Char">
    <w:name w:val="Heading 3 Char"/>
    <w:link w:val="Heading3"/>
    <w:rsid w:val="00D22FF1"/>
    <w:rPr>
      <w:rFonts w:ascii="Arial" w:eastAsia="Times New Roman" w:hAnsi="Arial" w:cs="Arial"/>
      <w:b/>
      <w:bCs/>
      <w:sz w:val="26"/>
      <w:szCs w:val="26"/>
    </w:rPr>
  </w:style>
  <w:style w:type="paragraph" w:styleId="BodyText">
    <w:name w:val="Body Text"/>
    <w:aliases w:val="Doors Normal"/>
    <w:basedOn w:val="Normal"/>
    <w:link w:val="BodyTextChar"/>
    <w:rsid w:val="00D22FF1"/>
    <w:pPr>
      <w:spacing w:after="120" w:line="240" w:lineRule="auto"/>
    </w:pPr>
    <w:rPr>
      <w:rFonts w:ascii="Times New Roman" w:eastAsia="Times New Roman" w:hAnsi="Times New Roman"/>
      <w:sz w:val="24"/>
      <w:szCs w:val="24"/>
    </w:rPr>
  </w:style>
  <w:style w:type="character" w:customStyle="1" w:styleId="BodyTextChar">
    <w:name w:val="Body Text Char"/>
    <w:aliases w:val="Doors Normal Char"/>
    <w:link w:val="BodyText"/>
    <w:rsid w:val="00D22FF1"/>
    <w:rPr>
      <w:rFonts w:ascii="Times New Roman" w:eastAsia="Times New Roman" w:hAnsi="Times New Roman"/>
      <w:sz w:val="24"/>
      <w:szCs w:val="24"/>
    </w:rPr>
  </w:style>
  <w:style w:type="character" w:styleId="Hyperlink">
    <w:name w:val="Hyperlink"/>
    <w:uiPriority w:val="99"/>
    <w:rsid w:val="00D22FF1"/>
    <w:rPr>
      <w:color w:val="0000FF"/>
      <w:u w:val="single"/>
    </w:rPr>
  </w:style>
  <w:style w:type="paragraph" w:styleId="IntenseQuote">
    <w:name w:val="Intense Quote"/>
    <w:basedOn w:val="Normal"/>
    <w:next w:val="Normal"/>
    <w:link w:val="IntenseQuoteChar"/>
    <w:uiPriority w:val="30"/>
    <w:qFormat/>
    <w:rsid w:val="00D22FF1"/>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D22FF1"/>
    <w:rPr>
      <w:b/>
      <w:bCs/>
      <w:i/>
      <w:iCs/>
      <w:color w:val="4F81BD"/>
      <w:sz w:val="22"/>
      <w:szCs w:val="22"/>
    </w:rPr>
  </w:style>
  <w:style w:type="paragraph" w:styleId="TOC3">
    <w:name w:val="toc 3"/>
    <w:basedOn w:val="Normal"/>
    <w:next w:val="Normal"/>
    <w:autoRedefine/>
    <w:uiPriority w:val="39"/>
    <w:unhideWhenUsed/>
    <w:rsid w:val="002F4002"/>
    <w:pPr>
      <w:tabs>
        <w:tab w:val="left" w:pos="880"/>
        <w:tab w:val="right" w:leader="dot" w:pos="9350"/>
      </w:tabs>
      <w:ind w:left="440"/>
    </w:pPr>
  </w:style>
  <w:style w:type="character" w:customStyle="1" w:styleId="Heading1Char">
    <w:name w:val="Heading 1 Char"/>
    <w:link w:val="Heading1"/>
    <w:uiPriority w:val="9"/>
    <w:rsid w:val="00177731"/>
    <w:rPr>
      <w:rFonts w:ascii="Cambria" w:eastAsia="Times New Roman" w:hAnsi="Cambria"/>
      <w:b/>
      <w:bCs/>
      <w:kern w:val="32"/>
      <w:sz w:val="32"/>
      <w:szCs w:val="32"/>
    </w:rPr>
  </w:style>
  <w:style w:type="character" w:customStyle="1" w:styleId="apple-converted-space">
    <w:name w:val="apple-converted-space"/>
    <w:basedOn w:val="DefaultParagraphFont"/>
    <w:rsid w:val="00E90E44"/>
  </w:style>
  <w:style w:type="paragraph" w:customStyle="1" w:styleId="Preface5">
    <w:name w:val="Preface 5"/>
    <w:rsid w:val="00855C91"/>
    <w:pPr>
      <w:numPr>
        <w:numId w:val="1"/>
      </w:numPr>
      <w:spacing w:before="160"/>
    </w:pPr>
    <w:rPr>
      <w:rFonts w:ascii="Times New Roman" w:eastAsia="Times New Roman" w:hAnsi="Times New Roman" w:cs="Mangal"/>
      <w:i/>
      <w:iCs/>
      <w:sz w:val="24"/>
      <w:szCs w:val="24"/>
      <w:lang w:val="en-GB" w:eastAsia="en-IN" w:bidi="hi-IN"/>
    </w:rPr>
  </w:style>
  <w:style w:type="paragraph" w:styleId="NoSpacing">
    <w:name w:val="No Spacing"/>
    <w:uiPriority w:val="1"/>
    <w:qFormat/>
    <w:rsid w:val="00132539"/>
    <w:rPr>
      <w:sz w:val="22"/>
      <w:szCs w:val="22"/>
    </w:rPr>
  </w:style>
  <w:style w:type="paragraph" w:styleId="NormalWeb">
    <w:name w:val="Normal (Web)"/>
    <w:basedOn w:val="Normal"/>
    <w:uiPriority w:val="99"/>
    <w:unhideWhenUsed/>
    <w:rsid w:val="00505266"/>
    <w:pPr>
      <w:spacing w:before="100" w:beforeAutospacing="1" w:after="100" w:afterAutospacing="1" w:line="240" w:lineRule="auto"/>
    </w:pPr>
    <w:rPr>
      <w:rFonts w:ascii="Times New Roman" w:eastAsia="Times New Roman" w:hAnsi="Times New Roman"/>
      <w:sz w:val="24"/>
      <w:szCs w:val="24"/>
    </w:rPr>
  </w:style>
  <w:style w:type="paragraph" w:styleId="TOC1">
    <w:name w:val="toc 1"/>
    <w:basedOn w:val="Normal"/>
    <w:next w:val="Normal"/>
    <w:autoRedefine/>
    <w:uiPriority w:val="39"/>
    <w:unhideWhenUsed/>
    <w:rsid w:val="00505266"/>
    <w:pPr>
      <w:spacing w:after="100"/>
    </w:pPr>
  </w:style>
  <w:style w:type="paragraph" w:styleId="TOC2">
    <w:name w:val="toc 2"/>
    <w:basedOn w:val="Normal"/>
    <w:next w:val="Normal"/>
    <w:autoRedefine/>
    <w:uiPriority w:val="39"/>
    <w:unhideWhenUsed/>
    <w:rsid w:val="00505266"/>
    <w:pPr>
      <w:spacing w:after="100"/>
      <w:ind w:left="220"/>
    </w:pPr>
  </w:style>
  <w:style w:type="character" w:customStyle="1" w:styleId="Heading4Char">
    <w:name w:val="Heading 4 Char"/>
    <w:basedOn w:val="DefaultParagraphFont"/>
    <w:link w:val="Heading4"/>
    <w:uiPriority w:val="9"/>
    <w:rsid w:val="00EC3142"/>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EC314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C31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C3142"/>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EC3142"/>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E72D28"/>
    <w:rPr>
      <w:sz w:val="16"/>
      <w:szCs w:val="16"/>
    </w:rPr>
  </w:style>
  <w:style w:type="paragraph" w:styleId="CommentText">
    <w:name w:val="annotation text"/>
    <w:basedOn w:val="Normal"/>
    <w:link w:val="CommentTextChar"/>
    <w:uiPriority w:val="99"/>
    <w:semiHidden/>
    <w:unhideWhenUsed/>
    <w:rsid w:val="00E72D28"/>
    <w:pPr>
      <w:spacing w:line="240" w:lineRule="auto"/>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semiHidden/>
    <w:rsid w:val="00E72D28"/>
    <w:rPr>
      <w:rFonts w:asciiTheme="minorHAnsi" w:eastAsiaTheme="minorHAnsi" w:hAnsiTheme="minorHAnsi" w:cstheme="minorBidi"/>
    </w:rPr>
  </w:style>
  <w:style w:type="paragraph" w:styleId="Caption">
    <w:name w:val="caption"/>
    <w:basedOn w:val="Normal"/>
    <w:next w:val="Normal"/>
    <w:uiPriority w:val="35"/>
    <w:unhideWhenUsed/>
    <w:qFormat/>
    <w:rsid w:val="0042285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D418F"/>
    <w:pPr>
      <w:spacing w:after="0"/>
    </w:pPr>
  </w:style>
  <w:style w:type="paragraph" w:customStyle="1" w:styleId="bulletlist">
    <w:name w:val="bulletlist"/>
    <w:basedOn w:val="Normal"/>
    <w:rsid w:val="00847BF3"/>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apple-tab-span">
    <w:name w:val="apple-tab-span"/>
    <w:basedOn w:val="DefaultParagraphFont"/>
    <w:rsid w:val="00EB1EEA"/>
  </w:style>
  <w:style w:type="table" w:styleId="TableGrid">
    <w:name w:val="Table Grid"/>
    <w:basedOn w:val="TableNormal"/>
    <w:uiPriority w:val="59"/>
    <w:rsid w:val="00FC7FE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next w:val="Normal"/>
    <w:link w:val="Heading1Char"/>
    <w:uiPriority w:val="9"/>
    <w:qFormat/>
    <w:rsid w:val="00177731"/>
    <w:pPr>
      <w:keepNext/>
      <w:numPr>
        <w:numId w:val="2"/>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qFormat/>
    <w:rsid w:val="00D22FF1"/>
    <w:pPr>
      <w:keepNext/>
      <w:numPr>
        <w:ilvl w:val="1"/>
        <w:numId w:val="2"/>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D22FF1"/>
    <w:pPr>
      <w:keepNext/>
      <w:numPr>
        <w:ilvl w:val="2"/>
        <w:numId w:val="2"/>
      </w:numPr>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EC3142"/>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Block Label"/>
    <w:basedOn w:val="Normal"/>
    <w:next w:val="Normal"/>
    <w:link w:val="Heading5Char"/>
    <w:qFormat/>
    <w:rsid w:val="00144F6A"/>
    <w:pPr>
      <w:numPr>
        <w:ilvl w:val="4"/>
        <w:numId w:val="2"/>
      </w:numPr>
      <w:overflowPunct w:val="0"/>
      <w:autoSpaceDE w:val="0"/>
      <w:autoSpaceDN w:val="0"/>
      <w:adjustRightInd w:val="0"/>
      <w:spacing w:after="0" w:line="240" w:lineRule="auto"/>
      <w:textAlignment w:val="baseline"/>
      <w:outlineLvl w:val="4"/>
    </w:pPr>
    <w:rPr>
      <w:rFonts w:ascii="Times New Roman" w:eastAsia="Times New Roman" w:hAnsi="Times New Roman"/>
      <w:b/>
    </w:rPr>
  </w:style>
  <w:style w:type="paragraph" w:styleId="Heading6">
    <w:name w:val="heading 6"/>
    <w:basedOn w:val="Normal"/>
    <w:next w:val="Normal"/>
    <w:link w:val="Heading6Char"/>
    <w:uiPriority w:val="9"/>
    <w:semiHidden/>
    <w:unhideWhenUsed/>
    <w:qFormat/>
    <w:rsid w:val="00EC3142"/>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314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3142"/>
    <w:pPr>
      <w:keepNext/>
      <w:keepLines/>
      <w:numPr>
        <w:ilvl w:val="7"/>
        <w:numId w:val="2"/>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EC3142"/>
    <w:pPr>
      <w:keepNext/>
      <w:keepLines/>
      <w:numPr>
        <w:ilvl w:val="8"/>
        <w:numId w:val="2"/>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1B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B14"/>
  </w:style>
  <w:style w:type="paragraph" w:styleId="Footer">
    <w:name w:val="footer"/>
    <w:basedOn w:val="Normal"/>
    <w:link w:val="FooterChar"/>
    <w:uiPriority w:val="99"/>
    <w:unhideWhenUsed/>
    <w:rsid w:val="00981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B14"/>
  </w:style>
  <w:style w:type="paragraph" w:styleId="BalloonText">
    <w:name w:val="Balloon Text"/>
    <w:basedOn w:val="Normal"/>
    <w:link w:val="BalloonTextChar"/>
    <w:uiPriority w:val="99"/>
    <w:semiHidden/>
    <w:unhideWhenUsed/>
    <w:rsid w:val="00981B1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81B14"/>
    <w:rPr>
      <w:rFonts w:ascii="Tahoma" w:hAnsi="Tahoma" w:cs="Tahoma"/>
      <w:sz w:val="16"/>
      <w:szCs w:val="16"/>
    </w:rPr>
  </w:style>
  <w:style w:type="character" w:customStyle="1" w:styleId="Heading5Char">
    <w:name w:val="Heading 5 Char"/>
    <w:aliases w:val="Block Label Char"/>
    <w:link w:val="Heading5"/>
    <w:rsid w:val="00144F6A"/>
    <w:rPr>
      <w:rFonts w:ascii="Times New Roman" w:eastAsia="Times New Roman" w:hAnsi="Times New Roman"/>
      <w:b/>
    </w:rPr>
  </w:style>
  <w:style w:type="paragraph" w:styleId="BlockText">
    <w:name w:val="Block Text"/>
    <w:basedOn w:val="Normal"/>
    <w:rsid w:val="00144F6A"/>
    <w:pPr>
      <w:overflowPunct w:val="0"/>
      <w:autoSpaceDE w:val="0"/>
      <w:autoSpaceDN w:val="0"/>
      <w:adjustRightInd w:val="0"/>
      <w:spacing w:after="0" w:line="240" w:lineRule="auto"/>
      <w:textAlignment w:val="baseline"/>
    </w:pPr>
    <w:rPr>
      <w:rFonts w:ascii="Times New Roman" w:eastAsia="Times New Roman" w:hAnsi="Times New Roman"/>
      <w:sz w:val="24"/>
    </w:rPr>
  </w:style>
  <w:style w:type="paragraph" w:styleId="ListParagraph">
    <w:name w:val="List Paragraph"/>
    <w:basedOn w:val="Normal"/>
    <w:uiPriority w:val="34"/>
    <w:qFormat/>
    <w:rsid w:val="00144F6A"/>
    <w:pPr>
      <w:spacing w:after="0" w:line="240" w:lineRule="auto"/>
      <w:ind w:left="720"/>
    </w:pPr>
    <w:rPr>
      <w:rFonts w:ascii="Times New Roman" w:eastAsia="Times New Roman" w:hAnsi="Times New Roman"/>
      <w:sz w:val="24"/>
    </w:rPr>
  </w:style>
  <w:style w:type="paragraph" w:customStyle="1" w:styleId="ColumnName">
    <w:name w:val="Column Name"/>
    <w:next w:val="Normal"/>
    <w:rsid w:val="00144F6A"/>
    <w:pPr>
      <w:keepNext/>
      <w:widowControl w:val="0"/>
      <w:spacing w:line="240" w:lineRule="atLeast"/>
    </w:pPr>
    <w:rPr>
      <w:rFonts w:ascii="Arial" w:eastAsia="Times New Roman" w:hAnsi="Arial"/>
      <w:b/>
    </w:rPr>
  </w:style>
  <w:style w:type="paragraph" w:customStyle="1" w:styleId="Tabletext">
    <w:name w:val="Table text"/>
    <w:basedOn w:val="Normal"/>
    <w:rsid w:val="00EB2BBE"/>
    <w:pPr>
      <w:spacing w:before="20" w:after="20" w:line="240" w:lineRule="auto"/>
    </w:pPr>
    <w:rPr>
      <w:rFonts w:eastAsia="Times New Roman"/>
    </w:rPr>
  </w:style>
  <w:style w:type="character" w:styleId="PageNumber">
    <w:name w:val="page number"/>
    <w:rsid w:val="00EB2BBE"/>
  </w:style>
  <w:style w:type="paragraph" w:customStyle="1" w:styleId="Footer-firstpage">
    <w:name w:val="Footer-first page"/>
    <w:basedOn w:val="Footer"/>
    <w:rsid w:val="00EB2BBE"/>
    <w:pPr>
      <w:pBdr>
        <w:top w:val="single" w:sz="4" w:space="1" w:color="666699"/>
      </w:pBdr>
      <w:tabs>
        <w:tab w:val="clear" w:pos="4680"/>
      </w:tabs>
      <w:jc w:val="center"/>
    </w:pPr>
    <w:rPr>
      <w:rFonts w:eastAsia="Times New Roman"/>
      <w:sz w:val="18"/>
    </w:rPr>
  </w:style>
  <w:style w:type="character" w:customStyle="1" w:styleId="Heading2Char">
    <w:name w:val="Heading 2 Char"/>
    <w:link w:val="Heading2"/>
    <w:rsid w:val="00D22FF1"/>
    <w:rPr>
      <w:rFonts w:ascii="Arial" w:eastAsia="Times New Roman" w:hAnsi="Arial" w:cs="Arial"/>
      <w:b/>
      <w:bCs/>
      <w:i/>
      <w:iCs/>
      <w:sz w:val="28"/>
      <w:szCs w:val="28"/>
    </w:rPr>
  </w:style>
  <w:style w:type="character" w:customStyle="1" w:styleId="Heading3Char">
    <w:name w:val="Heading 3 Char"/>
    <w:link w:val="Heading3"/>
    <w:rsid w:val="00D22FF1"/>
    <w:rPr>
      <w:rFonts w:ascii="Arial" w:eastAsia="Times New Roman" w:hAnsi="Arial" w:cs="Arial"/>
      <w:b/>
      <w:bCs/>
      <w:sz w:val="26"/>
      <w:szCs w:val="26"/>
    </w:rPr>
  </w:style>
  <w:style w:type="paragraph" w:styleId="BodyText">
    <w:name w:val="Body Text"/>
    <w:aliases w:val="Doors Normal"/>
    <w:basedOn w:val="Normal"/>
    <w:link w:val="BodyTextChar"/>
    <w:rsid w:val="00D22FF1"/>
    <w:pPr>
      <w:spacing w:after="120" w:line="240" w:lineRule="auto"/>
    </w:pPr>
    <w:rPr>
      <w:rFonts w:ascii="Times New Roman" w:eastAsia="Times New Roman" w:hAnsi="Times New Roman"/>
      <w:sz w:val="24"/>
      <w:szCs w:val="24"/>
    </w:rPr>
  </w:style>
  <w:style w:type="character" w:customStyle="1" w:styleId="BodyTextChar">
    <w:name w:val="Body Text Char"/>
    <w:aliases w:val="Doors Normal Char"/>
    <w:link w:val="BodyText"/>
    <w:rsid w:val="00D22FF1"/>
    <w:rPr>
      <w:rFonts w:ascii="Times New Roman" w:eastAsia="Times New Roman" w:hAnsi="Times New Roman"/>
      <w:sz w:val="24"/>
      <w:szCs w:val="24"/>
    </w:rPr>
  </w:style>
  <w:style w:type="character" w:styleId="Hyperlink">
    <w:name w:val="Hyperlink"/>
    <w:uiPriority w:val="99"/>
    <w:rsid w:val="00D22FF1"/>
    <w:rPr>
      <w:color w:val="0000FF"/>
      <w:u w:val="single"/>
    </w:rPr>
  </w:style>
  <w:style w:type="paragraph" w:styleId="IntenseQuote">
    <w:name w:val="Intense Quote"/>
    <w:basedOn w:val="Normal"/>
    <w:next w:val="Normal"/>
    <w:link w:val="IntenseQuoteChar"/>
    <w:uiPriority w:val="30"/>
    <w:qFormat/>
    <w:rsid w:val="00D22FF1"/>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D22FF1"/>
    <w:rPr>
      <w:b/>
      <w:bCs/>
      <w:i/>
      <w:iCs/>
      <w:color w:val="4F81BD"/>
      <w:sz w:val="22"/>
      <w:szCs w:val="22"/>
    </w:rPr>
  </w:style>
  <w:style w:type="paragraph" w:styleId="TOC3">
    <w:name w:val="toc 3"/>
    <w:basedOn w:val="Normal"/>
    <w:next w:val="Normal"/>
    <w:autoRedefine/>
    <w:uiPriority w:val="39"/>
    <w:unhideWhenUsed/>
    <w:rsid w:val="002F4002"/>
    <w:pPr>
      <w:tabs>
        <w:tab w:val="left" w:pos="880"/>
        <w:tab w:val="right" w:leader="dot" w:pos="9350"/>
      </w:tabs>
      <w:ind w:left="440"/>
    </w:pPr>
  </w:style>
  <w:style w:type="character" w:customStyle="1" w:styleId="Heading1Char">
    <w:name w:val="Heading 1 Char"/>
    <w:link w:val="Heading1"/>
    <w:uiPriority w:val="9"/>
    <w:rsid w:val="00177731"/>
    <w:rPr>
      <w:rFonts w:ascii="Cambria" w:eastAsia="Times New Roman" w:hAnsi="Cambria"/>
      <w:b/>
      <w:bCs/>
      <w:kern w:val="32"/>
      <w:sz w:val="32"/>
      <w:szCs w:val="32"/>
    </w:rPr>
  </w:style>
  <w:style w:type="character" w:customStyle="1" w:styleId="apple-converted-space">
    <w:name w:val="apple-converted-space"/>
    <w:basedOn w:val="DefaultParagraphFont"/>
    <w:rsid w:val="00E90E44"/>
  </w:style>
  <w:style w:type="paragraph" w:customStyle="1" w:styleId="Preface5">
    <w:name w:val="Preface 5"/>
    <w:rsid w:val="00855C91"/>
    <w:pPr>
      <w:numPr>
        <w:numId w:val="1"/>
      </w:numPr>
      <w:spacing w:before="160"/>
    </w:pPr>
    <w:rPr>
      <w:rFonts w:ascii="Times New Roman" w:eastAsia="Times New Roman" w:hAnsi="Times New Roman" w:cs="Mangal"/>
      <w:i/>
      <w:iCs/>
      <w:sz w:val="24"/>
      <w:szCs w:val="24"/>
      <w:lang w:val="en-GB" w:eastAsia="en-IN" w:bidi="hi-IN"/>
    </w:rPr>
  </w:style>
  <w:style w:type="paragraph" w:styleId="NoSpacing">
    <w:name w:val="No Spacing"/>
    <w:uiPriority w:val="1"/>
    <w:qFormat/>
    <w:rsid w:val="00132539"/>
    <w:rPr>
      <w:sz w:val="22"/>
      <w:szCs w:val="22"/>
    </w:rPr>
  </w:style>
  <w:style w:type="paragraph" w:styleId="NormalWeb">
    <w:name w:val="Normal (Web)"/>
    <w:basedOn w:val="Normal"/>
    <w:uiPriority w:val="99"/>
    <w:unhideWhenUsed/>
    <w:rsid w:val="00505266"/>
    <w:pPr>
      <w:spacing w:before="100" w:beforeAutospacing="1" w:after="100" w:afterAutospacing="1" w:line="240" w:lineRule="auto"/>
    </w:pPr>
    <w:rPr>
      <w:rFonts w:ascii="Times New Roman" w:eastAsia="Times New Roman" w:hAnsi="Times New Roman"/>
      <w:sz w:val="24"/>
      <w:szCs w:val="24"/>
    </w:rPr>
  </w:style>
  <w:style w:type="paragraph" w:styleId="TOC1">
    <w:name w:val="toc 1"/>
    <w:basedOn w:val="Normal"/>
    <w:next w:val="Normal"/>
    <w:autoRedefine/>
    <w:uiPriority w:val="39"/>
    <w:unhideWhenUsed/>
    <w:rsid w:val="00505266"/>
    <w:pPr>
      <w:spacing w:after="100"/>
    </w:pPr>
  </w:style>
  <w:style w:type="paragraph" w:styleId="TOC2">
    <w:name w:val="toc 2"/>
    <w:basedOn w:val="Normal"/>
    <w:next w:val="Normal"/>
    <w:autoRedefine/>
    <w:uiPriority w:val="39"/>
    <w:unhideWhenUsed/>
    <w:rsid w:val="00505266"/>
    <w:pPr>
      <w:spacing w:after="100"/>
      <w:ind w:left="220"/>
    </w:pPr>
  </w:style>
  <w:style w:type="character" w:customStyle="1" w:styleId="Heading4Char">
    <w:name w:val="Heading 4 Char"/>
    <w:basedOn w:val="DefaultParagraphFont"/>
    <w:link w:val="Heading4"/>
    <w:uiPriority w:val="9"/>
    <w:rsid w:val="00EC3142"/>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EC314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C31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C3142"/>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EC3142"/>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E72D28"/>
    <w:rPr>
      <w:sz w:val="16"/>
      <w:szCs w:val="16"/>
    </w:rPr>
  </w:style>
  <w:style w:type="paragraph" w:styleId="CommentText">
    <w:name w:val="annotation text"/>
    <w:basedOn w:val="Normal"/>
    <w:link w:val="CommentTextChar"/>
    <w:uiPriority w:val="99"/>
    <w:semiHidden/>
    <w:unhideWhenUsed/>
    <w:rsid w:val="00E72D28"/>
    <w:pPr>
      <w:spacing w:line="240" w:lineRule="auto"/>
    </w:pPr>
    <w:rPr>
      <w:rFonts w:asciiTheme="minorHAnsi" w:eastAsiaTheme="minorHAnsi" w:hAnsiTheme="minorHAnsi" w:cstheme="minorBidi"/>
    </w:rPr>
  </w:style>
  <w:style w:type="character" w:customStyle="1" w:styleId="CommentTextChar">
    <w:name w:val="Comment Text Char"/>
    <w:basedOn w:val="DefaultParagraphFont"/>
    <w:link w:val="CommentText"/>
    <w:uiPriority w:val="99"/>
    <w:semiHidden/>
    <w:rsid w:val="00E72D28"/>
    <w:rPr>
      <w:rFonts w:asciiTheme="minorHAnsi" w:eastAsiaTheme="minorHAnsi" w:hAnsiTheme="minorHAnsi" w:cstheme="minorBidi"/>
    </w:rPr>
  </w:style>
  <w:style w:type="paragraph" w:styleId="Caption">
    <w:name w:val="caption"/>
    <w:basedOn w:val="Normal"/>
    <w:next w:val="Normal"/>
    <w:uiPriority w:val="35"/>
    <w:unhideWhenUsed/>
    <w:qFormat/>
    <w:rsid w:val="0042285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D418F"/>
    <w:pPr>
      <w:spacing w:after="0"/>
    </w:pPr>
  </w:style>
  <w:style w:type="paragraph" w:customStyle="1" w:styleId="bulletlist">
    <w:name w:val="bulletlist"/>
    <w:basedOn w:val="Normal"/>
    <w:rsid w:val="00847BF3"/>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apple-tab-span">
    <w:name w:val="apple-tab-span"/>
    <w:basedOn w:val="DefaultParagraphFont"/>
    <w:rsid w:val="00EB1EEA"/>
  </w:style>
  <w:style w:type="table" w:styleId="TableGrid">
    <w:name w:val="Table Grid"/>
    <w:basedOn w:val="TableNormal"/>
    <w:uiPriority w:val="59"/>
    <w:rsid w:val="00FC7FE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977624">
      <w:bodyDiv w:val="1"/>
      <w:marLeft w:val="0"/>
      <w:marRight w:val="0"/>
      <w:marTop w:val="0"/>
      <w:marBottom w:val="0"/>
      <w:divBdr>
        <w:top w:val="none" w:sz="0" w:space="0" w:color="auto"/>
        <w:left w:val="none" w:sz="0" w:space="0" w:color="auto"/>
        <w:bottom w:val="none" w:sz="0" w:space="0" w:color="auto"/>
        <w:right w:val="none" w:sz="0" w:space="0" w:color="auto"/>
      </w:divBdr>
    </w:div>
    <w:div w:id="268775875">
      <w:bodyDiv w:val="1"/>
      <w:marLeft w:val="0"/>
      <w:marRight w:val="0"/>
      <w:marTop w:val="0"/>
      <w:marBottom w:val="0"/>
      <w:divBdr>
        <w:top w:val="none" w:sz="0" w:space="0" w:color="auto"/>
        <w:left w:val="none" w:sz="0" w:space="0" w:color="auto"/>
        <w:bottom w:val="none" w:sz="0" w:space="0" w:color="auto"/>
        <w:right w:val="none" w:sz="0" w:space="0" w:color="auto"/>
      </w:divBdr>
    </w:div>
    <w:div w:id="440684265">
      <w:bodyDiv w:val="1"/>
      <w:marLeft w:val="0"/>
      <w:marRight w:val="0"/>
      <w:marTop w:val="0"/>
      <w:marBottom w:val="0"/>
      <w:divBdr>
        <w:top w:val="none" w:sz="0" w:space="0" w:color="auto"/>
        <w:left w:val="none" w:sz="0" w:space="0" w:color="auto"/>
        <w:bottom w:val="none" w:sz="0" w:space="0" w:color="auto"/>
        <w:right w:val="none" w:sz="0" w:space="0" w:color="auto"/>
      </w:divBdr>
    </w:div>
    <w:div w:id="465507452">
      <w:bodyDiv w:val="1"/>
      <w:marLeft w:val="0"/>
      <w:marRight w:val="0"/>
      <w:marTop w:val="0"/>
      <w:marBottom w:val="0"/>
      <w:divBdr>
        <w:top w:val="none" w:sz="0" w:space="0" w:color="auto"/>
        <w:left w:val="none" w:sz="0" w:space="0" w:color="auto"/>
        <w:bottom w:val="none" w:sz="0" w:space="0" w:color="auto"/>
        <w:right w:val="none" w:sz="0" w:space="0" w:color="auto"/>
      </w:divBdr>
    </w:div>
    <w:div w:id="1173883375">
      <w:bodyDiv w:val="1"/>
      <w:marLeft w:val="0"/>
      <w:marRight w:val="0"/>
      <w:marTop w:val="0"/>
      <w:marBottom w:val="0"/>
      <w:divBdr>
        <w:top w:val="none" w:sz="0" w:space="0" w:color="auto"/>
        <w:left w:val="none" w:sz="0" w:space="0" w:color="auto"/>
        <w:bottom w:val="none" w:sz="0" w:space="0" w:color="auto"/>
        <w:right w:val="none" w:sz="0" w:space="0" w:color="auto"/>
      </w:divBdr>
      <w:divsChild>
        <w:div w:id="1328556587">
          <w:marLeft w:val="936"/>
          <w:marRight w:val="936"/>
          <w:marTop w:val="0"/>
          <w:marBottom w:val="0"/>
          <w:divBdr>
            <w:top w:val="none" w:sz="0" w:space="0" w:color="auto"/>
            <w:left w:val="none" w:sz="0" w:space="0" w:color="auto"/>
            <w:bottom w:val="single" w:sz="8" w:space="4" w:color="4F81BD"/>
            <w:right w:val="none" w:sz="0" w:space="0" w:color="auto"/>
          </w:divBdr>
        </w:div>
      </w:divsChild>
    </w:div>
    <w:div w:id="1970937780">
      <w:bodyDiv w:val="1"/>
      <w:marLeft w:val="0"/>
      <w:marRight w:val="0"/>
      <w:marTop w:val="0"/>
      <w:marBottom w:val="0"/>
      <w:divBdr>
        <w:top w:val="none" w:sz="0" w:space="0" w:color="auto"/>
        <w:left w:val="none" w:sz="0" w:space="0" w:color="auto"/>
        <w:bottom w:val="none" w:sz="0" w:space="0" w:color="auto"/>
        <w:right w:val="none" w:sz="0" w:space="0" w:color="auto"/>
      </w:divBdr>
    </w:div>
    <w:div w:id="211860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3.png"/><Relationship Id="rId345" Type="http://schemas.openxmlformats.org/officeDocument/2006/relationships/image" Target="media/image334.png"/><Relationship Id="rId366" Type="http://schemas.openxmlformats.org/officeDocument/2006/relationships/image" Target="media/image355.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8.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314" Type="http://schemas.openxmlformats.org/officeDocument/2006/relationships/image" Target="media/image303.png"/><Relationship Id="rId335" Type="http://schemas.openxmlformats.org/officeDocument/2006/relationships/image" Target="media/image324.png"/><Relationship Id="rId356" Type="http://schemas.openxmlformats.org/officeDocument/2006/relationships/image" Target="media/image345.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9.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367" Type="http://schemas.openxmlformats.org/officeDocument/2006/relationships/image" Target="media/image356.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header" Target="head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357" Type="http://schemas.openxmlformats.org/officeDocument/2006/relationships/image" Target="media/image34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1.png"/><Relationship Id="rId368" Type="http://schemas.openxmlformats.org/officeDocument/2006/relationships/image" Target="media/image357.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footer" Target="footer1.xml"/><Relationship Id="rId109" Type="http://schemas.openxmlformats.org/officeDocument/2006/relationships/image" Target="media/image100.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1.png"/><Relationship Id="rId358" Type="http://schemas.openxmlformats.org/officeDocument/2006/relationships/image" Target="media/image347.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8.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header" Target="header2.xm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370" Type="http://schemas.openxmlformats.org/officeDocument/2006/relationships/image" Target="media/image359.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oleObject" Target="embeddings/oleObject1.bin"/><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footer" Target="footer2.xml"/><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39.png"/><Relationship Id="rId371" Type="http://schemas.openxmlformats.org/officeDocument/2006/relationships/image" Target="media/image360.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0.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330" Type="http://schemas.openxmlformats.org/officeDocument/2006/relationships/image" Target="media/image319.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0.png"/><Relationship Id="rId372" Type="http://schemas.openxmlformats.org/officeDocument/2006/relationships/image" Target="media/image361.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320" Type="http://schemas.openxmlformats.org/officeDocument/2006/relationships/image" Target="media/image309.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footer" Target="footer3.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54.png"/><Relationship Id="rId190" Type="http://schemas.openxmlformats.org/officeDocument/2006/relationships/oleObject" Target="embeddings/oleObject2.bin"/><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2.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esktop13022014\procedure%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7887F8-C010-4393-9A8B-BD2EF8464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procedure template.dot</Template>
  <TotalTime>4558</TotalTime>
  <Pages>164</Pages>
  <Words>17806</Words>
  <Characters>101499</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Peer Review Procedure</vt:lpstr>
    </vt:vector>
  </TitlesOfParts>
  <Manager>dsingh@cargoflash.com</Manager>
  <Company>Cargo Flash Infotech Pvt. Ltd.</Company>
  <LinksUpToDate>false</LinksUpToDate>
  <CharactersWithSpaces>119067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Peer Review Procedure</dc:title>
  <dc:creator>Cargoflash Infotech (CEPG)</dc:creator>
  <dc:description>First Cut</dc:description>
  <cp:lastModifiedBy>Pradip</cp:lastModifiedBy>
  <cp:revision>2021</cp:revision>
  <cp:lastPrinted>2014-05-06T11:11:00Z</cp:lastPrinted>
  <dcterms:created xsi:type="dcterms:W3CDTF">2017-05-31T13:11:00Z</dcterms:created>
  <dcterms:modified xsi:type="dcterms:W3CDTF">2017-12-13T07:33:00Z</dcterms:modified>
  <cp:category>Verification</cp:category>
</cp:coreProperties>
</file>